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6772"/>
      </w:tblGrid>
      <w:tr w:rsidR="00EF6C7C" w14:paraId="7D0C9BAA" w14:textId="77777777" w:rsidTr="00711BE0">
        <w:tc>
          <w:tcPr>
            <w:tcW w:w="2263" w:type="dxa"/>
          </w:tcPr>
          <w:p w14:paraId="444D6170" w14:textId="77777777" w:rsidR="00EF6C7C" w:rsidRDefault="00EF6C7C" w:rsidP="00711BE0">
            <w:pPr>
              <w:jc w:val="center"/>
              <w:rPr>
                <w:rStyle w:val="fontstyle01"/>
                <w:rFonts w:hint="eastAsia"/>
                <w:szCs w:val="26"/>
              </w:rPr>
            </w:pPr>
            <w:r w:rsidRPr="008F596D">
              <w:rPr>
                <w:noProof/>
                <w:sz w:val="28"/>
                <w:szCs w:val="28"/>
              </w:rPr>
              <w:drawing>
                <wp:inline distT="0" distB="0" distL="0" distR="0" wp14:anchorId="67BCD5EC" wp14:editId="5267A0AA">
                  <wp:extent cx="1190625" cy="485775"/>
                  <wp:effectExtent l="0" t="0" r="9525" b="9525"/>
                  <wp:docPr id="10" name="Picture 10" descr="Học trực tuyến CNTT, học lập trình từ cơ bản đến nâng 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ọc trực tuyến CNTT, học lập trình từ cơ bản đến nâng 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14:paraId="679FEB23" w14:textId="77777777" w:rsidR="00EF6C7C" w:rsidRPr="00FF4D1B" w:rsidRDefault="00EF6C7C" w:rsidP="00711BE0">
            <w:pPr>
              <w:jc w:val="center"/>
              <w:rPr>
                <w:rStyle w:val="fontstyle01"/>
                <w:rFonts w:hint="eastAsia"/>
                <w:b/>
                <w:bCs/>
                <w:sz w:val="32"/>
                <w:szCs w:val="32"/>
              </w:rPr>
            </w:pPr>
            <w:r w:rsidRPr="00FF4D1B">
              <w:rPr>
                <w:rStyle w:val="fontstyle01"/>
                <w:b/>
                <w:bCs/>
                <w:sz w:val="32"/>
                <w:szCs w:val="32"/>
              </w:rPr>
              <w:t>TRƯỜNG ĐẠI HỌC TRỰC TUYẾN FUNIX</w:t>
            </w:r>
          </w:p>
        </w:tc>
      </w:tr>
    </w:tbl>
    <w:p w14:paraId="0249553F" w14:textId="77777777" w:rsidR="00EF6C7C" w:rsidRPr="00EF6C7C" w:rsidRDefault="00EF6C7C" w:rsidP="00EF6C7C">
      <w:pPr>
        <w:jc w:val="center"/>
        <w:rPr>
          <w:rStyle w:val="fontstyle01"/>
          <w:rFonts w:hint="eastAsia"/>
          <w:sz w:val="32"/>
          <w:szCs w:val="32"/>
        </w:rPr>
      </w:pPr>
    </w:p>
    <w:p w14:paraId="50FBFFFA" w14:textId="230141E3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 w:val="32"/>
          <w:szCs w:val="32"/>
        </w:rPr>
      </w:pPr>
      <w:r w:rsidRPr="00FF4D1B">
        <w:rPr>
          <w:rStyle w:val="fontstyle01"/>
          <w:b/>
          <w:bCs/>
          <w:sz w:val="32"/>
          <w:szCs w:val="32"/>
        </w:rPr>
        <w:t>MÔN HỌC CSI101</w:t>
      </w:r>
    </w:p>
    <w:p w14:paraId="6E9804E4" w14:textId="77777777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 w:val="32"/>
          <w:szCs w:val="32"/>
        </w:rPr>
      </w:pPr>
      <w:r w:rsidRPr="00FF4D1B">
        <w:rPr>
          <w:rStyle w:val="fontstyle01"/>
          <w:b/>
          <w:bCs/>
          <w:sz w:val="32"/>
          <w:szCs w:val="32"/>
        </w:rPr>
        <w:t>GIỚI THIỆU VỀ KHOA HỌC MÁY TÍNH</w:t>
      </w:r>
    </w:p>
    <w:p w14:paraId="59009BF5" w14:textId="77777777" w:rsidR="00EF6C7C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076BED09" w14:textId="77777777" w:rsidR="00EF6C7C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25A87E82" w14:textId="77777777" w:rsidR="00EF6C7C" w:rsidRPr="00DF596D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4C0A06FC" w14:textId="77777777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Cs w:val="26"/>
        </w:rPr>
      </w:pPr>
      <w:r w:rsidRPr="00FF4D1B">
        <w:rPr>
          <w:rStyle w:val="fontstyle01"/>
          <w:b/>
          <w:bCs/>
          <w:szCs w:val="26"/>
        </w:rPr>
        <w:t>BÁO CÁO ASSIGMENT 2</w:t>
      </w:r>
    </w:p>
    <w:p w14:paraId="37BACF82" w14:textId="77777777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 w:val="40"/>
          <w:szCs w:val="40"/>
        </w:rPr>
      </w:pPr>
      <w:r w:rsidRPr="00FF4D1B">
        <w:rPr>
          <w:rStyle w:val="fontstyle01"/>
          <w:b/>
          <w:bCs/>
          <w:sz w:val="40"/>
          <w:szCs w:val="40"/>
        </w:rPr>
        <w:t>SỬ DỤNG GOOGLE SEARCH ENGINE</w:t>
      </w:r>
    </w:p>
    <w:p w14:paraId="14B77F87" w14:textId="77777777" w:rsidR="00EF6C7C" w:rsidRPr="00DF596D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57B6C7AF" w14:textId="77777777" w:rsidR="00EF6C7C" w:rsidRPr="00DF596D" w:rsidRDefault="00EF6C7C" w:rsidP="00EF6C7C">
      <w:pPr>
        <w:jc w:val="center"/>
        <w:rPr>
          <w:rStyle w:val="fontstyle01"/>
          <w:rFonts w:hint="eastAsia"/>
          <w:szCs w:val="26"/>
        </w:rPr>
      </w:pP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4459"/>
      </w:tblGrid>
      <w:tr w:rsidR="00EF6C7C" w:rsidRPr="008A2B85" w14:paraId="7B1FCEC7" w14:textId="77777777" w:rsidTr="00711BE0">
        <w:tc>
          <w:tcPr>
            <w:tcW w:w="2412" w:type="dxa"/>
          </w:tcPr>
          <w:p w14:paraId="1A1774D2" w14:textId="77777777" w:rsidR="00EF6C7C" w:rsidRPr="008A2B85" w:rsidRDefault="00EF6C7C" w:rsidP="00711BE0">
            <w:pPr>
              <w:jc w:val="right"/>
              <w:rPr>
                <w:szCs w:val="26"/>
              </w:rPr>
            </w:pPr>
            <w:r w:rsidRPr="008A2B85">
              <w:rPr>
                <w:szCs w:val="26"/>
              </w:rPr>
              <w:t>Tên học viên:</w:t>
            </w:r>
          </w:p>
          <w:p w14:paraId="10E95384" w14:textId="77777777" w:rsidR="00EF6C7C" w:rsidRPr="008A2B85" w:rsidRDefault="00EF6C7C" w:rsidP="00711BE0">
            <w:pPr>
              <w:jc w:val="right"/>
              <w:rPr>
                <w:szCs w:val="26"/>
              </w:rPr>
            </w:pPr>
            <w:r>
              <w:rPr>
                <w:szCs w:val="26"/>
              </w:rPr>
              <w:t>Mã học viên</w:t>
            </w:r>
            <w:r w:rsidRPr="008A2B85">
              <w:rPr>
                <w:szCs w:val="26"/>
              </w:rPr>
              <w:t>:</w:t>
            </w:r>
          </w:p>
          <w:p w14:paraId="62359D68" w14:textId="77777777" w:rsidR="00EF6C7C" w:rsidRPr="008A2B85" w:rsidRDefault="00EF6C7C" w:rsidP="00711BE0">
            <w:pPr>
              <w:jc w:val="right"/>
              <w:rPr>
                <w:szCs w:val="26"/>
              </w:rPr>
            </w:pPr>
            <w:r>
              <w:rPr>
                <w:szCs w:val="26"/>
              </w:rPr>
              <w:t>Ngày báo cáo</w:t>
            </w:r>
            <w:r w:rsidRPr="008A2B85">
              <w:rPr>
                <w:szCs w:val="26"/>
              </w:rPr>
              <w:t>:</w:t>
            </w:r>
          </w:p>
        </w:tc>
        <w:tc>
          <w:tcPr>
            <w:tcW w:w="4675" w:type="dxa"/>
          </w:tcPr>
          <w:p w14:paraId="3DE4904C" w14:textId="0AAA5B3A" w:rsidR="00EF6C7C" w:rsidRPr="00A77504" w:rsidRDefault="00A77504" w:rsidP="00711BE0">
            <w:pPr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Phan </w:t>
            </w:r>
            <w:proofErr w:type="spellStart"/>
            <w:r>
              <w:rPr>
                <w:szCs w:val="26"/>
                <w:lang w:val="en-US"/>
              </w:rPr>
              <w:t>Công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Dũng</w:t>
            </w:r>
            <w:proofErr w:type="spellEnd"/>
          </w:p>
          <w:p w14:paraId="04809492" w14:textId="5D7D6865" w:rsidR="00EF6C7C" w:rsidRPr="00A77504" w:rsidRDefault="00A77504" w:rsidP="00711BE0">
            <w:pPr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FX13854</w:t>
            </w:r>
          </w:p>
          <w:p w14:paraId="53D05A2A" w14:textId="63988EB5" w:rsidR="00EF6C7C" w:rsidRPr="00A77504" w:rsidRDefault="00A77504" w:rsidP="00711BE0">
            <w:pPr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18/05/2022</w:t>
            </w:r>
          </w:p>
        </w:tc>
      </w:tr>
    </w:tbl>
    <w:p w14:paraId="0E4C9A1D" w14:textId="77777777" w:rsidR="00EF6C7C" w:rsidRDefault="00EF6C7C" w:rsidP="00EF6C7C">
      <w:pPr>
        <w:jc w:val="center"/>
        <w:rPr>
          <w:szCs w:val="26"/>
        </w:rPr>
      </w:pPr>
    </w:p>
    <w:p w14:paraId="2BC0FAB7" w14:textId="77777777" w:rsidR="00EF6C7C" w:rsidRDefault="00EF6C7C" w:rsidP="00EF6C7C">
      <w:pPr>
        <w:jc w:val="center"/>
        <w:rPr>
          <w:szCs w:val="26"/>
        </w:rPr>
      </w:pPr>
    </w:p>
    <w:p w14:paraId="1107D1E7" w14:textId="77777777" w:rsidR="00EF6C7C" w:rsidRDefault="00EF6C7C" w:rsidP="00EF6C7C">
      <w:pPr>
        <w:jc w:val="center"/>
        <w:rPr>
          <w:szCs w:val="26"/>
        </w:rPr>
      </w:pPr>
    </w:p>
    <w:p w14:paraId="740C3FBD" w14:textId="77777777" w:rsidR="00EF6C7C" w:rsidRDefault="00EF6C7C" w:rsidP="00EF6C7C">
      <w:pPr>
        <w:jc w:val="center"/>
        <w:rPr>
          <w:szCs w:val="26"/>
        </w:rPr>
      </w:pPr>
    </w:p>
    <w:p w14:paraId="14F6380A" w14:textId="77777777" w:rsidR="00EF6C7C" w:rsidRDefault="00EF6C7C" w:rsidP="00EF6C7C">
      <w:pPr>
        <w:jc w:val="center"/>
        <w:rPr>
          <w:szCs w:val="26"/>
        </w:rPr>
      </w:pPr>
    </w:p>
    <w:p w14:paraId="44D08D35" w14:textId="77777777" w:rsidR="00EF6C7C" w:rsidRDefault="00EF6C7C" w:rsidP="00EF6C7C">
      <w:pPr>
        <w:jc w:val="center"/>
        <w:rPr>
          <w:szCs w:val="26"/>
        </w:rPr>
      </w:pPr>
    </w:p>
    <w:p w14:paraId="0FC5FF3A" w14:textId="77777777" w:rsidR="00EF6C7C" w:rsidRDefault="00EF6C7C" w:rsidP="00EF6C7C">
      <w:pPr>
        <w:jc w:val="center"/>
        <w:rPr>
          <w:szCs w:val="26"/>
        </w:rPr>
      </w:pPr>
    </w:p>
    <w:p w14:paraId="39DD06CC" w14:textId="77777777" w:rsidR="00EF6C7C" w:rsidRDefault="00EF6C7C" w:rsidP="00EF6C7C">
      <w:pPr>
        <w:jc w:val="center"/>
        <w:rPr>
          <w:szCs w:val="26"/>
        </w:rPr>
      </w:pPr>
    </w:p>
    <w:p w14:paraId="6F5A98D2" w14:textId="77777777" w:rsidR="00EF6C7C" w:rsidRDefault="00EF6C7C" w:rsidP="00EF6C7C">
      <w:pPr>
        <w:jc w:val="center"/>
        <w:rPr>
          <w:szCs w:val="26"/>
        </w:rPr>
      </w:pPr>
    </w:p>
    <w:p w14:paraId="01A5B2E5" w14:textId="77777777" w:rsidR="00EF6C7C" w:rsidRDefault="00EF6C7C" w:rsidP="00EF6C7C">
      <w:pPr>
        <w:jc w:val="center"/>
        <w:rPr>
          <w:szCs w:val="26"/>
        </w:rPr>
      </w:pPr>
    </w:p>
    <w:p w14:paraId="4CCC9F62" w14:textId="77777777" w:rsidR="00EF6C7C" w:rsidRDefault="00EF6C7C" w:rsidP="00EF6C7C">
      <w:pPr>
        <w:jc w:val="center"/>
        <w:rPr>
          <w:szCs w:val="26"/>
        </w:rPr>
      </w:pPr>
    </w:p>
    <w:p w14:paraId="610B422D" w14:textId="77777777" w:rsidR="00EF6C7C" w:rsidRDefault="00EF6C7C" w:rsidP="00EF6C7C">
      <w:pPr>
        <w:jc w:val="center"/>
        <w:rPr>
          <w:szCs w:val="26"/>
        </w:rPr>
      </w:pPr>
    </w:p>
    <w:p w14:paraId="07F699E8" w14:textId="236F5A3D" w:rsidR="00EF6C7C" w:rsidRDefault="00A77504" w:rsidP="00EF6C7C">
      <w:pPr>
        <w:jc w:val="center"/>
        <w:rPr>
          <w:b/>
          <w:bCs/>
          <w:szCs w:val="26"/>
        </w:rPr>
        <w:sectPr w:rsidR="00EF6C7C" w:rsidSect="00EF6C7C">
          <w:footerReference w:type="default" r:id="rId12"/>
          <w:pgSz w:w="11906" w:h="16838" w:code="9"/>
          <w:pgMar w:top="1701" w:right="1440" w:bottom="1440" w:left="1440" w:header="720" w:footer="720" w:gutter="0"/>
          <w:pgBorders w:display="firstPage" w:offsetFrom="page">
            <w:top w:val="triple" w:sz="4" w:space="30" w:color="auto"/>
            <w:left w:val="triple" w:sz="4" w:space="30" w:color="auto"/>
            <w:bottom w:val="triple" w:sz="4" w:space="30" w:color="auto"/>
            <w:right w:val="triple" w:sz="4" w:space="30" w:color="auto"/>
          </w:pgBorders>
          <w:cols w:space="720"/>
          <w:docGrid w:linePitch="360"/>
        </w:sectPr>
      </w:pPr>
      <w:proofErr w:type="spellStart"/>
      <w:r>
        <w:rPr>
          <w:b/>
          <w:bCs/>
          <w:szCs w:val="26"/>
          <w:lang w:val="en-US"/>
        </w:rPr>
        <w:t>Huế</w:t>
      </w:r>
      <w:proofErr w:type="spellEnd"/>
      <w:r w:rsidR="00EF6C7C" w:rsidRPr="005E449E">
        <w:rPr>
          <w:b/>
          <w:bCs/>
          <w:szCs w:val="26"/>
        </w:rPr>
        <w:t xml:space="preserve">, </w:t>
      </w:r>
      <w:r>
        <w:rPr>
          <w:b/>
          <w:bCs/>
          <w:szCs w:val="26"/>
          <w:lang w:val="en-US"/>
        </w:rPr>
        <w:t>05</w:t>
      </w:r>
      <w:r w:rsidR="00EF6C7C" w:rsidRPr="005E449E">
        <w:rPr>
          <w:b/>
          <w:bCs/>
          <w:szCs w:val="26"/>
        </w:rPr>
        <w:t>/2022</w:t>
      </w:r>
    </w:p>
    <w:p w14:paraId="4294BC58" w14:textId="77777777" w:rsidR="001642A1" w:rsidRDefault="00E44803" w:rsidP="00793D04">
      <w:pPr>
        <w:spacing w:after="120"/>
        <w:jc w:val="center"/>
        <w:outlineLvl w:val="0"/>
        <w:rPr>
          <w:noProof/>
        </w:rPr>
      </w:pPr>
      <w:bookmarkStart w:id="0" w:name="_Toc105167331"/>
      <w:r w:rsidRPr="00FF4D1B">
        <w:rPr>
          <w:b/>
          <w:szCs w:val="26"/>
        </w:rPr>
        <w:lastRenderedPageBreak/>
        <w:t>MỤC LỤC</w:t>
      </w:r>
      <w:bookmarkEnd w:id="0"/>
      <w:r w:rsidRPr="00FF4D1B">
        <w:rPr>
          <w:szCs w:val="26"/>
        </w:rPr>
        <w:fldChar w:fldCharType="begin"/>
      </w:r>
      <w:r w:rsidRPr="00FF4D1B">
        <w:rPr>
          <w:szCs w:val="26"/>
        </w:rPr>
        <w:instrText xml:space="preserve"> TOC \o "1-2" \h \z \u </w:instrText>
      </w:r>
      <w:r w:rsidRPr="00FF4D1B">
        <w:rPr>
          <w:szCs w:val="26"/>
        </w:rPr>
        <w:fldChar w:fldCharType="separate"/>
      </w:r>
    </w:p>
    <w:p w14:paraId="5F0A5A4D" w14:textId="616ECC1D" w:rsidR="001642A1" w:rsidRDefault="001642A1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31" w:history="1">
        <w:r w:rsidRPr="00342DAE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2B37301D" w14:textId="436EB6AA" w:rsidR="001642A1" w:rsidRDefault="001642A1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32" w:history="1">
        <w:r w:rsidRPr="00342DAE">
          <w:rPr>
            <w:rStyle w:val="Hyperlink"/>
            <w:noProof/>
          </w:rPr>
          <w:t xml:space="preserve">DANH MỤC HÌNH </w:t>
        </w:r>
        <w:r w:rsidRPr="00342DAE">
          <w:rPr>
            <w:rStyle w:val="Hyperlink"/>
            <w:noProof/>
            <w:lang w:val="en-US"/>
          </w:rPr>
          <w:t>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7F3D90D6" w14:textId="1B25C4FB" w:rsidR="001642A1" w:rsidRDefault="001642A1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33" w:history="1">
        <w:r w:rsidRPr="00342DAE">
          <w:rPr>
            <w:rStyle w:val="Hyperlink"/>
            <w:noProof/>
          </w:rPr>
          <w:t>MỤC 1.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Sử dụng các toán tử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EA6CCE" w14:textId="315FCDD6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4" w:history="1">
        <w:r w:rsidRPr="00342DAE">
          <w:rPr>
            <w:rStyle w:val="Hyperlink"/>
            <w:rFonts w:cs="Times New Roman"/>
            <w:noProof/>
          </w:rPr>
          <w:t>1.1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Toán tử Filetype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5D1FD5" w14:textId="0C967B58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5" w:history="1">
        <w:r w:rsidRPr="00342DAE">
          <w:rPr>
            <w:rStyle w:val="Hyperlink"/>
            <w:rFonts w:cs="Times New Roman"/>
            <w:noProof/>
          </w:rPr>
          <w:t>1.2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Toán tử Intitle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9B181A" w14:textId="2A2BF11C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6" w:history="1">
        <w:r w:rsidRPr="00342DAE">
          <w:rPr>
            <w:rStyle w:val="Hyperlink"/>
            <w:noProof/>
          </w:rPr>
          <w:t>1.3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Toán</w:t>
        </w:r>
        <w:r w:rsidRPr="00342DAE">
          <w:rPr>
            <w:rStyle w:val="Hyperlink"/>
            <w:noProof/>
          </w:rPr>
          <w:t xml:space="preserve"> tử Allintitle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F882AD" w14:textId="6827289E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7" w:history="1">
        <w:r w:rsidRPr="00342DAE">
          <w:rPr>
            <w:rStyle w:val="Hyperlink"/>
            <w:noProof/>
          </w:rPr>
          <w:t>1.4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Toán tử “-“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AB9E988" w14:textId="7C150AFA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8" w:history="1">
        <w:r w:rsidRPr="00342DAE">
          <w:rPr>
            <w:rStyle w:val="Hyperlink"/>
            <w:noProof/>
          </w:rPr>
          <w:t>1.5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Toán tử “#”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940F991" w14:textId="14A47291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9" w:history="1">
        <w:r w:rsidRPr="00342DAE">
          <w:rPr>
            <w:rStyle w:val="Hyperlink"/>
            <w:noProof/>
          </w:rPr>
          <w:t>1.6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Toán tử “..”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B336D9" w14:textId="5FE4DD7C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0" w:history="1">
        <w:r w:rsidRPr="00342DAE">
          <w:rPr>
            <w:rStyle w:val="Hyperlink"/>
            <w:noProof/>
          </w:rPr>
          <w:t>1.7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Toán tử “OR”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4BF063" w14:textId="09E88376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1" w:history="1">
        <w:r w:rsidRPr="00342DAE">
          <w:rPr>
            <w:rStyle w:val="Hyperlink"/>
            <w:noProof/>
          </w:rPr>
          <w:t>1.8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Toán tử “site”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651B95F" w14:textId="02F36FEE" w:rsidR="001642A1" w:rsidRDefault="001642A1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42" w:history="1">
        <w:r w:rsidRPr="00342DAE">
          <w:rPr>
            <w:rStyle w:val="Hyperlink"/>
            <w:noProof/>
          </w:rPr>
          <w:t>MỤC 2.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  <w:spacing w:val="-4"/>
          </w:rPr>
          <w:t xml:space="preserve">TÌM KIẾM </w:t>
        </w:r>
        <w:r w:rsidRPr="00342DAE">
          <w:rPr>
            <w:rStyle w:val="Hyperlink"/>
            <w:noProof/>
          </w:rPr>
          <w:t>NHANH THEO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4115DB" w14:textId="64F60A05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3" w:history="1">
        <w:r w:rsidRPr="00342DAE">
          <w:rPr>
            <w:rStyle w:val="Hyperlink"/>
            <w:rFonts w:cs="Times New Roman"/>
            <w:noProof/>
          </w:rPr>
          <w:t>2.1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Thời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3F029B5" w14:textId="6CB2FD35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4" w:history="1">
        <w:r w:rsidRPr="00342DAE">
          <w:rPr>
            <w:rStyle w:val="Hyperlink"/>
            <w:rFonts w:cs="Times New Roman"/>
            <w:noProof/>
          </w:rPr>
          <w:t>2.2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Từ đ</w:t>
        </w:r>
        <w:r w:rsidRPr="00342DAE">
          <w:rPr>
            <w:rStyle w:val="Hyperlink"/>
            <w:rFonts w:cs="Times New Roman"/>
            <w:noProof/>
          </w:rPr>
          <w:t>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7CD29A" w14:textId="15BCDDD1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5" w:history="1">
        <w:r w:rsidRPr="00342DAE">
          <w:rPr>
            <w:rStyle w:val="Hyperlink"/>
            <w:rFonts w:cs="Times New Roman"/>
            <w:noProof/>
          </w:rPr>
          <w:t>2.3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Tính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A85396" w14:textId="28390F4F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6" w:history="1">
        <w:r w:rsidRPr="00342DAE">
          <w:rPr>
            <w:rStyle w:val="Hyperlink"/>
            <w:rFonts w:cs="Times New Roman"/>
            <w:noProof/>
          </w:rPr>
          <w:t>2.4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Chuyển đổi đơn vị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9B5BDD" w14:textId="710D8DDF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7" w:history="1">
        <w:r w:rsidRPr="00342DAE">
          <w:rPr>
            <w:rStyle w:val="Hyperlink"/>
            <w:rFonts w:cs="Times New Roman"/>
            <w:noProof/>
          </w:rPr>
          <w:t>2.5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Thể Thao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1FF3DF" w14:textId="7CC9B56D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8" w:history="1">
        <w:r w:rsidRPr="00342DAE">
          <w:rPr>
            <w:rStyle w:val="Hyperlink"/>
            <w:rFonts w:cs="Times New Roman"/>
            <w:noProof/>
          </w:rPr>
          <w:t>2.6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rFonts w:cs="Times New Roman"/>
            <w:noProof/>
          </w:rPr>
          <w:t>Thông tin nhanh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9DB6988" w14:textId="15C9F67F" w:rsidR="001642A1" w:rsidRDefault="001642A1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49" w:history="1">
        <w:r w:rsidRPr="00342DAE">
          <w:rPr>
            <w:rStyle w:val="Hyperlink"/>
            <w:noProof/>
            <w:spacing w:val="-4"/>
          </w:rPr>
          <w:t>MỤC 3.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  <w:spacing w:val="-4"/>
          </w:rPr>
          <w:t xml:space="preserve">TÌM </w:t>
        </w:r>
        <w:r w:rsidRPr="00342DAE">
          <w:rPr>
            <w:rStyle w:val="Hyperlink"/>
            <w:noProof/>
          </w:rPr>
          <w:t>KIẾM</w:t>
        </w:r>
        <w:r w:rsidRPr="00342DAE">
          <w:rPr>
            <w:rStyle w:val="Hyperlink"/>
            <w:noProof/>
            <w:spacing w:val="-4"/>
          </w:rPr>
          <w:t xml:space="preserve"> NÂNG CAO VỚI TRANG WEB VÀ TỆP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16C7719" w14:textId="47483ED5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0" w:history="1">
        <w:r w:rsidRPr="00342DAE">
          <w:rPr>
            <w:rStyle w:val="Hyperlink"/>
            <w:noProof/>
          </w:rPr>
          <w:t>3.1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21DB1D" w14:textId="443D6C88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1" w:history="1">
        <w:r w:rsidRPr="00342DAE">
          <w:rPr>
            <w:rStyle w:val="Hyperlink"/>
            <w:noProof/>
          </w:rPr>
          <w:t>3.2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2DFCA11" w14:textId="5BF9F969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2" w:history="1">
        <w:r w:rsidRPr="00342DAE">
          <w:rPr>
            <w:rStyle w:val="Hyperlink"/>
            <w:noProof/>
          </w:rPr>
          <w:t>3.3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Lần cập nhật gần đây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57C28B" w14:textId="6E8A5AA6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3" w:history="1">
        <w:r w:rsidRPr="00342DAE">
          <w:rPr>
            <w:rStyle w:val="Hyperlink"/>
            <w:noProof/>
          </w:rPr>
          <w:t>3.4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CF3C91" w14:textId="08B376DD" w:rsidR="001642A1" w:rsidRDefault="001642A1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54" w:history="1">
        <w:r w:rsidRPr="00342DAE">
          <w:rPr>
            <w:rStyle w:val="Hyperlink"/>
            <w:noProof/>
            <w:spacing w:val="-4"/>
          </w:rPr>
          <w:t>MỤC 4.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  <w:spacing w:val="-4"/>
          </w:rPr>
          <w:t>TÌM KIẾM NÂNG CAO VỚI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4535A13" w14:textId="46D0CFFB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5" w:history="1">
        <w:r w:rsidRPr="00342DAE">
          <w:rPr>
            <w:rStyle w:val="Hyperlink"/>
            <w:noProof/>
          </w:rPr>
          <w:t>4.1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Kích thước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B344C0" w14:textId="7C3AFA3F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6" w:history="1">
        <w:r w:rsidRPr="00342DAE">
          <w:rPr>
            <w:rStyle w:val="Hyperlink"/>
            <w:noProof/>
          </w:rPr>
          <w:t>4.2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Tỷ lệ khung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46135EA" w14:textId="2183DE8C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7" w:history="1">
        <w:r w:rsidRPr="00342DAE">
          <w:rPr>
            <w:rStyle w:val="Hyperlink"/>
            <w:noProof/>
          </w:rPr>
          <w:t>4.3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Loại tệp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05E4CBD" w14:textId="57ED20A1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8" w:history="1">
        <w:r w:rsidRPr="00342DAE">
          <w:rPr>
            <w:rStyle w:val="Hyperlink"/>
            <w:noProof/>
          </w:rPr>
          <w:t>4.4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CB2DCE1" w14:textId="7BE0A533" w:rsidR="001642A1" w:rsidRDefault="001642A1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59" w:history="1">
        <w:r w:rsidRPr="00342DAE">
          <w:rPr>
            <w:rStyle w:val="Hyperlink"/>
            <w:noProof/>
            <w:spacing w:val="-4"/>
          </w:rPr>
          <w:t>MỤC 5.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  <w:spacing w:val="-4"/>
          </w:rPr>
          <w:t>TÌM KIẾM NÂNG CAO VỚI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4D08500" w14:textId="004A5C63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0" w:history="1">
        <w:r w:rsidRPr="00342DAE">
          <w:rPr>
            <w:rStyle w:val="Hyperlink"/>
            <w:noProof/>
          </w:rPr>
          <w:t>5.1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E8AFBA2" w14:textId="723F6857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1" w:history="1">
        <w:r w:rsidRPr="00342DAE">
          <w:rPr>
            <w:rStyle w:val="Hyperlink"/>
            <w:noProof/>
          </w:rPr>
          <w:t>5.2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Thời lượng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4E45D41" w14:textId="56FB3237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2" w:history="1">
        <w:r w:rsidRPr="00342DAE">
          <w:rPr>
            <w:rStyle w:val="Hyperlink"/>
            <w:noProof/>
          </w:rPr>
          <w:t>5.3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Ngày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DA5392" w14:textId="2515F3BB" w:rsidR="001642A1" w:rsidRDefault="001642A1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3" w:history="1">
        <w:r w:rsidRPr="00342DAE">
          <w:rPr>
            <w:rStyle w:val="Hyperlink"/>
            <w:noProof/>
          </w:rPr>
          <w:t>5.4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DC4AA0E" w14:textId="364B2936" w:rsidR="001642A1" w:rsidRDefault="001642A1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64" w:history="1">
        <w:r w:rsidRPr="00342DAE">
          <w:rPr>
            <w:rStyle w:val="Hyperlink"/>
            <w:noProof/>
          </w:rPr>
          <w:t>MỤC 6.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342DAE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_Toc105167364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22B01DD" w14:textId="77777777" w:rsidR="00E44803" w:rsidRPr="00FF4D1B" w:rsidRDefault="00E44803" w:rsidP="00D45572">
      <w:pPr>
        <w:spacing w:line="240" w:lineRule="auto"/>
        <w:rPr>
          <w:szCs w:val="26"/>
        </w:rPr>
      </w:pPr>
      <w:r w:rsidRPr="00FF4D1B">
        <w:rPr>
          <w:b/>
          <w:bCs/>
          <w:caps/>
          <w:szCs w:val="26"/>
        </w:rPr>
        <w:fldChar w:fldCharType="end"/>
      </w:r>
    </w:p>
    <w:p w14:paraId="46F3398D" w14:textId="77777777" w:rsidR="00B11FA3" w:rsidRPr="00FF4D1B" w:rsidRDefault="00B11FA3" w:rsidP="00A3224A">
      <w:pPr>
        <w:pStyle w:val="BodyTextFirstIndent"/>
        <w:rPr>
          <w:szCs w:val="26"/>
        </w:rPr>
      </w:pPr>
    </w:p>
    <w:p w14:paraId="7BF3ADE3" w14:textId="77777777" w:rsidR="00A14B31" w:rsidRPr="00FF4D1B" w:rsidRDefault="00A14B31" w:rsidP="00A3224A">
      <w:pPr>
        <w:pStyle w:val="BodyTextFirstIndent"/>
        <w:rPr>
          <w:szCs w:val="26"/>
        </w:rPr>
      </w:pPr>
    </w:p>
    <w:p w14:paraId="4E62E23D" w14:textId="77777777" w:rsidR="00B12725" w:rsidRPr="00FF4D1B" w:rsidRDefault="00B12725" w:rsidP="00A3224A">
      <w:pPr>
        <w:jc w:val="left"/>
        <w:rPr>
          <w:szCs w:val="26"/>
        </w:rPr>
      </w:pPr>
      <w:r w:rsidRPr="00FF4D1B">
        <w:rPr>
          <w:szCs w:val="26"/>
        </w:rPr>
        <w:br w:type="page"/>
      </w:r>
    </w:p>
    <w:p w14:paraId="428E12E7" w14:textId="3374DB90" w:rsidR="00A14B31" w:rsidRPr="00FF4D1B" w:rsidRDefault="00DD7C98" w:rsidP="00444F81">
      <w:pPr>
        <w:spacing w:after="120"/>
        <w:jc w:val="center"/>
        <w:outlineLvl w:val="0"/>
        <w:rPr>
          <w:b/>
          <w:szCs w:val="26"/>
          <w:lang w:val="en-US"/>
        </w:rPr>
      </w:pPr>
      <w:bookmarkStart w:id="1" w:name="_Toc105167332"/>
      <w:r w:rsidRPr="00FF4D1B">
        <w:rPr>
          <w:b/>
          <w:szCs w:val="26"/>
        </w:rPr>
        <w:lastRenderedPageBreak/>
        <w:t xml:space="preserve">DANH MỤC HÌNH </w:t>
      </w:r>
      <w:r w:rsidR="00EF6C7C" w:rsidRPr="00FF4D1B">
        <w:rPr>
          <w:b/>
          <w:szCs w:val="26"/>
          <w:lang w:val="en-US"/>
        </w:rPr>
        <w:t>ẢNH</w:t>
      </w:r>
      <w:bookmarkEnd w:id="1"/>
    </w:p>
    <w:p w14:paraId="56A5F737" w14:textId="14C99C98" w:rsidR="001642A1" w:rsidRDefault="00D276FA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szCs w:val="26"/>
          <w:lang w:val="en-US"/>
        </w:rPr>
        <w:fldChar w:fldCharType="begin"/>
      </w:r>
      <w:r>
        <w:rPr>
          <w:szCs w:val="26"/>
          <w:lang w:val="en-US"/>
        </w:rPr>
        <w:instrText xml:space="preserve"> TOC \c "Hình" </w:instrText>
      </w:r>
      <w:r>
        <w:rPr>
          <w:szCs w:val="26"/>
          <w:lang w:val="en-US"/>
        </w:rPr>
        <w:fldChar w:fldCharType="separate"/>
      </w:r>
      <w:r w:rsidR="001642A1">
        <w:rPr>
          <w:noProof/>
        </w:rPr>
        <w:t>Hình 1.1</w:t>
      </w:r>
      <w:r w:rsidR="001642A1" w:rsidRPr="00E91A4C">
        <w:rPr>
          <w:noProof/>
          <w:lang w:val="en-US"/>
        </w:rPr>
        <w:t>: Kết quả tìm kiếm với filetype</w:t>
      </w:r>
      <w:r w:rsidR="001642A1">
        <w:rPr>
          <w:noProof/>
        </w:rPr>
        <w:tab/>
      </w:r>
      <w:r w:rsidR="001642A1">
        <w:rPr>
          <w:noProof/>
        </w:rPr>
        <w:fldChar w:fldCharType="begin"/>
      </w:r>
      <w:r w:rsidR="001642A1">
        <w:rPr>
          <w:noProof/>
        </w:rPr>
        <w:instrText xml:space="preserve"> PAGEREF _Toc105167365 \h </w:instrText>
      </w:r>
      <w:r w:rsidR="001642A1">
        <w:rPr>
          <w:noProof/>
        </w:rPr>
      </w:r>
      <w:r w:rsidR="001642A1">
        <w:rPr>
          <w:noProof/>
        </w:rPr>
        <w:fldChar w:fldCharType="separate"/>
      </w:r>
      <w:r w:rsidR="001642A1">
        <w:rPr>
          <w:noProof/>
        </w:rPr>
        <w:t>4</w:t>
      </w:r>
      <w:r w:rsidR="001642A1">
        <w:rPr>
          <w:noProof/>
        </w:rPr>
        <w:fldChar w:fldCharType="end"/>
      </w:r>
    </w:p>
    <w:p w14:paraId="3809CA94" w14:textId="0987A432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1.2</w:t>
      </w:r>
      <w:r w:rsidRPr="00E91A4C">
        <w:rPr>
          <w:noProof/>
          <w:lang w:val="en-US"/>
        </w:rPr>
        <w:t xml:space="preserve">: Kết quả tìm kiếm với </w:t>
      </w:r>
      <w:r>
        <w:rPr>
          <w:noProof/>
        </w:rPr>
        <w:t>Intitle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AD622F" w14:textId="1A8FD353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1.3</w:t>
      </w:r>
      <w:r w:rsidRPr="00E91A4C">
        <w:rPr>
          <w:noProof/>
          <w:lang w:val="en-US"/>
        </w:rPr>
        <w:t xml:space="preserve">: Kết quả tìm kiếm với </w:t>
      </w:r>
      <w:r>
        <w:rPr>
          <w:noProof/>
        </w:rPr>
        <w:t>Allintitle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89C9DC9" w14:textId="1C697694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1.4</w:t>
      </w:r>
      <w:r w:rsidRPr="00E91A4C">
        <w:rPr>
          <w:noProof/>
          <w:lang w:val="en-US"/>
        </w:rPr>
        <w:t xml:space="preserve"> Kết quả tìm kiếm với với toán tử "-"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B5DF366" w14:textId="188D92ED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1.5</w:t>
      </w:r>
      <w:r w:rsidRPr="00E91A4C">
        <w:rPr>
          <w:noProof/>
          <w:lang w:val="en-US"/>
        </w:rPr>
        <w:t xml:space="preserve"> Kết quả với toán tử "#"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E4F5F8D" w14:textId="58A15D0C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1.6</w:t>
      </w:r>
      <w:r w:rsidRPr="00E91A4C">
        <w:rPr>
          <w:noProof/>
          <w:lang w:val="en-US"/>
        </w:rPr>
        <w:t xml:space="preserve"> Kết quả tìm kiếm với toán tử ".."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61199B5" w14:textId="177A9DA1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1.7</w:t>
      </w:r>
      <w:r w:rsidRPr="00E91A4C">
        <w:rPr>
          <w:noProof/>
          <w:lang w:val="en-US"/>
        </w:rPr>
        <w:t xml:space="preserve"> Kết quả với toán tử "OR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42ADC4" w14:textId="670B064A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1.8</w:t>
      </w:r>
      <w:r w:rsidRPr="00E91A4C">
        <w:rPr>
          <w:noProof/>
          <w:lang w:val="en-US"/>
        </w:rPr>
        <w:t xml:space="preserve"> Kết quả tìm kiếm với toán tử "site.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10F92A" w14:textId="5D84EE6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2.1: Kết quả tìm kiếm</w:t>
      </w:r>
      <w:r w:rsidRPr="00E91A4C">
        <w:rPr>
          <w:noProof/>
          <w:lang w:val="en-US"/>
        </w:rPr>
        <w:t xml:space="preserve"> với</w:t>
      </w:r>
      <w:r>
        <w:rPr>
          <w:noProof/>
        </w:rPr>
        <w:t xml:space="preserve"> thời tiết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733AC9B" w14:textId="506F674D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2.2</w:t>
      </w:r>
      <w:r w:rsidRPr="00E91A4C">
        <w:rPr>
          <w:noProof/>
          <w:lang w:val="en-US"/>
        </w:rPr>
        <w:t xml:space="preserve"> Kết quả tìm kiếm với từ điển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47182CF" w14:textId="433EFE37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2.3</w:t>
      </w:r>
      <w:r w:rsidRPr="00E91A4C">
        <w:rPr>
          <w:noProof/>
          <w:lang w:val="en-US"/>
        </w:rPr>
        <w:t xml:space="preserve"> Kết quả tìm kiếm với phép toán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1B42A80" w14:textId="493D6BDC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2.4</w:t>
      </w:r>
      <w:r w:rsidRPr="00E91A4C">
        <w:rPr>
          <w:noProof/>
          <w:lang w:val="en-US"/>
        </w:rPr>
        <w:t xml:space="preserve"> Kết quả chuyển đơn vị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7CF282D" w14:textId="108B977B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2.5</w:t>
      </w:r>
      <w:r w:rsidRPr="00E91A4C">
        <w:rPr>
          <w:noProof/>
          <w:lang w:val="en-US"/>
        </w:rPr>
        <w:t xml:space="preserve"> Kết quả thông tin thể thao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144F841" w14:textId="2F392068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2.6</w:t>
      </w:r>
      <w:r w:rsidRPr="00E91A4C">
        <w:rPr>
          <w:noProof/>
          <w:lang w:val="en-US"/>
        </w:rPr>
        <w:t xml:space="preserve"> Kết quả thông tin nhanh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DF4880A" w14:textId="71B88D60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3.1</w:t>
      </w:r>
      <w:r w:rsidRPr="00E91A4C">
        <w:rPr>
          <w:noProof/>
          <w:lang w:val="en-US"/>
        </w:rPr>
        <w:t xml:space="preserve"> Thu hẹp kết quả tìm trang web và tập tập tin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913CAD7" w14:textId="2F40EFB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3.2</w:t>
      </w:r>
      <w:r w:rsidRPr="00E91A4C">
        <w:rPr>
          <w:noProof/>
          <w:lang w:val="en-US"/>
        </w:rPr>
        <w:t xml:space="preserve"> Kết quả thu hẹp tìm trang web và tập tin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7596BED" w14:textId="55187BF0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4.1</w:t>
      </w:r>
      <w:r w:rsidRPr="00E91A4C">
        <w:rPr>
          <w:noProof/>
          <w:lang w:val="en-US"/>
        </w:rPr>
        <w:t xml:space="preserve"> Thu hẹp kết quả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C8E4A6C" w14:textId="67486BE0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4.2</w:t>
      </w:r>
      <w:r w:rsidRPr="00E91A4C">
        <w:rPr>
          <w:noProof/>
          <w:lang w:val="en-US"/>
        </w:rPr>
        <w:t xml:space="preserve"> K</w:t>
      </w:r>
      <w:r>
        <w:rPr>
          <w:noProof/>
        </w:rPr>
        <w:t>ết quả</w:t>
      </w:r>
      <w:r w:rsidRPr="00E91A4C">
        <w:rPr>
          <w:noProof/>
          <w:lang w:val="en-US"/>
        </w:rPr>
        <w:t xml:space="preserve"> thu hẹp</w:t>
      </w:r>
      <w:r>
        <w:rPr>
          <w:noProof/>
        </w:rPr>
        <w:t xml:space="preserve">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9C9FD96" w14:textId="170E7085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4.3</w:t>
      </w:r>
      <w:r w:rsidRPr="00E91A4C">
        <w:rPr>
          <w:noProof/>
          <w:lang w:val="en-US"/>
        </w:rPr>
        <w:t xml:space="preserve"> Thu hẹp kết quả tìm kiếm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51209A2" w14:textId="1596D07B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4.4</w:t>
      </w:r>
      <w:r w:rsidRPr="00E91A4C">
        <w:rPr>
          <w:noProof/>
          <w:lang w:val="en-US"/>
        </w:rPr>
        <w:t xml:space="preserve"> Kết quả thu hẹp tìm kiếm hình ảnh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00850C9" w14:textId="0EF93C21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4.5 Thu hẹp kết quả tìm kiếm bằng</w:t>
      </w:r>
      <w:r w:rsidRPr="00E91A4C">
        <w:rPr>
          <w:noProof/>
          <w:lang w:val="en-US"/>
        </w:rPr>
        <w:t xml:space="preserve"> 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A100D0F" w14:textId="4E79B17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4.6</w:t>
      </w:r>
      <w:r w:rsidRPr="00E91A4C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bằng </w:t>
      </w:r>
      <w:r w:rsidRPr="00E91A4C">
        <w:rPr>
          <w:noProof/>
          <w:lang w:val="en-US"/>
        </w:rPr>
        <w:t>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4D1AA59" w14:textId="24C1E40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4.7</w:t>
      </w:r>
      <w:r w:rsidRPr="00E91A4C">
        <w:rPr>
          <w:noProof/>
          <w:lang w:val="en-US"/>
        </w:rPr>
        <w:t xml:space="preserve"> Thu hẹp kết quả tìm kiếm hình ảnh bằng tên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A81177D" w14:textId="5669075E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4.8</w:t>
      </w:r>
      <w:r w:rsidRPr="00E91A4C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</w:t>
      </w:r>
      <w:r w:rsidRPr="00E91A4C">
        <w:rPr>
          <w:noProof/>
          <w:lang w:val="en-US"/>
        </w:rPr>
        <w:t>bằng Trang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56ED354" w14:textId="56C69882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5.1</w:t>
      </w:r>
      <w:r w:rsidRPr="00E91A4C">
        <w:rPr>
          <w:noProof/>
          <w:lang w:val="en-US"/>
        </w:rPr>
        <w:t xml:space="preserve"> Thu hẹp kết quả tìm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7AE0AD7" w14:textId="0ED5A1CC" w:rsidR="001642A1" w:rsidRDefault="001642A1">
      <w:pPr>
        <w:pStyle w:val="TableofFigures"/>
        <w:tabs>
          <w:tab w:val="right" w:leader="dot" w:pos="10478"/>
        </w:tabs>
        <w:rPr>
          <w:noProof/>
        </w:rPr>
      </w:pPr>
      <w:r>
        <w:rPr>
          <w:noProof/>
        </w:rPr>
        <w:t>Hình 5.2</w:t>
      </w:r>
      <w:r w:rsidRPr="00E91A4C">
        <w:rPr>
          <w:noProof/>
          <w:lang w:val="en-US"/>
        </w:rPr>
        <w:t xml:space="preserve"> Kết quả thu hẹp tìm kiếm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26149C9" w14:textId="04601B35" w:rsidR="001642A1" w:rsidRDefault="001642A1" w:rsidP="001642A1">
      <w:pPr>
        <w:pStyle w:val="TableofFigures"/>
        <w:tabs>
          <w:tab w:val="right" w:leader="dot" w:pos="10478"/>
        </w:tabs>
        <w:rPr>
          <w:noProof/>
        </w:rPr>
      </w:pPr>
      <w:r>
        <w:rPr>
          <w:noProof/>
        </w:rPr>
        <w:t>Hình 5.</w:t>
      </w:r>
      <w:r>
        <w:rPr>
          <w:noProof/>
          <w:lang w:val="en-US"/>
        </w:rPr>
        <w:t>3</w:t>
      </w:r>
      <w:r w:rsidRPr="00E91A4C">
        <w:rPr>
          <w:noProof/>
          <w:lang w:val="en-US"/>
        </w:rPr>
        <w:t xml:space="preserve"> </w:t>
      </w:r>
      <w:r w:rsidR="00755BAD" w:rsidRPr="00755BAD">
        <w:rPr>
          <w:noProof/>
          <w:lang w:val="en-US"/>
        </w:rPr>
        <w:t>Thu hẹp kết quả tìm kiếm video bằng thời lượng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C392987" w14:textId="0AE0940E" w:rsidR="00755BAD" w:rsidRDefault="00755BAD" w:rsidP="00755BAD">
      <w:pPr>
        <w:pStyle w:val="TableofFigures"/>
        <w:tabs>
          <w:tab w:val="right" w:leader="dot" w:pos="10478"/>
        </w:tabs>
        <w:rPr>
          <w:noProof/>
        </w:rPr>
      </w:pPr>
      <w:r>
        <w:rPr>
          <w:noProof/>
        </w:rPr>
        <w:t>Hình 5.</w:t>
      </w:r>
      <w:r>
        <w:rPr>
          <w:noProof/>
          <w:lang w:val="en-US"/>
        </w:rPr>
        <w:t>4</w:t>
      </w:r>
      <w:r w:rsidRPr="00E91A4C">
        <w:rPr>
          <w:noProof/>
          <w:lang w:val="en-US"/>
        </w:rPr>
        <w:t xml:space="preserve"> </w:t>
      </w:r>
      <w:r w:rsidRPr="00755BAD">
        <w:rPr>
          <w:noProof/>
          <w:lang w:val="en-US"/>
        </w:rPr>
        <w:t>Kết quả thu hẹp kết quả tìm kiếm video bằng thời lượng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959BD67" w14:textId="7631E7D7" w:rsidR="00755BAD" w:rsidRDefault="006920B7" w:rsidP="00755BAD">
      <w:pPr>
        <w:pStyle w:val="TableofFigures"/>
        <w:tabs>
          <w:tab w:val="right" w:leader="dot" w:pos="10478"/>
        </w:tabs>
        <w:rPr>
          <w:noProof/>
        </w:rPr>
      </w:pPr>
      <w:r w:rsidRPr="006920B7">
        <w:rPr>
          <w:noProof/>
        </w:rPr>
        <w:t>Hình 5.5 Thu hẹp kết quả tìm kiếm video bằng ngày đăng</w:t>
      </w:r>
      <w:r w:rsidR="00755BAD">
        <w:rPr>
          <w:noProof/>
        </w:rPr>
        <w:tab/>
      </w:r>
      <w:r w:rsidR="00755BAD">
        <w:rPr>
          <w:noProof/>
        </w:rPr>
        <w:fldChar w:fldCharType="begin"/>
      </w:r>
      <w:r w:rsidR="00755BAD">
        <w:rPr>
          <w:noProof/>
        </w:rPr>
        <w:instrText xml:space="preserve"> PAGEREF _Toc105167390 \h </w:instrText>
      </w:r>
      <w:r w:rsidR="00755BAD">
        <w:rPr>
          <w:noProof/>
        </w:rPr>
      </w:r>
      <w:r w:rsidR="00755BAD">
        <w:rPr>
          <w:noProof/>
        </w:rPr>
        <w:fldChar w:fldCharType="separate"/>
      </w:r>
      <w:r w:rsidR="00755BAD">
        <w:rPr>
          <w:noProof/>
        </w:rPr>
        <w:t>28</w:t>
      </w:r>
      <w:r w:rsidR="00755BAD">
        <w:rPr>
          <w:noProof/>
        </w:rPr>
        <w:fldChar w:fldCharType="end"/>
      </w:r>
    </w:p>
    <w:p w14:paraId="22C3D556" w14:textId="5AF78D9B" w:rsidR="00755BAD" w:rsidRDefault="00DA1753" w:rsidP="00755BAD">
      <w:pPr>
        <w:pStyle w:val="TableofFigures"/>
        <w:tabs>
          <w:tab w:val="right" w:leader="dot" w:pos="10478"/>
        </w:tabs>
        <w:rPr>
          <w:noProof/>
        </w:rPr>
      </w:pPr>
      <w:r w:rsidRPr="00DA1753">
        <w:rPr>
          <w:noProof/>
        </w:rPr>
        <w:t>Hình 5.6 Kết quả thu hẹp kết quả tìm kiếm video bằng ngày đăn</w:t>
      </w:r>
      <w:r w:rsidR="00755BAD" w:rsidRPr="00755BAD">
        <w:rPr>
          <w:noProof/>
          <w:lang w:val="en-US"/>
        </w:rPr>
        <w:t>g</w:t>
      </w:r>
      <w:r w:rsidR="00755BAD">
        <w:rPr>
          <w:noProof/>
        </w:rPr>
        <w:tab/>
      </w:r>
      <w:r w:rsidR="00755BAD">
        <w:rPr>
          <w:noProof/>
        </w:rPr>
        <w:fldChar w:fldCharType="begin"/>
      </w:r>
      <w:r w:rsidR="00755BAD">
        <w:rPr>
          <w:noProof/>
        </w:rPr>
        <w:instrText xml:space="preserve"> PAGEREF _Toc105167390 \h </w:instrText>
      </w:r>
      <w:r w:rsidR="00755BAD">
        <w:rPr>
          <w:noProof/>
        </w:rPr>
      </w:r>
      <w:r w:rsidR="00755BAD">
        <w:rPr>
          <w:noProof/>
        </w:rPr>
        <w:fldChar w:fldCharType="separate"/>
      </w:r>
      <w:r w:rsidR="00755BAD">
        <w:rPr>
          <w:noProof/>
        </w:rPr>
        <w:t>28</w:t>
      </w:r>
      <w:r w:rsidR="00755BAD">
        <w:rPr>
          <w:noProof/>
        </w:rPr>
        <w:fldChar w:fldCharType="end"/>
      </w:r>
    </w:p>
    <w:p w14:paraId="4DDC1191" w14:textId="27CFB964" w:rsidR="00755BAD" w:rsidRDefault="001F7FEE" w:rsidP="00755BAD">
      <w:pPr>
        <w:pStyle w:val="TableofFigures"/>
        <w:tabs>
          <w:tab w:val="right" w:leader="dot" w:pos="10478"/>
        </w:tabs>
        <w:rPr>
          <w:noProof/>
        </w:rPr>
      </w:pPr>
      <w:r w:rsidRPr="001F7FEE">
        <w:rPr>
          <w:noProof/>
        </w:rPr>
        <w:t>Hình 5.7 Thu hẹp kết quả tìm kiếm video bằng tên web hoặc tên miền</w:t>
      </w:r>
      <w:r w:rsidR="00755BAD">
        <w:rPr>
          <w:noProof/>
        </w:rPr>
        <w:tab/>
      </w:r>
      <w:r w:rsidR="00755BAD">
        <w:rPr>
          <w:noProof/>
        </w:rPr>
        <w:fldChar w:fldCharType="begin"/>
      </w:r>
      <w:r w:rsidR="00755BAD">
        <w:rPr>
          <w:noProof/>
        </w:rPr>
        <w:instrText xml:space="preserve"> PAGEREF _Toc105167390 \h </w:instrText>
      </w:r>
      <w:r w:rsidR="00755BAD">
        <w:rPr>
          <w:noProof/>
        </w:rPr>
      </w:r>
      <w:r w:rsidR="00755BAD">
        <w:rPr>
          <w:noProof/>
        </w:rPr>
        <w:fldChar w:fldCharType="separate"/>
      </w:r>
      <w:r w:rsidR="00755BAD">
        <w:rPr>
          <w:noProof/>
        </w:rPr>
        <w:t>28</w:t>
      </w:r>
      <w:r w:rsidR="00755BAD">
        <w:rPr>
          <w:noProof/>
        </w:rPr>
        <w:fldChar w:fldCharType="end"/>
      </w:r>
    </w:p>
    <w:p w14:paraId="0E9AD2E7" w14:textId="5885743B" w:rsidR="00755BAD" w:rsidRDefault="008403A6" w:rsidP="00755BAD">
      <w:pPr>
        <w:pStyle w:val="TableofFigures"/>
        <w:tabs>
          <w:tab w:val="right" w:leader="dot" w:pos="10478"/>
        </w:tabs>
        <w:rPr>
          <w:noProof/>
        </w:rPr>
      </w:pPr>
      <w:r w:rsidRPr="008403A6">
        <w:rPr>
          <w:noProof/>
        </w:rPr>
        <w:t>Hình 5.8 Kết quả thu hẹp tìm kiếm video bằng tên web hoặc tên miền</w:t>
      </w:r>
      <w:r w:rsidR="00755BAD">
        <w:rPr>
          <w:noProof/>
        </w:rPr>
        <w:tab/>
      </w:r>
      <w:r w:rsidR="00755BAD">
        <w:rPr>
          <w:noProof/>
        </w:rPr>
        <w:fldChar w:fldCharType="begin"/>
      </w:r>
      <w:r w:rsidR="00755BAD">
        <w:rPr>
          <w:noProof/>
        </w:rPr>
        <w:instrText xml:space="preserve"> PAGEREF _Toc105167390 \h </w:instrText>
      </w:r>
      <w:r w:rsidR="00755BAD">
        <w:rPr>
          <w:noProof/>
        </w:rPr>
      </w:r>
      <w:r w:rsidR="00755BAD">
        <w:rPr>
          <w:noProof/>
        </w:rPr>
        <w:fldChar w:fldCharType="separate"/>
      </w:r>
      <w:r w:rsidR="00755BAD">
        <w:rPr>
          <w:noProof/>
        </w:rPr>
        <w:t>28</w:t>
      </w:r>
      <w:r w:rsidR="00755BAD">
        <w:rPr>
          <w:noProof/>
        </w:rPr>
        <w:fldChar w:fldCharType="end"/>
      </w:r>
    </w:p>
    <w:p w14:paraId="76007FF1" w14:textId="77777777" w:rsidR="00755BAD" w:rsidRPr="00755BAD" w:rsidRDefault="00755BAD" w:rsidP="00755BAD"/>
    <w:p w14:paraId="34ACC07D" w14:textId="77777777" w:rsidR="001642A1" w:rsidRPr="001642A1" w:rsidRDefault="001642A1" w:rsidP="001642A1"/>
    <w:p w14:paraId="7D231C54" w14:textId="77777777" w:rsidR="001642A1" w:rsidRPr="001642A1" w:rsidRDefault="001642A1" w:rsidP="001642A1"/>
    <w:p w14:paraId="5CFE3165" w14:textId="1235292E" w:rsidR="00D97E7A" w:rsidRPr="00FF4D1B" w:rsidRDefault="00D276FA" w:rsidP="001642A1">
      <w:pPr>
        <w:pStyle w:val="BodyTextFirstIndent"/>
        <w:ind w:firstLine="0"/>
        <w:jc w:val="left"/>
        <w:rPr>
          <w:szCs w:val="26"/>
          <w:lang w:val="en-US"/>
        </w:rPr>
      </w:pPr>
      <w:r>
        <w:rPr>
          <w:szCs w:val="26"/>
          <w:lang w:val="en-US"/>
        </w:rPr>
        <w:fldChar w:fldCharType="end"/>
      </w:r>
      <w:r w:rsidR="001642A1" w:rsidRPr="001642A1">
        <w:t xml:space="preserve"> </w:t>
      </w:r>
    </w:p>
    <w:p w14:paraId="794F23CF" w14:textId="77777777" w:rsidR="00977684" w:rsidRPr="00FF4D1B" w:rsidRDefault="00977684" w:rsidP="00D97E7A">
      <w:pPr>
        <w:pStyle w:val="BodyText"/>
        <w:rPr>
          <w:szCs w:val="26"/>
          <w:lang w:val="en-US"/>
        </w:rPr>
      </w:pPr>
    </w:p>
    <w:p w14:paraId="38D636A3" w14:textId="77777777" w:rsidR="00A14B31" w:rsidRPr="007E045D" w:rsidRDefault="00A14B31" w:rsidP="00433667">
      <w:pPr>
        <w:pStyle w:val="BodyTextFirstIndent"/>
        <w:ind w:firstLine="0"/>
        <w:rPr>
          <w:lang w:val="en-US"/>
        </w:rPr>
        <w:sectPr w:rsidR="00A14B31" w:rsidRPr="007E045D" w:rsidSect="00EF6C7C">
          <w:headerReference w:type="even" r:id="rId13"/>
          <w:headerReference w:type="default" r:id="rId14"/>
          <w:footerReference w:type="default" r:id="rId15"/>
          <w:headerReference w:type="first" r:id="rId16"/>
          <w:pgSz w:w="11906" w:h="16838" w:code="9"/>
          <w:pgMar w:top="567" w:right="567" w:bottom="567" w:left="851" w:header="720" w:footer="720" w:gutter="0"/>
          <w:pgNumType w:fmt="lowerRoman" w:start="1"/>
          <w:cols w:space="720"/>
          <w:noEndnote/>
          <w:docGrid w:linePitch="354"/>
        </w:sectPr>
      </w:pPr>
    </w:p>
    <w:p w14:paraId="0CFAD22D" w14:textId="7192D06C" w:rsidR="004758BC" w:rsidRDefault="001F284B" w:rsidP="00A3224A">
      <w:pPr>
        <w:pStyle w:val="Heading1"/>
        <w:spacing w:line="360" w:lineRule="auto"/>
        <w:rPr>
          <w:rFonts w:cs="Times New Roman"/>
        </w:rPr>
      </w:pPr>
      <w:bookmarkStart w:id="2" w:name="_Toc105167333"/>
      <w:proofErr w:type="spellStart"/>
      <w:r>
        <w:rPr>
          <w:rFonts w:cs="Times New Roman"/>
        </w:rPr>
        <w:lastRenderedPageBreak/>
        <w:t>Sử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kiếm</w:t>
      </w:r>
      <w:bookmarkEnd w:id="2"/>
      <w:proofErr w:type="spellEnd"/>
    </w:p>
    <w:p w14:paraId="2852A643" w14:textId="5CAA46C2" w:rsidR="001F284B" w:rsidRDefault="001F284B" w:rsidP="001F284B">
      <w:pPr>
        <w:pStyle w:val="BodyTex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ý:</w:t>
      </w:r>
    </w:p>
    <w:p w14:paraId="0B69797D" w14:textId="54A7364A" w:rsidR="001F284B" w:rsidRDefault="001F284B" w:rsidP="001F284B">
      <w:pPr>
        <w:pStyle w:val="BodyTextFirstIndent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</w:p>
    <w:p w14:paraId="2DDA9970" w14:textId="4B93F959" w:rsidR="001F284B" w:rsidRDefault="001F284B" w:rsidP="001F284B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Đừng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site:nytimes.com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hẹp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site:</w:t>
      </w:r>
      <w:r w:rsidR="00A21E63">
        <w:rPr>
          <w:lang w:val="en-US"/>
        </w:rPr>
        <w:t xml:space="preserve"> nytimes.com </w:t>
      </w:r>
      <w:proofErr w:type="spellStart"/>
      <w:r w:rsidR="00A21E63">
        <w:rPr>
          <w:lang w:val="en-US"/>
        </w:rPr>
        <w:t>thì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sẽ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không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được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như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bạn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mong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muốn</w:t>
      </w:r>
      <w:proofErr w:type="spellEnd"/>
      <w:r w:rsidR="00A21E63">
        <w:rPr>
          <w:lang w:val="en-US"/>
        </w:rPr>
        <w:t>.</w:t>
      </w:r>
    </w:p>
    <w:p w14:paraId="011F1F68" w14:textId="4E67EE75" w:rsidR="00A21E63" w:rsidRPr="001F284B" w:rsidRDefault="00A21E63" w:rsidP="00A21E63">
      <w:pPr>
        <w:pStyle w:val="BodyTextFirstIndent"/>
        <w:ind w:left="792" w:firstLine="0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>.</w:t>
      </w:r>
    </w:p>
    <w:p w14:paraId="68C22134" w14:textId="7ED6CA0D" w:rsidR="007B06A1" w:rsidRPr="007E045D" w:rsidRDefault="00A0483B" w:rsidP="007B06A1">
      <w:pPr>
        <w:pStyle w:val="Heading2"/>
        <w:rPr>
          <w:rFonts w:cs="Times New Roman"/>
        </w:rPr>
      </w:pPr>
      <w:bookmarkStart w:id="3" w:name="_Toc105167334"/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tử</w:t>
      </w:r>
      <w:proofErr w:type="spellEnd"/>
      <w:r>
        <w:rPr>
          <w:rFonts w:cs="Times New Roman"/>
        </w:rPr>
        <w:t xml:space="preserve"> </w:t>
      </w:r>
      <w:r w:rsidR="004A5F04">
        <w:rPr>
          <w:rFonts w:cs="Times New Roman"/>
        </w:rPr>
        <w:t>F</w:t>
      </w:r>
      <w:r>
        <w:rPr>
          <w:rFonts w:cs="Times New Roman"/>
        </w:rPr>
        <w:t>iletype</w:t>
      </w:r>
      <w:bookmarkEnd w:id="3"/>
    </w:p>
    <w:p w14:paraId="6C0DF3F8" w14:textId="14C355FE" w:rsidR="001F284B" w:rsidRPr="001F284B" w:rsidRDefault="001F284B" w:rsidP="00A0483B">
      <w:pPr>
        <w:widowControl w:val="0"/>
        <w:spacing w:before="120"/>
        <w:rPr>
          <w:spacing w:val="-4"/>
          <w:szCs w:val="26"/>
          <w:lang w:val="en-US"/>
        </w:rPr>
      </w:pPr>
      <w:r>
        <w:rPr>
          <w:spacing w:val="-4"/>
          <w:szCs w:val="26"/>
          <w:lang w:val="en-US"/>
        </w:rPr>
        <w:t xml:space="preserve">Filetype </w:t>
      </w:r>
      <w:proofErr w:type="spellStart"/>
      <w:r>
        <w:rPr>
          <w:spacing w:val="-4"/>
          <w:szCs w:val="26"/>
          <w:lang w:val="en-US"/>
        </w:rPr>
        <w:t>được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dùng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để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tìm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chính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xác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các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loại</w:t>
      </w:r>
      <w:proofErr w:type="spellEnd"/>
      <w:r>
        <w:rPr>
          <w:spacing w:val="-4"/>
          <w:szCs w:val="26"/>
          <w:lang w:val="en-US"/>
        </w:rPr>
        <w:t xml:space="preserve"> file </w:t>
      </w:r>
      <w:proofErr w:type="spellStart"/>
      <w:r>
        <w:rPr>
          <w:spacing w:val="-4"/>
          <w:szCs w:val="26"/>
          <w:lang w:val="en-US"/>
        </w:rPr>
        <w:t>như</w:t>
      </w:r>
      <w:proofErr w:type="spellEnd"/>
      <w:r>
        <w:rPr>
          <w:spacing w:val="-4"/>
          <w:szCs w:val="26"/>
          <w:lang w:val="en-US"/>
        </w:rPr>
        <w:t xml:space="preserve">: doc, pdf, mp3, zip, </w:t>
      </w:r>
      <w:proofErr w:type="spellStart"/>
      <w:proofErr w:type="gramStart"/>
      <w:r>
        <w:rPr>
          <w:spacing w:val="-4"/>
          <w:szCs w:val="26"/>
          <w:lang w:val="en-US"/>
        </w:rPr>
        <w:t>xls</w:t>
      </w:r>
      <w:proofErr w:type="spellEnd"/>
      <w:r>
        <w:rPr>
          <w:spacing w:val="-4"/>
          <w:szCs w:val="26"/>
          <w:lang w:val="en-US"/>
        </w:rPr>
        <w:t>,…</w:t>
      </w:r>
      <w:proofErr w:type="gramEnd"/>
      <w:r>
        <w:rPr>
          <w:spacing w:val="-4"/>
          <w:szCs w:val="26"/>
          <w:lang w:val="en-US"/>
        </w:rPr>
        <w:t>.</w:t>
      </w:r>
    </w:p>
    <w:p w14:paraId="4B4A380A" w14:textId="36CB2E65" w:rsidR="00A0483B" w:rsidRDefault="00A0483B" w:rsidP="00A0483B">
      <w:pPr>
        <w:widowControl w:val="0"/>
        <w:spacing w:before="120"/>
        <w:rPr>
          <w:spacing w:val="-4"/>
          <w:szCs w:val="26"/>
          <w:lang w:val="en-US"/>
        </w:rPr>
      </w:pPr>
      <w:r>
        <w:rPr>
          <w:rFonts w:hint="eastAsia"/>
          <w:spacing w:val="-4"/>
          <w:szCs w:val="26"/>
        </w:rPr>
        <w:t>C</w:t>
      </w:r>
      <w:r>
        <w:rPr>
          <w:spacing w:val="-4"/>
          <w:szCs w:val="26"/>
          <w:lang w:val="en-US"/>
        </w:rPr>
        <w:t xml:space="preserve">ú </w:t>
      </w:r>
      <w:proofErr w:type="spellStart"/>
      <w:r>
        <w:rPr>
          <w:spacing w:val="-4"/>
          <w:szCs w:val="26"/>
          <w:lang w:val="en-US"/>
        </w:rPr>
        <w:t>pháp</w:t>
      </w:r>
      <w:proofErr w:type="spellEnd"/>
      <w:r>
        <w:rPr>
          <w:spacing w:val="-4"/>
          <w:szCs w:val="26"/>
          <w:lang w:val="en-US"/>
        </w:rPr>
        <w:t>:</w:t>
      </w:r>
      <w:r w:rsidR="001F284B">
        <w:rPr>
          <w:spacing w:val="-4"/>
          <w:szCs w:val="26"/>
          <w:lang w:val="en-US"/>
        </w:rPr>
        <w:t xml:space="preserve"> filetype:[</w:t>
      </w:r>
      <w:proofErr w:type="spellStart"/>
      <w:r w:rsidR="001F284B">
        <w:rPr>
          <w:spacing w:val="-4"/>
          <w:szCs w:val="26"/>
          <w:lang w:val="en-US"/>
        </w:rPr>
        <w:t>loại</w:t>
      </w:r>
      <w:proofErr w:type="spellEnd"/>
      <w:r w:rsidR="001F284B">
        <w:rPr>
          <w:spacing w:val="-4"/>
          <w:szCs w:val="26"/>
          <w:lang w:val="en-US"/>
        </w:rPr>
        <w:t xml:space="preserve"> file]</w:t>
      </w:r>
    </w:p>
    <w:p w14:paraId="0D3CE639" w14:textId="2748B835" w:rsidR="00A0483B" w:rsidRDefault="00A0483B" w:rsidP="00A0483B">
      <w:pPr>
        <w:pStyle w:val="BodyText"/>
        <w:rPr>
          <w:lang w:val="en-US"/>
        </w:rPr>
      </w:pPr>
      <w:proofErr w:type="spellStart"/>
      <w:r>
        <w:rPr>
          <w:rFonts w:hint="eastAsia"/>
          <w:lang w:val="en-US"/>
        </w:rPr>
        <w:t>V</w:t>
      </w:r>
      <w:r>
        <w:rPr>
          <w:lang w:val="en-US"/>
        </w:rPr>
        <w:t>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>:</w:t>
      </w:r>
      <w:r w:rsidR="00F64131">
        <w:rPr>
          <w:lang w:val="en-US"/>
        </w:rPr>
        <w:t xml:space="preserve"> “</w:t>
      </w:r>
      <w:proofErr w:type="spellStart"/>
      <w:r w:rsidR="00F64131">
        <w:rPr>
          <w:lang w:val="en-US"/>
        </w:rPr>
        <w:t>Sach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Tierng</w:t>
      </w:r>
      <w:proofErr w:type="spellEnd"/>
      <w:r w:rsidR="00F64131">
        <w:rPr>
          <w:lang w:val="en-US"/>
        </w:rPr>
        <w:t xml:space="preserve"> Anh B1 </w:t>
      </w:r>
      <w:proofErr w:type="spellStart"/>
      <w:r w:rsidR="00F64131">
        <w:rPr>
          <w:lang w:val="en-US"/>
        </w:rPr>
        <w:t>filetype:pdf</w:t>
      </w:r>
      <w:proofErr w:type="spellEnd"/>
      <w:r w:rsidR="00F64131">
        <w:rPr>
          <w:lang w:val="en-US"/>
        </w:rPr>
        <w:t xml:space="preserve">” </w:t>
      </w:r>
      <w:proofErr w:type="spellStart"/>
      <w:r w:rsidR="00F64131">
        <w:rPr>
          <w:lang w:val="en-US"/>
        </w:rPr>
        <w:t>sẽ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trả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về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những</w:t>
      </w:r>
      <w:proofErr w:type="spellEnd"/>
      <w:r w:rsidR="00F64131">
        <w:rPr>
          <w:lang w:val="en-US"/>
        </w:rPr>
        <w:t xml:space="preserve"> website </w:t>
      </w:r>
      <w:proofErr w:type="spellStart"/>
      <w:r w:rsidR="00F64131">
        <w:rPr>
          <w:lang w:val="en-US"/>
        </w:rPr>
        <w:t>có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chứa</w:t>
      </w:r>
      <w:proofErr w:type="spellEnd"/>
      <w:r w:rsidR="00F64131">
        <w:rPr>
          <w:lang w:val="en-US"/>
        </w:rPr>
        <w:t xml:space="preserve"> file </w:t>
      </w:r>
      <w:proofErr w:type="spellStart"/>
      <w:r w:rsidR="00F64131">
        <w:rPr>
          <w:lang w:val="en-US"/>
        </w:rPr>
        <w:t>Sách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tiếng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anh</w:t>
      </w:r>
      <w:proofErr w:type="spellEnd"/>
      <w:r w:rsidR="00F64131">
        <w:rPr>
          <w:lang w:val="en-US"/>
        </w:rPr>
        <w:t xml:space="preserve"> B1 </w:t>
      </w:r>
      <w:proofErr w:type="spellStart"/>
      <w:r w:rsidR="00F64131">
        <w:rPr>
          <w:lang w:val="en-US"/>
        </w:rPr>
        <w:t>dạng</w:t>
      </w:r>
      <w:proofErr w:type="spellEnd"/>
      <w:r w:rsidR="00F64131">
        <w:rPr>
          <w:lang w:val="en-US"/>
        </w:rPr>
        <w:t xml:space="preserve"> pdf</w:t>
      </w:r>
      <w:r w:rsidR="008B12AD">
        <w:rPr>
          <w:lang w:val="en-US"/>
        </w:rPr>
        <w:t>.</w:t>
      </w:r>
    </w:p>
    <w:p w14:paraId="2E049B69" w14:textId="6DCB8001" w:rsidR="00034508" w:rsidRPr="00A0483B" w:rsidRDefault="00A0483B" w:rsidP="00A0483B">
      <w:pPr>
        <w:pStyle w:val="BodyTextFirstIndent"/>
        <w:ind w:firstLine="0"/>
        <w:rPr>
          <w:lang w:val="en-US"/>
        </w:rPr>
      </w:pPr>
      <w:proofErr w:type="spellStart"/>
      <w:r>
        <w:rPr>
          <w:rFonts w:hint="eastAsia"/>
          <w:lang w:val="en-US"/>
        </w:rPr>
        <w:t>K</w:t>
      </w:r>
      <w:r>
        <w:rPr>
          <w:lang w:val="en-US"/>
        </w:rPr>
        <w:t>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14:paraId="6E179E5B" w14:textId="2C681702" w:rsidR="00D276FA" w:rsidRDefault="00564600" w:rsidP="00D276FA">
      <w:pPr>
        <w:keepNext/>
        <w:widowControl w:val="0"/>
        <w:spacing w:before="120"/>
        <w:jc w:val="center"/>
      </w:pPr>
      <w:r w:rsidRPr="00564600">
        <w:rPr>
          <w:noProof/>
        </w:rPr>
        <w:drawing>
          <wp:inline distT="0" distB="0" distL="0" distR="0" wp14:anchorId="30478204" wp14:editId="28FA6D55">
            <wp:extent cx="4953000" cy="351917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E36" w14:textId="08F31EEE" w:rsidR="00034508" w:rsidRPr="00D276FA" w:rsidRDefault="00D276FA" w:rsidP="00D276FA">
      <w:pPr>
        <w:pStyle w:val="Caption"/>
        <w:rPr>
          <w:lang w:val="en-US"/>
        </w:rPr>
      </w:pPr>
      <w:bookmarkStart w:id="4" w:name="_Toc105167365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>
        <w:rPr>
          <w:lang w:val="en-US"/>
        </w:rPr>
        <w:t xml:space="preserve">: </w:t>
      </w:r>
      <w:proofErr w:type="spellStart"/>
      <w:r w:rsidR="00564600">
        <w:rPr>
          <w:lang w:val="en-US"/>
        </w:rPr>
        <w:t>Kết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quả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tìm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kiếm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với</w:t>
      </w:r>
      <w:proofErr w:type="spellEnd"/>
      <w:r w:rsidR="00564600">
        <w:rPr>
          <w:lang w:val="en-US"/>
        </w:rPr>
        <w:t xml:space="preserve"> filetype</w:t>
      </w:r>
      <w:bookmarkEnd w:id="4"/>
    </w:p>
    <w:p w14:paraId="42207CED" w14:textId="3B0EBC96" w:rsidR="00E4585F" w:rsidRPr="007E045D" w:rsidRDefault="007E0D51" w:rsidP="008348DB">
      <w:pPr>
        <w:widowControl w:val="0"/>
        <w:spacing w:before="120"/>
        <w:ind w:firstLine="510"/>
        <w:rPr>
          <w:spacing w:val="-4"/>
          <w:szCs w:val="26"/>
        </w:rPr>
      </w:pPr>
      <w:r w:rsidRPr="008D4758">
        <w:rPr>
          <w:spacing w:val="-4"/>
          <w:szCs w:val="26"/>
        </w:rPr>
        <w:t>.</w:t>
      </w:r>
    </w:p>
    <w:p w14:paraId="29BD6239" w14:textId="09D13640" w:rsidR="00DD26FF" w:rsidRDefault="00176AE3" w:rsidP="00A0483B">
      <w:pPr>
        <w:pStyle w:val="Heading2"/>
        <w:spacing w:line="360" w:lineRule="auto"/>
        <w:rPr>
          <w:rFonts w:cs="Times New Roman"/>
        </w:rPr>
      </w:pPr>
      <w:bookmarkStart w:id="5" w:name="_Toc18188089"/>
      <w:bookmarkStart w:id="6" w:name="_Toc18365115"/>
      <w:bookmarkStart w:id="7" w:name="_Toc17892633"/>
      <w:bookmarkStart w:id="8" w:name="_Toc18188090"/>
      <w:bookmarkStart w:id="9" w:name="_Toc18365116"/>
      <w:bookmarkStart w:id="10" w:name="_Toc17892634"/>
      <w:bookmarkStart w:id="11" w:name="_Toc18188091"/>
      <w:bookmarkStart w:id="12" w:name="_Toc18365117"/>
      <w:bookmarkStart w:id="13" w:name="_Toc17892635"/>
      <w:bookmarkStart w:id="14" w:name="_Toc18188092"/>
      <w:bookmarkStart w:id="15" w:name="_Toc18365118"/>
      <w:bookmarkStart w:id="16" w:name="_Ref25433144"/>
      <w:bookmarkStart w:id="17" w:name="_Toc105167335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proofErr w:type="spellStart"/>
      <w:r>
        <w:rPr>
          <w:rFonts w:cs="Times New Roman"/>
        </w:rPr>
        <w:t>T</w:t>
      </w:r>
      <w:bookmarkEnd w:id="16"/>
      <w:r w:rsidR="00A0483B">
        <w:rPr>
          <w:rFonts w:cs="Times New Roman"/>
        </w:rPr>
        <w:t>oán</w:t>
      </w:r>
      <w:proofErr w:type="spellEnd"/>
      <w:r w:rsidR="00A0483B">
        <w:rPr>
          <w:rFonts w:cs="Times New Roman"/>
        </w:rPr>
        <w:t xml:space="preserve"> </w:t>
      </w:r>
      <w:proofErr w:type="spellStart"/>
      <w:r w:rsidR="00A0483B">
        <w:rPr>
          <w:rFonts w:cs="Times New Roman"/>
        </w:rPr>
        <w:t>tử</w:t>
      </w:r>
      <w:proofErr w:type="spellEnd"/>
      <w:r w:rsidR="00387C9D">
        <w:rPr>
          <w:rFonts w:cs="Times New Roman"/>
        </w:rPr>
        <w:t xml:space="preserve"> Intitle</w:t>
      </w:r>
      <w:bookmarkEnd w:id="17"/>
    </w:p>
    <w:p w14:paraId="34CE085C" w14:textId="3D66328E" w:rsidR="00A0483B" w:rsidRDefault="00387C9D" w:rsidP="00A0483B">
      <w:pPr>
        <w:pStyle w:val="BodyText"/>
        <w:rPr>
          <w:lang w:val="en-US"/>
        </w:rPr>
      </w:pPr>
      <w:r>
        <w:rPr>
          <w:lang w:val="en-US"/>
        </w:rPr>
        <w:t xml:space="preserve">Intitle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>.</w:t>
      </w:r>
    </w:p>
    <w:p w14:paraId="14AE4FA0" w14:textId="0F383576" w:rsidR="00387C9D" w:rsidRDefault="00387C9D" w:rsidP="00387C9D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: </w:t>
      </w:r>
      <w:proofErr w:type="gramStart"/>
      <w:r>
        <w:rPr>
          <w:lang w:val="en-US"/>
        </w:rPr>
        <w:t>intitle:[</w:t>
      </w:r>
      <w:proofErr w:type="spellStart"/>
      <w:proofErr w:type="gramEnd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>]</w:t>
      </w:r>
    </w:p>
    <w:p w14:paraId="7A67ACC8" w14:textId="47A54E9B" w:rsidR="00387C9D" w:rsidRDefault="00387C9D" w:rsidP="00387C9D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proofErr w:type="spellStart"/>
      <w:proofErr w:type="gramStart"/>
      <w:r>
        <w:rPr>
          <w:lang w:val="en-US"/>
        </w:rPr>
        <w:t>intile:Lập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>.</w:t>
      </w:r>
    </w:p>
    <w:p w14:paraId="2BC56F3F" w14:textId="50E8058A" w:rsidR="00FA46F7" w:rsidRPr="00387C9D" w:rsidRDefault="00FA46F7" w:rsidP="00387C9D">
      <w:pPr>
        <w:pStyle w:val="BodyTextFirstIndent"/>
        <w:ind w:firstLine="0"/>
        <w:rPr>
          <w:lang w:val="en-US"/>
        </w:rPr>
      </w:pPr>
      <w:r w:rsidRPr="00FA46F7">
        <w:rPr>
          <w:noProof/>
        </w:rPr>
        <w:drawing>
          <wp:anchor distT="0" distB="0" distL="114300" distR="114300" simplePos="0" relativeHeight="251658240" behindDoc="1" locked="0" layoutInCell="1" allowOverlap="1" wp14:anchorId="73628C89" wp14:editId="7029585F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659880" cy="2966085"/>
            <wp:effectExtent l="0" t="0" r="7620" b="5715"/>
            <wp:wrapTight wrapText="bothSides">
              <wp:wrapPolygon edited="0">
                <wp:start x="0" y="0"/>
                <wp:lineTo x="0" y="21503"/>
                <wp:lineTo x="21563" y="21503"/>
                <wp:lineTo x="21563" y="0"/>
                <wp:lineTo x="0" y="0"/>
              </wp:wrapPolygon>
            </wp:wrapTight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14:paraId="49157B42" w14:textId="6D2F76A8" w:rsidR="005649E1" w:rsidRDefault="005649E1" w:rsidP="00FA46F7">
      <w:pPr>
        <w:pStyle w:val="BodyTextFirstIndent"/>
        <w:keepNext/>
        <w:jc w:val="center"/>
      </w:pPr>
    </w:p>
    <w:p w14:paraId="14E111DD" w14:textId="1B93BF67" w:rsidR="005649E1" w:rsidRPr="00D276FA" w:rsidRDefault="005649E1" w:rsidP="005649E1">
      <w:pPr>
        <w:pStyle w:val="Caption"/>
        <w:rPr>
          <w:lang w:val="en-US"/>
        </w:rPr>
      </w:pPr>
      <w:bookmarkStart w:id="18" w:name="_Toc105167366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D276FA">
        <w:rPr>
          <w:lang w:val="en-US"/>
        </w:rPr>
        <w:t xml:space="preserve">: </w:t>
      </w:r>
      <w:proofErr w:type="spellStart"/>
      <w:r w:rsidR="00FA46F7">
        <w:rPr>
          <w:lang w:val="en-US"/>
        </w:rPr>
        <w:t>Kết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quả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tìm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kiếm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với</w:t>
      </w:r>
      <w:proofErr w:type="spellEnd"/>
      <w:r w:rsidR="00FA46F7">
        <w:rPr>
          <w:lang w:val="en-US"/>
        </w:rPr>
        <w:t xml:space="preserve"> </w:t>
      </w:r>
      <w:r w:rsidR="00FA46F7">
        <w:t>Intitle</w:t>
      </w:r>
      <w:bookmarkEnd w:id="18"/>
    </w:p>
    <w:p w14:paraId="03F798A0" w14:textId="05BA40BB" w:rsidR="00750C96" w:rsidRDefault="00A0483B" w:rsidP="00A0483B">
      <w:pPr>
        <w:pStyle w:val="Heading2"/>
        <w:spacing w:line="360" w:lineRule="auto"/>
      </w:pPr>
      <w:bookmarkStart w:id="19" w:name="_Toc105167336"/>
      <w:proofErr w:type="spellStart"/>
      <w:r w:rsidRPr="00A0483B">
        <w:rPr>
          <w:rFonts w:cs="Times New Roman" w:hint="eastAsia"/>
        </w:rPr>
        <w:t>T</w:t>
      </w:r>
      <w:r w:rsidRPr="00A0483B">
        <w:rPr>
          <w:rFonts w:cs="Times New Roman"/>
        </w:rPr>
        <w:t>oán</w:t>
      </w:r>
      <w:proofErr w:type="spellEnd"/>
      <w:r>
        <w:t xml:space="preserve"> </w:t>
      </w:r>
      <w:proofErr w:type="spellStart"/>
      <w:r>
        <w:t>tử</w:t>
      </w:r>
      <w:proofErr w:type="spellEnd"/>
      <w:r w:rsidR="007525F4">
        <w:t xml:space="preserve"> </w:t>
      </w:r>
      <w:proofErr w:type="spellStart"/>
      <w:r w:rsidR="007525F4">
        <w:t>Allintitle</w:t>
      </w:r>
      <w:bookmarkEnd w:id="19"/>
      <w:proofErr w:type="spellEnd"/>
    </w:p>
    <w:p w14:paraId="4D3A16F6" w14:textId="16085AD5" w:rsidR="000607AE" w:rsidRDefault="000607AE" w:rsidP="000607AE">
      <w:pPr>
        <w:pStyle w:val="BodyText"/>
        <w:rPr>
          <w:rFonts w:eastAsia="Times New Roman"/>
          <w:bCs/>
          <w:iCs/>
          <w:kern w:val="32"/>
          <w:sz w:val="28"/>
          <w:szCs w:val="28"/>
          <w:lang w:val="en-US"/>
        </w:rPr>
      </w:pP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Allintile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được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dùng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để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tìm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tất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cả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các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từ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có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trong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từ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khóa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,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và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chỉ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ở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trong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tiêu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đề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của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website.</w:t>
      </w:r>
    </w:p>
    <w:p w14:paraId="59916310" w14:textId="270ECD19" w:rsidR="000607AE" w:rsidRDefault="000607AE" w:rsidP="000607AE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 w:rsidR="00F36F39">
        <w:rPr>
          <w:lang w:val="en-US"/>
        </w:rPr>
        <w:t xml:space="preserve">: </w:t>
      </w:r>
      <w:proofErr w:type="spellStart"/>
      <w:proofErr w:type="gramStart"/>
      <w:r w:rsidR="00F36F39">
        <w:rPr>
          <w:lang w:val="en-US"/>
        </w:rPr>
        <w:t>allintitle</w:t>
      </w:r>
      <w:proofErr w:type="spellEnd"/>
      <w:r w:rsidR="00F36F39">
        <w:rPr>
          <w:lang w:val="en-US"/>
        </w:rPr>
        <w:t>:[</w:t>
      </w:r>
      <w:proofErr w:type="spellStart"/>
      <w:proofErr w:type="gramEnd"/>
      <w:r w:rsidR="00F36F39">
        <w:rPr>
          <w:lang w:val="en-US"/>
        </w:rPr>
        <w:t>Từ</w:t>
      </w:r>
      <w:proofErr w:type="spellEnd"/>
      <w:r w:rsidR="00F36F39">
        <w:rPr>
          <w:lang w:val="en-US"/>
        </w:rPr>
        <w:t xml:space="preserve"> </w:t>
      </w:r>
      <w:proofErr w:type="spellStart"/>
      <w:r w:rsidR="00F36F39">
        <w:rPr>
          <w:lang w:val="en-US"/>
        </w:rPr>
        <w:t>khóa</w:t>
      </w:r>
      <w:proofErr w:type="spellEnd"/>
      <w:r w:rsidR="00F36F39">
        <w:rPr>
          <w:lang w:val="en-US"/>
        </w:rPr>
        <w:t>]</w:t>
      </w:r>
    </w:p>
    <w:p w14:paraId="6F2F076C" w14:textId="314C3A82" w:rsidR="00F36F39" w:rsidRDefault="00F36F39" w:rsidP="00F36F39">
      <w:pPr>
        <w:pStyle w:val="BodyTextFirstIndent"/>
        <w:ind w:firstLine="0"/>
        <w:rPr>
          <w:lang w:val="en-US"/>
        </w:rPr>
      </w:pPr>
      <w:r>
        <w:rPr>
          <w:lang w:val="en-US"/>
        </w:rPr>
        <w:lastRenderedPageBreak/>
        <w:t>VD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allintitle</w:t>
      </w:r>
      <w:proofErr w:type="gramEnd"/>
      <w:r>
        <w:rPr>
          <w:lang w:val="en-US"/>
        </w:rPr>
        <w:t>:thủ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Google+”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Google+” .</w:t>
      </w:r>
    </w:p>
    <w:p w14:paraId="432167B4" w14:textId="70B0FD34" w:rsidR="00F36F39" w:rsidRPr="00F36F39" w:rsidRDefault="00F36F39" w:rsidP="00F36F39">
      <w:pPr>
        <w:pStyle w:val="BodyTextFirstIndent"/>
        <w:ind w:firstLine="0"/>
        <w:rPr>
          <w:lang w:val="en-US"/>
        </w:rPr>
      </w:pPr>
      <w:r w:rsidRPr="00F36F39">
        <w:rPr>
          <w:noProof/>
          <w:lang w:val="en-US"/>
        </w:rPr>
        <w:drawing>
          <wp:inline distT="0" distB="0" distL="0" distR="0" wp14:anchorId="50EE9A8B" wp14:editId="3F0A7D9C">
            <wp:extent cx="6659880" cy="2089785"/>
            <wp:effectExtent l="0" t="0" r="762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1B8" w14:textId="12551918" w:rsidR="00D276FA" w:rsidRPr="00D276FA" w:rsidRDefault="00D276FA" w:rsidP="00D276FA">
      <w:pPr>
        <w:pStyle w:val="Caption"/>
        <w:rPr>
          <w:lang w:val="en-US"/>
        </w:rPr>
      </w:pPr>
      <w:bookmarkStart w:id="20" w:name="_Toc105167367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3</w:t>
      </w:r>
      <w:r w:rsidR="004040EA">
        <w:fldChar w:fldCharType="end"/>
      </w:r>
      <w:r>
        <w:rPr>
          <w:lang w:val="en-US"/>
        </w:rPr>
        <w:t xml:space="preserve">: </w:t>
      </w:r>
      <w:proofErr w:type="spellStart"/>
      <w:r w:rsidR="00330361">
        <w:rPr>
          <w:lang w:val="en-US"/>
        </w:rPr>
        <w:t>Kết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quả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tìm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kiếm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với</w:t>
      </w:r>
      <w:proofErr w:type="spellEnd"/>
      <w:r w:rsidR="00330361">
        <w:rPr>
          <w:lang w:val="en-US"/>
        </w:rPr>
        <w:t xml:space="preserve"> </w:t>
      </w:r>
      <w:r w:rsidR="00330361">
        <w:t>Allintitle</w:t>
      </w:r>
      <w:bookmarkEnd w:id="20"/>
    </w:p>
    <w:p w14:paraId="767F997E" w14:textId="561C3873" w:rsidR="00A0483B" w:rsidRDefault="00750C96" w:rsidP="00A0483B">
      <w:pPr>
        <w:pStyle w:val="Heading2"/>
        <w:spacing w:line="360" w:lineRule="auto"/>
      </w:pPr>
      <w:bookmarkStart w:id="21" w:name="_Toc105167337"/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="000A48DC">
        <w:t>“</w:t>
      </w:r>
      <w:proofErr w:type="gramStart"/>
      <w:r w:rsidR="000A48DC">
        <w:t>-“</w:t>
      </w:r>
      <w:bookmarkEnd w:id="21"/>
      <w:proofErr w:type="gramEnd"/>
    </w:p>
    <w:p w14:paraId="13AE890B" w14:textId="6B06FF45" w:rsidR="000A48DC" w:rsidRDefault="000A48DC" w:rsidP="000A48DC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-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ý,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trắng</w:t>
      </w:r>
      <w:proofErr w:type="spellEnd"/>
      <w:r>
        <w:rPr>
          <w:lang w:val="en-US"/>
        </w:rPr>
        <w:t>.</w:t>
      </w:r>
    </w:p>
    <w:p w14:paraId="11E2769D" w14:textId="219DBF8D" w:rsidR="000A48DC" w:rsidRDefault="000A48DC" w:rsidP="000A48DC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: </w:t>
      </w:r>
      <w:proofErr w:type="gramStart"/>
      <w:r>
        <w:rPr>
          <w:lang w:val="en-US"/>
        </w:rPr>
        <w:t>-[</w:t>
      </w:r>
      <w:proofErr w:type="spellStart"/>
      <w:proofErr w:type="gramEnd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>]</w:t>
      </w:r>
    </w:p>
    <w:p w14:paraId="3BCA51C6" w14:textId="5B13FB2B" w:rsidR="000A48DC" w:rsidRDefault="000A48DC" w:rsidP="000A48DC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proofErr w:type="spellStart"/>
      <w:r w:rsidR="006A488D" w:rsidRPr="006A488D">
        <w:rPr>
          <w:lang w:val="en-US"/>
        </w:rPr>
        <w:t>màn</w:t>
      </w:r>
      <w:proofErr w:type="spellEnd"/>
      <w:r w:rsidR="006A488D" w:rsidRPr="006A488D">
        <w:rPr>
          <w:lang w:val="en-US"/>
        </w:rPr>
        <w:t xml:space="preserve"> </w:t>
      </w:r>
      <w:proofErr w:type="spellStart"/>
      <w:r w:rsidR="006A488D" w:rsidRPr="006A488D">
        <w:rPr>
          <w:lang w:val="en-US"/>
        </w:rPr>
        <w:t>hình</w:t>
      </w:r>
      <w:proofErr w:type="spellEnd"/>
      <w:r w:rsidR="006A488D" w:rsidRPr="006A488D">
        <w:rPr>
          <w:lang w:val="en-US"/>
        </w:rPr>
        <w:t xml:space="preserve"> </w:t>
      </w:r>
      <w:proofErr w:type="spellStart"/>
      <w:r w:rsidR="006A488D" w:rsidRPr="006A488D">
        <w:rPr>
          <w:lang w:val="en-US"/>
        </w:rPr>
        <w:t>giá</w:t>
      </w:r>
      <w:proofErr w:type="spellEnd"/>
      <w:r w:rsidR="006A488D" w:rsidRPr="006A488D">
        <w:rPr>
          <w:lang w:val="en-US"/>
        </w:rPr>
        <w:t xml:space="preserve"> </w:t>
      </w:r>
      <w:proofErr w:type="spellStart"/>
      <w:r w:rsidR="006A488D" w:rsidRPr="006A488D">
        <w:rPr>
          <w:lang w:val="en-US"/>
        </w:rPr>
        <w:t>rẻ</w:t>
      </w:r>
      <w:proofErr w:type="spellEnd"/>
      <w:r w:rsidR="006A488D" w:rsidRPr="006A488D">
        <w:rPr>
          <w:lang w:val="en-US"/>
        </w:rPr>
        <w:t xml:space="preserve"> -cellphones</w:t>
      </w:r>
      <w:r w:rsidR="006A488D">
        <w:rPr>
          <w:lang w:val="en-US"/>
        </w:rPr>
        <w:t>”</w:t>
      </w:r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sẽ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trả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về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những</w:t>
      </w:r>
      <w:proofErr w:type="spellEnd"/>
      <w:r w:rsidR="007A3DAF">
        <w:rPr>
          <w:lang w:val="en-US"/>
        </w:rPr>
        <w:t xml:space="preserve"> website </w:t>
      </w:r>
      <w:proofErr w:type="spellStart"/>
      <w:r w:rsidR="007A3DAF">
        <w:rPr>
          <w:lang w:val="en-US"/>
        </w:rPr>
        <w:t>nói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về</w:t>
      </w:r>
      <w:proofErr w:type="spellEnd"/>
      <w:r w:rsidR="007A3DAF">
        <w:rPr>
          <w:lang w:val="en-US"/>
        </w:rPr>
        <w:t xml:space="preserve"> “</w:t>
      </w:r>
      <w:proofErr w:type="spellStart"/>
      <w:r w:rsidR="007A3DAF">
        <w:rPr>
          <w:lang w:val="en-US"/>
        </w:rPr>
        <w:t>màn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hình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giá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rẻ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và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không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có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chữ</w:t>
      </w:r>
      <w:proofErr w:type="spellEnd"/>
      <w:r w:rsidR="007A3DAF">
        <w:rPr>
          <w:lang w:val="en-US"/>
        </w:rPr>
        <w:t xml:space="preserve"> cellphones”</w:t>
      </w:r>
    </w:p>
    <w:p w14:paraId="6F7662CD" w14:textId="77777777" w:rsidR="007A3DAF" w:rsidRDefault="007A3DAF" w:rsidP="007A3DAF">
      <w:pPr>
        <w:pStyle w:val="BodyTextFirstIndent"/>
        <w:keepNext/>
        <w:ind w:firstLine="0"/>
      </w:pPr>
      <w:r w:rsidRPr="007A3DAF">
        <w:rPr>
          <w:noProof/>
          <w:lang w:val="en-US"/>
        </w:rPr>
        <w:drawing>
          <wp:inline distT="0" distB="0" distL="0" distR="0" wp14:anchorId="44398604" wp14:editId="2C78E8B8">
            <wp:extent cx="6659880" cy="2983865"/>
            <wp:effectExtent l="0" t="0" r="7620" b="698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181" w14:textId="3501F6D4" w:rsidR="007A3DAF" w:rsidRPr="000A48DC" w:rsidRDefault="007A3DAF" w:rsidP="007A3DAF">
      <w:pPr>
        <w:pStyle w:val="Caption"/>
        <w:rPr>
          <w:lang w:val="en-US"/>
        </w:rPr>
      </w:pPr>
      <w:bookmarkStart w:id="22" w:name="_Toc105167368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"-"</w:t>
      </w:r>
      <w:bookmarkEnd w:id="22"/>
    </w:p>
    <w:p w14:paraId="14A18B5C" w14:textId="6C590A14" w:rsidR="00FA300E" w:rsidRDefault="007E4D0B" w:rsidP="007E4D0B">
      <w:pPr>
        <w:pStyle w:val="Heading2"/>
        <w:spacing w:line="360" w:lineRule="auto"/>
      </w:pPr>
      <w:bookmarkStart w:id="23" w:name="_Toc105167338"/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="00AA1DFA">
        <w:t>“#”</w:t>
      </w:r>
      <w:bookmarkEnd w:id="23"/>
    </w:p>
    <w:p w14:paraId="2EE48AFE" w14:textId="31B81A85" w:rsidR="00AA1DFA" w:rsidRDefault="00AA1DFA" w:rsidP="00AA1DFA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“#”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hashtag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r w:rsidR="00EE5F79">
        <w:rPr>
          <w:lang w:val="en-US"/>
        </w:rPr>
        <w:t>Google+</w:t>
      </w:r>
    </w:p>
    <w:p w14:paraId="7EDE319C" w14:textId="2A65D4EA" w:rsidR="00EE5F79" w:rsidRDefault="00EE5F79" w:rsidP="00EE5F79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: </w:t>
      </w:r>
      <w:proofErr w:type="gramStart"/>
      <w:r>
        <w:rPr>
          <w:lang w:val="en-US"/>
        </w:rPr>
        <w:t>#[</w:t>
      </w:r>
      <w:proofErr w:type="gramEnd"/>
      <w:r>
        <w:rPr>
          <w:lang w:val="en-US"/>
        </w:rPr>
        <w:t>Từ</w:t>
      </w:r>
      <w:r w:rsidR="00904E99">
        <w:rPr>
          <w:lang w:val="en-US"/>
        </w:rPr>
        <w:t>\</w:t>
      </w:r>
    </w:p>
    <w:p w14:paraId="6C58EAFF" w14:textId="17D8ED3A" w:rsidR="00EE5F79" w:rsidRDefault="00EE5F79" w:rsidP="00EE5F79">
      <w:pPr>
        <w:pStyle w:val="BodyTextFirstIndent"/>
        <w:ind w:firstLine="0"/>
        <w:rPr>
          <w:lang w:val="en-US"/>
        </w:rPr>
      </w:pPr>
      <w:r>
        <w:rPr>
          <w:lang w:val="en-US"/>
        </w:rPr>
        <w:lastRenderedPageBreak/>
        <w:t>VD: “</w:t>
      </w:r>
      <w:r w:rsidRPr="00EE5F79">
        <w:rPr>
          <w:lang w:val="en-US"/>
        </w:rPr>
        <w:t>#</w:t>
      </w:r>
      <w:proofErr w:type="spellStart"/>
      <w:r w:rsidRPr="00EE5F79">
        <w:rPr>
          <w:lang w:val="en-US"/>
        </w:rPr>
        <w:t>throwbackthursday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r w:rsidRPr="00EE5F79">
        <w:rPr>
          <w:lang w:val="en-US"/>
        </w:rPr>
        <w:t>#throwbackthursday</w:t>
      </w:r>
      <w:r>
        <w:rPr>
          <w:lang w:val="en-US"/>
        </w:rPr>
        <w:t>.</w:t>
      </w:r>
    </w:p>
    <w:p w14:paraId="60116C5D" w14:textId="77777777" w:rsidR="00EE5F79" w:rsidRDefault="00EE5F79" w:rsidP="00EE5F79">
      <w:pPr>
        <w:pStyle w:val="BodyTextFirstIndent"/>
        <w:keepNext/>
        <w:ind w:firstLine="0"/>
      </w:pPr>
      <w:r w:rsidRPr="00EE5F79">
        <w:rPr>
          <w:b/>
          <w:bCs/>
          <w:noProof/>
          <w:lang w:val="en-US"/>
        </w:rPr>
        <w:drawing>
          <wp:inline distT="0" distB="0" distL="0" distR="0" wp14:anchorId="07D683D0" wp14:editId="46E6F55F">
            <wp:extent cx="6659880" cy="2383155"/>
            <wp:effectExtent l="0" t="0" r="762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E24" w14:textId="14344C51" w:rsidR="00EE5F79" w:rsidRPr="00EE5F79" w:rsidRDefault="00EE5F79" w:rsidP="00EE5F79">
      <w:pPr>
        <w:pStyle w:val="Caption"/>
        <w:rPr>
          <w:b/>
          <w:bCs w:val="0"/>
          <w:lang w:val="en-US"/>
        </w:rPr>
      </w:pPr>
      <w:bookmarkStart w:id="24" w:name="_Toc105167369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5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"#"</w:t>
      </w:r>
      <w:bookmarkEnd w:id="24"/>
    </w:p>
    <w:p w14:paraId="728C70A7" w14:textId="77777777" w:rsidR="007A3DAF" w:rsidRPr="007A3DAF" w:rsidRDefault="007A3DAF" w:rsidP="007A3DAF">
      <w:pPr>
        <w:pStyle w:val="BodyText"/>
        <w:rPr>
          <w:lang w:val="en-US"/>
        </w:rPr>
      </w:pPr>
    </w:p>
    <w:p w14:paraId="0AAC1A18" w14:textId="21F35D4C" w:rsidR="00775D7C" w:rsidRDefault="00FA300E" w:rsidP="007E4D0B">
      <w:pPr>
        <w:pStyle w:val="Heading2"/>
        <w:spacing w:line="360" w:lineRule="auto"/>
      </w:pPr>
      <w:bookmarkStart w:id="25" w:name="_Toc105167339"/>
      <w:proofErr w:type="spellStart"/>
      <w:r>
        <w:t>Toán</w:t>
      </w:r>
      <w:proofErr w:type="spellEnd"/>
      <w:r>
        <w:t xml:space="preserve"> </w:t>
      </w:r>
      <w:proofErr w:type="spellStart"/>
      <w:r w:rsidR="00D010AD">
        <w:t>tử</w:t>
      </w:r>
      <w:proofErr w:type="spellEnd"/>
      <w:r w:rsidR="00D010AD">
        <w:t xml:space="preserve"> “..”</w:t>
      </w:r>
      <w:bookmarkEnd w:id="25"/>
    </w:p>
    <w:p w14:paraId="104EEF73" w14:textId="38363F13" w:rsidR="00D010AD" w:rsidRDefault="00D010AD" w:rsidP="00D010AD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“..”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>.</w:t>
      </w:r>
    </w:p>
    <w:p w14:paraId="141E839D" w14:textId="12497D34" w:rsidR="00D010AD" w:rsidRDefault="00D010AD" w:rsidP="00D010AD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[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proofErr w:type="gramStart"/>
      <w:r>
        <w:rPr>
          <w:lang w:val="en-US"/>
        </w:rPr>
        <w:t>]..</w:t>
      </w:r>
      <w:proofErr w:type="gramEnd"/>
      <w:r>
        <w:rPr>
          <w:lang w:val="en-US"/>
        </w:rPr>
        <w:t>[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thúc</w:t>
      </w:r>
      <w:proofErr w:type="spellEnd"/>
      <w:r>
        <w:rPr>
          <w:lang w:val="en-US"/>
        </w:rPr>
        <w:t>]</w:t>
      </w:r>
    </w:p>
    <w:p w14:paraId="2854FEF8" w14:textId="30F43D65" w:rsidR="00D010AD" w:rsidRDefault="00C14197" w:rsidP="00D010AD">
      <w:pPr>
        <w:pStyle w:val="BodyTextFirstIndent"/>
        <w:ind w:firstLine="0"/>
        <w:rPr>
          <w:lang w:val="en-US"/>
        </w:rPr>
      </w:pPr>
      <w:r w:rsidRPr="00E248F3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490BC80" wp14:editId="4D4A2D2A">
            <wp:simplePos x="0" y="0"/>
            <wp:positionH relativeFrom="margin">
              <wp:posOffset>-182245</wp:posOffset>
            </wp:positionH>
            <wp:positionV relativeFrom="paragraph">
              <wp:posOffset>562610</wp:posOffset>
            </wp:positionV>
            <wp:extent cx="6967220" cy="1869440"/>
            <wp:effectExtent l="0" t="0" r="5080" b="0"/>
            <wp:wrapTight wrapText="bothSides">
              <wp:wrapPolygon edited="0">
                <wp:start x="0" y="0"/>
                <wp:lineTo x="0" y="21351"/>
                <wp:lineTo x="21557" y="21351"/>
                <wp:lineTo x="21557" y="0"/>
                <wp:lineTo x="0" y="0"/>
              </wp:wrapPolygon>
            </wp:wrapTight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2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0AD">
        <w:rPr>
          <w:lang w:val="en-US"/>
        </w:rPr>
        <w:t>VD: “</w:t>
      </w:r>
      <w:proofErr w:type="spellStart"/>
      <w:r w:rsidR="00D010AD">
        <w:rPr>
          <w:lang w:val="en-US"/>
        </w:rPr>
        <w:t>Việc</w:t>
      </w:r>
      <w:proofErr w:type="spellEnd"/>
      <w:r w:rsidR="00D010AD">
        <w:rPr>
          <w:lang w:val="en-US"/>
        </w:rPr>
        <w:t xml:space="preserve"> </w:t>
      </w:r>
      <w:proofErr w:type="spellStart"/>
      <w:r w:rsidR="00D010AD">
        <w:rPr>
          <w:lang w:val="en-US"/>
        </w:rPr>
        <w:t>làm</w:t>
      </w:r>
      <w:proofErr w:type="spellEnd"/>
      <w:r w:rsidR="00D010AD">
        <w:rPr>
          <w:lang w:val="en-US"/>
        </w:rPr>
        <w:t xml:space="preserve"> </w:t>
      </w:r>
      <w:proofErr w:type="spellStart"/>
      <w:r w:rsidR="00D010AD">
        <w:rPr>
          <w:lang w:val="en-US"/>
        </w:rPr>
        <w:t>lương</w:t>
      </w:r>
      <w:proofErr w:type="spellEnd"/>
      <w:r w:rsidR="00D010AD">
        <w:rPr>
          <w:lang w:val="en-US"/>
        </w:rPr>
        <w:t xml:space="preserve"> $</w:t>
      </w:r>
      <w:proofErr w:type="gramStart"/>
      <w:r w:rsidR="00D010AD">
        <w:rPr>
          <w:lang w:val="en-US"/>
        </w:rPr>
        <w:t>200..</w:t>
      </w:r>
      <w:proofErr w:type="gramEnd"/>
      <w:r w:rsidR="00D010AD">
        <w:rPr>
          <w:lang w:val="en-US"/>
        </w:rPr>
        <w:t>$1000”</w:t>
      </w:r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sẽ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trả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về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những</w:t>
      </w:r>
      <w:proofErr w:type="spellEnd"/>
      <w:r w:rsidR="00A73878">
        <w:rPr>
          <w:lang w:val="en-US"/>
        </w:rPr>
        <w:t xml:space="preserve"> website </w:t>
      </w:r>
      <w:proofErr w:type="spellStart"/>
      <w:r w:rsidR="00A73878">
        <w:rPr>
          <w:lang w:val="en-US"/>
        </w:rPr>
        <w:t>đăng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việc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làm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có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mức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lương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từ</w:t>
      </w:r>
      <w:proofErr w:type="spellEnd"/>
      <w:r w:rsidR="00A73878">
        <w:rPr>
          <w:lang w:val="en-US"/>
        </w:rPr>
        <w:t xml:space="preserve"> $200 </w:t>
      </w:r>
      <w:proofErr w:type="spellStart"/>
      <w:r w:rsidR="00A73878">
        <w:rPr>
          <w:lang w:val="en-US"/>
        </w:rPr>
        <w:t>đến</w:t>
      </w:r>
      <w:proofErr w:type="spellEnd"/>
      <w:r w:rsidR="00A73878">
        <w:rPr>
          <w:lang w:val="en-US"/>
        </w:rPr>
        <w:t xml:space="preserve"> $1000</w:t>
      </w:r>
    </w:p>
    <w:p w14:paraId="4AFD8923" w14:textId="2218EACB" w:rsidR="00E248F3" w:rsidRDefault="00E248F3" w:rsidP="00E248F3">
      <w:pPr>
        <w:pStyle w:val="BodyTextFirstIndent"/>
        <w:keepNext/>
        <w:ind w:firstLine="0"/>
      </w:pPr>
    </w:p>
    <w:p w14:paraId="3C857102" w14:textId="252C1E5B" w:rsidR="00E248F3" w:rsidRPr="00D010AD" w:rsidRDefault="00E248F3" w:rsidP="00E248F3">
      <w:pPr>
        <w:pStyle w:val="Caption"/>
        <w:rPr>
          <w:lang w:val="en-US"/>
        </w:rPr>
      </w:pPr>
      <w:bookmarkStart w:id="26" w:name="_Toc105167370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6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".."</w:t>
      </w:r>
      <w:bookmarkEnd w:id="26"/>
    </w:p>
    <w:p w14:paraId="60D71DD2" w14:textId="129759A7" w:rsidR="00775D7C" w:rsidRDefault="00775D7C" w:rsidP="007E4D0B">
      <w:pPr>
        <w:pStyle w:val="Heading2"/>
        <w:spacing w:line="360" w:lineRule="auto"/>
      </w:pPr>
      <w:r>
        <w:t xml:space="preserve"> </w:t>
      </w:r>
      <w:bookmarkStart w:id="27" w:name="_Toc105167340"/>
      <w:proofErr w:type="spellStart"/>
      <w:r w:rsidR="007013AF">
        <w:t>Toán</w:t>
      </w:r>
      <w:proofErr w:type="spellEnd"/>
      <w:r w:rsidR="007013AF">
        <w:t xml:space="preserve"> </w:t>
      </w:r>
      <w:proofErr w:type="spellStart"/>
      <w:r w:rsidR="007013AF">
        <w:t>tử</w:t>
      </w:r>
      <w:proofErr w:type="spellEnd"/>
      <w:r w:rsidR="007013AF">
        <w:t xml:space="preserve"> “OR”</w:t>
      </w:r>
      <w:bookmarkEnd w:id="27"/>
    </w:p>
    <w:p w14:paraId="535704BA" w14:textId="02E8482C" w:rsidR="007013AF" w:rsidRDefault="007013AF" w:rsidP="007013AF">
      <w:pPr>
        <w:pStyle w:val="BodyText"/>
        <w:rPr>
          <w:rFonts w:ascii="Cambria" w:hAnsi="Cambria"/>
          <w:color w:val="333333"/>
          <w:shd w:val="clear" w:color="auto" w:fill="FFFFFF"/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“OR”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</w:t>
      </w:r>
      <w:r w:rsidR="009B65ED">
        <w:rPr>
          <w:rFonts w:ascii="Merriweather" w:hAnsi="Merriweather"/>
          <w:color w:val="333333"/>
          <w:shd w:val="clear" w:color="auto" w:fill="FFFFFF"/>
        </w:rPr>
        <w:t>|</w:t>
      </w:r>
      <w:r w:rsidR="009B65ED">
        <w:rPr>
          <w:rFonts w:ascii="Merriweather" w:hAnsi="Merriweather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được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dùng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để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thay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thế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giữa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hai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từ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khóa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. </w:t>
      </w:r>
      <w:proofErr w:type="spellStart"/>
      <w:proofErr w:type="gramStart"/>
      <w:r w:rsidR="009B65ED">
        <w:rPr>
          <w:rFonts w:ascii="Cambria" w:hAnsi="Cambria"/>
          <w:color w:val="333333"/>
          <w:shd w:val="clear" w:color="auto" w:fill="FFFFFF"/>
          <w:lang w:val="en-US"/>
        </w:rPr>
        <w:t>Dấu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r w:rsidR="009B65ED">
        <w:rPr>
          <w:lang w:val="en-US"/>
        </w:rPr>
        <w:t xml:space="preserve"> </w:t>
      </w:r>
      <w:r w:rsidR="009B65ED">
        <w:rPr>
          <w:rFonts w:ascii="Merriweather" w:hAnsi="Merriweather"/>
          <w:color w:val="333333"/>
          <w:shd w:val="clear" w:color="auto" w:fill="FFFFFF"/>
        </w:rPr>
        <w:t>|</w:t>
      </w:r>
      <w:proofErr w:type="gramEnd"/>
      <w:r w:rsidR="00275123">
        <w:rPr>
          <w:rFonts w:ascii="Merriweather" w:hAnsi="Merriweather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được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đặt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ở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giữa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hai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từ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khóa</w:t>
      </w:r>
      <w:proofErr w:type="spellEnd"/>
    </w:p>
    <w:p w14:paraId="24256A79" w14:textId="56C20C0B" w:rsidR="00275123" w:rsidRDefault="00275123" w:rsidP="00275123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t][</w:t>
      </w:r>
      <w:proofErr w:type="spellStart"/>
      <w:proofErr w:type="gramEnd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]</w:t>
      </w:r>
    </w:p>
    <w:p w14:paraId="6D54ECC4" w14:textId="17D0EE7C" w:rsidR="00041056" w:rsidRDefault="00041056" w:rsidP="00275123">
      <w:pPr>
        <w:pStyle w:val="BodyTextFirstIndent"/>
        <w:ind w:firstLine="0"/>
        <w:rPr>
          <w:color w:val="333333"/>
          <w:shd w:val="clear" w:color="auto" w:fill="FFFFFF"/>
          <w:lang w:val="en-US"/>
        </w:rPr>
      </w:pPr>
      <w:r>
        <w:rPr>
          <w:lang w:val="en-US"/>
        </w:rPr>
        <w:t>VD: “</w:t>
      </w:r>
      <w:r w:rsidRPr="00041056">
        <w:rPr>
          <w:lang w:val="en-US"/>
        </w:rPr>
        <w:t xml:space="preserve">Du </w:t>
      </w:r>
      <w:proofErr w:type="spellStart"/>
      <w:r w:rsidRPr="00041056">
        <w:rPr>
          <w:lang w:val="en-US"/>
        </w:rPr>
        <w:t>lịch</w:t>
      </w:r>
      <w:proofErr w:type="spellEnd"/>
      <w:r w:rsidRPr="00041056">
        <w:rPr>
          <w:lang w:val="en-US"/>
        </w:rPr>
        <w:t xml:space="preserve"> </w:t>
      </w:r>
      <w:proofErr w:type="spellStart"/>
      <w:r w:rsidRPr="00041056">
        <w:rPr>
          <w:lang w:val="en-US"/>
        </w:rPr>
        <w:t>Mỹ</w:t>
      </w:r>
      <w:proofErr w:type="spellEnd"/>
      <w:r w:rsidRPr="00041056">
        <w:rPr>
          <w:color w:val="333333"/>
          <w:shd w:val="clear" w:color="auto" w:fill="FFFFFF"/>
        </w:rPr>
        <w:t>|</w:t>
      </w:r>
      <w:proofErr w:type="spellStart"/>
      <w:r w:rsidRPr="00041056">
        <w:rPr>
          <w:color w:val="333333"/>
          <w:shd w:val="clear" w:color="auto" w:fill="FFFFFF"/>
          <w:lang w:val="en-US"/>
        </w:rPr>
        <w:t>Hoa</w:t>
      </w:r>
      <w:proofErr w:type="spellEnd"/>
      <w:r w:rsidRPr="00041056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041056">
        <w:rPr>
          <w:color w:val="333333"/>
          <w:shd w:val="clear" w:color="auto" w:fill="FFFFFF"/>
          <w:lang w:val="en-US"/>
        </w:rPr>
        <w:t>Kỳ</w:t>
      </w:r>
      <w:proofErr w:type="spellEnd"/>
      <w:r>
        <w:rPr>
          <w:color w:val="333333"/>
          <w:shd w:val="clear" w:color="auto" w:fill="FFFFFF"/>
          <w:lang w:val="en-US"/>
        </w:rPr>
        <w:t xml:space="preserve">” </w:t>
      </w:r>
      <w:proofErr w:type="spellStart"/>
      <w:r>
        <w:rPr>
          <w:color w:val="333333"/>
          <w:shd w:val="clear" w:color="auto" w:fill="FFFFFF"/>
          <w:lang w:val="en-US"/>
        </w:rPr>
        <w:t>sẽ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trả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về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những</w:t>
      </w:r>
      <w:proofErr w:type="spellEnd"/>
      <w:r>
        <w:rPr>
          <w:color w:val="333333"/>
          <w:shd w:val="clear" w:color="auto" w:fill="FFFFFF"/>
          <w:lang w:val="en-US"/>
        </w:rPr>
        <w:t xml:space="preserve"> website </w:t>
      </w:r>
      <w:proofErr w:type="spellStart"/>
      <w:r>
        <w:rPr>
          <w:color w:val="333333"/>
          <w:shd w:val="clear" w:color="auto" w:fill="FFFFFF"/>
          <w:lang w:val="en-US"/>
        </w:rPr>
        <w:t>có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chứa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nội</w:t>
      </w:r>
      <w:proofErr w:type="spellEnd"/>
      <w:r>
        <w:rPr>
          <w:color w:val="333333"/>
          <w:shd w:val="clear" w:color="auto" w:fill="FFFFFF"/>
          <w:lang w:val="en-US"/>
        </w:rPr>
        <w:t xml:space="preserve"> dung </w:t>
      </w:r>
      <w:proofErr w:type="spellStart"/>
      <w:r>
        <w:rPr>
          <w:color w:val="333333"/>
          <w:shd w:val="clear" w:color="auto" w:fill="FFFFFF"/>
          <w:lang w:val="en-US"/>
        </w:rPr>
        <w:t>về</w:t>
      </w:r>
      <w:proofErr w:type="spellEnd"/>
      <w:r>
        <w:rPr>
          <w:color w:val="333333"/>
          <w:shd w:val="clear" w:color="auto" w:fill="FFFFFF"/>
          <w:lang w:val="en-US"/>
        </w:rPr>
        <w:t xml:space="preserve"> “Du </w:t>
      </w:r>
      <w:proofErr w:type="spellStart"/>
      <w:r>
        <w:rPr>
          <w:color w:val="333333"/>
          <w:shd w:val="clear" w:color="auto" w:fill="FFFFFF"/>
          <w:lang w:val="en-US"/>
        </w:rPr>
        <w:t>lịch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Mỹ</w:t>
      </w:r>
      <w:proofErr w:type="spellEnd"/>
      <w:r>
        <w:rPr>
          <w:color w:val="333333"/>
          <w:shd w:val="clear" w:color="auto" w:fill="FFFFFF"/>
          <w:lang w:val="en-US"/>
        </w:rPr>
        <w:t xml:space="preserve">” </w:t>
      </w:r>
      <w:proofErr w:type="spellStart"/>
      <w:r>
        <w:rPr>
          <w:color w:val="333333"/>
          <w:shd w:val="clear" w:color="auto" w:fill="FFFFFF"/>
          <w:lang w:val="en-US"/>
        </w:rPr>
        <w:t>hoặc</w:t>
      </w:r>
      <w:proofErr w:type="spellEnd"/>
      <w:r>
        <w:rPr>
          <w:color w:val="333333"/>
          <w:shd w:val="clear" w:color="auto" w:fill="FFFFFF"/>
          <w:lang w:val="en-US"/>
        </w:rPr>
        <w:t xml:space="preserve"> “Du </w:t>
      </w:r>
      <w:proofErr w:type="spellStart"/>
      <w:r>
        <w:rPr>
          <w:color w:val="333333"/>
          <w:shd w:val="clear" w:color="auto" w:fill="FFFFFF"/>
          <w:lang w:val="en-US"/>
        </w:rPr>
        <w:t>lịch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Hoa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Kỳ</w:t>
      </w:r>
      <w:proofErr w:type="spellEnd"/>
      <w:r>
        <w:rPr>
          <w:color w:val="333333"/>
          <w:shd w:val="clear" w:color="auto" w:fill="FFFFFF"/>
          <w:lang w:val="en-US"/>
        </w:rPr>
        <w:t>”.</w:t>
      </w:r>
    </w:p>
    <w:p w14:paraId="7F365014" w14:textId="77777777" w:rsidR="00A73720" w:rsidRDefault="00A73720" w:rsidP="00A73720">
      <w:pPr>
        <w:pStyle w:val="BodyTextFirstIndent"/>
        <w:keepNext/>
        <w:ind w:firstLine="0"/>
      </w:pPr>
      <w:r w:rsidRPr="00A73720">
        <w:rPr>
          <w:noProof/>
          <w:lang w:val="en-US"/>
        </w:rPr>
        <w:lastRenderedPageBreak/>
        <w:drawing>
          <wp:inline distT="0" distB="0" distL="0" distR="0" wp14:anchorId="55D02FB9" wp14:editId="3214F4C0">
            <wp:extent cx="6659880" cy="2598420"/>
            <wp:effectExtent l="0" t="0" r="762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D1DB" w14:textId="66901AF1" w:rsidR="00A73720" w:rsidRPr="00A73720" w:rsidRDefault="00A73720" w:rsidP="00A73720">
      <w:pPr>
        <w:pStyle w:val="Caption"/>
        <w:rPr>
          <w:lang w:val="en-US"/>
        </w:rPr>
      </w:pPr>
      <w:bookmarkStart w:id="28" w:name="_Toc105167371"/>
      <w:r w:rsidRPr="00A73720"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7</w:t>
      </w:r>
      <w:r w:rsidR="004040EA">
        <w:fldChar w:fldCharType="end"/>
      </w:r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Kết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quả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với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toán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tử</w:t>
      </w:r>
      <w:proofErr w:type="spellEnd"/>
      <w:r w:rsidRPr="00A73720">
        <w:rPr>
          <w:lang w:val="en-US"/>
        </w:rPr>
        <w:t xml:space="preserve"> "OR</w:t>
      </w:r>
      <w:bookmarkEnd w:id="28"/>
    </w:p>
    <w:p w14:paraId="51848A6F" w14:textId="4231F015" w:rsidR="00D276FA" w:rsidRDefault="00A73720" w:rsidP="00D276FA">
      <w:pPr>
        <w:pStyle w:val="Heading2"/>
        <w:spacing w:line="360" w:lineRule="auto"/>
      </w:pPr>
      <w:bookmarkStart w:id="29" w:name="_Toc105167341"/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“site”</w:t>
      </w:r>
      <w:bookmarkEnd w:id="29"/>
    </w:p>
    <w:p w14:paraId="10D4402E" w14:textId="091236CE" w:rsidR="00A73720" w:rsidRDefault="00A73720" w:rsidP="00A73720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“site”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</w:p>
    <w:p w14:paraId="1ACD34E3" w14:textId="47BFF711" w:rsidR="00A73720" w:rsidRDefault="00A73720" w:rsidP="00A73720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: </w:t>
      </w:r>
      <w:proofErr w:type="gramStart"/>
      <w:r>
        <w:rPr>
          <w:lang w:val="en-US"/>
        </w:rPr>
        <w:t>site[</w:t>
      </w:r>
      <w:proofErr w:type="spellStart"/>
      <w:proofErr w:type="gramEnd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>]</w:t>
      </w:r>
    </w:p>
    <w:p w14:paraId="2A761314" w14:textId="5D2CAAE1" w:rsidR="00155201" w:rsidRDefault="00155201" w:rsidP="00A73720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proofErr w:type="spellStart"/>
      <w:proofErr w:type="gramStart"/>
      <w:r>
        <w:rPr>
          <w:lang w:val="en-US"/>
        </w:rPr>
        <w:t>site”funix.edu.vn</w:t>
      </w:r>
      <w:proofErr w:type="spellEnd"/>
      <w:proofErr w:type="gramEnd"/>
      <w:r>
        <w:rPr>
          <w:lang w:val="en-US"/>
        </w:rPr>
        <w:t xml:space="preserve">”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website funix.edu.vn.</w:t>
      </w:r>
    </w:p>
    <w:p w14:paraId="799ED044" w14:textId="77777777" w:rsidR="00155201" w:rsidRDefault="00155201" w:rsidP="00155201">
      <w:pPr>
        <w:pStyle w:val="BodyTextFirstIndent"/>
        <w:keepNext/>
        <w:ind w:firstLine="0"/>
      </w:pPr>
      <w:r w:rsidRPr="00155201">
        <w:rPr>
          <w:noProof/>
          <w:lang w:val="en-US"/>
        </w:rPr>
        <w:drawing>
          <wp:inline distT="0" distB="0" distL="0" distR="0" wp14:anchorId="4880C646" wp14:editId="4143CA14">
            <wp:extent cx="6659880" cy="3045460"/>
            <wp:effectExtent l="0" t="0" r="762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4EC" w14:textId="5F865E48" w:rsidR="00155201" w:rsidRPr="00A73720" w:rsidRDefault="00155201" w:rsidP="00155201">
      <w:pPr>
        <w:pStyle w:val="Caption"/>
        <w:rPr>
          <w:lang w:val="en-US"/>
        </w:rPr>
      </w:pPr>
      <w:bookmarkStart w:id="30" w:name="_Toc105167372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8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"site.</w:t>
      </w:r>
      <w:bookmarkEnd w:id="30"/>
    </w:p>
    <w:p w14:paraId="6B710609" w14:textId="77777777" w:rsidR="00775D7C" w:rsidRPr="00775D7C" w:rsidRDefault="00775D7C" w:rsidP="00775D7C">
      <w:pPr>
        <w:pStyle w:val="BodyText"/>
        <w:rPr>
          <w:lang w:val="en-US"/>
        </w:rPr>
      </w:pPr>
    </w:p>
    <w:p w14:paraId="3E8913A1" w14:textId="77777777" w:rsidR="00775D7C" w:rsidRPr="00775D7C" w:rsidRDefault="00775D7C" w:rsidP="00775D7C">
      <w:pPr>
        <w:pStyle w:val="BodyText"/>
        <w:rPr>
          <w:lang w:val="en-US"/>
        </w:rPr>
      </w:pPr>
    </w:p>
    <w:p w14:paraId="79B00FC0" w14:textId="77777777" w:rsidR="00775D7C" w:rsidRPr="00775D7C" w:rsidRDefault="00775D7C" w:rsidP="00775D7C">
      <w:pPr>
        <w:pStyle w:val="BodyText"/>
        <w:rPr>
          <w:lang w:val="en-US"/>
        </w:rPr>
      </w:pPr>
    </w:p>
    <w:p w14:paraId="1297F8ED" w14:textId="77777777" w:rsidR="00775D7C" w:rsidRPr="00775D7C" w:rsidRDefault="00775D7C" w:rsidP="00775D7C">
      <w:pPr>
        <w:pStyle w:val="BodyText"/>
        <w:rPr>
          <w:lang w:val="en-US"/>
        </w:rPr>
      </w:pPr>
    </w:p>
    <w:p w14:paraId="08E15DA4" w14:textId="6ABCF04C" w:rsidR="00775D7C" w:rsidRDefault="00775D7C" w:rsidP="00775D7C">
      <w:pPr>
        <w:pStyle w:val="BodyText"/>
        <w:rPr>
          <w:lang w:val="en-US"/>
        </w:rPr>
      </w:pPr>
      <w:proofErr w:type="spellStart"/>
      <w:r>
        <w:rPr>
          <w:lang w:val="en-US"/>
        </w:rPr>
        <w:lastRenderedPageBreak/>
        <w:t>Dádsadadsadasdad</w:t>
      </w:r>
      <w:proofErr w:type="spellEnd"/>
    </w:p>
    <w:p w14:paraId="6AF13939" w14:textId="77777777" w:rsidR="00775D7C" w:rsidRPr="00775D7C" w:rsidRDefault="00775D7C" w:rsidP="00775D7C">
      <w:pPr>
        <w:pStyle w:val="BodyTextFirstIndent"/>
        <w:ind w:firstLine="0"/>
        <w:rPr>
          <w:lang w:val="en-US"/>
        </w:rPr>
      </w:pPr>
    </w:p>
    <w:p w14:paraId="08E6A7F4" w14:textId="77777777" w:rsidR="00750C96" w:rsidRPr="00750C96" w:rsidRDefault="00750C96" w:rsidP="00750C96">
      <w:pPr>
        <w:pStyle w:val="BodyText"/>
        <w:rPr>
          <w:lang w:val="en-US"/>
        </w:rPr>
      </w:pPr>
    </w:p>
    <w:p w14:paraId="14E13720" w14:textId="712185B0" w:rsidR="00750C96" w:rsidRDefault="00750C96" w:rsidP="00750C96">
      <w:pPr>
        <w:pStyle w:val="BodyText"/>
        <w:rPr>
          <w:lang w:val="en-US"/>
        </w:rPr>
      </w:pPr>
    </w:p>
    <w:p w14:paraId="3C3F2E6C" w14:textId="77777777" w:rsidR="00750C96" w:rsidRPr="00750C96" w:rsidRDefault="00750C96" w:rsidP="00750C96">
      <w:pPr>
        <w:pStyle w:val="BodyTextFirstIndent"/>
        <w:rPr>
          <w:lang w:val="en-US"/>
        </w:rPr>
      </w:pPr>
    </w:p>
    <w:p w14:paraId="6F1B0588" w14:textId="7AB01BD4" w:rsidR="00750C96" w:rsidRDefault="00750C96" w:rsidP="00750C96">
      <w:pPr>
        <w:pStyle w:val="BodyText"/>
        <w:rPr>
          <w:lang w:val="en-US"/>
        </w:rPr>
      </w:pPr>
    </w:p>
    <w:p w14:paraId="51289AA9" w14:textId="77777777" w:rsidR="00750C96" w:rsidRPr="00750C96" w:rsidRDefault="00750C96" w:rsidP="00750C96">
      <w:pPr>
        <w:pStyle w:val="BodyTextFirstIndent"/>
        <w:rPr>
          <w:lang w:val="en-US"/>
        </w:rPr>
      </w:pPr>
    </w:p>
    <w:p w14:paraId="7DDFC0E0" w14:textId="77777777" w:rsidR="00AD2C63" w:rsidRPr="00AD2C63" w:rsidRDefault="00AD2C63" w:rsidP="00AD2C63">
      <w:pPr>
        <w:pStyle w:val="BodyText"/>
        <w:rPr>
          <w:lang w:val="en-US"/>
        </w:rPr>
      </w:pPr>
    </w:p>
    <w:p w14:paraId="69B9AE20" w14:textId="77777777" w:rsidR="00AD2C63" w:rsidRPr="00AD2C63" w:rsidRDefault="00AD2C63" w:rsidP="00AD2C63">
      <w:pPr>
        <w:pStyle w:val="BodyText"/>
        <w:rPr>
          <w:lang w:val="en-US"/>
        </w:rPr>
      </w:pPr>
    </w:p>
    <w:p w14:paraId="399651BA" w14:textId="77777777" w:rsidR="00750C96" w:rsidRDefault="00750C96">
      <w:pPr>
        <w:spacing w:line="240" w:lineRule="auto"/>
        <w:jc w:val="left"/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</w:pPr>
      <w:r>
        <w:rPr>
          <w:b/>
          <w:spacing w:val="-4"/>
        </w:rPr>
        <w:br w:type="page"/>
      </w:r>
    </w:p>
    <w:p w14:paraId="2A7C13E8" w14:textId="1FA5E303" w:rsidR="00A0483B" w:rsidRDefault="00A0483B" w:rsidP="00A0483B">
      <w:pPr>
        <w:pStyle w:val="Heading1"/>
        <w:spacing w:line="360" w:lineRule="auto"/>
        <w:rPr>
          <w:rFonts w:cs="Times New Roman"/>
        </w:rPr>
      </w:pPr>
      <w:bookmarkStart w:id="31" w:name="_Toc105167342"/>
      <w:r>
        <w:rPr>
          <w:b w:val="0"/>
          <w:spacing w:val="-4"/>
        </w:rPr>
        <w:lastRenderedPageBreak/>
        <w:t xml:space="preserve">TÌM KIẾM </w:t>
      </w:r>
      <w:r>
        <w:rPr>
          <w:rFonts w:cs="Times New Roman"/>
        </w:rPr>
        <w:t>NHANH THEO DANH MỤC</w:t>
      </w:r>
      <w:bookmarkEnd w:id="31"/>
    </w:p>
    <w:p w14:paraId="3A02A0F0" w14:textId="129BB9C7" w:rsidR="00904E99" w:rsidRDefault="00904E99" w:rsidP="00904E99">
      <w:pPr>
        <w:pStyle w:val="BodyText"/>
        <w:ind w:left="400"/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</w:pP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Đối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với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nhiều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tìm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kiếm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, Google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sẽ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thực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hiện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việc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và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hiển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thị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câu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trả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lời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câu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hỏi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của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trong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kết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quả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tìm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kiếm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.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Một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số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tính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năng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,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như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tin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về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đội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thể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thao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,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sẵn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tại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tất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cả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khu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vực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.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Tuy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nhiên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thể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thử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tìm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kiếm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tin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nhanh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này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nhé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.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sẽ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giúp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thêm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rất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nhiều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tin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một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nhanh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chóng</w:t>
      </w:r>
      <w:proofErr w:type="spellEnd"/>
    </w:p>
    <w:p w14:paraId="7B32CE79" w14:textId="77777777" w:rsidR="00904E99" w:rsidRPr="00904E99" w:rsidRDefault="00904E99" w:rsidP="00904E99">
      <w:pPr>
        <w:pStyle w:val="BodyTextFirstIndent"/>
        <w:ind w:firstLine="0"/>
        <w:rPr>
          <w:lang w:val="en-US"/>
        </w:rPr>
      </w:pPr>
    </w:p>
    <w:p w14:paraId="586E4DCE" w14:textId="361B1CF8" w:rsidR="00A0483B" w:rsidRDefault="00A0483B" w:rsidP="00A0483B">
      <w:pPr>
        <w:pStyle w:val="Heading2"/>
        <w:rPr>
          <w:rFonts w:cs="Times New Roman"/>
        </w:rPr>
      </w:pPr>
      <w:bookmarkStart w:id="32" w:name="_Toc105167343"/>
      <w:proofErr w:type="spellStart"/>
      <w:r w:rsidRPr="00A0483B">
        <w:rPr>
          <w:rFonts w:cs="Times New Roman" w:hint="eastAsia"/>
        </w:rPr>
        <w:t>T</w:t>
      </w:r>
      <w:r>
        <w:rPr>
          <w:rFonts w:cs="Times New Roman"/>
        </w:rPr>
        <w:t>hời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tiết</w:t>
      </w:r>
      <w:bookmarkEnd w:id="32"/>
      <w:proofErr w:type="spellEnd"/>
    </w:p>
    <w:p w14:paraId="49333999" w14:textId="0E8E7947" w:rsidR="00A0483B" w:rsidRDefault="00904E99" w:rsidP="00A0483B">
      <w:pPr>
        <w:pStyle w:val="BodyTex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“weather”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ở </w:t>
      </w:r>
      <w:proofErr w:type="spellStart"/>
      <w:r w:rsidR="009508A6">
        <w:rPr>
          <w:lang w:val="en-US"/>
        </w:rPr>
        <w:t>ngay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trong</w:t>
      </w:r>
      <w:proofErr w:type="spellEnd"/>
      <w:r w:rsidR="009508A6">
        <w:rPr>
          <w:lang w:val="en-US"/>
        </w:rPr>
        <w:t xml:space="preserve"> ô </w:t>
      </w:r>
      <w:proofErr w:type="spellStart"/>
      <w:r w:rsidR="009508A6">
        <w:rPr>
          <w:lang w:val="en-US"/>
        </w:rPr>
        <w:t>tìm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kiếm</w:t>
      </w:r>
      <w:proofErr w:type="spellEnd"/>
      <w:r w:rsidR="009508A6">
        <w:rPr>
          <w:lang w:val="en-US"/>
        </w:rPr>
        <w:t xml:space="preserve">. </w:t>
      </w:r>
      <w:proofErr w:type="spellStart"/>
      <w:r w:rsidR="009508A6">
        <w:rPr>
          <w:lang w:val="en-US"/>
        </w:rPr>
        <w:t>Nếu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bạn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muốn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xem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thời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tiết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tại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khu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vực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khác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bạn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chỉ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cần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nhập</w:t>
      </w:r>
      <w:proofErr w:type="spellEnd"/>
      <w:r w:rsidR="009508A6">
        <w:rPr>
          <w:lang w:val="en-US"/>
        </w:rPr>
        <w:t xml:space="preserve"> “weather [</w:t>
      </w:r>
      <w:proofErr w:type="spellStart"/>
      <w:r w:rsidR="009508A6">
        <w:rPr>
          <w:lang w:val="en-US"/>
        </w:rPr>
        <w:t>Địa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điểm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bạn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muốn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xem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thời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tiết</w:t>
      </w:r>
      <w:proofErr w:type="spellEnd"/>
      <w:r w:rsidR="009508A6">
        <w:rPr>
          <w:lang w:val="en-US"/>
        </w:rPr>
        <w:t>].”</w:t>
      </w:r>
    </w:p>
    <w:p w14:paraId="35F44F9C" w14:textId="050FA238" w:rsidR="009508A6" w:rsidRPr="009508A6" w:rsidRDefault="009508A6" w:rsidP="009508A6">
      <w:pPr>
        <w:pStyle w:val="BodyTextFirstIndent"/>
        <w:rPr>
          <w:lang w:val="en-US"/>
        </w:rPr>
      </w:pPr>
      <w:r>
        <w:rPr>
          <w:lang w:val="en-US"/>
        </w:rPr>
        <w:t xml:space="preserve">VD: “weather </w:t>
      </w:r>
      <w:proofErr w:type="spellStart"/>
      <w:r>
        <w:rPr>
          <w:lang w:val="en-US"/>
        </w:rPr>
        <w:t>Huế</w:t>
      </w:r>
      <w:proofErr w:type="spellEnd"/>
      <w:r>
        <w:rPr>
          <w:lang w:val="en-US"/>
        </w:rPr>
        <w:t xml:space="preserve">”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Huế</w:t>
      </w:r>
      <w:proofErr w:type="spellEnd"/>
    </w:p>
    <w:p w14:paraId="00E1C4BA" w14:textId="77777777" w:rsidR="00FF4D1B" w:rsidRDefault="00FF4D1B" w:rsidP="00FF4D1B">
      <w:pPr>
        <w:pStyle w:val="BodyTextFirstIndent"/>
        <w:keepNext/>
        <w:jc w:val="center"/>
      </w:pPr>
      <w:r>
        <w:rPr>
          <w:noProof/>
          <w:lang w:val="en-US"/>
        </w:rPr>
        <w:drawing>
          <wp:inline distT="0" distB="0" distL="0" distR="0" wp14:anchorId="6516B690" wp14:editId="5FEAFB0B">
            <wp:extent cx="4686954" cy="26456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8DD" w14:textId="05DC79E8" w:rsidR="00FF4D1B" w:rsidRPr="00FF4D1B" w:rsidRDefault="00FF4D1B" w:rsidP="00FF4D1B">
      <w:pPr>
        <w:pStyle w:val="Caption"/>
      </w:pPr>
      <w:bookmarkStart w:id="33" w:name="_Toc105167373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Pr="00FF4D1B">
        <w:t>: Kết quả tìm kiếm</w:t>
      </w:r>
      <w:r w:rsidR="00CB7145">
        <w:rPr>
          <w:lang w:val="en-US"/>
        </w:rPr>
        <w:t xml:space="preserve"> </w:t>
      </w:r>
      <w:proofErr w:type="spellStart"/>
      <w:r w:rsidR="00CB7145">
        <w:rPr>
          <w:lang w:val="en-US"/>
        </w:rPr>
        <w:t>với</w:t>
      </w:r>
      <w:proofErr w:type="spellEnd"/>
      <w:r w:rsidRPr="00FF4D1B">
        <w:t xml:space="preserve"> thời tiết</w:t>
      </w:r>
      <w:bookmarkEnd w:id="33"/>
    </w:p>
    <w:p w14:paraId="1452E13A" w14:textId="4A97188E" w:rsidR="00AA5294" w:rsidRDefault="00A0483B" w:rsidP="00C14197">
      <w:pPr>
        <w:pStyle w:val="Heading2"/>
        <w:rPr>
          <w:rFonts w:cs="Times New Roman"/>
        </w:rPr>
      </w:pPr>
      <w:bookmarkStart w:id="34" w:name="_Toc105167344"/>
      <w:proofErr w:type="spellStart"/>
      <w:r>
        <w:rPr>
          <w:rFonts w:hint="eastAsia"/>
        </w:rPr>
        <w:t>T</w:t>
      </w:r>
      <w:r>
        <w:t>ừ</w:t>
      </w:r>
      <w:proofErr w:type="spellEnd"/>
      <w:r>
        <w:t xml:space="preserve"> </w:t>
      </w:r>
      <w:proofErr w:type="spellStart"/>
      <w:r>
        <w:t>đ</w:t>
      </w:r>
      <w:r w:rsidRPr="00A0483B">
        <w:rPr>
          <w:rFonts w:cs="Times New Roman"/>
        </w:rPr>
        <w:t>iển</w:t>
      </w:r>
      <w:bookmarkEnd w:id="34"/>
      <w:proofErr w:type="spellEnd"/>
      <w:r w:rsidR="00AA5294">
        <w:rPr>
          <w:rFonts w:cs="Times New Roman"/>
        </w:rPr>
        <w:t xml:space="preserve"> </w:t>
      </w:r>
    </w:p>
    <w:p w14:paraId="2BF1AB7E" w14:textId="77777777" w:rsidR="00862032" w:rsidRDefault="00862032" w:rsidP="00862032">
      <w:pPr>
        <w:pStyle w:val="BodyText"/>
        <w:ind w:left="400"/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điển</w:t>
      </w:r>
      <w:proofErr w:type="spellEnd"/>
      <w:r>
        <w:rPr>
          <w:lang w:val="en-US"/>
        </w:rPr>
        <w:t>] in [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>]</w:t>
      </w:r>
    </w:p>
    <w:p w14:paraId="714CDE0E" w14:textId="77777777" w:rsidR="00862032" w:rsidRDefault="00862032" w:rsidP="00862032">
      <w:pPr>
        <w:pStyle w:val="BodyTextFirstIndent"/>
        <w:rPr>
          <w:lang w:val="en-US"/>
        </w:rPr>
      </w:pPr>
      <w:r>
        <w:rPr>
          <w:lang w:val="en-US"/>
        </w:rPr>
        <w:t>VD: “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english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</w:p>
    <w:p w14:paraId="2CEFC4C2" w14:textId="1F9E78C5" w:rsidR="00862032" w:rsidRPr="00C14197" w:rsidRDefault="0018675F" w:rsidP="00862032">
      <w:pPr>
        <w:pStyle w:val="BodyTextFirstIndent"/>
        <w:jc w:val="lef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D8BE354" wp14:editId="00C2ABB8">
                <wp:simplePos x="0" y="0"/>
                <wp:positionH relativeFrom="column">
                  <wp:posOffset>99060</wp:posOffset>
                </wp:positionH>
                <wp:positionV relativeFrom="paragraph">
                  <wp:posOffset>3658235</wp:posOffset>
                </wp:positionV>
                <wp:extent cx="6560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1EB59" w14:textId="262FF821" w:rsidR="0018675F" w:rsidRPr="00D10DCB" w:rsidRDefault="0018675F" w:rsidP="0018675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35" w:name="_Toc105167374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với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từ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điển</w:t>
                            </w:r>
                            <w:bookmarkEnd w:id="3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8BE35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7.8pt;margin-top:288.05pt;width:516.6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" stroked="f">
                <v:textbox style="mso-fit-shape-to-text:t" inset="0,0,0,0">
                  <w:txbxContent>
                    <w:p w14:paraId="17B1EB59" w14:textId="262FF821" w:rsidR="0018675F" w:rsidRPr="00D10DCB" w:rsidRDefault="0018675F" w:rsidP="0018675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36" w:name="_Toc105167374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với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từ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điển</w:t>
                      </w:r>
                      <w:bookmarkEnd w:id="3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862032" w:rsidRPr="00AA5294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70EA6DA" wp14:editId="3A3D2C4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560820" cy="3601085"/>
            <wp:effectExtent l="0" t="0" r="0" b="0"/>
            <wp:wrapTight wrapText="bothSides">
              <wp:wrapPolygon edited="0">
                <wp:start x="0" y="0"/>
                <wp:lineTo x="0" y="21482"/>
                <wp:lineTo x="21512" y="21482"/>
                <wp:lineTo x="21512" y="0"/>
                <wp:lineTo x="0" y="0"/>
              </wp:wrapPolygon>
            </wp:wrapTight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D90D" w14:textId="579721C2" w:rsidR="00AA5294" w:rsidRPr="00AA5294" w:rsidRDefault="00AA5294" w:rsidP="00AA5294">
      <w:pPr>
        <w:pStyle w:val="BodyText"/>
        <w:rPr>
          <w:lang w:val="en-US"/>
        </w:rPr>
      </w:pPr>
    </w:p>
    <w:p w14:paraId="7FA6BFC1" w14:textId="44311964" w:rsidR="0018675F" w:rsidRDefault="00AA5294" w:rsidP="00C14197">
      <w:pPr>
        <w:pStyle w:val="Heading2"/>
        <w:rPr>
          <w:rFonts w:cs="Times New Roman"/>
        </w:rPr>
      </w:pPr>
      <w:bookmarkStart w:id="37" w:name="_Toc105167345"/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bookmarkEnd w:id="37"/>
      <w:proofErr w:type="spellEnd"/>
    </w:p>
    <w:p w14:paraId="2AA7E7F2" w14:textId="0E9F808C" w:rsidR="003D4D4A" w:rsidRDefault="003D4D4A" w:rsidP="003D4D4A">
      <w:pPr>
        <w:pStyle w:val="BodyTex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duyệt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mềm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 w:rsidR="00077E57">
        <w:rPr>
          <w:lang w:val="en-US"/>
        </w:rPr>
        <w:t>toán</w:t>
      </w:r>
      <w:proofErr w:type="spellEnd"/>
      <w:r w:rsidR="00077E57">
        <w:rPr>
          <w:lang w:val="en-US"/>
        </w:rPr>
        <w:t xml:space="preserve">. Google </w:t>
      </w:r>
      <w:proofErr w:type="spellStart"/>
      <w:r w:rsidR="00077E57">
        <w:rPr>
          <w:lang w:val="en-US"/>
        </w:rPr>
        <w:t>có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thể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giúp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bạn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thực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hiện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các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phép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tính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toán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trực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tiếp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ngay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trên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thanh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tìm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kiếm</w:t>
      </w:r>
      <w:proofErr w:type="spellEnd"/>
      <w:r w:rsidR="00077E57">
        <w:rPr>
          <w:lang w:val="en-US"/>
        </w:rPr>
        <w:t xml:space="preserve">. </w:t>
      </w:r>
      <w:proofErr w:type="spellStart"/>
      <w:r w:rsidR="00077E57">
        <w:rPr>
          <w:lang w:val="en-US"/>
        </w:rPr>
        <w:t>Bạn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chỉ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cần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nhập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phép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tính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rồi</w:t>
      </w:r>
      <w:proofErr w:type="spellEnd"/>
      <w:r w:rsidR="00077E57">
        <w:rPr>
          <w:lang w:val="en-US"/>
        </w:rPr>
        <w:t xml:space="preserve"> Google </w:t>
      </w:r>
      <w:proofErr w:type="spellStart"/>
      <w:r w:rsidR="00077E57">
        <w:rPr>
          <w:lang w:val="en-US"/>
        </w:rPr>
        <w:t>sẽ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trả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về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cho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bạn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kết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quả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như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một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máy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tính</w:t>
      </w:r>
      <w:proofErr w:type="spellEnd"/>
      <w:r w:rsidR="000F38A1">
        <w:rPr>
          <w:lang w:val="en-US"/>
        </w:rPr>
        <w:t xml:space="preserve"> </w:t>
      </w:r>
      <w:proofErr w:type="spellStart"/>
      <w:r w:rsidR="000F38A1">
        <w:rPr>
          <w:lang w:val="en-US"/>
        </w:rPr>
        <w:t>thông</w:t>
      </w:r>
      <w:proofErr w:type="spellEnd"/>
      <w:r w:rsidR="000F38A1">
        <w:rPr>
          <w:lang w:val="en-US"/>
        </w:rPr>
        <w:t xml:space="preserve"> </w:t>
      </w:r>
      <w:proofErr w:type="spellStart"/>
      <w:r w:rsidR="000F38A1">
        <w:rPr>
          <w:lang w:val="en-US"/>
        </w:rPr>
        <w:t>thường</w:t>
      </w:r>
      <w:proofErr w:type="spellEnd"/>
      <w:r w:rsidR="00CD7EFA">
        <w:rPr>
          <w:lang w:val="en-US"/>
        </w:rPr>
        <w:t>.</w:t>
      </w:r>
    </w:p>
    <w:p w14:paraId="18134617" w14:textId="1AB5B682" w:rsidR="004E1941" w:rsidRDefault="004E1941" w:rsidP="004E1941">
      <w:pPr>
        <w:pStyle w:val="BodyTextFirstIndent"/>
        <w:ind w:firstLine="0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VD: “</w:t>
      </w:r>
      <w:r w:rsidRPr="004E1941">
        <w:rPr>
          <w:lang w:val="en-US"/>
        </w:rPr>
        <w:t>8011004.5*2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16022009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>.</w:t>
      </w:r>
    </w:p>
    <w:p w14:paraId="37025425" w14:textId="77777777" w:rsidR="004E1941" w:rsidRDefault="004E1941" w:rsidP="004E1941">
      <w:pPr>
        <w:pStyle w:val="BodyTextFirstIndent"/>
        <w:keepNext/>
        <w:ind w:firstLine="0"/>
      </w:pPr>
      <w:r w:rsidRPr="004E1941">
        <w:rPr>
          <w:noProof/>
          <w:lang w:val="en-US"/>
        </w:rPr>
        <w:lastRenderedPageBreak/>
        <w:drawing>
          <wp:inline distT="0" distB="0" distL="0" distR="0" wp14:anchorId="01A158B2" wp14:editId="4C480036">
            <wp:extent cx="6659880" cy="4099560"/>
            <wp:effectExtent l="0" t="0" r="7620" b="0"/>
            <wp:docPr id="9" name="Picture 9" descr="A picture containing text, electronics, calculator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alculator, silv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56E" w14:textId="77A3198C" w:rsidR="004E1941" w:rsidRPr="004E1941" w:rsidRDefault="004E1941" w:rsidP="005F6160">
      <w:pPr>
        <w:pStyle w:val="Caption"/>
        <w:rPr>
          <w:lang w:val="en-US"/>
        </w:rPr>
      </w:pPr>
      <w:bookmarkStart w:id="38" w:name="_Toc105167375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3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bookmarkEnd w:id="38"/>
      <w:proofErr w:type="spellEnd"/>
    </w:p>
    <w:p w14:paraId="03AB69B6" w14:textId="0B9B9FFC" w:rsidR="00B444A7" w:rsidRDefault="0018675F" w:rsidP="00B444A7">
      <w:pPr>
        <w:pStyle w:val="Heading2"/>
        <w:rPr>
          <w:rFonts w:cs="Times New Roman"/>
        </w:rPr>
      </w:pPr>
      <w:r>
        <w:rPr>
          <w:rFonts w:cs="Times New Roman"/>
        </w:rPr>
        <w:t xml:space="preserve"> </w:t>
      </w:r>
      <w:bookmarkStart w:id="39" w:name="_Toc105167346"/>
      <w:proofErr w:type="spellStart"/>
      <w:r>
        <w:rPr>
          <w:rFonts w:cs="Times New Roman"/>
        </w:rPr>
        <w:t>Chuyển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vị</w:t>
      </w:r>
      <w:bookmarkEnd w:id="39"/>
      <w:proofErr w:type="spellEnd"/>
      <w:r w:rsidR="00B444A7">
        <w:rPr>
          <w:rFonts w:cs="Times New Roman"/>
        </w:rPr>
        <w:t xml:space="preserve"> </w:t>
      </w:r>
    </w:p>
    <w:p w14:paraId="1C61FF0B" w14:textId="77777777" w:rsidR="00946918" w:rsidRDefault="00B444A7" w:rsidP="00946918">
      <w:pPr>
        <w:pStyle w:val="BodyText"/>
        <w:ind w:left="510" w:firstLine="510"/>
        <w:rPr>
          <w:lang w:val="en-US"/>
        </w:rPr>
      </w:pP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Google.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chữ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</w:p>
    <w:p w14:paraId="15C3BE2B" w14:textId="26839685" w:rsidR="00B444A7" w:rsidRPr="00946918" w:rsidRDefault="00946918" w:rsidP="00946918">
      <w:pPr>
        <w:pStyle w:val="BodyText"/>
        <w:ind w:left="510" w:firstLine="510"/>
        <w:rPr>
          <w:lang w:val="en-US"/>
        </w:rPr>
      </w:pPr>
      <w:r w:rsidRPr="00B444A7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73D3091" wp14:editId="2918C8E7">
            <wp:simplePos x="0" y="0"/>
            <wp:positionH relativeFrom="column">
              <wp:posOffset>213995</wp:posOffset>
            </wp:positionH>
            <wp:positionV relativeFrom="paragraph">
              <wp:posOffset>283845</wp:posOffset>
            </wp:positionV>
            <wp:extent cx="637032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510" y="21452"/>
                <wp:lineTo x="21510" y="0"/>
                <wp:lineTo x="0" y="0"/>
              </wp:wrapPolygon>
            </wp:wrapTight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4A7">
        <w:rPr>
          <w:lang w:val="en-US"/>
        </w:rPr>
        <w:t xml:space="preserve">VD: </w:t>
      </w:r>
      <w:proofErr w:type="spellStart"/>
      <w:r w:rsidR="00B444A7">
        <w:rPr>
          <w:lang w:val="en-US"/>
        </w:rPr>
        <w:t>Đổi</w:t>
      </w:r>
      <w:proofErr w:type="spellEnd"/>
      <w:r w:rsidR="00B444A7">
        <w:rPr>
          <w:lang w:val="en-US"/>
        </w:rPr>
        <w:t xml:space="preserve"> 73 </w:t>
      </w:r>
      <w:proofErr w:type="spellStart"/>
      <w:r w:rsidR="00B444A7">
        <w:rPr>
          <w:lang w:val="en-US"/>
        </w:rPr>
        <w:t>độ</w:t>
      </w:r>
      <w:proofErr w:type="spellEnd"/>
      <w:r w:rsidR="00B444A7">
        <w:rPr>
          <w:lang w:val="en-US"/>
        </w:rPr>
        <w:t xml:space="preserve"> F sang </w:t>
      </w:r>
      <w:proofErr w:type="spellStart"/>
      <w:r w:rsidR="00B444A7">
        <w:rPr>
          <w:lang w:val="en-US"/>
        </w:rPr>
        <w:t>độ</w:t>
      </w:r>
      <w:proofErr w:type="spellEnd"/>
      <w:r w:rsidR="00B444A7">
        <w:rPr>
          <w:lang w:val="en-US"/>
        </w:rPr>
        <w:t xml:space="preserve"> C</w:t>
      </w:r>
      <w:r w:rsidR="00B444A7" w:rsidRPr="00B444A7">
        <w:rPr>
          <w:noProof/>
        </w:rPr>
        <w:t xml:space="preserve"> </w:t>
      </w:r>
    </w:p>
    <w:p w14:paraId="7F8B6C6A" w14:textId="7F56CC12" w:rsidR="00B444A7" w:rsidRPr="00B444A7" w:rsidRDefault="00B444A7" w:rsidP="00946918">
      <w:pPr>
        <w:pStyle w:val="Caption"/>
        <w:rPr>
          <w:lang w:val="en-US"/>
        </w:rPr>
      </w:pPr>
      <w:bookmarkStart w:id="40" w:name="_Toc105167376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bookmarkEnd w:id="40"/>
      <w:proofErr w:type="spellEnd"/>
    </w:p>
    <w:p w14:paraId="157FECC0" w14:textId="4F456A9C" w:rsidR="0018675F" w:rsidRDefault="0018675F" w:rsidP="00C14197">
      <w:pPr>
        <w:pStyle w:val="Heading2"/>
        <w:rPr>
          <w:rFonts w:cs="Times New Roman"/>
        </w:rPr>
      </w:pPr>
      <w:bookmarkStart w:id="41" w:name="_Toc105167347"/>
      <w:proofErr w:type="spellStart"/>
      <w:r>
        <w:rPr>
          <w:rFonts w:cs="Times New Roman"/>
        </w:rPr>
        <w:lastRenderedPageBreak/>
        <w:t>Thể</w:t>
      </w:r>
      <w:proofErr w:type="spellEnd"/>
      <w:r>
        <w:rPr>
          <w:rFonts w:cs="Times New Roman"/>
        </w:rPr>
        <w:t xml:space="preserve"> Thao</w:t>
      </w:r>
      <w:bookmarkEnd w:id="41"/>
    </w:p>
    <w:p w14:paraId="3517BACA" w14:textId="0049A954" w:rsidR="002E3B58" w:rsidRDefault="002E3B58" w:rsidP="002E3B58">
      <w:pPr>
        <w:pStyle w:val="BodyText"/>
        <w:ind w:left="510" w:firstLine="510"/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kịp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đấu</w:t>
      </w:r>
      <w:proofErr w:type="spellEnd"/>
      <w:r>
        <w:rPr>
          <w:lang w:val="en-US"/>
        </w:rPr>
        <w:t xml:space="preserve">, tin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diễn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24F1ACE5" w14:textId="565E1678" w:rsidR="002E3B58" w:rsidRDefault="000307D4" w:rsidP="002E3B58">
      <w:pPr>
        <w:pStyle w:val="BodyTextFirstIndent"/>
        <w:rPr>
          <w:lang w:val="en-US"/>
        </w:rPr>
      </w:pPr>
      <w:r w:rsidRPr="00EC755C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3CF2D3D6" wp14:editId="7290CB6A">
            <wp:simplePos x="0" y="0"/>
            <wp:positionH relativeFrom="page">
              <wp:align>center</wp:align>
            </wp:positionH>
            <wp:positionV relativeFrom="paragraph">
              <wp:posOffset>547370</wp:posOffset>
            </wp:positionV>
            <wp:extent cx="6629400" cy="4985385"/>
            <wp:effectExtent l="0" t="0" r="0" b="5715"/>
            <wp:wrapTight wrapText="bothSides">
              <wp:wrapPolygon edited="0">
                <wp:start x="0" y="0"/>
                <wp:lineTo x="0" y="21542"/>
                <wp:lineTo x="21538" y="21542"/>
                <wp:lineTo x="21538" y="0"/>
                <wp:lineTo x="0" y="0"/>
              </wp:wrapPolygon>
            </wp:wrapTight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B58">
        <w:rPr>
          <w:lang w:val="en-US"/>
        </w:rPr>
        <w:tab/>
      </w:r>
      <w:r w:rsidR="002E3B58">
        <w:rPr>
          <w:lang w:val="en-US"/>
        </w:rPr>
        <w:tab/>
        <w:t>VD: “</w:t>
      </w:r>
      <w:proofErr w:type="spellStart"/>
      <w:r w:rsidR="002E3B58">
        <w:rPr>
          <w:lang w:val="en-US"/>
        </w:rPr>
        <w:t>bóng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đá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Việt</w:t>
      </w:r>
      <w:proofErr w:type="spellEnd"/>
      <w:r w:rsidR="002E3B58">
        <w:rPr>
          <w:lang w:val="en-US"/>
        </w:rPr>
        <w:t xml:space="preserve"> Nam” </w:t>
      </w:r>
      <w:proofErr w:type="spellStart"/>
      <w:r w:rsidR="002E3B58">
        <w:rPr>
          <w:lang w:val="en-US"/>
        </w:rPr>
        <w:t>sẽ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trả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về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cho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bạn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một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bảng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thông</w:t>
      </w:r>
      <w:proofErr w:type="spellEnd"/>
      <w:r w:rsidR="002E3B58">
        <w:rPr>
          <w:lang w:val="en-US"/>
        </w:rPr>
        <w:t xml:space="preserve"> tin </w:t>
      </w:r>
      <w:proofErr w:type="spellStart"/>
      <w:r w:rsidR="002E3B58">
        <w:rPr>
          <w:lang w:val="en-US"/>
        </w:rPr>
        <w:t>nhanh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về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các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trận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đấu</w:t>
      </w:r>
      <w:proofErr w:type="spellEnd"/>
      <w:r w:rsidR="002E3B58">
        <w:rPr>
          <w:lang w:val="en-US"/>
        </w:rPr>
        <w:t xml:space="preserve">, tin </w:t>
      </w:r>
      <w:proofErr w:type="spellStart"/>
      <w:r w:rsidR="002E3B58">
        <w:rPr>
          <w:lang w:val="en-US"/>
        </w:rPr>
        <w:t>tức</w:t>
      </w:r>
      <w:proofErr w:type="spellEnd"/>
      <w:r w:rsidR="002E3B58">
        <w:rPr>
          <w:lang w:val="en-US"/>
        </w:rPr>
        <w:t xml:space="preserve">, </w:t>
      </w:r>
      <w:proofErr w:type="spellStart"/>
      <w:r w:rsidR="002E3B58">
        <w:rPr>
          <w:lang w:val="en-US"/>
        </w:rPr>
        <w:t>bảng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xếp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hạng</w:t>
      </w:r>
      <w:proofErr w:type="spellEnd"/>
      <w:r w:rsidR="002E3B58">
        <w:rPr>
          <w:lang w:val="en-US"/>
        </w:rPr>
        <w:t xml:space="preserve">, </w:t>
      </w:r>
      <w:proofErr w:type="spellStart"/>
      <w:r w:rsidR="002E3B58">
        <w:rPr>
          <w:lang w:val="en-US"/>
        </w:rPr>
        <w:t>và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cầu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thủ</w:t>
      </w:r>
      <w:proofErr w:type="spellEnd"/>
      <w:r w:rsidR="002E3B58">
        <w:rPr>
          <w:lang w:val="en-US"/>
        </w:rPr>
        <w:t>.</w:t>
      </w:r>
    </w:p>
    <w:p w14:paraId="0BCC03D9" w14:textId="28EAE4F3" w:rsidR="00EC755C" w:rsidRDefault="00EC755C" w:rsidP="000307D4">
      <w:pPr>
        <w:pStyle w:val="BodyTextFirstIndent"/>
        <w:keepNext/>
        <w:jc w:val="center"/>
      </w:pPr>
    </w:p>
    <w:p w14:paraId="60312C87" w14:textId="139E51E0" w:rsidR="00EC755C" w:rsidRPr="002E3B58" w:rsidRDefault="00EC755C" w:rsidP="00EC755C">
      <w:pPr>
        <w:pStyle w:val="Caption"/>
        <w:rPr>
          <w:lang w:val="en-US"/>
        </w:rPr>
      </w:pPr>
      <w:bookmarkStart w:id="42" w:name="_Toc105167377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5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bookmarkEnd w:id="42"/>
      <w:proofErr w:type="spellEnd"/>
    </w:p>
    <w:p w14:paraId="2A71B997" w14:textId="58531F73" w:rsidR="00AA5294" w:rsidRDefault="0018675F" w:rsidP="00C14197">
      <w:pPr>
        <w:pStyle w:val="Heading2"/>
        <w:rPr>
          <w:rFonts w:cs="Times New Roman"/>
        </w:rPr>
      </w:pPr>
      <w:r>
        <w:rPr>
          <w:rFonts w:cs="Times New Roman"/>
        </w:rPr>
        <w:t xml:space="preserve"> </w:t>
      </w:r>
      <w:bookmarkStart w:id="43" w:name="_Toc105167348"/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nhanh</w:t>
      </w:r>
      <w:bookmarkEnd w:id="43"/>
      <w:proofErr w:type="spellEnd"/>
    </w:p>
    <w:p w14:paraId="07EA601D" w14:textId="7F4BA425" w:rsidR="00EC755C" w:rsidRDefault="00EC755C" w:rsidP="00EC755C">
      <w:pPr>
        <w:pStyle w:val="BodyText"/>
        <w:ind w:left="400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chuyến</w:t>
      </w:r>
      <w:proofErr w:type="spellEnd"/>
      <w:r>
        <w:rPr>
          <w:lang w:val="en-US"/>
        </w:rPr>
        <w:t xml:space="preserve"> du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“[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] event”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>.</w:t>
      </w:r>
    </w:p>
    <w:p w14:paraId="13E52125" w14:textId="6731D452" w:rsidR="00EC755C" w:rsidRDefault="00392D18" w:rsidP="00EC755C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DAB28D3" wp14:editId="393BB9FA">
                <wp:simplePos x="0" y="0"/>
                <wp:positionH relativeFrom="column">
                  <wp:posOffset>-86360</wp:posOffset>
                </wp:positionH>
                <wp:positionV relativeFrom="paragraph">
                  <wp:posOffset>5231130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75ADC" w14:textId="172D0417" w:rsidR="00392D18" w:rsidRPr="00365226" w:rsidRDefault="00392D18" w:rsidP="00392D18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44" w:name="_Toc105167378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nhanh</w:t>
                            </w:r>
                            <w:bookmarkEnd w:id="4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B28D3" id="Text Box 18" o:spid="_x0000_s1027" type="#_x0000_t202" style="position:absolute;left:0;text-align:left;margin-left:-6.8pt;margin-top:411.9pt;width:523.8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" stroked="f">
                <v:textbox style="mso-fit-shape-to-text:t" inset="0,0,0,0">
                  <w:txbxContent>
                    <w:p w14:paraId="5D075ADC" w14:textId="172D0417" w:rsidR="00392D18" w:rsidRPr="00365226" w:rsidRDefault="00392D18" w:rsidP="00392D18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45" w:name="_Toc105167378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thông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nhanh</w:t>
                      </w:r>
                      <w:bookmarkEnd w:id="45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392D18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370D7C39" wp14:editId="2CE9A1A2">
            <wp:simplePos x="0" y="0"/>
            <wp:positionH relativeFrom="page">
              <wp:align>center</wp:align>
            </wp:positionH>
            <wp:positionV relativeFrom="paragraph">
              <wp:posOffset>320040</wp:posOffset>
            </wp:positionV>
            <wp:extent cx="6652260" cy="4853940"/>
            <wp:effectExtent l="0" t="0" r="0" b="3810"/>
            <wp:wrapTight wrapText="bothSides">
              <wp:wrapPolygon edited="0">
                <wp:start x="0" y="0"/>
                <wp:lineTo x="0" y="21532"/>
                <wp:lineTo x="21526" y="21532"/>
                <wp:lineTo x="21526" y="0"/>
                <wp:lineTo x="0" y="0"/>
              </wp:wrapPolygon>
            </wp:wrapTight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5C">
        <w:rPr>
          <w:lang w:val="en-US"/>
        </w:rPr>
        <w:tab/>
      </w:r>
      <w:r w:rsidR="00EC755C">
        <w:rPr>
          <w:lang w:val="en-US"/>
        </w:rPr>
        <w:tab/>
        <w:t>VD: “</w:t>
      </w:r>
      <w:proofErr w:type="spellStart"/>
      <w:r w:rsidR="00D65C34">
        <w:rPr>
          <w:lang w:val="en-US"/>
        </w:rPr>
        <w:t>Huế</w:t>
      </w:r>
      <w:proofErr w:type="spellEnd"/>
      <w:r w:rsidR="00EC755C">
        <w:rPr>
          <w:lang w:val="en-US"/>
        </w:rPr>
        <w:t xml:space="preserve"> event” </w:t>
      </w:r>
      <w:proofErr w:type="spellStart"/>
      <w:r w:rsidR="00EC755C">
        <w:rPr>
          <w:lang w:val="en-US"/>
        </w:rPr>
        <w:t>sẽ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trả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về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cho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bạn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các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sự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kiện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sắp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diễn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ra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tại</w:t>
      </w:r>
      <w:proofErr w:type="spellEnd"/>
      <w:r w:rsidR="00EC755C">
        <w:rPr>
          <w:lang w:val="en-US"/>
        </w:rPr>
        <w:t xml:space="preserve"> </w:t>
      </w:r>
      <w:proofErr w:type="spellStart"/>
      <w:r>
        <w:rPr>
          <w:lang w:val="en-US"/>
        </w:rPr>
        <w:t>Huế</w:t>
      </w:r>
      <w:proofErr w:type="spellEnd"/>
      <w:r w:rsidR="00EC755C">
        <w:rPr>
          <w:lang w:val="en-US"/>
        </w:rPr>
        <w:t>.</w:t>
      </w:r>
    </w:p>
    <w:p w14:paraId="29AFFA63" w14:textId="7A1DD839" w:rsidR="00392D18" w:rsidRDefault="00392D18" w:rsidP="00EC755C">
      <w:pPr>
        <w:pStyle w:val="BodyTextFirstIndent"/>
        <w:rPr>
          <w:lang w:val="en-US"/>
        </w:rPr>
      </w:pPr>
    </w:p>
    <w:p w14:paraId="56D9AB8D" w14:textId="77777777" w:rsidR="00D65C34" w:rsidRPr="00EC755C" w:rsidRDefault="00D65C34" w:rsidP="00EC755C">
      <w:pPr>
        <w:pStyle w:val="BodyTextFirstIndent"/>
        <w:rPr>
          <w:lang w:val="en-US"/>
        </w:rPr>
      </w:pPr>
    </w:p>
    <w:p w14:paraId="151E413C" w14:textId="77777777" w:rsidR="00AA5294" w:rsidRPr="00AA5294" w:rsidRDefault="00AA5294" w:rsidP="00AA5294">
      <w:pPr>
        <w:pStyle w:val="BodyText"/>
        <w:rPr>
          <w:lang w:val="en-US"/>
        </w:rPr>
      </w:pPr>
    </w:p>
    <w:p w14:paraId="3A2445CB" w14:textId="77777777" w:rsidR="00A0483B" w:rsidRPr="00A0483B" w:rsidRDefault="00A0483B" w:rsidP="00A0483B">
      <w:pPr>
        <w:pStyle w:val="BodyTextFirstIndent"/>
        <w:ind w:firstLine="0"/>
        <w:rPr>
          <w:lang w:val="en-US"/>
        </w:rPr>
      </w:pPr>
    </w:p>
    <w:p w14:paraId="575BF604" w14:textId="77777777" w:rsidR="00EF6C7C" w:rsidRDefault="00EF6C7C">
      <w:pPr>
        <w:spacing w:line="240" w:lineRule="auto"/>
        <w:jc w:val="left"/>
        <w:rPr>
          <w:b/>
          <w:spacing w:val="-4"/>
          <w:sz w:val="32"/>
          <w:szCs w:val="32"/>
        </w:rPr>
      </w:pPr>
    </w:p>
    <w:p w14:paraId="5730FA72" w14:textId="77777777" w:rsidR="00A0483B" w:rsidRDefault="00A0483B" w:rsidP="00A202BF">
      <w:pPr>
        <w:spacing w:after="120"/>
        <w:jc w:val="center"/>
        <w:outlineLvl w:val="0"/>
        <w:rPr>
          <w:b/>
          <w:spacing w:val="-4"/>
          <w:sz w:val="32"/>
          <w:szCs w:val="32"/>
        </w:rPr>
        <w:sectPr w:rsidR="00A0483B" w:rsidSect="00A91050">
          <w:headerReference w:type="even" r:id="rId31"/>
          <w:headerReference w:type="default" r:id="rId32"/>
          <w:headerReference w:type="first" r:id="rId33"/>
          <w:pgSz w:w="11906" w:h="16838" w:code="9"/>
          <w:pgMar w:top="1260" w:right="567" w:bottom="567" w:left="810" w:header="0" w:footer="0" w:gutter="0"/>
          <w:cols w:space="720"/>
          <w:noEndnote/>
          <w:docGrid w:linePitch="354"/>
        </w:sectPr>
      </w:pPr>
    </w:p>
    <w:p w14:paraId="5C8F22DB" w14:textId="7A3924B7" w:rsidR="00646AA2" w:rsidRDefault="00A0483B" w:rsidP="00A0483B">
      <w:pPr>
        <w:pStyle w:val="Heading1"/>
        <w:spacing w:line="360" w:lineRule="auto"/>
        <w:rPr>
          <w:b w:val="0"/>
          <w:spacing w:val="-4"/>
        </w:rPr>
      </w:pPr>
      <w:bookmarkStart w:id="46" w:name="_Toc105167349"/>
      <w:r>
        <w:rPr>
          <w:rFonts w:hint="eastAsia"/>
          <w:b w:val="0"/>
          <w:spacing w:val="-4"/>
        </w:rPr>
        <w:lastRenderedPageBreak/>
        <w:t>T</w:t>
      </w:r>
      <w:r>
        <w:rPr>
          <w:b w:val="0"/>
          <w:spacing w:val="-4"/>
        </w:rPr>
        <w:t xml:space="preserve">ÌM </w:t>
      </w:r>
      <w:r w:rsidRPr="00A0483B">
        <w:rPr>
          <w:rFonts w:cs="Times New Roman"/>
        </w:rPr>
        <w:t>KIẾM</w:t>
      </w:r>
      <w:r>
        <w:rPr>
          <w:b w:val="0"/>
          <w:spacing w:val="-4"/>
        </w:rPr>
        <w:t xml:space="preserve"> NÂNG CAO</w:t>
      </w:r>
      <w:r w:rsidR="000C18DF">
        <w:rPr>
          <w:b w:val="0"/>
          <w:spacing w:val="-4"/>
        </w:rPr>
        <w:t xml:space="preserve"> VỚI TRANG WEB VÀ TỆP TIN</w:t>
      </w:r>
      <w:bookmarkEnd w:id="46"/>
    </w:p>
    <w:p w14:paraId="04B21552" w14:textId="77777777" w:rsidR="00646AA2" w:rsidRPr="00DF073D" w:rsidRDefault="00646AA2" w:rsidP="00646AA2">
      <w:pPr>
        <w:pStyle w:val="BodyText"/>
        <w:jc w:val="left"/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>.</w:t>
      </w:r>
    </w:p>
    <w:p w14:paraId="3EE8A66F" w14:textId="77777777" w:rsidR="00646AA2" w:rsidRPr="00C90169" w:rsidRDefault="00646AA2" w:rsidP="00646AA2">
      <w:pPr>
        <w:pStyle w:val="Heading2"/>
      </w:pPr>
      <w:bookmarkStart w:id="47" w:name="_Toc105167350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bookmarkEnd w:id="47"/>
      <w:proofErr w:type="spellEnd"/>
    </w:p>
    <w:p w14:paraId="7E45BA46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>.</w:t>
      </w:r>
    </w:p>
    <w:p w14:paraId="54081A59" w14:textId="77777777" w:rsidR="00646AA2" w:rsidRDefault="00646AA2" w:rsidP="00646AA2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23E93CE" wp14:editId="25B91EC7">
                <wp:simplePos x="0" y="0"/>
                <wp:positionH relativeFrom="column">
                  <wp:posOffset>0</wp:posOffset>
                </wp:positionH>
                <wp:positionV relativeFrom="paragraph">
                  <wp:posOffset>7073900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A8FE41" w14:textId="4C23BE89" w:rsidR="00646AA2" w:rsidRPr="003B385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8" w:name="_Toc10516737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ngữ</w:t>
                            </w:r>
                            <w:bookmarkEnd w:id="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93CE" id="Text Box 20" o:spid="_x0000_s1028" type="#_x0000_t202" style="position:absolute;left:0;text-align:left;margin-left:0;margin-top:557pt;width:524.4pt;height:.0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LL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" stroked="f">
                <v:textbox style="mso-fit-shape-to-text:t" inset="0,0,0,0">
                  <w:txbxContent>
                    <w:p w14:paraId="79A8FE41" w14:textId="4C23BE89" w:rsidR="00646AA2" w:rsidRPr="003B385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49" w:name="_Toc10516737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ngôn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ngữ</w:t>
                      </w:r>
                      <w:bookmarkEnd w:id="4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9DE8312" wp14:editId="78572E04">
            <wp:simplePos x="0" y="0"/>
            <wp:positionH relativeFrom="margin">
              <wp:align>left</wp:align>
            </wp:positionH>
            <wp:positionV relativeFrom="paragraph">
              <wp:posOffset>570230</wp:posOffset>
            </wp:positionV>
            <wp:extent cx="6659880" cy="6446520"/>
            <wp:effectExtent l="0" t="0" r="7620" b="0"/>
            <wp:wrapTight wrapText="bothSides">
              <wp:wrapPolygon edited="0">
                <wp:start x="0" y="0"/>
                <wp:lineTo x="0" y="21511"/>
                <wp:lineTo x="21563" y="21511"/>
                <wp:lineTo x="21563" y="0"/>
                <wp:lineTo x="0" y="0"/>
              </wp:wrapPolygon>
            </wp:wrapTight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>.</w:t>
      </w:r>
    </w:p>
    <w:p w14:paraId="55E7992E" w14:textId="77777777" w:rsidR="00646AA2" w:rsidRDefault="00646AA2" w:rsidP="00646AA2">
      <w:pPr>
        <w:pStyle w:val="BodyTextFirstIndent"/>
        <w:rPr>
          <w:lang w:val="en-US"/>
        </w:rPr>
      </w:pPr>
      <w:r>
        <w:rPr>
          <w:lang w:val="en-US"/>
        </w:rPr>
        <w:lastRenderedPageBreak/>
        <w:t xml:space="preserve">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>.</w:t>
      </w:r>
    </w:p>
    <w:p w14:paraId="30EC532D" w14:textId="77777777" w:rsidR="00646AA2" w:rsidRDefault="00646AA2" w:rsidP="00646AA2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38D3F8C" wp14:editId="1CCBAD83">
                <wp:simplePos x="0" y="0"/>
                <wp:positionH relativeFrom="column">
                  <wp:posOffset>0</wp:posOffset>
                </wp:positionH>
                <wp:positionV relativeFrom="paragraph">
                  <wp:posOffset>4601210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EFB6C" w14:textId="0F7E86FC" w:rsidR="00646AA2" w:rsidRPr="00FF4AC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0" w:name="_Toc105167380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ngữ</w:t>
                            </w:r>
                            <w:bookmarkEnd w:id="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D3F8C" id="Text Box 4" o:spid="_x0000_s1029" type="#_x0000_t202" style="position:absolute;left:0;text-align:left;margin-left:0;margin-top:362.3pt;width:524.4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mbuGgIAAD8EAAAOAAAAZHJzL2Uyb0RvYy54bWysU8Fu2zAMvQ/YPwi6L05aNMi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" stroked="f">
                <v:textbox style="mso-fit-shape-to-text:t" inset="0,0,0,0">
                  <w:txbxContent>
                    <w:p w14:paraId="632EFB6C" w14:textId="0F7E86FC" w:rsidR="00646AA2" w:rsidRPr="00FF4AC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1" w:name="_Toc105167380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ngôn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ngữ</w:t>
                      </w:r>
                      <w:bookmarkEnd w:id="5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B52F22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4CCC3149" wp14:editId="508BAE49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4257040"/>
            <wp:effectExtent l="0" t="0" r="7620" b="0"/>
            <wp:wrapTight wrapText="bothSides">
              <wp:wrapPolygon edited="0">
                <wp:start x="0" y="0"/>
                <wp:lineTo x="0" y="21458"/>
                <wp:lineTo x="21563" y="21458"/>
                <wp:lineTo x="21563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FBA8A" w14:textId="77777777" w:rsidR="00646AA2" w:rsidRDefault="00646AA2" w:rsidP="00646AA2">
      <w:pPr>
        <w:pStyle w:val="BodyTextFirstIndent"/>
        <w:rPr>
          <w:lang w:val="en-US"/>
        </w:rPr>
      </w:pPr>
    </w:p>
    <w:p w14:paraId="28E42E21" w14:textId="77777777" w:rsidR="00646AA2" w:rsidRPr="004C34B3" w:rsidRDefault="00646AA2" w:rsidP="00646AA2">
      <w:pPr>
        <w:pStyle w:val="BodyTextFirstIndent"/>
        <w:rPr>
          <w:lang w:val="en-US"/>
        </w:rPr>
      </w:pPr>
    </w:p>
    <w:p w14:paraId="54CA7457" w14:textId="77777777" w:rsidR="00646AA2" w:rsidRDefault="00646AA2" w:rsidP="00646AA2">
      <w:pPr>
        <w:pStyle w:val="Heading2"/>
      </w:pPr>
      <w:bookmarkStart w:id="52" w:name="_Toc105167351"/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bookmarkEnd w:id="52"/>
      <w:proofErr w:type="spellEnd"/>
    </w:p>
    <w:p w14:paraId="75DE0AF7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tập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>.</w:t>
      </w:r>
    </w:p>
    <w:p w14:paraId="62578C01" w14:textId="77777777" w:rsidR="00646AA2" w:rsidRDefault="00646AA2" w:rsidP="00646AA2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 Nam.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 Nam”.</w:t>
      </w:r>
    </w:p>
    <w:p w14:paraId="53A30051" w14:textId="77777777" w:rsidR="00646AA2" w:rsidRPr="0066327B" w:rsidRDefault="00646AA2" w:rsidP="00646AA2">
      <w:pPr>
        <w:pStyle w:val="BodyTextFirstIndent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9AA0E86" wp14:editId="2BFBE2A7">
                <wp:simplePos x="0" y="0"/>
                <wp:positionH relativeFrom="column">
                  <wp:posOffset>156210</wp:posOffset>
                </wp:positionH>
                <wp:positionV relativeFrom="paragraph">
                  <wp:posOffset>8898255</wp:posOffset>
                </wp:positionV>
                <wp:extent cx="63474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7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04929" w14:textId="77777777" w:rsidR="00646AA2" w:rsidRPr="00764A1D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khu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vực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A0E86" id="Text Box 28" o:spid="_x0000_s1030" type="#_x0000_t202" style="position:absolute;left:0;text-align:left;margin-left:12.3pt;margin-top:700.65pt;width:499.8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HxGgIAAD8EAAAOAAAAZHJzL2Uyb0RvYy54bWysU8Fu2zAMvQ/YPwi6L07aLC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yz2+mn6YxCkmKz24+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" stroked="f">
                <v:textbox style="mso-fit-shape-to-text:t" inset="0,0,0,0">
                  <w:txbxContent>
                    <w:p w14:paraId="1C704929" w14:textId="77777777" w:rsidR="00646AA2" w:rsidRPr="00764A1D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khu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vực</w:t>
                      </w:r>
                      <w:proofErr w:type="spellEnd"/>
                      <w:r>
                        <w:rPr>
                          <w:lang w:val="en-US"/>
                        </w:rP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41075"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7932EE71" wp14:editId="31F253B9">
            <wp:simplePos x="0" y="0"/>
            <wp:positionH relativeFrom="margin">
              <wp:align>center</wp:align>
            </wp:positionH>
            <wp:positionV relativeFrom="paragraph">
              <wp:posOffset>5013960</wp:posOffset>
            </wp:positionV>
            <wp:extent cx="6347460" cy="3827145"/>
            <wp:effectExtent l="0" t="0" r="0" b="1905"/>
            <wp:wrapTight wrapText="bothSides">
              <wp:wrapPolygon edited="0">
                <wp:start x="0" y="0"/>
                <wp:lineTo x="0" y="21503"/>
                <wp:lineTo x="21522" y="21503"/>
                <wp:lineTo x="21522" y="0"/>
                <wp:lineTo x="0" y="0"/>
              </wp:wrapPolygon>
            </wp:wrapTight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8829EA0" wp14:editId="060C1F5E">
                <wp:simplePos x="0" y="0"/>
                <wp:positionH relativeFrom="column">
                  <wp:posOffset>0</wp:posOffset>
                </wp:positionH>
                <wp:positionV relativeFrom="paragraph">
                  <wp:posOffset>4171950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36517" w14:textId="77777777" w:rsidR="00646AA2" w:rsidRPr="00847653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Pr="0026354F"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theo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khu</w:t>
                            </w:r>
                            <w:proofErr w:type="spellEnd"/>
                            <w:r w:rsidRPr="0026354F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6354F">
                              <w:rPr>
                                <w:lang w:val="en-US"/>
                              </w:rPr>
                              <w:t>vực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9EA0" id="Text Box 27" o:spid="_x0000_s1031" type="#_x0000_t202" style="position:absolute;left:0;text-align:left;margin-left:0;margin-top:328.5pt;width:524.4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70wGAIAAD8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" stroked="f">
                <v:textbox style="mso-fit-shape-to-text:t" inset="0,0,0,0">
                  <w:txbxContent>
                    <w:p w14:paraId="1AB36517" w14:textId="77777777" w:rsidR="00646AA2" w:rsidRPr="00847653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3</w:t>
                      </w:r>
                      <w:r w:rsidRPr="0026354F"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hẹp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kết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quả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tìm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kiếm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trang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và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tập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theo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bằng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khu</w:t>
                      </w:r>
                      <w:proofErr w:type="spellEnd"/>
                      <w:r w:rsidRPr="0026354F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6354F">
                        <w:rPr>
                          <w:lang w:val="en-US"/>
                        </w:rPr>
                        <w:t>vực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1A1C1851" wp14:editId="42DD939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4114800"/>
            <wp:effectExtent l="0" t="0" r="7620" b="0"/>
            <wp:wrapTight wrapText="bothSides">
              <wp:wrapPolygon edited="0">
                <wp:start x="0" y="0"/>
                <wp:lineTo x="0" y="21500"/>
                <wp:lineTo x="21563" y="21500"/>
                <wp:lineTo x="21563" y="0"/>
                <wp:lineTo x="0" y="0"/>
              </wp:wrapPolygon>
            </wp:wrapTight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 Nam</w:t>
      </w:r>
    </w:p>
    <w:p w14:paraId="2F500A3B" w14:textId="77777777" w:rsidR="00646AA2" w:rsidRDefault="00646AA2" w:rsidP="00646AA2">
      <w:pPr>
        <w:pStyle w:val="Heading2"/>
      </w:pPr>
      <w:bookmarkStart w:id="53" w:name="_Toc105167352"/>
      <w:proofErr w:type="spellStart"/>
      <w:r>
        <w:lastRenderedPageBreak/>
        <w:t>Lần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bookmarkEnd w:id="53"/>
      <w:proofErr w:type="spellEnd"/>
    </w:p>
    <w:p w14:paraId="2CA53501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</w:p>
    <w:p w14:paraId="58EF2A59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</w:p>
    <w:p w14:paraId="6A388101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24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qua</w:t>
      </w:r>
    </w:p>
    <w:p w14:paraId="14B9FA0D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qua</w:t>
      </w:r>
    </w:p>
    <w:p w14:paraId="3DBA93C6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</w:t>
      </w:r>
    </w:p>
    <w:p w14:paraId="39C3DE9C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qua</w:t>
      </w:r>
    </w:p>
    <w:p w14:paraId="2A3FCBAF" w14:textId="77777777" w:rsidR="00646AA2" w:rsidRDefault="00646AA2" w:rsidP="00646AA2">
      <w:pPr>
        <w:pStyle w:val="BodyTextFirstIndent"/>
        <w:ind w:left="792" w:firstLin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9751D71" wp14:editId="2CF75A5C">
                <wp:simplePos x="0" y="0"/>
                <wp:positionH relativeFrom="column">
                  <wp:posOffset>-90805</wp:posOffset>
                </wp:positionH>
                <wp:positionV relativeFrom="paragraph">
                  <wp:posOffset>6414770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9E9DC" w14:textId="77777777" w:rsidR="00646AA2" w:rsidRPr="00525FB1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 w:rsidRPr="00B31792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  <w:t>Thu hẹp kết quả tìm trang web và tập tin bằng lần cập nhật gần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51D71" id="Text Box 30" o:spid="_x0000_s1032" type="#_x0000_t202" style="position:absolute;left:0;text-align:left;margin-left:-7.15pt;margin-top:505.1pt;width:524.4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9BfGQIAAD8EAAAOAAAAZHJzL2Uyb0RvYy54bWysU01v2zAMvQ/YfxB0X5x0aNAZ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5/PbT3R25JPnmH29j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" stroked="f">
                <v:textbox style="mso-fit-shape-to-text:t" inset="0,0,0,0">
                  <w:txbxContent>
                    <w:p w14:paraId="6F39E9DC" w14:textId="77777777" w:rsidR="00646AA2" w:rsidRPr="00525FB1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5</w:t>
                      </w:r>
                      <w:r w:rsidRPr="00B31792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6"/>
                          <w:szCs w:val="24"/>
                          <w:lang w:val="en-US"/>
                        </w:rPr>
                        <w:t>Thu hẹp kết quả tìm trang web và tập tin bằng lần cập nhật gần nhất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25FB1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28523AE3" wp14:editId="75A9EA88">
            <wp:simplePos x="0" y="0"/>
            <wp:positionH relativeFrom="page">
              <wp:posOffset>449580</wp:posOffset>
            </wp:positionH>
            <wp:positionV relativeFrom="paragraph">
              <wp:posOffset>855980</wp:posOffset>
            </wp:positionV>
            <wp:extent cx="6659880" cy="5501640"/>
            <wp:effectExtent l="0" t="0" r="7620" b="3810"/>
            <wp:wrapTight wrapText="bothSides">
              <wp:wrapPolygon edited="0">
                <wp:start x="0" y="0"/>
                <wp:lineTo x="0" y="21540"/>
                <wp:lineTo x="21563" y="21540"/>
                <wp:lineTo x="21563" y="0"/>
                <wp:lineTo x="0" y="0"/>
              </wp:wrapPolygon>
            </wp:wrapTight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qua.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qua”.</w:t>
      </w:r>
    </w:p>
    <w:p w14:paraId="6C75B736" w14:textId="77777777" w:rsidR="00646AA2" w:rsidRDefault="00646AA2" w:rsidP="00646AA2">
      <w:pPr>
        <w:pStyle w:val="BodyTextFirstIndent"/>
        <w:ind w:left="792"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2975BF8" wp14:editId="53AFF69C">
                <wp:simplePos x="0" y="0"/>
                <wp:positionH relativeFrom="column">
                  <wp:posOffset>0</wp:posOffset>
                </wp:positionH>
                <wp:positionV relativeFrom="paragraph">
                  <wp:posOffset>6052820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D9A34" w14:textId="77777777" w:rsidR="00646AA2" w:rsidRPr="00F2713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lần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cập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nhật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gần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nhất</w:t>
                            </w:r>
                            <w:proofErr w:type="spellEnd"/>
                            <w:r w:rsidRPr="00F2713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75BF8" id="Text Box 32" o:spid="_x0000_s1033" type="#_x0000_t202" style="position:absolute;left:0;text-align:left;margin-left:0;margin-top:476.6pt;width:524.4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PR6GgIAAD8EAAAOAAAAZHJzL2Uyb0RvYy54bWysU8Fu2zAMvQ/YPwi6L046NEuN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p9PZuNqOQpNj042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" stroked="f">
                <v:textbox style="mso-fit-shape-to-text:t" inset="0,0,0,0">
                  <w:txbxContent>
                    <w:p w14:paraId="1BCD9A34" w14:textId="77777777" w:rsidR="00646AA2" w:rsidRPr="00F2713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lần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cập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nhật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gần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nhất</w:t>
                      </w:r>
                      <w:proofErr w:type="spellEnd"/>
                      <w:r w:rsidRPr="00F2713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21F56"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20949D62" wp14:editId="006682DC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6659880" cy="5439410"/>
            <wp:effectExtent l="0" t="0" r="7620" b="8890"/>
            <wp:wrapTight wrapText="bothSides">
              <wp:wrapPolygon edited="0">
                <wp:start x="0" y="0"/>
                <wp:lineTo x="0" y="21560"/>
                <wp:lineTo x="21563" y="21560"/>
                <wp:lineTo x="21563" y="0"/>
                <wp:lineTo x="0" y="0"/>
              </wp:wrapPolygon>
            </wp:wrapTight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kể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7B028D1F" w14:textId="77777777" w:rsidR="00646AA2" w:rsidRDefault="00646AA2" w:rsidP="00646AA2">
      <w:pPr>
        <w:pStyle w:val="Heading2"/>
      </w:pPr>
      <w:bookmarkStart w:id="54" w:name="_Toc105167353"/>
      <w:r>
        <w:t xml:space="preserve">Trang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bookmarkEnd w:id="54"/>
      <w:proofErr w:type="spellEnd"/>
      <w:r>
        <w:t xml:space="preserve"> </w:t>
      </w:r>
    </w:p>
    <w:p w14:paraId="2BECDDDE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“site”.</w:t>
      </w:r>
    </w:p>
    <w:p w14:paraId="39084E03" w14:textId="77777777" w:rsidR="00646AA2" w:rsidRDefault="00646AA2" w:rsidP="00646AA2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“funix.edu.vn”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“funix.edu.vn”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>”</w:t>
      </w:r>
    </w:p>
    <w:p w14:paraId="0EA5A40E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03937432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4ADD641A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2A560D4B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4248B38A" w14:textId="77777777" w:rsidR="00646AA2" w:rsidRDefault="00646AA2" w:rsidP="00646AA2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7B6E59F" wp14:editId="3E93EB57">
                <wp:simplePos x="0" y="0"/>
                <wp:positionH relativeFrom="column">
                  <wp:posOffset>-93980</wp:posOffset>
                </wp:positionH>
                <wp:positionV relativeFrom="paragraph">
                  <wp:posOffset>7896860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18B57" w14:textId="77777777" w:rsidR="00646AA2" w:rsidRPr="009B675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miền</w:t>
                            </w:r>
                            <w:proofErr w:type="spellEnd"/>
                            <w:r w:rsidRPr="009B675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6E59F" id="Text Box 36" o:spid="_x0000_s1034" type="#_x0000_t202" style="position:absolute;left:0;text-align:left;margin-left:-7.4pt;margin-top:621.8pt;width:524.4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" stroked="f">
                <v:textbox style="mso-fit-shape-to-text:t" inset="0,0,0,0">
                  <w:txbxContent>
                    <w:p w14:paraId="39A18B57" w14:textId="77777777" w:rsidR="00646AA2" w:rsidRPr="009B675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hoặc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miền</w:t>
                      </w:r>
                      <w:proofErr w:type="spellEnd"/>
                      <w:r w:rsidRPr="009B675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F42F3">
        <w:rPr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4BB84418" wp14:editId="77191E3D">
            <wp:simplePos x="0" y="0"/>
            <wp:positionH relativeFrom="page">
              <wp:align>center</wp:align>
            </wp:positionH>
            <wp:positionV relativeFrom="paragraph">
              <wp:posOffset>4442460</wp:posOffset>
            </wp:positionV>
            <wp:extent cx="6659880" cy="3397250"/>
            <wp:effectExtent l="0" t="0" r="7620" b="0"/>
            <wp:wrapTight wrapText="bothSides">
              <wp:wrapPolygon edited="0">
                <wp:start x="0" y="0"/>
                <wp:lineTo x="0" y="21439"/>
                <wp:lineTo x="21563" y="21439"/>
                <wp:lineTo x="21563" y="0"/>
                <wp:lineTo x="0" y="0"/>
              </wp:wrapPolygon>
            </wp:wrapTight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9A9FBFB" wp14:editId="29347C5D">
                <wp:simplePos x="0" y="0"/>
                <wp:positionH relativeFrom="column">
                  <wp:posOffset>270510</wp:posOffset>
                </wp:positionH>
                <wp:positionV relativeFrom="paragraph">
                  <wp:posOffset>3663950</wp:posOffset>
                </wp:positionV>
                <wp:extent cx="6118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B6944" w14:textId="77777777" w:rsidR="00646AA2" w:rsidRPr="0023336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7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miền</w:t>
                            </w:r>
                            <w:proofErr w:type="spellEnd"/>
                            <w:r w:rsidRPr="00233365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9FBFB" id="Text Box 34" o:spid="_x0000_s1035" type="#_x0000_t202" style="position:absolute;left:0;text-align:left;margin-left:21.3pt;margin-top:288.5pt;width:481.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+JOGQIAAD8EAAAOAAAAZHJzL2Uyb0RvYy54bWysU8Fu2zAMvQ/YPwi6L046LOi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" stroked="f">
                <v:textbox style="mso-fit-shape-to-text:t" inset="0,0,0,0">
                  <w:txbxContent>
                    <w:p w14:paraId="056B6944" w14:textId="77777777" w:rsidR="00646AA2" w:rsidRPr="0023336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7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và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trang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hoặc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miền</w:t>
                      </w:r>
                      <w:proofErr w:type="spellEnd"/>
                      <w:r w:rsidRPr="00233365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D2240"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5D93CDC1" wp14:editId="0A495A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19" y="21448"/>
                <wp:lineTo x="21519" y="0"/>
                <wp:lineTo x="0" y="0"/>
              </wp:wrapPolygon>
            </wp:wrapTight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“funix.edu.vn”.</w:t>
      </w:r>
    </w:p>
    <w:p w14:paraId="7A1C7EEF" w14:textId="77777777" w:rsidR="00646AA2" w:rsidRPr="00DD2240" w:rsidRDefault="00646AA2" w:rsidP="00646AA2">
      <w:pPr>
        <w:pStyle w:val="BodyTextFirstIndent"/>
        <w:rPr>
          <w:lang w:val="en-US"/>
        </w:rPr>
      </w:pPr>
    </w:p>
    <w:p w14:paraId="7D4275AA" w14:textId="77777777" w:rsidR="00646AA2" w:rsidRPr="00646AA2" w:rsidRDefault="00646AA2" w:rsidP="00646AA2">
      <w:pPr>
        <w:pStyle w:val="BodyText"/>
        <w:rPr>
          <w:lang w:val="en-US"/>
        </w:rPr>
      </w:pPr>
    </w:p>
    <w:p w14:paraId="4B231779" w14:textId="2BEDB74F" w:rsidR="00E51B81" w:rsidRDefault="00646AA2" w:rsidP="00A0483B">
      <w:pPr>
        <w:pStyle w:val="Heading1"/>
        <w:spacing w:line="360" w:lineRule="auto"/>
        <w:rPr>
          <w:b w:val="0"/>
          <w:spacing w:val="-4"/>
        </w:rPr>
      </w:pPr>
      <w:r>
        <w:rPr>
          <w:b w:val="0"/>
          <w:spacing w:val="-4"/>
        </w:rPr>
        <w:lastRenderedPageBreak/>
        <w:t xml:space="preserve"> </w:t>
      </w:r>
      <w:bookmarkStart w:id="55" w:name="_Toc105167354"/>
      <w:r>
        <w:rPr>
          <w:b w:val="0"/>
          <w:spacing w:val="-4"/>
        </w:rPr>
        <w:t>TÌM KIẾM NÂNG CAO VỚI HÌNH ẢNH</w:t>
      </w:r>
      <w:bookmarkEnd w:id="55"/>
      <w:r w:rsidR="00E51B81">
        <w:rPr>
          <w:b w:val="0"/>
          <w:spacing w:val="-4"/>
        </w:rPr>
        <w:t xml:space="preserve"> </w:t>
      </w:r>
    </w:p>
    <w:p w14:paraId="599E13B6" w14:textId="208E3063" w:rsidR="00E51B81" w:rsidRDefault="00E51B81" w:rsidP="00E51B81">
      <w:pPr>
        <w:pStyle w:val="BodyText"/>
        <w:rPr>
          <w:lang w:val="en-US"/>
        </w:rPr>
      </w:pPr>
      <w:proofErr w:type="spellStart"/>
      <w:r>
        <w:rPr>
          <w:lang w:val="en-US"/>
        </w:rPr>
        <w:t>Đôi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hẹp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>.</w:t>
      </w:r>
    </w:p>
    <w:p w14:paraId="09E2FE64" w14:textId="77777777" w:rsidR="00E51B81" w:rsidRPr="00E51B81" w:rsidRDefault="00E51B81" w:rsidP="00E51B81">
      <w:pPr>
        <w:pStyle w:val="BodyTextFirstIndent"/>
        <w:rPr>
          <w:lang w:val="en-US"/>
        </w:rPr>
      </w:pPr>
    </w:p>
    <w:p w14:paraId="3EC4DA57" w14:textId="1BA9AB46" w:rsidR="00686464" w:rsidRDefault="00E51B81" w:rsidP="00E51B81">
      <w:pPr>
        <w:pStyle w:val="Heading2"/>
      </w:pPr>
      <w:bookmarkStart w:id="56" w:name="_Toc105167355"/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bookmarkEnd w:id="56"/>
      <w:proofErr w:type="spellEnd"/>
    </w:p>
    <w:p w14:paraId="640999E1" w14:textId="77777777" w:rsidR="00686464" w:rsidRDefault="00686464" w:rsidP="00686464">
      <w:pPr>
        <w:pStyle w:val="BodyText"/>
        <w:rPr>
          <w:lang w:val="en-US"/>
        </w:rPr>
      </w:pP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nahr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.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</w:p>
    <w:p w14:paraId="5F612E38" w14:textId="77777777" w:rsidR="00686464" w:rsidRPr="00E51B81" w:rsidRDefault="00686464" w:rsidP="00686464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27F8047B" wp14:editId="70D09C73">
                <wp:simplePos x="0" y="0"/>
                <wp:positionH relativeFrom="column">
                  <wp:posOffset>-86360</wp:posOffset>
                </wp:positionH>
                <wp:positionV relativeFrom="paragraph">
                  <wp:posOffset>5414645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D96C6" w14:textId="3C760408" w:rsidR="00686464" w:rsidRPr="00D43EF1" w:rsidRDefault="00686464" w:rsidP="00686464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7" w:name="_Toc105167381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ảnh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kích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thước</w:t>
                            </w:r>
                            <w:bookmarkEnd w:id="5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8047B" id="Text Box 24" o:spid="_x0000_s1036" type="#_x0000_t202" style="position:absolute;left:0;text-align:left;margin-left:-6.8pt;margin-top:426.35pt;width:523.8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YTGAIAAEAEAAAOAAAAZHJzL2Uyb0RvYy54bWysU8Fu2zAMvQ/YPwi6L04yN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OxuJvPFxSSFFt8vIs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" stroked="f">
                <v:textbox style="mso-fit-shape-to-text:t" inset="0,0,0,0">
                  <w:txbxContent>
                    <w:p w14:paraId="788D96C6" w14:textId="3C760408" w:rsidR="00686464" w:rsidRPr="00D43EF1" w:rsidRDefault="00686464" w:rsidP="00686464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8" w:name="_Toc105167381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hình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ảnh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kích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thước</w:t>
                      </w:r>
                      <w:bookmarkEnd w:id="58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0E0EE9B5" wp14:editId="6D287707">
            <wp:simplePos x="0" y="0"/>
            <wp:positionH relativeFrom="page">
              <wp:align>center</wp:align>
            </wp:positionH>
            <wp:positionV relativeFrom="paragraph">
              <wp:posOffset>579755</wp:posOffset>
            </wp:positionV>
            <wp:extent cx="6652260" cy="4777740"/>
            <wp:effectExtent l="0" t="0" r="0" b="3810"/>
            <wp:wrapTight wrapText="bothSides">
              <wp:wrapPolygon edited="0">
                <wp:start x="0" y="0"/>
                <wp:lineTo x="0" y="21531"/>
                <wp:lineTo x="21526" y="21531"/>
                <wp:lineTo x="21526" y="0"/>
                <wp:lineTo x="0" y="0"/>
              </wp:wrapPolygon>
            </wp:wrapTight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>.</w:t>
      </w:r>
    </w:p>
    <w:p w14:paraId="2E37003F" w14:textId="77777777" w:rsidR="00686464" w:rsidRDefault="00686464" w:rsidP="00686464">
      <w:pPr>
        <w:pStyle w:val="BodyTextFirstIndent"/>
        <w:ind w:firstLine="0"/>
        <w:rPr>
          <w:lang w:val="en-US"/>
        </w:rPr>
      </w:pPr>
    </w:p>
    <w:p w14:paraId="0F114BEE" w14:textId="77777777" w:rsidR="00686464" w:rsidRDefault="00686464" w:rsidP="00686464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>.</w:t>
      </w:r>
    </w:p>
    <w:p w14:paraId="259A912D" w14:textId="77777777" w:rsidR="00686464" w:rsidRDefault="00686464" w:rsidP="00686464">
      <w:pPr>
        <w:pStyle w:val="BodyTextFirstIndent"/>
        <w:ind w:firstLine="0"/>
        <w:rPr>
          <w:lang w:val="en-US"/>
        </w:rPr>
      </w:pPr>
    </w:p>
    <w:p w14:paraId="35C0292A" w14:textId="744F471C" w:rsidR="00686464" w:rsidRPr="00686464" w:rsidRDefault="00686464" w:rsidP="00686464">
      <w:pPr>
        <w:pStyle w:val="BodyTextFirstIndent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6B432D" wp14:editId="61FCE418">
                <wp:simplePos x="0" y="0"/>
                <wp:positionH relativeFrom="column">
                  <wp:posOffset>0</wp:posOffset>
                </wp:positionH>
                <wp:positionV relativeFrom="paragraph">
                  <wp:posOffset>3408045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E0F9B" w14:textId="706C1022" w:rsidR="00686464" w:rsidRPr="001F4E56" w:rsidRDefault="00686464" w:rsidP="00686464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59" w:name="_Toc105167382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</w:t>
                            </w:r>
                            <w:r w:rsidRPr="00A76106">
                              <w:t>ết quả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thu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 w:rsidRPr="00A76106">
                              <w:t xml:space="preserve"> tìm kiếm hình ảnh bằng kích thước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B432D" id="Text Box 37" o:spid="_x0000_s1037" type="#_x0000_t202" style="position:absolute;left:0;text-align:left;margin-left:0;margin-top:268.35pt;width:524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SkGQ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" stroked="f">
                <v:textbox style="mso-fit-shape-to-text:t" inset="0,0,0,0">
                  <w:txbxContent>
                    <w:p w14:paraId="6ADE0F9B" w14:textId="706C1022" w:rsidR="00686464" w:rsidRPr="001F4E56" w:rsidRDefault="00686464" w:rsidP="00686464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60" w:name="_Toc105167382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</w:t>
                      </w:r>
                      <w:r w:rsidRPr="00A76106">
                        <w:t>ết quả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thu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 w:rsidRPr="00A76106">
                        <w:t xml:space="preserve"> tìm kiếm hình ảnh bằng kích thước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 w:rsidRPr="00686464">
        <w:rPr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3DC76940" wp14:editId="261D91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50895"/>
            <wp:effectExtent l="0" t="0" r="7620" b="1905"/>
            <wp:wrapTight wrapText="bothSides">
              <wp:wrapPolygon edited="0">
                <wp:start x="0" y="0"/>
                <wp:lineTo x="0" y="21489"/>
                <wp:lineTo x="21563" y="21489"/>
                <wp:lineTo x="21563" y="0"/>
                <wp:lineTo x="0" y="0"/>
              </wp:wrapPolygon>
            </wp:wrapTight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</w:p>
    <w:p w14:paraId="571C6CFA" w14:textId="77777777" w:rsidR="00686464" w:rsidRPr="00686464" w:rsidRDefault="00686464" w:rsidP="00686464">
      <w:pPr>
        <w:pStyle w:val="BodyText"/>
        <w:rPr>
          <w:lang w:val="en-US"/>
        </w:rPr>
      </w:pPr>
    </w:p>
    <w:p w14:paraId="4E5F8283" w14:textId="06579F04" w:rsidR="009B5566" w:rsidRDefault="009B5566" w:rsidP="009B5566">
      <w:pPr>
        <w:pStyle w:val="Heading2"/>
      </w:pPr>
      <w:bookmarkStart w:id="61" w:name="_Toc105167356"/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bookmarkEnd w:id="61"/>
      <w:proofErr w:type="spellEnd"/>
      <w:r>
        <w:t xml:space="preserve"> </w:t>
      </w:r>
    </w:p>
    <w:p w14:paraId="6A7C0E5A" w14:textId="679E3232" w:rsidR="009B5566" w:rsidRDefault="009B5566" w:rsidP="009B5566">
      <w:pPr>
        <w:pStyle w:val="BodyText"/>
        <w:rPr>
          <w:lang w:val="en-US"/>
        </w:rPr>
      </w:pPr>
      <w:r>
        <w:rPr>
          <w:lang w:val="en-US"/>
        </w:rPr>
        <w:t xml:space="preserve">Khi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cảnh</w:t>
      </w:r>
      <w:proofErr w:type="spellEnd"/>
    </w:p>
    <w:p w14:paraId="3AF8A5E5" w14:textId="18CAFDD8" w:rsidR="009B5566" w:rsidRDefault="009B5566" w:rsidP="009B5566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mèo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>”.</w:t>
      </w:r>
    </w:p>
    <w:p w14:paraId="3E790656" w14:textId="50D188BE" w:rsidR="00F8185A" w:rsidRDefault="00F8185A" w:rsidP="009B5566">
      <w:pPr>
        <w:pStyle w:val="BodyTextFirstIndent"/>
        <w:rPr>
          <w:lang w:val="en-US"/>
        </w:rPr>
      </w:pPr>
    </w:p>
    <w:p w14:paraId="1177D46B" w14:textId="28AED965" w:rsidR="00F8185A" w:rsidRDefault="00F8185A" w:rsidP="009B5566">
      <w:pPr>
        <w:pStyle w:val="BodyTextFirstIndent"/>
        <w:rPr>
          <w:lang w:val="en-US"/>
        </w:rPr>
      </w:pPr>
    </w:p>
    <w:p w14:paraId="22731E44" w14:textId="355CD126" w:rsidR="00F8185A" w:rsidRDefault="00F8185A" w:rsidP="009B5566">
      <w:pPr>
        <w:pStyle w:val="BodyTextFirstIndent"/>
        <w:rPr>
          <w:lang w:val="en-US"/>
        </w:rPr>
      </w:pPr>
    </w:p>
    <w:p w14:paraId="44D06C5B" w14:textId="0AD9B8D4" w:rsidR="00F8185A" w:rsidRDefault="00F8185A" w:rsidP="009B5566">
      <w:pPr>
        <w:pStyle w:val="BodyTextFirstIndent"/>
        <w:rPr>
          <w:lang w:val="en-US"/>
        </w:rPr>
      </w:pPr>
    </w:p>
    <w:p w14:paraId="5D94415B" w14:textId="1B9C1D92" w:rsidR="00F8185A" w:rsidRDefault="00F8185A" w:rsidP="009B5566">
      <w:pPr>
        <w:pStyle w:val="BodyTextFirstIndent"/>
        <w:rPr>
          <w:lang w:val="en-US"/>
        </w:rPr>
      </w:pPr>
    </w:p>
    <w:p w14:paraId="4F2737E4" w14:textId="2E97F51B" w:rsidR="00F8185A" w:rsidRDefault="00F8185A" w:rsidP="009B5566">
      <w:pPr>
        <w:pStyle w:val="BodyTextFirstIndent"/>
        <w:rPr>
          <w:lang w:val="en-US"/>
        </w:rPr>
      </w:pPr>
    </w:p>
    <w:p w14:paraId="16A2C708" w14:textId="7DBA368C" w:rsidR="00F8185A" w:rsidRDefault="00F8185A" w:rsidP="009B5566">
      <w:pPr>
        <w:pStyle w:val="BodyTextFirstIndent"/>
        <w:rPr>
          <w:lang w:val="en-US"/>
        </w:rPr>
      </w:pPr>
    </w:p>
    <w:p w14:paraId="6BCBA559" w14:textId="7E933759" w:rsidR="00F8185A" w:rsidRDefault="00F8185A" w:rsidP="009B5566">
      <w:pPr>
        <w:pStyle w:val="BodyTextFirstIndent"/>
        <w:rPr>
          <w:lang w:val="en-US"/>
        </w:rPr>
      </w:pPr>
    </w:p>
    <w:p w14:paraId="70BF4073" w14:textId="74186400" w:rsidR="00F8185A" w:rsidRDefault="00F8185A" w:rsidP="009B5566">
      <w:pPr>
        <w:pStyle w:val="BodyTextFirstIndent"/>
        <w:rPr>
          <w:lang w:val="en-US"/>
        </w:rPr>
      </w:pPr>
    </w:p>
    <w:p w14:paraId="66C14750" w14:textId="1FD9B6E2" w:rsidR="00F8185A" w:rsidRDefault="00F8185A" w:rsidP="009B5566">
      <w:pPr>
        <w:pStyle w:val="BodyTextFirstIndent"/>
        <w:rPr>
          <w:lang w:val="en-US"/>
        </w:rPr>
      </w:pPr>
    </w:p>
    <w:p w14:paraId="7E49C860" w14:textId="6F9907A1" w:rsidR="00F8185A" w:rsidRDefault="00F8185A" w:rsidP="009B5566">
      <w:pPr>
        <w:pStyle w:val="BodyTextFirstIndent"/>
        <w:rPr>
          <w:lang w:val="en-US"/>
        </w:rPr>
      </w:pPr>
    </w:p>
    <w:p w14:paraId="5CC695F6" w14:textId="4973DC8D" w:rsidR="00F8185A" w:rsidRDefault="00F8185A" w:rsidP="009B5566">
      <w:pPr>
        <w:pStyle w:val="BodyTextFirstIndent"/>
        <w:rPr>
          <w:lang w:val="en-US"/>
        </w:rPr>
      </w:pPr>
    </w:p>
    <w:p w14:paraId="7CE0F36C" w14:textId="073E6A27" w:rsidR="00F8185A" w:rsidRDefault="00F8185A" w:rsidP="009B5566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07B1584" wp14:editId="4019674C">
                <wp:simplePos x="0" y="0"/>
                <wp:positionH relativeFrom="column">
                  <wp:posOffset>7620</wp:posOffset>
                </wp:positionH>
                <wp:positionV relativeFrom="paragraph">
                  <wp:posOffset>6249670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DCA2C" w14:textId="5744F877" w:rsidR="00F8185A" w:rsidRPr="00A35551" w:rsidRDefault="00F8185A" w:rsidP="00F8185A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62" w:name="_Toc105167383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tỷ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lệ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khung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hình</w:t>
                            </w:r>
                            <w:bookmarkEnd w:id="6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B1584" id="Text Box 41" o:spid="_x0000_s1038" type="#_x0000_t202" style="position:absolute;left:0;text-align:left;margin-left:.6pt;margin-top:492.1pt;width:523.8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" stroked="f">
                <v:textbox style="mso-fit-shape-to-text:t" inset="0,0,0,0">
                  <w:txbxContent>
                    <w:p w14:paraId="1B3DCA2C" w14:textId="5744F877" w:rsidR="00F8185A" w:rsidRPr="00A35551" w:rsidRDefault="00F8185A" w:rsidP="00F8185A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63" w:name="_Toc105167383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tỷ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lệ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khung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hình</w:t>
                      </w:r>
                      <w:bookmarkEnd w:id="63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2ADDA83C" wp14:editId="06418666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6652260" cy="5897880"/>
            <wp:effectExtent l="0" t="0" r="0" b="762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5059B" w14:textId="6C433DD0" w:rsidR="00F8185A" w:rsidRDefault="00F8185A" w:rsidP="00F8185A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>.</w:t>
      </w:r>
    </w:p>
    <w:p w14:paraId="5FD7F36A" w14:textId="77777777" w:rsidR="00F8185A" w:rsidRDefault="00F8185A" w:rsidP="00F8185A">
      <w:pPr>
        <w:pStyle w:val="BodyTextFirstIndent"/>
        <w:keepNext/>
        <w:ind w:firstLine="0"/>
      </w:pPr>
      <w:r w:rsidRPr="00F8185A">
        <w:rPr>
          <w:noProof/>
          <w:lang w:val="en-US"/>
        </w:rPr>
        <w:lastRenderedPageBreak/>
        <w:drawing>
          <wp:inline distT="0" distB="0" distL="0" distR="0" wp14:anchorId="7794D1EC" wp14:editId="2DAD12B2">
            <wp:extent cx="6659880" cy="3314065"/>
            <wp:effectExtent l="0" t="0" r="7620" b="635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7968" w14:textId="7A3CE479" w:rsidR="00F8185A" w:rsidRDefault="00F8185A" w:rsidP="00E9273A">
      <w:pPr>
        <w:pStyle w:val="Caption"/>
        <w:rPr>
          <w:lang w:val="en-US"/>
        </w:rPr>
      </w:pPr>
      <w:bookmarkStart w:id="64" w:name="_Toc105167384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Kết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quả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thu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hẹp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tìm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kiếm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hình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ảnh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bằng</w:t>
      </w:r>
      <w:proofErr w:type="spellEnd"/>
      <w:r w:rsidRPr="007350BA">
        <w:rPr>
          <w:lang w:val="en-US"/>
        </w:rPr>
        <w:t xml:space="preserve"> 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bookmarkEnd w:id="64"/>
      <w:proofErr w:type="spellEnd"/>
    </w:p>
    <w:p w14:paraId="68EF49DF" w14:textId="77777777" w:rsidR="00E9273A" w:rsidRPr="00E9273A" w:rsidRDefault="00E9273A" w:rsidP="00E9273A">
      <w:pPr>
        <w:rPr>
          <w:lang w:val="en-US"/>
        </w:rPr>
      </w:pPr>
    </w:p>
    <w:p w14:paraId="76FB243A" w14:textId="357D4084" w:rsidR="00686464" w:rsidRDefault="00E9273A" w:rsidP="00E51B81">
      <w:pPr>
        <w:pStyle w:val="Heading2"/>
      </w:pPr>
      <w:bookmarkStart w:id="65" w:name="_Toc105167357"/>
      <w:proofErr w:type="spellStart"/>
      <w:r>
        <w:t>Loại</w:t>
      </w:r>
      <w:proofErr w:type="spellEnd"/>
      <w:r>
        <w:t xml:space="preserve"> </w:t>
      </w:r>
      <w:proofErr w:type="spellStart"/>
      <w:r>
        <w:t>tệp</w:t>
      </w:r>
      <w:bookmarkEnd w:id="65"/>
      <w:proofErr w:type="spellEnd"/>
    </w:p>
    <w:p w14:paraId="2120DEA6" w14:textId="24830510" w:rsidR="00E9273A" w:rsidRDefault="00E9273A" w:rsidP="00E9273A">
      <w:pPr>
        <w:pStyle w:val="BodyText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PNG, JPEG, </w:t>
      </w:r>
      <w:proofErr w:type="gramStart"/>
      <w:r>
        <w:rPr>
          <w:lang w:val="en-US"/>
        </w:rPr>
        <w:t>GIF,…</w:t>
      </w:r>
      <w:proofErr w:type="gram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51660483" w14:textId="22C4B11B" w:rsidR="00E9273A" w:rsidRDefault="00E9273A" w:rsidP="00E9273A">
      <w:pPr>
        <w:pStyle w:val="BodyTextFirstInden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>.</w:t>
      </w:r>
    </w:p>
    <w:p w14:paraId="6ECB2EF9" w14:textId="7571FB2D" w:rsidR="00E9273A" w:rsidRDefault="00E9273A" w:rsidP="00E9273A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JPEG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mèo</w:t>
      </w:r>
      <w:proofErr w:type="spellEnd"/>
      <w:r>
        <w:rPr>
          <w:lang w:val="en-US"/>
        </w:rPr>
        <w:t xml:space="preserve">. 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“JPG”.</w:t>
      </w:r>
    </w:p>
    <w:p w14:paraId="30BDE1CA" w14:textId="0355FD14" w:rsidR="00B34EA6" w:rsidRDefault="00B34EA6" w:rsidP="00E9273A">
      <w:pPr>
        <w:pStyle w:val="BodyTextFirstIndent"/>
        <w:rPr>
          <w:lang w:val="en-US"/>
        </w:rPr>
      </w:pPr>
    </w:p>
    <w:p w14:paraId="01A0EF52" w14:textId="15CDD02E" w:rsidR="00B34EA6" w:rsidRDefault="00B34EA6" w:rsidP="00E9273A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3B82172" wp14:editId="1B4CB6D4">
                <wp:simplePos x="0" y="0"/>
                <wp:positionH relativeFrom="column">
                  <wp:posOffset>-86360</wp:posOffset>
                </wp:positionH>
                <wp:positionV relativeFrom="paragraph">
                  <wp:posOffset>7075170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4B66A" w14:textId="66B61069" w:rsidR="00B34EA6" w:rsidRPr="00B34EA6" w:rsidRDefault="00B34EA6" w:rsidP="00B34EA6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6" w:name="_Toc105167385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Pr="0025571C">
                              <w:t xml:space="preserve"> Thu hẹp kết quả tìm kiếm bằng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loại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tệp</w:t>
                            </w:r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82172" id="Text Box 43" o:spid="_x0000_s1039" type="#_x0000_t202" style="position:absolute;left:0;text-align:left;margin-left:-6.8pt;margin-top:557.1pt;width:523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" stroked="f">
                <v:textbox style="mso-fit-shape-to-text:t" inset="0,0,0,0">
                  <w:txbxContent>
                    <w:p w14:paraId="68F4B66A" w14:textId="66B61069" w:rsidR="00B34EA6" w:rsidRPr="00B34EA6" w:rsidRDefault="00B34EA6" w:rsidP="00B34EA6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67" w:name="_Toc105167385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Pr="0025571C">
                        <w:t xml:space="preserve"> Thu hẹp kết quả tìm kiếm bằng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loại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tệp</w:t>
                      </w:r>
                      <w:bookmarkEnd w:id="67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44960304" wp14:editId="5E15499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52260" cy="7018020"/>
            <wp:effectExtent l="0" t="0" r="0" b="0"/>
            <wp:wrapTight wrapText="bothSides">
              <wp:wrapPolygon edited="0">
                <wp:start x="0" y="0"/>
                <wp:lineTo x="0" y="21518"/>
                <wp:lineTo x="21526" y="21518"/>
                <wp:lineTo x="2152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55016" w14:textId="508074BD" w:rsidR="00A02564" w:rsidRDefault="00A02564" w:rsidP="00A02564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JPG</w:t>
      </w:r>
    </w:p>
    <w:p w14:paraId="0E077E2E" w14:textId="650AD351" w:rsidR="00EF54AC" w:rsidRDefault="00EF54AC" w:rsidP="00A02564">
      <w:pPr>
        <w:pStyle w:val="BodyTextFirstIndent"/>
        <w:ind w:firstLine="0"/>
        <w:rPr>
          <w:lang w:val="en-US"/>
        </w:rPr>
      </w:pPr>
    </w:p>
    <w:p w14:paraId="19E03174" w14:textId="77800B8A" w:rsidR="00E9273A" w:rsidRPr="00E9273A" w:rsidRDefault="00EF54AC" w:rsidP="006A67FD">
      <w:pPr>
        <w:pStyle w:val="BodyTextFirstIndent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4868286" wp14:editId="0950723E">
                <wp:simplePos x="0" y="0"/>
                <wp:positionH relativeFrom="column">
                  <wp:posOffset>0</wp:posOffset>
                </wp:positionH>
                <wp:positionV relativeFrom="paragraph">
                  <wp:posOffset>3369945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50D11" w14:textId="6F01BCE9" w:rsidR="00EF54AC" w:rsidRPr="00EF54AC" w:rsidRDefault="00EF54AC" w:rsidP="00EF54AC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8" w:name="_Toc105167386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 w:rsidR="00290D36">
                              <w:rPr>
                                <w:lang w:val="en-US"/>
                              </w:rPr>
                              <w:t xml:space="preserve"> </w:t>
                            </w:r>
                            <w:bookmarkStart w:id="69" w:name="_Hlk104973071"/>
                            <w:r w:rsidRPr="00D8194C">
                              <w:t xml:space="preserve">Kết quả thu hẹp tìm kiếm hình ảnh bằng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loại</w:t>
                            </w:r>
                            <w:proofErr w:type="spellEnd"/>
                            <w:r w:rsidR="006A67FD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6A67FD">
                              <w:rPr>
                                <w:lang w:val="en-US"/>
                              </w:rPr>
                              <w:t>tệp</w:t>
                            </w:r>
                            <w:bookmarkEnd w:id="68"/>
                            <w:bookmarkEnd w:id="6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68286" id="Text Box 46" o:spid="_x0000_s1040" type="#_x0000_t202" style="position:absolute;left:0;text-align:left;margin-left:0;margin-top:265.35pt;width:52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AIV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" stroked="f">
                <v:textbox style="mso-fit-shape-to-text:t" inset="0,0,0,0">
                  <w:txbxContent>
                    <w:p w14:paraId="4EB50D11" w14:textId="6F01BCE9" w:rsidR="00EF54AC" w:rsidRPr="00EF54AC" w:rsidRDefault="00EF54AC" w:rsidP="00EF54AC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70" w:name="_Toc105167386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 w:rsidR="00290D36">
                        <w:rPr>
                          <w:lang w:val="en-US"/>
                        </w:rPr>
                        <w:t xml:space="preserve"> </w:t>
                      </w:r>
                      <w:bookmarkStart w:id="71" w:name="_Hlk104973071"/>
                      <w:r w:rsidRPr="00D8194C">
                        <w:t xml:space="preserve">Kết quả thu hẹp tìm kiếm hình ảnh bằng </w:t>
                      </w:r>
                      <w:proofErr w:type="spellStart"/>
                      <w:r>
                        <w:rPr>
                          <w:lang w:val="en-US"/>
                        </w:rPr>
                        <w:t>loại</w:t>
                      </w:r>
                      <w:proofErr w:type="spellEnd"/>
                      <w:r w:rsidR="006A67FD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6A67FD">
                        <w:rPr>
                          <w:lang w:val="en-US"/>
                        </w:rPr>
                        <w:t>tệp</w:t>
                      </w:r>
                      <w:bookmarkEnd w:id="70"/>
                      <w:bookmarkEnd w:id="71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EF54AC">
        <w:rPr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55EBBB3A" wp14:editId="69CF3E4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12795"/>
            <wp:effectExtent l="0" t="0" r="7620" b="1905"/>
            <wp:wrapTight wrapText="bothSides">
              <wp:wrapPolygon edited="0">
                <wp:start x="0" y="0"/>
                <wp:lineTo x="0" y="21488"/>
                <wp:lineTo x="21563" y="21488"/>
                <wp:lineTo x="21563" y="0"/>
                <wp:lineTo x="0" y="0"/>
              </wp:wrapPolygon>
            </wp:wrapTight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E599F" w14:textId="15BB6641" w:rsidR="00E51B81" w:rsidRDefault="00686464" w:rsidP="00E51B81">
      <w:pPr>
        <w:pStyle w:val="Heading2"/>
      </w:pPr>
      <w:r>
        <w:t xml:space="preserve"> </w:t>
      </w:r>
      <w:bookmarkStart w:id="72" w:name="_Toc105167358"/>
      <w:r w:rsidR="00276CDE">
        <w:t xml:space="preserve">Trang web </w:t>
      </w:r>
      <w:proofErr w:type="spellStart"/>
      <w:r w:rsidR="00276CDE">
        <w:t>hoặc</w:t>
      </w:r>
      <w:proofErr w:type="spellEnd"/>
      <w:r w:rsidR="00276CDE">
        <w:t xml:space="preserve"> </w:t>
      </w:r>
      <w:proofErr w:type="spellStart"/>
      <w:r w:rsidR="00276CDE">
        <w:t>tên</w:t>
      </w:r>
      <w:proofErr w:type="spellEnd"/>
      <w:r w:rsidR="00276CDE">
        <w:t xml:space="preserve"> </w:t>
      </w:r>
      <w:proofErr w:type="spellStart"/>
      <w:r w:rsidR="00276CDE">
        <w:t>miền</w:t>
      </w:r>
      <w:bookmarkEnd w:id="72"/>
      <w:proofErr w:type="spellEnd"/>
    </w:p>
    <w:p w14:paraId="514E84A2" w14:textId="599EDB6A" w:rsidR="004E2E86" w:rsidRDefault="00461067" w:rsidP="004E2E86">
      <w:pPr>
        <w:pStyle w:val="BodyTex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767DF28" wp14:editId="3E5468DE">
                <wp:simplePos x="0" y="0"/>
                <wp:positionH relativeFrom="column">
                  <wp:posOffset>0</wp:posOffset>
                </wp:positionH>
                <wp:positionV relativeFrom="paragraph">
                  <wp:posOffset>4474210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5AE9" w14:textId="3E7370CB" w:rsidR="00461067" w:rsidRPr="0056463C" w:rsidRDefault="00461067" w:rsidP="00461067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7DF28" id="Text Box 48" o:spid="_x0000_s1041" type="#_x0000_t202" style="position:absolute;left:0;text-align:left;margin-left:0;margin-top:352.3pt;width:524.4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YwGQIAAEA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" stroked="f">
                <v:textbox style="mso-fit-shape-to-text:t" inset="0,0,0,0">
                  <w:txbxContent>
                    <w:p w14:paraId="31385AE9" w14:textId="3E7370CB" w:rsidR="00461067" w:rsidRPr="0056463C" w:rsidRDefault="00461067" w:rsidP="00461067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4E2E86">
        <w:rPr>
          <w:lang w:val="en-US"/>
        </w:rPr>
        <w:t>Bạn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cần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tìm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kiếm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một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hình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ảnh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cụ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thể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tại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một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trang</w:t>
      </w:r>
      <w:proofErr w:type="spellEnd"/>
      <w:r w:rsidR="004E2E86">
        <w:rPr>
          <w:lang w:val="en-US"/>
        </w:rPr>
        <w:t xml:space="preserve"> web, </w:t>
      </w:r>
      <w:proofErr w:type="spellStart"/>
      <w:r w:rsidR="004E2E86">
        <w:rPr>
          <w:lang w:val="en-US"/>
        </w:rPr>
        <w:t>chúng</w:t>
      </w:r>
      <w:proofErr w:type="spellEnd"/>
      <w:r w:rsidR="004E2E86">
        <w:rPr>
          <w:lang w:val="en-US"/>
        </w:rPr>
        <w:t xml:space="preserve"> ta </w:t>
      </w:r>
      <w:proofErr w:type="spellStart"/>
      <w:r w:rsidR="004E2E86">
        <w:rPr>
          <w:lang w:val="en-US"/>
        </w:rPr>
        <w:t>có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thể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sử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dụng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bộ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lọc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trang</w:t>
      </w:r>
      <w:proofErr w:type="spellEnd"/>
      <w:r w:rsidR="004E2E86">
        <w:rPr>
          <w:lang w:val="en-US"/>
        </w:rPr>
        <w:t xml:space="preserve"> web </w:t>
      </w:r>
      <w:proofErr w:type="spellStart"/>
      <w:r w:rsidR="004E2E86">
        <w:rPr>
          <w:lang w:val="en-US"/>
        </w:rPr>
        <w:t>hoặc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tên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miền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để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tìm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hình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ảnh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một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cách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chính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xác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hơn</w:t>
      </w:r>
      <w:proofErr w:type="spellEnd"/>
      <w:r w:rsidR="004E2E86">
        <w:rPr>
          <w:lang w:val="en-US"/>
        </w:rPr>
        <w:t>.</w:t>
      </w:r>
    </w:p>
    <w:p w14:paraId="51951658" w14:textId="77777777" w:rsidR="006212C9" w:rsidRDefault="006212C9" w:rsidP="006212C9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mèo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Facebook.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“facebook.com”.</w:t>
      </w:r>
    </w:p>
    <w:p w14:paraId="1E9EEA74" w14:textId="77777777" w:rsidR="006212C9" w:rsidRPr="006212C9" w:rsidRDefault="006212C9" w:rsidP="006212C9">
      <w:pPr>
        <w:pStyle w:val="BodyTextFirstIndent"/>
        <w:rPr>
          <w:lang w:val="en-US"/>
        </w:rPr>
      </w:pPr>
    </w:p>
    <w:p w14:paraId="4D9CF5F7" w14:textId="36005B96" w:rsidR="006A67FD" w:rsidRDefault="006212C9" w:rsidP="004E2E86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6C653BF" wp14:editId="64B39D57">
                <wp:simplePos x="0" y="0"/>
                <wp:positionH relativeFrom="column">
                  <wp:posOffset>0</wp:posOffset>
                </wp:positionH>
                <wp:positionV relativeFrom="paragraph">
                  <wp:posOffset>4240530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24328B" w14:textId="1A98900F" w:rsidR="006212C9" w:rsidRPr="00BB0F41" w:rsidRDefault="006212C9" w:rsidP="006212C9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73" w:name="_Toc105167387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7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B0176">
                              <w:rPr>
                                <w:lang w:val="en-US"/>
                              </w:rPr>
                              <w:t xml:space="preserve">Thu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hình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ảnh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hoặc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 w:rsidRPr="002B017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2B0176">
                              <w:rPr>
                                <w:lang w:val="en-US"/>
                              </w:rPr>
                              <w:t>miền</w:t>
                            </w:r>
                            <w:bookmarkEnd w:id="7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653BF" id="Text Box 49" o:spid="_x0000_s1042" type="#_x0000_t202" style="position:absolute;left:0;text-align:left;margin-left:0;margin-top:333.9pt;width:524.4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0tfGg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" stroked="f">
                <v:textbox style="mso-fit-shape-to-text:t" inset="0,0,0,0">
                  <w:txbxContent>
                    <w:p w14:paraId="4324328B" w14:textId="1A98900F" w:rsidR="006212C9" w:rsidRPr="00BB0F41" w:rsidRDefault="006212C9" w:rsidP="006212C9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74" w:name="_Toc105167387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7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2B0176">
                        <w:rPr>
                          <w:lang w:val="en-US"/>
                        </w:rPr>
                        <w:t xml:space="preserve">Thu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hẹp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kết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quả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tìm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kiếm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hình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ảnh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bằng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tên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hoặc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tên</w:t>
                      </w:r>
                      <w:proofErr w:type="spellEnd"/>
                      <w:r w:rsidRPr="002B017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2B0176">
                        <w:rPr>
                          <w:lang w:val="en-US"/>
                        </w:rPr>
                        <w:t>miền</w:t>
                      </w:r>
                      <w:bookmarkEnd w:id="74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6A67FD"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 wp14:anchorId="2E6A63AD" wp14:editId="427EAC3B">
            <wp:simplePos x="0" y="0"/>
            <wp:positionH relativeFrom="page">
              <wp:posOffset>540385</wp:posOffset>
            </wp:positionH>
            <wp:positionV relativeFrom="paragraph">
              <wp:posOffset>281940</wp:posOffset>
            </wp:positionV>
            <wp:extent cx="6659880" cy="3901440"/>
            <wp:effectExtent l="0" t="0" r="7620" b="3810"/>
            <wp:wrapTight wrapText="bothSides">
              <wp:wrapPolygon edited="0">
                <wp:start x="0" y="0"/>
                <wp:lineTo x="0" y="21516"/>
                <wp:lineTo x="21563" y="21516"/>
                <wp:lineTo x="21563" y="0"/>
                <wp:lineTo x="0" y="0"/>
              </wp:wrapPolygon>
            </wp:wrapTight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BC4373" w14:textId="60A890D7" w:rsidR="00361C31" w:rsidRDefault="00361C31" w:rsidP="00361C31">
      <w:pPr>
        <w:pStyle w:val="BodyTextFirstIndent"/>
        <w:ind w:firstLin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DC97726" wp14:editId="5333B8B1">
                <wp:simplePos x="0" y="0"/>
                <wp:positionH relativeFrom="column">
                  <wp:posOffset>0</wp:posOffset>
                </wp:positionH>
                <wp:positionV relativeFrom="paragraph">
                  <wp:posOffset>8855710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3BA2C" w14:textId="6F4AB5CA" w:rsidR="00361C31" w:rsidRPr="00361C31" w:rsidRDefault="00361C31" w:rsidP="00361C31">
                            <w:pPr>
                              <w:pStyle w:val="Caption"/>
                              <w:rPr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75" w:name="_Toc105167388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8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85494">
                              <w:t xml:space="preserve">Kết quả thu hẹp tìm kiếm hình ảnh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Trang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miền</w:t>
                            </w:r>
                            <w:bookmarkEnd w:id="7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97726" id="Text Box 51" o:spid="_x0000_s1043" type="#_x0000_t202" style="position:absolute;left:0;text-align:left;margin-left:0;margin-top:697.3pt;width:524.4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G96GgIAAEAEAAAOAAAAZHJzL2Uyb0RvYy54bWysU8Fu2zAMvQ/YPwi6L046NEu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" stroked="f">
                <v:textbox style="mso-fit-shape-to-text:t" inset="0,0,0,0">
                  <w:txbxContent>
                    <w:p w14:paraId="6DF3BA2C" w14:textId="6F4AB5CA" w:rsidR="00361C31" w:rsidRPr="00361C31" w:rsidRDefault="00361C31" w:rsidP="00361C31">
                      <w:pPr>
                        <w:pStyle w:val="Caption"/>
                        <w:rPr>
                          <w:sz w:val="26"/>
                          <w:szCs w:val="24"/>
                          <w:lang w:val="en-US"/>
                        </w:rPr>
                      </w:pPr>
                      <w:bookmarkStart w:id="76" w:name="_Toc105167388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8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85494">
                        <w:t xml:space="preserve">Kết quả thu hẹp tìm kiếm hình ảnh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Trang web </w:t>
                      </w:r>
                      <w:proofErr w:type="spellStart"/>
                      <w:r>
                        <w:rPr>
                          <w:lang w:val="en-US"/>
                        </w:rPr>
                        <w:t>hoặc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miền</w:t>
                      </w:r>
                      <w:bookmarkEnd w:id="76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361C31"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04CE3DC3" wp14:editId="029F411F">
            <wp:simplePos x="0" y="0"/>
            <wp:positionH relativeFrom="margin">
              <wp:align>left</wp:align>
            </wp:positionH>
            <wp:positionV relativeFrom="paragraph">
              <wp:posOffset>4935220</wp:posOffset>
            </wp:positionV>
            <wp:extent cx="6659880" cy="3863340"/>
            <wp:effectExtent l="0" t="0" r="7620" b="3810"/>
            <wp:wrapTight wrapText="bothSides">
              <wp:wrapPolygon edited="0">
                <wp:start x="0" y="0"/>
                <wp:lineTo x="0" y="21515"/>
                <wp:lineTo x="21563" y="21515"/>
                <wp:lineTo x="21563" y="0"/>
                <wp:lineTo x="0" y="0"/>
              </wp:wrapPolygon>
            </wp:wrapTight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facebook.com</w:t>
      </w:r>
    </w:p>
    <w:p w14:paraId="019F4A7C" w14:textId="07A51394" w:rsidR="00AE4FF3" w:rsidRDefault="00AE4FF3" w:rsidP="00AE4FF3">
      <w:pPr>
        <w:pStyle w:val="Heading1"/>
        <w:spacing w:line="360" w:lineRule="auto"/>
        <w:rPr>
          <w:b w:val="0"/>
          <w:spacing w:val="-4"/>
        </w:rPr>
      </w:pPr>
      <w:bookmarkStart w:id="77" w:name="_Toc105167359"/>
      <w:r>
        <w:rPr>
          <w:b w:val="0"/>
          <w:spacing w:val="-4"/>
        </w:rPr>
        <w:lastRenderedPageBreak/>
        <w:t>TÌM KIẾM NÂNG CAO VỚI VIDEO</w:t>
      </w:r>
      <w:bookmarkEnd w:id="77"/>
      <w:r>
        <w:rPr>
          <w:b w:val="0"/>
          <w:spacing w:val="-4"/>
        </w:rPr>
        <w:t xml:space="preserve"> </w:t>
      </w:r>
    </w:p>
    <w:p w14:paraId="7F5F1661" w14:textId="00155411" w:rsidR="006A67FD" w:rsidRDefault="001D73C4" w:rsidP="004E2E86">
      <w:pPr>
        <w:pStyle w:val="BodyTextFirstIndent"/>
        <w:rPr>
          <w:lang w:val="en-US"/>
        </w:rPr>
      </w:pP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nay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qua video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. Cho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Google.</w:t>
      </w:r>
    </w:p>
    <w:p w14:paraId="1C5DDB97" w14:textId="28BC97AF" w:rsidR="009C12D3" w:rsidRDefault="009C12D3" w:rsidP="009C12D3">
      <w:pPr>
        <w:pStyle w:val="Heading2"/>
      </w:pPr>
      <w:bookmarkStart w:id="78" w:name="_Toc105167360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bookmarkEnd w:id="78"/>
      <w:proofErr w:type="spellEnd"/>
    </w:p>
    <w:p w14:paraId="6613E6B2" w14:textId="661CA0BA" w:rsidR="009C12D3" w:rsidRDefault="009C12D3" w:rsidP="009C12D3">
      <w:pPr>
        <w:pStyle w:val="BodyText"/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31EBEDCC" w14:textId="4FD7BDA8" w:rsidR="009C12D3" w:rsidRDefault="00E6622F" w:rsidP="009C12D3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293A3E2" wp14:editId="758301B7">
                <wp:simplePos x="0" y="0"/>
                <wp:positionH relativeFrom="column">
                  <wp:posOffset>-128905</wp:posOffset>
                </wp:positionH>
                <wp:positionV relativeFrom="paragraph">
                  <wp:posOffset>6428105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8AB39" w14:textId="7C47F139" w:rsidR="00E6622F" w:rsidRPr="003F37E0" w:rsidRDefault="00E6622F" w:rsidP="00E6622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79" w:name="_Toc10516738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Thu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ngữ</w:t>
                            </w:r>
                            <w:bookmarkEnd w:id="7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3A3E2" id="Text Box 53" o:spid="_x0000_s1044" type="#_x0000_t202" style="position:absolute;left:0;text-align:left;margin-left:-10.15pt;margin-top:506.15pt;width:524.4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MRzGgIAAEAEAAAOAAAAZHJzL2Uyb0RvYy54bWysU8Fu2zAMvQ/YPwi6L046NMi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bz8tFhSSFJt/vI0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" stroked="f">
                <v:textbox style="mso-fit-shape-to-text:t" inset="0,0,0,0">
                  <w:txbxContent>
                    <w:p w14:paraId="0ED8AB39" w14:textId="7C47F139" w:rsidR="00E6622F" w:rsidRPr="003F37E0" w:rsidRDefault="00E6622F" w:rsidP="00E6622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80" w:name="_Toc10516738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90A16">
                        <w:rPr>
                          <w:lang w:val="en-US"/>
                        </w:rPr>
                        <w:t xml:space="preserve">Thu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hẹp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kết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quả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tìm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kiếm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bằng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ngôn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ngữ</w:t>
                      </w:r>
                      <w:bookmarkEnd w:id="80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Pr="00E6622F">
        <w:rPr>
          <w:noProof/>
          <w:lang w:val="en-US"/>
        </w:rPr>
        <w:drawing>
          <wp:anchor distT="0" distB="0" distL="114300" distR="114300" simplePos="0" relativeHeight="251712512" behindDoc="1" locked="0" layoutInCell="1" allowOverlap="1" wp14:anchorId="475985B5" wp14:editId="0CE517C0">
            <wp:simplePos x="0" y="0"/>
            <wp:positionH relativeFrom="column">
              <wp:posOffset>-128905</wp:posOffset>
            </wp:positionH>
            <wp:positionV relativeFrom="paragraph">
              <wp:posOffset>602615</wp:posOffset>
            </wp:positionV>
            <wp:extent cx="6659880" cy="5768340"/>
            <wp:effectExtent l="0" t="0" r="7620" b="3810"/>
            <wp:wrapTight wrapText="bothSides">
              <wp:wrapPolygon edited="0">
                <wp:start x="0" y="0"/>
                <wp:lineTo x="0" y="21543"/>
                <wp:lineTo x="21563" y="21543"/>
                <wp:lineTo x="21563" y="0"/>
                <wp:lineTo x="0" y="0"/>
              </wp:wrapPolygon>
            </wp:wrapTight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12D3">
        <w:rPr>
          <w:lang w:val="en-US"/>
        </w:rPr>
        <w:t xml:space="preserve">VD: </w:t>
      </w:r>
      <w:proofErr w:type="spellStart"/>
      <w:r w:rsidR="009C12D3">
        <w:rPr>
          <w:lang w:val="en-US"/>
        </w:rPr>
        <w:t>Chúng</w:t>
      </w:r>
      <w:proofErr w:type="spellEnd"/>
      <w:r w:rsidR="009C12D3">
        <w:rPr>
          <w:lang w:val="en-US"/>
        </w:rPr>
        <w:t xml:space="preserve"> ta </w:t>
      </w:r>
      <w:proofErr w:type="spellStart"/>
      <w:r w:rsidR="009C12D3">
        <w:rPr>
          <w:lang w:val="en-US"/>
        </w:rPr>
        <w:t>cần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tìm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kiếm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các</w:t>
      </w:r>
      <w:proofErr w:type="spellEnd"/>
      <w:r w:rsidR="009C12D3">
        <w:rPr>
          <w:lang w:val="en-US"/>
        </w:rPr>
        <w:t xml:space="preserve"> video </w:t>
      </w:r>
      <w:proofErr w:type="spellStart"/>
      <w:r w:rsidR="009C12D3">
        <w:rPr>
          <w:lang w:val="en-US"/>
        </w:rPr>
        <w:t>về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Funix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bằng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tiếng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Nhật</w:t>
      </w:r>
      <w:proofErr w:type="spellEnd"/>
      <w:r w:rsidR="009C12D3">
        <w:rPr>
          <w:lang w:val="en-US"/>
        </w:rPr>
        <w:t xml:space="preserve">. </w:t>
      </w:r>
      <w:proofErr w:type="spellStart"/>
      <w:r w:rsidR="009C12D3">
        <w:rPr>
          <w:lang w:val="en-US"/>
        </w:rPr>
        <w:t>Tại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tìm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kiếm</w:t>
      </w:r>
      <w:proofErr w:type="spellEnd"/>
      <w:r w:rsidR="009C12D3">
        <w:rPr>
          <w:lang w:val="en-US"/>
        </w:rPr>
        <w:t xml:space="preserve"> video </w:t>
      </w:r>
      <w:proofErr w:type="spellStart"/>
      <w:r w:rsidR="009C12D3">
        <w:rPr>
          <w:lang w:val="en-US"/>
        </w:rPr>
        <w:t>nâng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cao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chúng</w:t>
      </w:r>
      <w:proofErr w:type="spellEnd"/>
      <w:r w:rsidR="009C12D3">
        <w:rPr>
          <w:lang w:val="en-US"/>
        </w:rPr>
        <w:t xml:space="preserve"> ta </w:t>
      </w:r>
      <w:proofErr w:type="spellStart"/>
      <w:r w:rsidR="009C12D3">
        <w:rPr>
          <w:lang w:val="en-US"/>
        </w:rPr>
        <w:t>thay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đổi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dòng</w:t>
      </w:r>
      <w:proofErr w:type="spellEnd"/>
      <w:r w:rsidR="009C12D3">
        <w:rPr>
          <w:lang w:val="en-US"/>
        </w:rPr>
        <w:t xml:space="preserve"> “</w:t>
      </w:r>
      <w:proofErr w:type="spellStart"/>
      <w:r w:rsidR="009C12D3">
        <w:rPr>
          <w:lang w:val="en-US"/>
        </w:rPr>
        <w:t>ngôn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ngữ</w:t>
      </w:r>
      <w:proofErr w:type="spellEnd"/>
      <w:r w:rsidR="009C12D3">
        <w:rPr>
          <w:lang w:val="en-US"/>
        </w:rPr>
        <w:t xml:space="preserve">” </w:t>
      </w:r>
      <w:proofErr w:type="spellStart"/>
      <w:r w:rsidR="009C12D3">
        <w:rPr>
          <w:lang w:val="en-US"/>
        </w:rPr>
        <w:t>thành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tiếng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Nhật</w:t>
      </w:r>
      <w:proofErr w:type="spellEnd"/>
      <w:r w:rsidR="009C12D3">
        <w:rPr>
          <w:lang w:val="en-US"/>
        </w:rPr>
        <w:t>.</w:t>
      </w:r>
    </w:p>
    <w:p w14:paraId="230EEFAC" w14:textId="2287CC56" w:rsidR="004040EA" w:rsidRDefault="004040EA" w:rsidP="004040EA">
      <w:pPr>
        <w:pStyle w:val="BodyTextFirstIndent"/>
        <w:rPr>
          <w:lang w:val="en-US"/>
        </w:rPr>
      </w:pPr>
      <w:r>
        <w:rPr>
          <w:lang w:val="en-US"/>
        </w:rPr>
        <w:lastRenderedPageBreak/>
        <w:t xml:space="preserve">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>.</w:t>
      </w:r>
    </w:p>
    <w:p w14:paraId="2AB812CC" w14:textId="5C367085" w:rsidR="00E6622F" w:rsidRDefault="004040EA" w:rsidP="009C12D3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F879707" wp14:editId="4EEA32E9">
                <wp:simplePos x="0" y="0"/>
                <wp:positionH relativeFrom="margin">
                  <wp:align>right</wp:align>
                </wp:positionH>
                <wp:positionV relativeFrom="paragraph">
                  <wp:posOffset>6878320</wp:posOffset>
                </wp:positionV>
                <wp:extent cx="6659880" cy="381000"/>
                <wp:effectExtent l="0" t="0" r="7620" b="0"/>
                <wp:wrapTight wrapText="bothSides">
                  <wp:wrapPolygon edited="0">
                    <wp:start x="0" y="0"/>
                    <wp:lineTo x="0" y="20520"/>
                    <wp:lineTo x="21563" y="20520"/>
                    <wp:lineTo x="21563" y="0"/>
                    <wp:lineTo x="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4ECD0" w14:textId="6877BB80" w:rsidR="004040EA" w:rsidRPr="003F37E0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81" w:name="_Toc105167390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\s 1 </w:instrText>
                            </w:r>
                            <w:r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1C59"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 w:rsidRPr="00931C5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1C59"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 w:rsidRPr="00931C5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1C59">
                              <w:rPr>
                                <w:lang w:val="en-US"/>
                              </w:rPr>
                              <w:t>thu</w:t>
                            </w:r>
                            <w:proofErr w:type="spellEnd"/>
                            <w:r w:rsidRPr="00931C5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1C59"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 w:rsidRPr="00931C5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1C59"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 w:rsidRPr="00931C5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931C59"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 w:rsidRPr="00931C59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ngữ</w:t>
                            </w:r>
                            <w:bookmarkEnd w:id="81"/>
                            <w:proofErr w:type="spellEnd"/>
                          </w:p>
                          <w:p w14:paraId="286105DD" w14:textId="7CDDB15D" w:rsidR="004040EA" w:rsidRPr="0001274D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79707" id="Text Box 56" o:spid="_x0000_s1045" type="#_x0000_t202" style="position:absolute;left:0;text-align:left;margin-left:473.2pt;margin-top:541.6pt;width:524.4pt;height:30pt;z-index:-2515988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" stroked="f">
                <v:textbox inset="0,0,0,0">
                  <w:txbxContent>
                    <w:p w14:paraId="2A64ECD0" w14:textId="6877BB80" w:rsidR="004040EA" w:rsidRPr="003F37E0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82" w:name="_Toc105167390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Hình \* ARABIC \s 1 </w:instrText>
                      </w:r>
                      <w:r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1C59">
                        <w:rPr>
                          <w:lang w:val="en-US"/>
                        </w:rPr>
                        <w:t>Kết</w:t>
                      </w:r>
                      <w:proofErr w:type="spellEnd"/>
                      <w:r w:rsidRPr="00931C5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1C59">
                        <w:rPr>
                          <w:lang w:val="en-US"/>
                        </w:rPr>
                        <w:t>quả</w:t>
                      </w:r>
                      <w:proofErr w:type="spellEnd"/>
                      <w:r w:rsidRPr="00931C5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1C59">
                        <w:rPr>
                          <w:lang w:val="en-US"/>
                        </w:rPr>
                        <w:t>thu</w:t>
                      </w:r>
                      <w:proofErr w:type="spellEnd"/>
                      <w:r w:rsidRPr="00931C5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1C59">
                        <w:rPr>
                          <w:lang w:val="en-US"/>
                        </w:rPr>
                        <w:t>hẹp</w:t>
                      </w:r>
                      <w:proofErr w:type="spellEnd"/>
                      <w:r w:rsidRPr="00931C5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1C59">
                        <w:rPr>
                          <w:lang w:val="en-US"/>
                        </w:rPr>
                        <w:t>tìm</w:t>
                      </w:r>
                      <w:proofErr w:type="spellEnd"/>
                      <w:r w:rsidRPr="00931C5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931C59">
                        <w:rPr>
                          <w:lang w:val="en-US"/>
                        </w:rPr>
                        <w:t>kiếm</w:t>
                      </w:r>
                      <w:proofErr w:type="spellEnd"/>
                      <w:r w:rsidRPr="00931C59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kiếm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bằng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ngôn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ngữ</w:t>
                      </w:r>
                      <w:bookmarkEnd w:id="82"/>
                      <w:proofErr w:type="spellEnd"/>
                    </w:p>
                    <w:p w14:paraId="286105DD" w14:textId="7CDDB15D" w:rsidR="004040EA" w:rsidRPr="0001274D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4040EA">
        <w:rPr>
          <w:noProof/>
          <w:lang w:val="en-US"/>
        </w:rPr>
        <w:drawing>
          <wp:anchor distT="0" distB="0" distL="114300" distR="114300" simplePos="0" relativeHeight="251715584" behindDoc="1" locked="0" layoutInCell="1" allowOverlap="1" wp14:anchorId="0922D321" wp14:editId="20BCA33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6536055"/>
            <wp:effectExtent l="0" t="0" r="7620" b="0"/>
            <wp:wrapTight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ight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C943D" w14:textId="220A72C0" w:rsidR="004040EA" w:rsidRPr="009C12D3" w:rsidRDefault="004040EA" w:rsidP="009C12D3">
      <w:pPr>
        <w:pStyle w:val="BodyTextFirstIndent"/>
        <w:rPr>
          <w:lang w:val="en-US"/>
        </w:rPr>
      </w:pPr>
    </w:p>
    <w:p w14:paraId="6B0AA365" w14:textId="27B133DC" w:rsidR="009C12D3" w:rsidRDefault="009C12D3" w:rsidP="004E2E86">
      <w:pPr>
        <w:pStyle w:val="BodyTextFirstIndent"/>
        <w:rPr>
          <w:lang w:val="en-US"/>
        </w:rPr>
      </w:pPr>
    </w:p>
    <w:p w14:paraId="0F7CCB98" w14:textId="6D0BCFAC" w:rsidR="00361C31" w:rsidRDefault="00361C31" w:rsidP="004E2E86">
      <w:pPr>
        <w:pStyle w:val="BodyTextFirstIndent"/>
        <w:rPr>
          <w:lang w:val="en-US"/>
        </w:rPr>
      </w:pPr>
    </w:p>
    <w:p w14:paraId="7EA4896E" w14:textId="699D9442" w:rsidR="00361C31" w:rsidRDefault="00361C31" w:rsidP="004E2E86">
      <w:pPr>
        <w:pStyle w:val="BodyTextFirstIndent"/>
        <w:rPr>
          <w:lang w:val="en-US"/>
        </w:rPr>
      </w:pPr>
    </w:p>
    <w:p w14:paraId="29AB482E" w14:textId="16695CE2" w:rsidR="006A67FD" w:rsidRDefault="006A67FD" w:rsidP="004E2E86">
      <w:pPr>
        <w:pStyle w:val="BodyTextFirstIndent"/>
        <w:rPr>
          <w:lang w:val="en-US"/>
        </w:rPr>
      </w:pPr>
    </w:p>
    <w:p w14:paraId="3E57383F" w14:textId="03983959" w:rsidR="006A67FD" w:rsidRDefault="006A67FD" w:rsidP="004E2E86">
      <w:pPr>
        <w:pStyle w:val="BodyTextFirstIndent"/>
        <w:rPr>
          <w:lang w:val="en-US"/>
        </w:rPr>
      </w:pPr>
    </w:p>
    <w:p w14:paraId="6A8787BC" w14:textId="4D805605" w:rsidR="000C10A7" w:rsidRDefault="00920EF2" w:rsidP="000C10A7">
      <w:pPr>
        <w:pStyle w:val="Heading2"/>
      </w:pPr>
      <w:bookmarkStart w:id="83" w:name="_Toc105167361"/>
      <w:proofErr w:type="spellStart"/>
      <w:r>
        <w:lastRenderedPageBreak/>
        <w:t>Thời</w:t>
      </w:r>
      <w:proofErr w:type="spellEnd"/>
      <w:r>
        <w:t xml:space="preserve"> </w:t>
      </w:r>
      <w:proofErr w:type="spellStart"/>
      <w:r>
        <w:t>lượng</w:t>
      </w:r>
      <w:bookmarkEnd w:id="83"/>
      <w:proofErr w:type="spellEnd"/>
    </w:p>
    <w:p w14:paraId="4F70DBED" w14:textId="238C01E0" w:rsidR="001D2683" w:rsidRDefault="001D2683" w:rsidP="001D2683">
      <w:pPr>
        <w:pStyle w:val="BodyText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mạng</w:t>
      </w:r>
      <w:proofErr w:type="spellEnd"/>
      <w:r>
        <w:rPr>
          <w:lang w:val="en-US"/>
        </w:rPr>
        <w:t xml:space="preserve"> internet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ngắn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. Cho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hữu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ích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video.</w:t>
      </w:r>
    </w:p>
    <w:p w14:paraId="4D30BABA" w14:textId="2825592A" w:rsidR="00127B33" w:rsidRDefault="00B42DC0" w:rsidP="00127B33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3BDA5934" wp14:editId="2EA0B91F">
                <wp:simplePos x="0" y="0"/>
                <wp:positionH relativeFrom="column">
                  <wp:posOffset>0</wp:posOffset>
                </wp:positionH>
                <wp:positionV relativeFrom="paragraph">
                  <wp:posOffset>3957320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DE6DF" w14:textId="4F4D1A30" w:rsidR="00B42DC0" w:rsidRPr="00243F65" w:rsidRDefault="00B42DC0" w:rsidP="00B42DC0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rPr>
                                <w:lang w:val="en-US"/>
                              </w:rPr>
                              <w:t>5.</w:t>
                            </w:r>
                            <w:r w:rsidR="00597A18"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thời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lượng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A5934" id="Text Box 44" o:spid="_x0000_s1046" type="#_x0000_t202" style="position:absolute;left:0;text-align:left;margin-left:0;margin-top:311.6pt;width:524.4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" stroked="f">
                <v:textbox style="mso-fit-shape-to-text:t" inset="0,0,0,0">
                  <w:txbxContent>
                    <w:p w14:paraId="786DE6DF" w14:textId="4F4D1A30" w:rsidR="00B42DC0" w:rsidRPr="00243F65" w:rsidRDefault="00B42DC0" w:rsidP="00B42DC0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rPr>
                          <w:lang w:val="en-US"/>
                        </w:rPr>
                        <w:t>5.</w:t>
                      </w:r>
                      <w:r w:rsidR="00597A18"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video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thời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lượng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 wp14:anchorId="608CBDB4" wp14:editId="721C17DD">
            <wp:simplePos x="0" y="0"/>
            <wp:positionH relativeFrom="margin">
              <wp:align>left</wp:align>
            </wp:positionH>
            <wp:positionV relativeFrom="paragraph">
              <wp:posOffset>554990</wp:posOffset>
            </wp:positionV>
            <wp:extent cx="6659880" cy="3345180"/>
            <wp:effectExtent l="0" t="0" r="7620" b="7620"/>
            <wp:wrapTight wrapText="bothSides">
              <wp:wrapPolygon edited="0">
                <wp:start x="0" y="0"/>
                <wp:lineTo x="0" y="21526"/>
                <wp:lineTo x="21563" y="21526"/>
                <wp:lineTo x="2156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B33">
        <w:rPr>
          <w:lang w:val="en-US"/>
        </w:rPr>
        <w:t xml:space="preserve">VD: </w:t>
      </w:r>
      <w:proofErr w:type="spellStart"/>
      <w:r w:rsidR="00127B33">
        <w:rPr>
          <w:lang w:val="en-US"/>
        </w:rPr>
        <w:t>Tìm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kiếm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các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bài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học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tại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Funix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có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thời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lượng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dài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trên</w:t>
      </w:r>
      <w:proofErr w:type="spellEnd"/>
      <w:r w:rsidR="00127B33">
        <w:rPr>
          <w:lang w:val="en-US"/>
        </w:rPr>
        <w:t xml:space="preserve"> 20 </w:t>
      </w:r>
      <w:proofErr w:type="spellStart"/>
      <w:r w:rsidR="00127B33">
        <w:rPr>
          <w:lang w:val="en-US"/>
        </w:rPr>
        <w:t>phút</w:t>
      </w:r>
      <w:proofErr w:type="spellEnd"/>
      <w:r w:rsidR="00127B33">
        <w:rPr>
          <w:lang w:val="en-US"/>
        </w:rPr>
        <w:t xml:space="preserve">. </w:t>
      </w:r>
      <w:proofErr w:type="spellStart"/>
      <w:r w:rsidR="00127B33">
        <w:rPr>
          <w:lang w:val="en-US"/>
        </w:rPr>
        <w:t>Tại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tìm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kiếm</w:t>
      </w:r>
      <w:proofErr w:type="spellEnd"/>
      <w:r w:rsidR="00127B33">
        <w:rPr>
          <w:lang w:val="en-US"/>
        </w:rPr>
        <w:t xml:space="preserve"> video </w:t>
      </w:r>
      <w:proofErr w:type="spellStart"/>
      <w:r w:rsidR="00127B33">
        <w:rPr>
          <w:lang w:val="en-US"/>
        </w:rPr>
        <w:t>nâng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cao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chúng</w:t>
      </w:r>
      <w:proofErr w:type="spellEnd"/>
      <w:r w:rsidR="00127B33">
        <w:rPr>
          <w:lang w:val="en-US"/>
        </w:rPr>
        <w:t xml:space="preserve"> ta </w:t>
      </w:r>
      <w:proofErr w:type="spellStart"/>
      <w:r w:rsidR="00127B33">
        <w:rPr>
          <w:lang w:val="en-US"/>
        </w:rPr>
        <w:t>thay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đổi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dòng</w:t>
      </w:r>
      <w:proofErr w:type="spellEnd"/>
      <w:r w:rsidR="00127B33">
        <w:rPr>
          <w:lang w:val="en-US"/>
        </w:rPr>
        <w:t xml:space="preserve"> “</w:t>
      </w:r>
      <w:proofErr w:type="spellStart"/>
      <w:r w:rsidR="00127B33">
        <w:rPr>
          <w:lang w:val="en-US"/>
        </w:rPr>
        <w:t>thời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lượng</w:t>
      </w:r>
      <w:proofErr w:type="spellEnd"/>
      <w:r w:rsidR="00127B33">
        <w:rPr>
          <w:lang w:val="en-US"/>
        </w:rPr>
        <w:t xml:space="preserve">” </w:t>
      </w:r>
      <w:proofErr w:type="spellStart"/>
      <w:r w:rsidR="00127B33">
        <w:rPr>
          <w:lang w:val="en-US"/>
        </w:rPr>
        <w:t>thành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dài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trên</w:t>
      </w:r>
      <w:proofErr w:type="spellEnd"/>
      <w:r w:rsidR="00127B33">
        <w:rPr>
          <w:lang w:val="en-US"/>
        </w:rPr>
        <w:t xml:space="preserve"> 20 </w:t>
      </w:r>
      <w:proofErr w:type="spellStart"/>
      <w:r w:rsidR="00127B33">
        <w:rPr>
          <w:lang w:val="en-US"/>
        </w:rPr>
        <w:t>phút</w:t>
      </w:r>
      <w:proofErr w:type="spellEnd"/>
      <w:r w:rsidR="00127B33">
        <w:rPr>
          <w:lang w:val="en-US"/>
        </w:rPr>
        <w:t>.</w:t>
      </w:r>
    </w:p>
    <w:p w14:paraId="2E07001B" w14:textId="166D19C5" w:rsidR="00B42DC0" w:rsidRDefault="0097163D" w:rsidP="00127B33">
      <w:pPr>
        <w:pStyle w:val="BodyTextFirstIndent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20 </w:t>
      </w:r>
      <w:proofErr w:type="spellStart"/>
      <w:r>
        <w:rPr>
          <w:lang w:val="en-US"/>
        </w:rPr>
        <w:t>phút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video.</w:t>
      </w:r>
    </w:p>
    <w:p w14:paraId="713B4627" w14:textId="77777777" w:rsidR="00ED092D" w:rsidRDefault="0097163D" w:rsidP="00ED092D">
      <w:pPr>
        <w:pStyle w:val="BodyTextFirstIndent"/>
        <w:keepNext/>
      </w:pPr>
      <w:r w:rsidRPr="0097163D">
        <w:rPr>
          <w:lang w:val="en-US"/>
        </w:rPr>
        <w:lastRenderedPageBreak/>
        <w:drawing>
          <wp:inline distT="0" distB="0" distL="0" distR="0" wp14:anchorId="783171FF" wp14:editId="02D357F4">
            <wp:extent cx="5783580" cy="3108960"/>
            <wp:effectExtent l="0" t="0" r="762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6232" w14:textId="001EC595" w:rsidR="0097163D" w:rsidRPr="00127B33" w:rsidRDefault="00ED092D" w:rsidP="0014186D">
      <w:pPr>
        <w:pStyle w:val="Caption"/>
        <w:rPr>
          <w:lang w:val="en-US"/>
        </w:rPr>
      </w:pPr>
      <w:r>
        <w:t xml:space="preserve">Hình </w:t>
      </w:r>
      <w:r>
        <w:rPr>
          <w:lang w:val="en-US"/>
        </w:rPr>
        <w:t>5.</w:t>
      </w:r>
      <w:r w:rsidR="00597A18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t</w:t>
      </w:r>
      <w:r w:rsidRPr="00784149">
        <w:t>hu hẹp kết quả tìm kiếm video bằng thời lượng</w:t>
      </w:r>
    </w:p>
    <w:p w14:paraId="6D921754" w14:textId="58038EE2" w:rsidR="000C10A7" w:rsidRDefault="0014186D" w:rsidP="000C10A7">
      <w:pPr>
        <w:pStyle w:val="Heading2"/>
      </w:pPr>
      <w:bookmarkStart w:id="84" w:name="_Toc105167362"/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bookmarkEnd w:id="84"/>
      <w:proofErr w:type="spellEnd"/>
    </w:p>
    <w:p w14:paraId="1B8D67A5" w14:textId="4B6A3330" w:rsidR="0014186D" w:rsidRDefault="0014186D" w:rsidP="0014186D">
      <w:pPr>
        <w:pStyle w:val="BodyText"/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khổng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nội</w:t>
      </w:r>
      <w:proofErr w:type="spellEnd"/>
      <w:r>
        <w:rPr>
          <w:lang w:val="en-US"/>
        </w:rPr>
        <w:t xml:space="preserve"> dung.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sớm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>.</w:t>
      </w:r>
    </w:p>
    <w:p w14:paraId="5FBD4FA6" w14:textId="782DDB39" w:rsidR="00F6035F" w:rsidRDefault="0014186D" w:rsidP="00F6035F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 w:rsidR="00C92B59">
        <w:rPr>
          <w:lang w:val="en-US"/>
        </w:rPr>
        <w:t>N</w:t>
      </w:r>
      <w:r>
        <w:rPr>
          <w:lang w:val="en-US"/>
        </w:rPr>
        <w:t>gày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qua.</w:t>
      </w:r>
    </w:p>
    <w:p w14:paraId="014CA18C" w14:textId="77777777" w:rsidR="00F6035F" w:rsidRDefault="00F6035F" w:rsidP="00F6035F">
      <w:pPr>
        <w:pStyle w:val="BodyTextFirstIndent"/>
        <w:keepNext/>
      </w:pPr>
      <w:r w:rsidRPr="00F6035F">
        <w:rPr>
          <w:lang w:val="en-US"/>
        </w:rPr>
        <w:drawing>
          <wp:inline distT="0" distB="0" distL="0" distR="0" wp14:anchorId="6B8E80B4" wp14:editId="1B49ECD0">
            <wp:extent cx="6080760" cy="3230880"/>
            <wp:effectExtent l="0" t="0" r="0" b="762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1AF6" w14:textId="324B9B0D" w:rsidR="00F6035F" w:rsidRDefault="00F6035F" w:rsidP="00F6035F">
      <w:pPr>
        <w:pStyle w:val="Caption"/>
        <w:rPr>
          <w:lang w:val="en-US"/>
        </w:rPr>
      </w:pPr>
      <w:r>
        <w:t xml:space="preserve">Hình </w:t>
      </w:r>
      <w:r>
        <w:rPr>
          <w:lang w:val="en-US"/>
        </w:rPr>
        <w:t>5.</w:t>
      </w:r>
      <w:r w:rsidR="00597A18">
        <w:rPr>
          <w:lang w:val="en-US"/>
        </w:rPr>
        <w:t>5</w:t>
      </w:r>
      <w:r>
        <w:rPr>
          <w:lang w:val="en-US"/>
        </w:rPr>
        <w:t xml:space="preserve"> Thu </w:t>
      </w:r>
      <w:proofErr w:type="spellStart"/>
      <w:r>
        <w:rPr>
          <w:lang w:val="en-US"/>
        </w:rPr>
        <w:t>hẹp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</w:p>
    <w:p w14:paraId="11E9CEEA" w14:textId="7736ED58" w:rsidR="00F6035F" w:rsidRDefault="00E1217C" w:rsidP="0014186D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113C33BF" wp14:editId="5C505256">
                <wp:simplePos x="0" y="0"/>
                <wp:positionH relativeFrom="column">
                  <wp:posOffset>-93980</wp:posOffset>
                </wp:positionH>
                <wp:positionV relativeFrom="paragraph">
                  <wp:posOffset>6472555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7C1B0" w14:textId="377F7F63" w:rsidR="00E1217C" w:rsidRPr="001B12BD" w:rsidRDefault="00E1217C" w:rsidP="00E1217C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4E72FD">
                              <w:rPr>
                                <w:lang w:val="en-US"/>
                              </w:rPr>
                              <w:t>5.</w:t>
                            </w:r>
                            <w:r w:rsidR="00E14900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</w:t>
                            </w:r>
                            <w:r w:rsidRPr="00F0598D">
                              <w:t>hu hẹp kết quả tìm kiếm video bằng ngày đăng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C33BF" id="Text Box 60" o:spid="_x0000_s1047" type="#_x0000_t202" style="position:absolute;left:0;text-align:left;margin-left:-7.4pt;margin-top:509.65pt;width:524.4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mrQ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" stroked="f">
                <v:textbox style="mso-fit-shape-to-text:t" inset="0,0,0,0">
                  <w:txbxContent>
                    <w:p w14:paraId="58C7C1B0" w14:textId="377F7F63" w:rsidR="00E1217C" w:rsidRPr="001B12BD" w:rsidRDefault="00E1217C" w:rsidP="00E1217C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4E72FD">
                        <w:rPr>
                          <w:lang w:val="en-US"/>
                        </w:rPr>
                        <w:t>5.</w:t>
                      </w:r>
                      <w:r w:rsidR="00E14900">
                        <w:rPr>
                          <w:lang w:val="en-US"/>
                        </w:rPr>
                        <w:t>6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</w:t>
                      </w:r>
                      <w:r w:rsidRPr="00F0598D">
                        <w:t>hu hẹp kết quả tìm kiếm video bằng ngày đăng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1217C">
        <w:rPr>
          <w:lang w:val="en-US"/>
        </w:rPr>
        <w:drawing>
          <wp:anchor distT="0" distB="0" distL="114300" distR="114300" simplePos="0" relativeHeight="251721728" behindDoc="1" locked="0" layoutInCell="1" allowOverlap="1" wp14:anchorId="37BC7A4E" wp14:editId="55E4AC8A">
            <wp:simplePos x="0" y="0"/>
            <wp:positionH relativeFrom="page">
              <wp:align>center</wp:align>
            </wp:positionH>
            <wp:positionV relativeFrom="paragraph">
              <wp:posOffset>579120</wp:posOffset>
            </wp:positionV>
            <wp:extent cx="6659880" cy="5836285"/>
            <wp:effectExtent l="0" t="0" r="7620" b="0"/>
            <wp:wrapTight wrapText="bothSides">
              <wp:wrapPolygon edited="0">
                <wp:start x="0" y="0"/>
                <wp:lineTo x="0" y="21504"/>
                <wp:lineTo x="21563" y="21504"/>
                <wp:lineTo x="21563" y="0"/>
                <wp:lineTo x="0" y="0"/>
              </wp:wrapPolygon>
            </wp:wrapTight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909E6">
        <w:rPr>
          <w:lang w:val="en-US"/>
        </w:rPr>
        <w:t>Và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kết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quả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chúng</w:t>
      </w:r>
      <w:proofErr w:type="spellEnd"/>
      <w:r w:rsidR="00C909E6">
        <w:rPr>
          <w:lang w:val="en-US"/>
        </w:rPr>
        <w:t xml:space="preserve"> ta </w:t>
      </w:r>
      <w:proofErr w:type="spellStart"/>
      <w:r w:rsidR="00C909E6">
        <w:rPr>
          <w:lang w:val="en-US"/>
        </w:rPr>
        <w:t>sẽ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nhận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được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từ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tìm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kiếm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nâng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cao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cảu</w:t>
      </w:r>
      <w:proofErr w:type="spellEnd"/>
      <w:r w:rsidR="00C909E6">
        <w:rPr>
          <w:lang w:val="en-US"/>
        </w:rPr>
        <w:t xml:space="preserve"> Google </w:t>
      </w:r>
      <w:proofErr w:type="spellStart"/>
      <w:r w:rsidR="00C909E6">
        <w:rPr>
          <w:lang w:val="en-US"/>
        </w:rPr>
        <w:t>là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các</w:t>
      </w:r>
      <w:proofErr w:type="spellEnd"/>
      <w:r w:rsidR="00C909E6">
        <w:rPr>
          <w:lang w:val="en-US"/>
        </w:rPr>
        <w:t xml:space="preserve"> video </w:t>
      </w:r>
      <w:proofErr w:type="spellStart"/>
      <w:r w:rsidR="00C909E6">
        <w:rPr>
          <w:lang w:val="en-US"/>
        </w:rPr>
        <w:t>được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đăng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tải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cập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nhật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trong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tháng</w:t>
      </w:r>
      <w:proofErr w:type="spellEnd"/>
      <w:r w:rsidR="00C909E6">
        <w:rPr>
          <w:lang w:val="en-US"/>
        </w:rPr>
        <w:t xml:space="preserve"> qua </w:t>
      </w:r>
      <w:proofErr w:type="spellStart"/>
      <w:r w:rsidR="00C909E6">
        <w:rPr>
          <w:lang w:val="en-US"/>
        </w:rPr>
        <w:t>kể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từ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khi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tìm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kiếm</w:t>
      </w:r>
      <w:proofErr w:type="spellEnd"/>
      <w:r w:rsidR="00C909E6">
        <w:rPr>
          <w:lang w:val="en-US"/>
        </w:rPr>
        <w:t>.</w:t>
      </w:r>
    </w:p>
    <w:p w14:paraId="3A231FB1" w14:textId="18F93555" w:rsidR="00E1217C" w:rsidRPr="0014186D" w:rsidRDefault="00E1217C" w:rsidP="0014186D">
      <w:pPr>
        <w:pStyle w:val="BodyTextFirstIndent"/>
        <w:rPr>
          <w:lang w:val="en-US"/>
        </w:rPr>
      </w:pPr>
    </w:p>
    <w:p w14:paraId="72EAF94A" w14:textId="77777777" w:rsidR="0014186D" w:rsidRPr="0014186D" w:rsidRDefault="0014186D" w:rsidP="0014186D">
      <w:pPr>
        <w:pStyle w:val="BodyText"/>
        <w:rPr>
          <w:lang w:val="en-US"/>
        </w:rPr>
      </w:pPr>
    </w:p>
    <w:p w14:paraId="49812785" w14:textId="6EB8FE0B" w:rsidR="000C10A7" w:rsidRDefault="00A83162" w:rsidP="000C10A7">
      <w:pPr>
        <w:pStyle w:val="Heading2"/>
      </w:pPr>
      <w:bookmarkStart w:id="85" w:name="_Toc105167363"/>
      <w:r>
        <w:t xml:space="preserve">Trang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bookmarkEnd w:id="85"/>
      <w:proofErr w:type="spellEnd"/>
    </w:p>
    <w:p w14:paraId="49F6EFF2" w14:textId="7121DAFD" w:rsidR="00A83162" w:rsidRDefault="00A83162" w:rsidP="00A83162">
      <w:pPr>
        <w:pStyle w:val="BodyText"/>
        <w:rPr>
          <w:lang w:val="en-US"/>
        </w:rPr>
      </w:pPr>
      <w:proofErr w:type="spellStart"/>
      <w:r>
        <w:rPr>
          <w:lang w:val="en-US"/>
        </w:rPr>
        <w:t>Đôi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Hãy</w:t>
      </w:r>
      <w:proofErr w:type="spellEnd"/>
      <w:r>
        <w:rPr>
          <w:lang w:val="en-US"/>
        </w:rPr>
        <w:t xml:space="preserve"> them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lock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Google.</w:t>
      </w:r>
    </w:p>
    <w:p w14:paraId="3ADB1299" w14:textId="3EC80A60" w:rsidR="00A83162" w:rsidRDefault="00A83162" w:rsidP="00A83162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“funix.edu.vn”.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 w:rsidR="003B6DDA">
        <w:rPr>
          <w:lang w:val="en-US"/>
        </w:rPr>
        <w:t>nâng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cao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của</w:t>
      </w:r>
      <w:proofErr w:type="spellEnd"/>
      <w:r w:rsidR="003B6DDA">
        <w:rPr>
          <w:lang w:val="en-US"/>
        </w:rPr>
        <w:t xml:space="preserve"> Google </w:t>
      </w:r>
      <w:proofErr w:type="spellStart"/>
      <w:r w:rsidR="003B6DDA">
        <w:rPr>
          <w:lang w:val="en-US"/>
        </w:rPr>
        <w:t>bạn</w:t>
      </w:r>
      <w:proofErr w:type="spellEnd"/>
      <w:r w:rsidR="003B6DDA">
        <w:rPr>
          <w:lang w:val="en-US"/>
        </w:rPr>
        <w:t xml:space="preserve"> them “funix.edu.vn” </w:t>
      </w:r>
      <w:proofErr w:type="spellStart"/>
      <w:r w:rsidR="003B6DDA">
        <w:rPr>
          <w:lang w:val="en-US"/>
        </w:rPr>
        <w:t>tại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dòng</w:t>
      </w:r>
      <w:proofErr w:type="spellEnd"/>
      <w:r w:rsidR="003B6DDA">
        <w:rPr>
          <w:lang w:val="en-US"/>
        </w:rPr>
        <w:t xml:space="preserve"> “</w:t>
      </w:r>
      <w:proofErr w:type="spellStart"/>
      <w:r w:rsidR="003B6DDA">
        <w:rPr>
          <w:lang w:val="en-US"/>
        </w:rPr>
        <w:t>trang</w:t>
      </w:r>
      <w:proofErr w:type="spellEnd"/>
      <w:r w:rsidR="003B6DDA">
        <w:rPr>
          <w:lang w:val="en-US"/>
        </w:rPr>
        <w:t xml:space="preserve"> web </w:t>
      </w:r>
      <w:proofErr w:type="spellStart"/>
      <w:r w:rsidR="003B6DDA">
        <w:rPr>
          <w:lang w:val="en-US"/>
        </w:rPr>
        <w:t>hoặc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tên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miền</w:t>
      </w:r>
      <w:proofErr w:type="spellEnd"/>
      <w:r w:rsidR="003B6DDA">
        <w:rPr>
          <w:lang w:val="en-US"/>
        </w:rPr>
        <w:t>”.</w:t>
      </w:r>
    </w:p>
    <w:p w14:paraId="1B42D221" w14:textId="7B1607EC" w:rsidR="003A3FB8" w:rsidRDefault="003A3FB8" w:rsidP="00A83162">
      <w:pPr>
        <w:pStyle w:val="BodyTextFirstIndent"/>
        <w:rPr>
          <w:lang w:val="en-US"/>
        </w:rPr>
      </w:pPr>
    </w:p>
    <w:p w14:paraId="173AEB30" w14:textId="78D05BB8" w:rsidR="003A3FB8" w:rsidRDefault="000638C7" w:rsidP="00A83162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6C5B9275" wp14:editId="6BBA2BD6">
                <wp:simplePos x="0" y="0"/>
                <wp:positionH relativeFrom="column">
                  <wp:posOffset>0</wp:posOffset>
                </wp:positionH>
                <wp:positionV relativeFrom="paragraph">
                  <wp:posOffset>8533765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8716" w14:textId="136669A2" w:rsidR="000638C7" w:rsidRPr="007F5629" w:rsidRDefault="000638C7" w:rsidP="000638C7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EC1050">
                              <w:rPr>
                                <w:lang w:val="en-US"/>
                              </w:rPr>
                              <w:t xml:space="preserve">5.8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</w:t>
                            </w:r>
                            <w:r w:rsidRPr="002F2A29">
                              <w:t>hu hẹp tìm kiếm video bằng tên web hoặc tên miền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B9275" id="Text Box 65" o:spid="_x0000_s1048" type="#_x0000_t202" style="position:absolute;left:0;text-align:left;margin-left:0;margin-top:671.95pt;width:524.4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ge/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" stroked="f">
                <v:textbox style="mso-fit-shape-to-text:t" inset="0,0,0,0">
                  <w:txbxContent>
                    <w:p w14:paraId="50228716" w14:textId="136669A2" w:rsidR="000638C7" w:rsidRPr="007F5629" w:rsidRDefault="000638C7" w:rsidP="000638C7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EC1050">
                        <w:rPr>
                          <w:lang w:val="en-US"/>
                        </w:rPr>
                        <w:t xml:space="preserve">5.8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</w:t>
                      </w:r>
                      <w:r w:rsidRPr="002F2A29">
                        <w:t>hu hẹp tìm kiếm video bằng tên web hoặc tên miền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638C7">
        <w:rPr>
          <w:lang w:val="en-US"/>
        </w:rPr>
        <w:drawing>
          <wp:anchor distT="0" distB="0" distL="114300" distR="114300" simplePos="0" relativeHeight="251727872" behindDoc="1" locked="0" layoutInCell="1" allowOverlap="1" wp14:anchorId="6D2E929C" wp14:editId="63FC25F8">
            <wp:simplePos x="0" y="0"/>
            <wp:positionH relativeFrom="margin">
              <wp:align>left</wp:align>
            </wp:positionH>
            <wp:positionV relativeFrom="paragraph">
              <wp:posOffset>4198620</wp:posOffset>
            </wp:positionV>
            <wp:extent cx="6659880" cy="4277995"/>
            <wp:effectExtent l="0" t="0" r="7620" b="8255"/>
            <wp:wrapTight wrapText="bothSides">
              <wp:wrapPolygon edited="0">
                <wp:start x="0" y="0"/>
                <wp:lineTo x="0" y="21545"/>
                <wp:lineTo x="21563" y="21545"/>
                <wp:lineTo x="21563" y="0"/>
                <wp:lineTo x="0" y="0"/>
              </wp:wrapPolygon>
            </wp:wrapTight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945"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2F4A7A3" wp14:editId="0E24F735">
                <wp:simplePos x="0" y="0"/>
                <wp:positionH relativeFrom="column">
                  <wp:posOffset>7620</wp:posOffset>
                </wp:positionH>
                <wp:positionV relativeFrom="paragraph">
                  <wp:posOffset>3364230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047B3" w14:textId="5C16EDAA" w:rsidR="00B13945" w:rsidRPr="00A468CF" w:rsidRDefault="00B13945" w:rsidP="00B13945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C36DF2">
                              <w:rPr>
                                <w:lang w:val="en-US"/>
                              </w:rPr>
                              <w:t>5.7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miền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A7A3" id="Text Box 62" o:spid="_x0000_s1049" type="#_x0000_t202" style="position:absolute;left:0;text-align:left;margin-left:.6pt;margin-top:264.9pt;width:523.8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tUIGgIAAEA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" stroked="f">
                <v:textbox style="mso-fit-shape-to-text:t" inset="0,0,0,0">
                  <w:txbxContent>
                    <w:p w14:paraId="33C047B3" w14:textId="5C16EDAA" w:rsidR="00B13945" w:rsidRPr="00A468CF" w:rsidRDefault="00B13945" w:rsidP="00B13945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C36DF2">
                        <w:rPr>
                          <w:lang w:val="en-US"/>
                        </w:rPr>
                        <w:t>5.7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video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hoặc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miền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B13945"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7E02E3A6" wp14:editId="579E3D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52260" cy="3307080"/>
            <wp:effectExtent l="0" t="0" r="0" b="7620"/>
            <wp:wrapTight wrapText="bothSides">
              <wp:wrapPolygon edited="0">
                <wp:start x="0" y="0"/>
                <wp:lineTo x="0" y="21525"/>
                <wp:lineTo x="21526" y="21525"/>
                <wp:lineTo x="21526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“funix.edu.vn”.</w:t>
      </w:r>
    </w:p>
    <w:p w14:paraId="2AA84563" w14:textId="25D6BBD6" w:rsidR="000638C7" w:rsidRPr="00A83162" w:rsidRDefault="000638C7" w:rsidP="00A83162">
      <w:pPr>
        <w:pStyle w:val="BodyTextFirstIndent"/>
        <w:rPr>
          <w:lang w:val="en-US"/>
        </w:rPr>
      </w:pPr>
    </w:p>
    <w:p w14:paraId="4141F919" w14:textId="77777777" w:rsidR="00260EF8" w:rsidRDefault="00260EF8" w:rsidP="00260EF8">
      <w:pPr>
        <w:pStyle w:val="Heading1"/>
        <w:spacing w:line="360" w:lineRule="auto"/>
        <w:ind w:firstLine="0"/>
      </w:pPr>
      <w:bookmarkStart w:id="86" w:name="_Toc105167364"/>
      <w:r>
        <w:lastRenderedPageBreak/>
        <w:t>TÀI LIỆU THAM KHẢO</w:t>
      </w:r>
      <w:bookmarkEnd w:id="86"/>
    </w:p>
    <w:p w14:paraId="1AFE0C93" w14:textId="77777777" w:rsidR="00260EF8" w:rsidRDefault="00260EF8" w:rsidP="00260EF8">
      <w:pPr>
        <w:pStyle w:val="BodyText"/>
        <w:rPr>
          <w:lang w:val="en-US"/>
        </w:rPr>
      </w:pPr>
      <w:r w:rsidRPr="00C3063D">
        <w:rPr>
          <w:lang w:val="en-US"/>
        </w:rPr>
        <w:t>Use These 33 Google Search Tricks to Find Exactly What You're Looking For</w:t>
      </w:r>
    </w:p>
    <w:p w14:paraId="1F352ABD" w14:textId="7212FB1B" w:rsidR="00260EF8" w:rsidRDefault="00260EF8" w:rsidP="00260EF8">
      <w:pPr>
        <w:pStyle w:val="BodyTextFirstIndent"/>
        <w:rPr>
          <w:lang w:val="en-US"/>
        </w:rPr>
      </w:pPr>
      <w:hyperlink r:id="rId58" w:history="1">
        <w:r w:rsidRPr="00350D87">
          <w:rPr>
            <w:rStyle w:val="Hyperlink"/>
            <w:sz w:val="26"/>
            <w:lang w:val="en-US"/>
          </w:rPr>
          <w:t>https://zapier.com/blog/advanced-google-search-tricks/</w:t>
        </w:r>
      </w:hyperlink>
    </w:p>
    <w:p w14:paraId="55B54523" w14:textId="77777777" w:rsidR="00260EF8" w:rsidRDefault="00260EF8" w:rsidP="00260EF8">
      <w:pPr>
        <w:pStyle w:val="BodyTextFirstIndent"/>
        <w:ind w:firstLine="0"/>
        <w:rPr>
          <w:lang w:val="en-US"/>
        </w:rPr>
      </w:pPr>
      <w:r w:rsidRPr="00C3063D">
        <w:rPr>
          <w:lang w:val="en-US"/>
        </w:rPr>
        <w:t xml:space="preserve">Search Engine </w:t>
      </w:r>
      <w:proofErr w:type="spellStart"/>
      <w:r w:rsidRPr="00C3063D">
        <w:rPr>
          <w:lang w:val="en-US"/>
        </w:rPr>
        <w:t>là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gì</w:t>
      </w:r>
      <w:proofErr w:type="spellEnd"/>
      <w:r w:rsidRPr="00C3063D">
        <w:rPr>
          <w:lang w:val="en-US"/>
        </w:rPr>
        <w:t xml:space="preserve">? Top 10 Search Engine </w:t>
      </w:r>
      <w:proofErr w:type="spellStart"/>
      <w:r w:rsidRPr="00C3063D">
        <w:rPr>
          <w:lang w:val="en-US"/>
        </w:rPr>
        <w:t>phổ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biến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nhất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thế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giới</w:t>
      </w:r>
      <w:proofErr w:type="spellEnd"/>
    </w:p>
    <w:p w14:paraId="262A3D90" w14:textId="5D383E9B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59" w:history="1">
        <w:r w:rsidRPr="00350D87">
          <w:rPr>
            <w:rStyle w:val="Hyperlink"/>
            <w:sz w:val="26"/>
            <w:lang w:val="en-US"/>
          </w:rPr>
          <w:t>https://mona.solutions/search-engine-la-gi-10-search-engine-pho-bien-nhat-gioi/</w:t>
        </w:r>
      </w:hyperlink>
    </w:p>
    <w:p w14:paraId="3D887BBA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tâm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</w:p>
    <w:p w14:paraId="37FF742D" w14:textId="51C6ADA1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60" w:history="1">
        <w:r w:rsidRPr="00350D87">
          <w:rPr>
            <w:rStyle w:val="Hyperlink"/>
            <w:sz w:val="26"/>
            <w:lang w:val="en-US"/>
          </w:rPr>
          <w:t>https://developers.google.com/search/podcasts/search-off-the-record?hl=vi</w:t>
        </w:r>
      </w:hyperlink>
    </w:p>
    <w:p w14:paraId="5E18A183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5937D4">
        <w:rPr>
          <w:lang w:val="en-US"/>
        </w:rPr>
        <w:t>Thủ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thuật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tìm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kiếm</w:t>
      </w:r>
      <w:proofErr w:type="spellEnd"/>
      <w:r w:rsidRPr="005937D4">
        <w:rPr>
          <w:lang w:val="en-US"/>
        </w:rPr>
        <w:t xml:space="preserve"> Google </w:t>
      </w:r>
      <w:proofErr w:type="spellStart"/>
      <w:r w:rsidRPr="005937D4">
        <w:rPr>
          <w:lang w:val="en-US"/>
        </w:rPr>
        <w:t>và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Toán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tử</w:t>
      </w:r>
      <w:proofErr w:type="spellEnd"/>
      <w:r w:rsidRPr="005937D4">
        <w:rPr>
          <w:lang w:val="en-US"/>
        </w:rPr>
        <w:t xml:space="preserve"> Google</w:t>
      </w:r>
    </w:p>
    <w:p w14:paraId="71F8FD26" w14:textId="4DFFD3DA" w:rsidR="00260EF8" w:rsidRDefault="00260EF8" w:rsidP="00260EF8">
      <w:pPr>
        <w:pStyle w:val="BodyTextFirstIndent"/>
        <w:ind w:firstLine="400"/>
        <w:rPr>
          <w:lang w:val="en-US"/>
        </w:rPr>
      </w:pPr>
      <w:hyperlink r:id="rId61" w:history="1">
        <w:r w:rsidRPr="00350D87">
          <w:rPr>
            <w:rStyle w:val="Hyperlink"/>
            <w:sz w:val="26"/>
            <w:lang w:val="en-US"/>
          </w:rPr>
          <w:t>https://angialand.com.vn/thu-thuat-tim-kiem-google-toan-tu-google.html</w:t>
        </w:r>
      </w:hyperlink>
    </w:p>
    <w:p w14:paraId="78147D7B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260EF8">
        <w:rPr>
          <w:lang w:val="en-US"/>
        </w:rPr>
        <w:t>Toán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tử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tìm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kiếm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của</w:t>
      </w:r>
      <w:proofErr w:type="spellEnd"/>
      <w:r w:rsidRPr="00260EF8">
        <w:rPr>
          <w:lang w:val="en-US"/>
        </w:rPr>
        <w:t xml:space="preserve"> Google: 42 </w:t>
      </w:r>
      <w:proofErr w:type="spellStart"/>
      <w:r w:rsidRPr="00260EF8">
        <w:rPr>
          <w:lang w:val="en-US"/>
        </w:rPr>
        <w:t>toán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tử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và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Cách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Sử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Dụng</w:t>
      </w:r>
      <w:proofErr w:type="spellEnd"/>
    </w:p>
    <w:p w14:paraId="451EE06E" w14:textId="6A6F2E48" w:rsidR="00260EF8" w:rsidRDefault="00260EF8" w:rsidP="00260EF8">
      <w:pPr>
        <w:pStyle w:val="BodyTextFirstIndent"/>
        <w:ind w:firstLine="400"/>
        <w:rPr>
          <w:lang w:val="en-US"/>
        </w:rPr>
      </w:pPr>
      <w:hyperlink r:id="rId62" w:history="1">
        <w:r w:rsidRPr="00350D87">
          <w:rPr>
            <w:rStyle w:val="Hyperlink"/>
            <w:sz w:val="26"/>
            <w:lang w:val="en-US"/>
          </w:rPr>
          <w:t>https://hapodigital.com/toan-tu-tim-kiem-cua-google/</w:t>
        </w:r>
      </w:hyperlink>
    </w:p>
    <w:p w14:paraId="4C94A278" w14:textId="77777777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</w:p>
    <w:p w14:paraId="7D29AC82" w14:textId="464F6310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63" w:history="1">
        <w:r w:rsidRPr="00350D87">
          <w:rPr>
            <w:rStyle w:val="Hyperlink"/>
            <w:sz w:val="26"/>
            <w:lang w:val="en-US"/>
          </w:rPr>
          <w:t>https://support.google.com/websearch/answer/2466433?hl=vi</w:t>
        </w:r>
      </w:hyperlink>
    </w:p>
    <w:p w14:paraId="42CBEC0A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260EF8">
        <w:rPr>
          <w:lang w:val="en-US"/>
        </w:rPr>
        <w:t>Cách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Tìm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Kiếm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Hình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Ảnh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Nâng</w:t>
      </w:r>
      <w:proofErr w:type="spellEnd"/>
      <w:r w:rsidRPr="00260EF8">
        <w:rPr>
          <w:lang w:val="en-US"/>
        </w:rPr>
        <w:t xml:space="preserve"> Cao </w:t>
      </w:r>
      <w:proofErr w:type="spellStart"/>
      <w:r w:rsidRPr="00260EF8">
        <w:rPr>
          <w:lang w:val="en-US"/>
        </w:rPr>
        <w:t>Hiệu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Quả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Trên</w:t>
      </w:r>
      <w:proofErr w:type="spellEnd"/>
      <w:r w:rsidRPr="00260EF8">
        <w:rPr>
          <w:lang w:val="en-US"/>
        </w:rPr>
        <w:t xml:space="preserve"> Google</w:t>
      </w:r>
    </w:p>
    <w:p w14:paraId="242B1C5E" w14:textId="6E982DA8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64" w:history="1">
        <w:r w:rsidRPr="00350D87">
          <w:rPr>
            <w:rStyle w:val="Hyperlink"/>
            <w:sz w:val="26"/>
            <w:lang w:val="en-US"/>
          </w:rPr>
          <w:t>https://gacongnghe.com/cach-tim-kiem-hinh-anh-nang-cao-hieu-qua-tren-google/</w:t>
        </w:r>
      </w:hyperlink>
    </w:p>
    <w:p w14:paraId="24EC08BC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260EF8">
        <w:rPr>
          <w:lang w:val="en-US"/>
        </w:rPr>
        <w:t>Buổi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hướng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dẫn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môn</w:t>
      </w:r>
      <w:proofErr w:type="spellEnd"/>
      <w:r w:rsidRPr="00260EF8">
        <w:rPr>
          <w:lang w:val="en-US"/>
        </w:rPr>
        <w:t xml:space="preserve"> CSI101x</w:t>
      </w:r>
    </w:p>
    <w:p w14:paraId="0E17CBD2" w14:textId="5F1C85DB" w:rsidR="00260EF8" w:rsidRDefault="00260EF8" w:rsidP="00260EF8">
      <w:pPr>
        <w:pStyle w:val="BodyTextFirstIndent"/>
        <w:ind w:firstLine="0"/>
        <w:rPr>
          <w:lang w:val="en-US"/>
        </w:rPr>
      </w:pPr>
      <w:hyperlink r:id="rId65" w:history="1">
        <w:r w:rsidRPr="00350D87">
          <w:rPr>
            <w:rStyle w:val="Hyperlink"/>
            <w:sz w:val="26"/>
            <w:lang w:val="en-US"/>
          </w:rPr>
          <w:t>https://funix-eduvn.zoom.us/rec/share/AX_D89GS22sNSfZFQMaZ3o9dsisdUwRP34c6AaFtDZqFoFisnHZgcN5cFhEh-ks.Yka9hpXKlv--x2UX?startTime=1650458972000</w:t>
        </w:r>
      </w:hyperlink>
    </w:p>
    <w:p w14:paraId="5FDFF000" w14:textId="2D0716F4" w:rsidR="00637D2C" w:rsidRDefault="00637D2C" w:rsidP="00260EF8">
      <w:pPr>
        <w:pStyle w:val="BodyTextFirstIndent"/>
        <w:ind w:firstLine="0"/>
        <w:rPr>
          <w:lang w:val="en-US"/>
        </w:rPr>
      </w:pPr>
    </w:p>
    <w:p w14:paraId="04085826" w14:textId="6BBE32AD" w:rsidR="00637D2C" w:rsidRPr="00637D2C" w:rsidRDefault="00637D2C" w:rsidP="00637D2C">
      <w:pPr>
        <w:pStyle w:val="BodyTextFirstIndent"/>
        <w:ind w:firstLine="0"/>
        <w:jc w:val="center"/>
        <w:rPr>
          <w:b/>
          <w:bCs/>
          <w:lang w:val="en-US"/>
        </w:rPr>
      </w:pPr>
      <w:r w:rsidRPr="00637D2C">
        <w:rPr>
          <w:b/>
          <w:bCs/>
          <w:lang w:val="en-US"/>
        </w:rPr>
        <w:t>-HẾT-</w:t>
      </w:r>
    </w:p>
    <w:p w14:paraId="41F3019E" w14:textId="77777777" w:rsidR="00260EF8" w:rsidRDefault="00260EF8" w:rsidP="00260EF8">
      <w:pPr>
        <w:pStyle w:val="BodyTextFirstIndent"/>
        <w:ind w:firstLine="0"/>
        <w:rPr>
          <w:lang w:val="en-US"/>
        </w:rPr>
      </w:pPr>
    </w:p>
    <w:p w14:paraId="40834528" w14:textId="0240671C" w:rsidR="006A67FD" w:rsidRPr="004E2E86" w:rsidRDefault="006A67FD" w:rsidP="004E2E86">
      <w:pPr>
        <w:pStyle w:val="BodyTextFirstIndent"/>
        <w:rPr>
          <w:lang w:val="en-US"/>
        </w:rPr>
      </w:pPr>
    </w:p>
    <w:p w14:paraId="25E022FB" w14:textId="2FCB38DB" w:rsidR="00260EF8" w:rsidRPr="00C3063D" w:rsidRDefault="00260EF8" w:rsidP="00260EF8">
      <w:pPr>
        <w:pStyle w:val="BodyTextFirstIndent"/>
        <w:ind w:firstLine="0"/>
        <w:rPr>
          <w:lang w:val="en-US"/>
        </w:rPr>
      </w:pPr>
    </w:p>
    <w:sectPr w:rsidR="00260EF8" w:rsidRPr="00C3063D" w:rsidSect="007E4D0B">
      <w:pgSz w:w="11906" w:h="16838" w:code="9"/>
      <w:pgMar w:top="990" w:right="567" w:bottom="567" w:left="851" w:header="0" w:footer="0" w:gutter="0"/>
      <w:cols w:space="720"/>
      <w:noEndnote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DFBE5" w14:textId="77777777" w:rsidR="00AD2342" w:rsidRDefault="00AD2342">
      <w:r>
        <w:separator/>
      </w:r>
    </w:p>
  </w:endnote>
  <w:endnote w:type="continuationSeparator" w:id="0">
    <w:p w14:paraId="5811A7FB" w14:textId="77777777" w:rsidR="00AD2342" w:rsidRDefault="00AD2342">
      <w:r>
        <w:continuationSeparator/>
      </w:r>
    </w:p>
  </w:endnote>
  <w:endnote w:type="continuationNotice" w:id="1">
    <w:p w14:paraId="4156904D" w14:textId="77777777" w:rsidR="00AD2342" w:rsidRDefault="00AD234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charset w:val="00"/>
    <w:family w:val="auto"/>
    <w:pitch w:val="variable"/>
    <w:sig w:usb0="00000007" w:usb1="00000000" w:usb2="00000000" w:usb3="00000000" w:csb0="00000013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NI-Gallera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charset w:val="80"/>
    <w:family w:val="swiss"/>
    <w:pitch w:val="variable"/>
    <w:sig w:usb0="E00002FF" w:usb1="2AC7FDFF" w:usb2="00000016" w:usb3="00000000" w:csb0="0002009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F5F4E" w14:textId="182F39CC" w:rsidR="00EF6C7C" w:rsidRDefault="00EF6C7C">
    <w:pPr>
      <w:pStyle w:val="Footer"/>
      <w:jc w:val="center"/>
    </w:pPr>
  </w:p>
  <w:p w14:paraId="3177DB6C" w14:textId="77777777" w:rsidR="00EF6C7C" w:rsidRDefault="00EF6C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0716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1A5E0B" w14:textId="4E19C0C2" w:rsidR="001968F1" w:rsidRDefault="001968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30</w:t>
        </w:r>
        <w:r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30870D6A" w14:textId="77777777" w:rsidR="001968F1" w:rsidRDefault="001968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63A72" w14:textId="77777777" w:rsidR="00AD2342" w:rsidRDefault="00AD2342">
      <w:r>
        <w:separator/>
      </w:r>
    </w:p>
  </w:footnote>
  <w:footnote w:type="continuationSeparator" w:id="0">
    <w:p w14:paraId="4F8931D4" w14:textId="77777777" w:rsidR="00AD2342" w:rsidRDefault="00AD2342">
      <w:r>
        <w:continuationSeparator/>
      </w:r>
    </w:p>
  </w:footnote>
  <w:footnote w:type="continuationNotice" w:id="1">
    <w:p w14:paraId="6739A585" w14:textId="77777777" w:rsidR="00AD2342" w:rsidRDefault="00AD234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D94E3" w14:textId="6393A658" w:rsidR="00D539E0" w:rsidRDefault="00D539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1C4" w14:textId="32615B8E" w:rsidR="00D539E0" w:rsidRDefault="00D539E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A3DB6" w14:textId="2EFAB8E3" w:rsidR="00D539E0" w:rsidRDefault="00D539E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FB8CA" w14:textId="5FA154F6" w:rsidR="00D539E0" w:rsidRDefault="00D539E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E3613" w14:textId="6D4A989C" w:rsidR="001968F1" w:rsidRPr="007E4D0B" w:rsidRDefault="001968F1" w:rsidP="007E4D0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ECBA0" w14:textId="00EB5826" w:rsidR="00D539E0" w:rsidRDefault="00D539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7" type="#_x0000_t75" style="width:11.25pt;height:11.25pt" o:bullet="t">
        <v:imagedata r:id="rId1" o:title="mso584"/>
      </v:shape>
    </w:pict>
  </w:numPicBullet>
  <w:abstractNum w:abstractNumId="0" w15:restartNumberingAfterBreak="0">
    <w:nsid w:val="FFFFFF7C"/>
    <w:multiLevelType w:val="singleLevel"/>
    <w:tmpl w:val="06344128"/>
    <w:lvl w:ilvl="0">
      <w:start w:val="1"/>
      <w:numFmt w:val="decimal"/>
      <w:pStyle w:val="ListNumber5"/>
      <w:lvlText w:val="%1."/>
      <w:lvlJc w:val="left"/>
      <w:pPr>
        <w:tabs>
          <w:tab w:val="num" w:pos="1288"/>
        </w:tabs>
        <w:ind w:left="1288" w:hanging="360"/>
      </w:pPr>
    </w:lvl>
  </w:abstractNum>
  <w:abstractNum w:abstractNumId="1" w15:restartNumberingAfterBreak="0">
    <w:nsid w:val="FFFFFF7D"/>
    <w:multiLevelType w:val="singleLevel"/>
    <w:tmpl w:val="2536D0D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4FEAA0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1A8C1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59AA4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630099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E4D93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0AD8635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1C6F0B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5A263E"/>
    <w:multiLevelType w:val="hybridMultilevel"/>
    <w:tmpl w:val="0066AA4C"/>
    <w:lvl w:ilvl="0" w:tplc="1158CB68">
      <w:start w:val="1"/>
      <w:numFmt w:val="lowerRoman"/>
      <w:pStyle w:val="Number2"/>
      <w:lvlText w:val="%1."/>
      <w:lvlJc w:val="right"/>
      <w:pPr>
        <w:ind w:left="1728" w:hanging="360"/>
      </w:pPr>
    </w:lvl>
    <w:lvl w:ilvl="1" w:tplc="F78E99CE" w:tentative="1">
      <w:start w:val="1"/>
      <w:numFmt w:val="lowerLetter"/>
      <w:lvlText w:val="%2."/>
      <w:lvlJc w:val="left"/>
      <w:pPr>
        <w:ind w:left="2448" w:hanging="360"/>
      </w:pPr>
    </w:lvl>
    <w:lvl w:ilvl="2" w:tplc="E0443D30" w:tentative="1">
      <w:start w:val="1"/>
      <w:numFmt w:val="lowerRoman"/>
      <w:lvlText w:val="%3."/>
      <w:lvlJc w:val="right"/>
      <w:pPr>
        <w:ind w:left="3168" w:hanging="180"/>
      </w:pPr>
    </w:lvl>
    <w:lvl w:ilvl="3" w:tplc="D3EA4B60" w:tentative="1">
      <w:start w:val="1"/>
      <w:numFmt w:val="decimal"/>
      <w:lvlText w:val="%4."/>
      <w:lvlJc w:val="left"/>
      <w:pPr>
        <w:ind w:left="3888" w:hanging="360"/>
      </w:pPr>
    </w:lvl>
    <w:lvl w:ilvl="4" w:tplc="00BA3384" w:tentative="1">
      <w:start w:val="1"/>
      <w:numFmt w:val="lowerLetter"/>
      <w:lvlText w:val="%5."/>
      <w:lvlJc w:val="left"/>
      <w:pPr>
        <w:ind w:left="4608" w:hanging="360"/>
      </w:pPr>
    </w:lvl>
    <w:lvl w:ilvl="5" w:tplc="CA163B00" w:tentative="1">
      <w:start w:val="1"/>
      <w:numFmt w:val="lowerRoman"/>
      <w:lvlText w:val="%6."/>
      <w:lvlJc w:val="right"/>
      <w:pPr>
        <w:ind w:left="5328" w:hanging="180"/>
      </w:pPr>
    </w:lvl>
    <w:lvl w:ilvl="6" w:tplc="BD98191C" w:tentative="1">
      <w:start w:val="1"/>
      <w:numFmt w:val="decimal"/>
      <w:lvlText w:val="%7."/>
      <w:lvlJc w:val="left"/>
      <w:pPr>
        <w:ind w:left="6048" w:hanging="360"/>
      </w:pPr>
    </w:lvl>
    <w:lvl w:ilvl="7" w:tplc="89900556" w:tentative="1">
      <w:start w:val="1"/>
      <w:numFmt w:val="lowerLetter"/>
      <w:lvlText w:val="%8."/>
      <w:lvlJc w:val="left"/>
      <w:pPr>
        <w:ind w:left="6768" w:hanging="360"/>
      </w:pPr>
    </w:lvl>
    <w:lvl w:ilvl="8" w:tplc="2B20EC12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0" w15:restartNumberingAfterBreak="0">
    <w:nsid w:val="057F7662"/>
    <w:multiLevelType w:val="multilevel"/>
    <w:tmpl w:val="C77217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111"/>
      <w:lvlText w:val="%1.%2.%3."/>
      <w:lvlJc w:val="left"/>
      <w:pPr>
        <w:ind w:left="78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CBA001F"/>
    <w:multiLevelType w:val="hybridMultilevel"/>
    <w:tmpl w:val="1C624884"/>
    <w:lvl w:ilvl="0" w:tplc="660A20F8">
      <w:start w:val="1"/>
      <w:numFmt w:val="bullet"/>
      <w:pStyle w:val="Bullet1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6416E36"/>
    <w:multiLevelType w:val="hybridMultilevel"/>
    <w:tmpl w:val="B5DC5C78"/>
    <w:lvl w:ilvl="0" w:tplc="1CC2C2FA">
      <w:start w:val="1"/>
      <w:numFmt w:val="bullet"/>
      <w:pStyle w:val="Bullet1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A142FE"/>
    <w:multiLevelType w:val="multilevel"/>
    <w:tmpl w:val="283CF180"/>
    <w:lvl w:ilvl="0">
      <w:start w:val="1"/>
      <w:numFmt w:val="upperLetter"/>
      <w:pStyle w:val="DD0"/>
      <w:suff w:val="space"/>
      <w:lvlText w:val="%1. "/>
      <w:lvlJc w:val="center"/>
      <w:pPr>
        <w:ind w:left="284" w:firstLine="4"/>
      </w:pPr>
      <w:rPr>
        <w:rFonts w:hint="default"/>
      </w:rPr>
    </w:lvl>
    <w:lvl w:ilvl="1">
      <w:start w:val="1"/>
      <w:numFmt w:val="decimal"/>
      <w:pStyle w:val="DD1"/>
      <w:suff w:val="space"/>
      <w:lvlText w:val="Chöông %2."/>
      <w:lvlJc w:val="center"/>
      <w:pPr>
        <w:ind w:left="284" w:firstLine="4"/>
      </w:pPr>
      <w:rPr>
        <w:rFonts w:ascii="VNI-Times" w:hAnsi="VNI-Times" w:hint="default"/>
        <w:b/>
        <w:i w:val="0"/>
        <w:sz w:val="28"/>
        <w:szCs w:val="28"/>
      </w:rPr>
    </w:lvl>
    <w:lvl w:ilvl="2">
      <w:start w:val="1"/>
      <w:numFmt w:val="decimal"/>
      <w:pStyle w:val="DD2"/>
      <w:suff w:val="space"/>
      <w:lvlText w:val="%2.%3."/>
      <w:lvlJc w:val="left"/>
      <w:pPr>
        <w:ind w:left="567" w:hanging="283"/>
      </w:pPr>
      <w:rPr>
        <w:rFonts w:hint="default"/>
      </w:rPr>
    </w:lvl>
    <w:lvl w:ilvl="3">
      <w:start w:val="1"/>
      <w:numFmt w:val="decimal"/>
      <w:pStyle w:val="DD3"/>
      <w:suff w:val="space"/>
      <w:lvlText w:val="%2.%3.%4."/>
      <w:lvlJc w:val="left"/>
      <w:pPr>
        <w:ind w:left="851" w:hanging="284"/>
      </w:pPr>
      <w:rPr>
        <w:rFonts w:hint="default"/>
      </w:rPr>
    </w:lvl>
    <w:lvl w:ilvl="4">
      <w:start w:val="1"/>
      <w:numFmt w:val="decimal"/>
      <w:pStyle w:val="DD4"/>
      <w:suff w:val="space"/>
      <w:lvlText w:val="%2.%3.%4.%5."/>
      <w:lvlJc w:val="left"/>
      <w:pPr>
        <w:ind w:left="1418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3960" w:hanging="360"/>
      </w:pPr>
      <w:rPr>
        <w:rFonts w:hint="default"/>
      </w:rPr>
    </w:lvl>
  </w:abstractNum>
  <w:abstractNum w:abstractNumId="14" w15:restartNumberingAfterBreak="0">
    <w:nsid w:val="1DF57F5C"/>
    <w:multiLevelType w:val="multilevel"/>
    <w:tmpl w:val="25940814"/>
    <w:lvl w:ilvl="0">
      <w:start w:val="1"/>
      <w:numFmt w:val="decimal"/>
      <w:pStyle w:val="Heading4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2BBA46C7"/>
    <w:multiLevelType w:val="hybridMultilevel"/>
    <w:tmpl w:val="6F30EFA2"/>
    <w:name w:val="chapter3"/>
    <w:lvl w:ilvl="0" w:tplc="A18AD11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18C395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AE7E92A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64E150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E7E5AA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C7040E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1EA43D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656278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724252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3BB2355"/>
    <w:multiLevelType w:val="hybridMultilevel"/>
    <w:tmpl w:val="2F88BC9C"/>
    <w:lvl w:ilvl="0" w:tplc="0409000F">
      <w:start w:val="1"/>
      <w:numFmt w:val="bullet"/>
      <w:pStyle w:val="Bullet2"/>
      <w:lvlText w:val=""/>
      <w:lvlJc w:val="left"/>
      <w:pPr>
        <w:tabs>
          <w:tab w:val="num" w:pos="907"/>
        </w:tabs>
        <w:ind w:left="907" w:hanging="397"/>
      </w:pPr>
      <w:rPr>
        <w:rFonts w:ascii="Symbol" w:hAnsi="Symbol" w:hint="default"/>
        <w:color w:val="auto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A30734"/>
    <w:multiLevelType w:val="hybridMultilevel"/>
    <w:tmpl w:val="465A7EFC"/>
    <w:lvl w:ilvl="0" w:tplc="FFFFFFFF">
      <w:start w:val="1"/>
      <w:numFmt w:val="bullet"/>
      <w:pStyle w:val="Bullet4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C95834"/>
    <w:multiLevelType w:val="hybridMultilevel"/>
    <w:tmpl w:val="F050D85C"/>
    <w:lvl w:ilvl="0" w:tplc="C3D8CF7E">
      <w:start w:val="1"/>
      <w:numFmt w:val="lowerRoman"/>
      <w:pStyle w:val="List"/>
      <w:lvlText w:val="%1."/>
      <w:lvlJc w:val="right"/>
      <w:pPr>
        <w:tabs>
          <w:tab w:val="num" w:pos="720"/>
        </w:tabs>
        <w:ind w:left="720" w:hanging="360"/>
      </w:p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F9121F5"/>
    <w:multiLevelType w:val="hybridMultilevel"/>
    <w:tmpl w:val="7CC61B92"/>
    <w:lvl w:ilvl="0" w:tplc="4E742352">
      <w:start w:val="1"/>
      <w:numFmt w:val="lowerLetter"/>
      <w:pStyle w:val="Number3"/>
      <w:lvlText w:val="%1."/>
      <w:lvlJc w:val="left"/>
      <w:pPr>
        <w:ind w:left="201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0" w15:restartNumberingAfterBreak="0">
    <w:nsid w:val="55706B47"/>
    <w:multiLevelType w:val="hybridMultilevel"/>
    <w:tmpl w:val="BA2A6E2C"/>
    <w:lvl w:ilvl="0" w:tplc="37807902">
      <w:numFmt w:val="bullet"/>
      <w:lvlText w:val="-"/>
      <w:lvlJc w:val="left"/>
      <w:pPr>
        <w:ind w:left="79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1" w15:restartNumberingAfterBreak="0">
    <w:nsid w:val="55987030"/>
    <w:multiLevelType w:val="hybridMultilevel"/>
    <w:tmpl w:val="9F18DB32"/>
    <w:name w:val="chapter4"/>
    <w:lvl w:ilvl="0" w:tplc="C714CD6A">
      <w:start w:val="1"/>
      <w:numFmt w:val="decimal"/>
      <w:pStyle w:val="Number1"/>
      <w:lvlText w:val="%1."/>
      <w:lvlJc w:val="left"/>
      <w:pPr>
        <w:ind w:left="1440" w:hanging="360"/>
      </w:pPr>
    </w:lvl>
    <w:lvl w:ilvl="1" w:tplc="F286A178" w:tentative="1">
      <w:start w:val="1"/>
      <w:numFmt w:val="lowerLetter"/>
      <w:lvlText w:val="%2."/>
      <w:lvlJc w:val="left"/>
      <w:pPr>
        <w:ind w:left="2160" w:hanging="360"/>
      </w:pPr>
    </w:lvl>
    <w:lvl w:ilvl="2" w:tplc="273693F8" w:tentative="1">
      <w:start w:val="1"/>
      <w:numFmt w:val="lowerRoman"/>
      <w:lvlText w:val="%3."/>
      <w:lvlJc w:val="right"/>
      <w:pPr>
        <w:ind w:left="2880" w:hanging="180"/>
      </w:pPr>
    </w:lvl>
    <w:lvl w:ilvl="3" w:tplc="04440840" w:tentative="1">
      <w:start w:val="1"/>
      <w:numFmt w:val="decimal"/>
      <w:lvlText w:val="%4."/>
      <w:lvlJc w:val="left"/>
      <w:pPr>
        <w:ind w:left="3600" w:hanging="360"/>
      </w:pPr>
    </w:lvl>
    <w:lvl w:ilvl="4" w:tplc="C762A146" w:tentative="1">
      <w:start w:val="1"/>
      <w:numFmt w:val="lowerLetter"/>
      <w:lvlText w:val="%5."/>
      <w:lvlJc w:val="left"/>
      <w:pPr>
        <w:ind w:left="4320" w:hanging="360"/>
      </w:pPr>
    </w:lvl>
    <w:lvl w:ilvl="5" w:tplc="82DA7DDE" w:tentative="1">
      <w:start w:val="1"/>
      <w:numFmt w:val="lowerRoman"/>
      <w:lvlText w:val="%6."/>
      <w:lvlJc w:val="right"/>
      <w:pPr>
        <w:ind w:left="5040" w:hanging="180"/>
      </w:pPr>
    </w:lvl>
    <w:lvl w:ilvl="6" w:tplc="5394E804" w:tentative="1">
      <w:start w:val="1"/>
      <w:numFmt w:val="decimal"/>
      <w:lvlText w:val="%7."/>
      <w:lvlJc w:val="left"/>
      <w:pPr>
        <w:ind w:left="5760" w:hanging="360"/>
      </w:pPr>
    </w:lvl>
    <w:lvl w:ilvl="7" w:tplc="771863B0" w:tentative="1">
      <w:start w:val="1"/>
      <w:numFmt w:val="lowerLetter"/>
      <w:lvlText w:val="%8."/>
      <w:lvlJc w:val="left"/>
      <w:pPr>
        <w:ind w:left="6480" w:hanging="360"/>
      </w:pPr>
    </w:lvl>
    <w:lvl w:ilvl="8" w:tplc="C810C35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7441947"/>
    <w:multiLevelType w:val="singleLevel"/>
    <w:tmpl w:val="1FE29846"/>
    <w:lvl w:ilvl="0">
      <w:start w:val="1"/>
      <w:numFmt w:val="lowerRoman"/>
      <w:pStyle w:val="List2"/>
      <w:lvlText w:val="%1."/>
      <w:lvlJc w:val="righ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59136C78"/>
    <w:multiLevelType w:val="hybridMultilevel"/>
    <w:tmpl w:val="E8B63AC6"/>
    <w:lvl w:ilvl="0" w:tplc="08A64504">
      <w:start w:val="1"/>
      <w:numFmt w:val="lowerLetter"/>
      <w:pStyle w:val="Heading5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744C2D"/>
    <w:multiLevelType w:val="multilevel"/>
    <w:tmpl w:val="FB64F148"/>
    <w:lvl w:ilvl="0">
      <w:start w:val="1"/>
      <w:numFmt w:val="decimal"/>
      <w:pStyle w:val="ND"/>
      <w:lvlText w:val="%1.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5" w15:restartNumberingAfterBreak="0">
    <w:nsid w:val="615952DA"/>
    <w:multiLevelType w:val="hybridMultilevel"/>
    <w:tmpl w:val="2DC2C22E"/>
    <w:lvl w:ilvl="0" w:tplc="E1A4CED4">
      <w:start w:val="1"/>
      <w:numFmt w:val="bullet"/>
      <w:pStyle w:val="Bullet3"/>
      <w:lvlText w:val=""/>
      <w:lvlJc w:val="left"/>
      <w:pPr>
        <w:ind w:left="2016" w:hanging="360"/>
      </w:pPr>
      <w:rPr>
        <w:rFonts w:ascii="Wingdings" w:hAnsi="Wingdings" w:hint="default"/>
      </w:rPr>
    </w:lvl>
    <w:lvl w:ilvl="1" w:tplc="1C82282E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CEDC4FA6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16200980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B2BAFDFE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7BF60F36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E398DDE6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44E2EEC2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39AE3C32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6" w15:restartNumberingAfterBreak="0">
    <w:nsid w:val="637F52C9"/>
    <w:multiLevelType w:val="hybridMultilevel"/>
    <w:tmpl w:val="731449EE"/>
    <w:lvl w:ilvl="0" w:tplc="0C22C550">
      <w:start w:val="1"/>
      <w:numFmt w:val="bullet"/>
      <w:pStyle w:val="Bullet20"/>
      <w:lvlText w:val=""/>
      <w:lvlJc w:val="left"/>
      <w:pPr>
        <w:ind w:left="17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27" w15:restartNumberingAfterBreak="0">
    <w:nsid w:val="736F29CA"/>
    <w:multiLevelType w:val="multilevel"/>
    <w:tmpl w:val="1BE6B2BE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75186DFA"/>
    <w:multiLevelType w:val="multilevel"/>
    <w:tmpl w:val="8220A5E2"/>
    <w:lvl w:ilvl="0">
      <w:start w:val="1"/>
      <w:numFmt w:val="decimal"/>
      <w:pStyle w:val="Heading1"/>
      <w:lvlText w:val="MỤC %1."/>
      <w:lvlJc w:val="left"/>
      <w:pPr>
        <w:ind w:left="400" w:hanging="40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tabs>
          <w:tab w:val="num" w:pos="1620"/>
        </w:tabs>
        <w:ind w:left="2286" w:hanging="1386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0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9FC15CF"/>
    <w:multiLevelType w:val="hybridMultilevel"/>
    <w:tmpl w:val="900CCA52"/>
    <w:name w:val="chapter2"/>
    <w:lvl w:ilvl="0" w:tplc="902C5B60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58ED98A" w:tentative="1">
      <w:start w:val="1"/>
      <w:numFmt w:val="lowerLetter"/>
      <w:lvlText w:val="%2."/>
      <w:lvlJc w:val="left"/>
      <w:pPr>
        <w:ind w:left="1440" w:hanging="360"/>
      </w:pPr>
    </w:lvl>
    <w:lvl w:ilvl="2" w:tplc="4422204C" w:tentative="1">
      <w:start w:val="1"/>
      <w:numFmt w:val="lowerRoman"/>
      <w:lvlText w:val="%3."/>
      <w:lvlJc w:val="right"/>
      <w:pPr>
        <w:ind w:left="2160" w:hanging="180"/>
      </w:pPr>
    </w:lvl>
    <w:lvl w:ilvl="3" w:tplc="5DD8AA1E" w:tentative="1">
      <w:start w:val="1"/>
      <w:numFmt w:val="decimal"/>
      <w:lvlText w:val="%4."/>
      <w:lvlJc w:val="left"/>
      <w:pPr>
        <w:ind w:left="2880" w:hanging="360"/>
      </w:pPr>
    </w:lvl>
    <w:lvl w:ilvl="4" w:tplc="D9C4D104" w:tentative="1">
      <w:start w:val="1"/>
      <w:numFmt w:val="lowerLetter"/>
      <w:lvlText w:val="%5."/>
      <w:lvlJc w:val="left"/>
      <w:pPr>
        <w:ind w:left="3600" w:hanging="360"/>
      </w:pPr>
    </w:lvl>
    <w:lvl w:ilvl="5" w:tplc="145A41CC" w:tentative="1">
      <w:start w:val="1"/>
      <w:numFmt w:val="lowerRoman"/>
      <w:lvlText w:val="%6."/>
      <w:lvlJc w:val="right"/>
      <w:pPr>
        <w:ind w:left="4320" w:hanging="180"/>
      </w:pPr>
    </w:lvl>
    <w:lvl w:ilvl="6" w:tplc="9A2ABF6C" w:tentative="1">
      <w:start w:val="1"/>
      <w:numFmt w:val="decimal"/>
      <w:lvlText w:val="%7."/>
      <w:lvlJc w:val="left"/>
      <w:pPr>
        <w:ind w:left="5040" w:hanging="360"/>
      </w:pPr>
    </w:lvl>
    <w:lvl w:ilvl="7" w:tplc="305231BA" w:tentative="1">
      <w:start w:val="1"/>
      <w:numFmt w:val="lowerLetter"/>
      <w:lvlText w:val="%8."/>
      <w:lvlJc w:val="left"/>
      <w:pPr>
        <w:ind w:left="5760" w:hanging="360"/>
      </w:pPr>
    </w:lvl>
    <w:lvl w:ilvl="8" w:tplc="39AE16B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286AC3"/>
    <w:multiLevelType w:val="multilevel"/>
    <w:tmpl w:val="C3BA29E6"/>
    <w:lvl w:ilvl="0">
      <w:start w:val="1"/>
      <w:numFmt w:val="decimal"/>
      <w:lvlText w:val="Chương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434252275">
    <w:abstractNumId w:val="2"/>
  </w:num>
  <w:num w:numId="2" w16cid:durableId="722213541">
    <w:abstractNumId w:val="8"/>
  </w:num>
  <w:num w:numId="3" w16cid:durableId="2088922306">
    <w:abstractNumId w:val="6"/>
  </w:num>
  <w:num w:numId="4" w16cid:durableId="949556097">
    <w:abstractNumId w:val="5"/>
  </w:num>
  <w:num w:numId="5" w16cid:durableId="689377565">
    <w:abstractNumId w:val="4"/>
  </w:num>
  <w:num w:numId="6" w16cid:durableId="1236667101">
    <w:abstractNumId w:val="7"/>
  </w:num>
  <w:num w:numId="7" w16cid:durableId="677347150">
    <w:abstractNumId w:val="3"/>
  </w:num>
  <w:num w:numId="8" w16cid:durableId="610168225">
    <w:abstractNumId w:val="1"/>
  </w:num>
  <w:num w:numId="9" w16cid:durableId="1454400625">
    <w:abstractNumId w:val="0"/>
  </w:num>
  <w:num w:numId="10" w16cid:durableId="731199796">
    <w:abstractNumId w:val="22"/>
  </w:num>
  <w:num w:numId="11" w16cid:durableId="682509089">
    <w:abstractNumId w:val="18"/>
  </w:num>
  <w:num w:numId="12" w16cid:durableId="337466632">
    <w:abstractNumId w:val="30"/>
  </w:num>
  <w:num w:numId="13" w16cid:durableId="1452743763">
    <w:abstractNumId w:val="28"/>
  </w:num>
  <w:num w:numId="14" w16cid:durableId="1893539410">
    <w:abstractNumId w:val="11"/>
  </w:num>
  <w:num w:numId="15" w16cid:durableId="1095398289">
    <w:abstractNumId w:val="26"/>
  </w:num>
  <w:num w:numId="16" w16cid:durableId="359940421">
    <w:abstractNumId w:val="25"/>
  </w:num>
  <w:num w:numId="17" w16cid:durableId="489442027">
    <w:abstractNumId w:val="19"/>
  </w:num>
  <w:num w:numId="18" w16cid:durableId="358508621">
    <w:abstractNumId w:val="17"/>
  </w:num>
  <w:num w:numId="19" w16cid:durableId="1606763045">
    <w:abstractNumId w:val="21"/>
    <w:lvlOverride w:ilvl="0">
      <w:startOverride w:val="1"/>
    </w:lvlOverride>
  </w:num>
  <w:num w:numId="20" w16cid:durableId="2100901858">
    <w:abstractNumId w:val="9"/>
    <w:lvlOverride w:ilvl="0">
      <w:startOverride w:val="1"/>
    </w:lvlOverride>
  </w:num>
  <w:num w:numId="21" w16cid:durableId="7752942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9010416">
    <w:abstractNumId w:val="16"/>
  </w:num>
  <w:num w:numId="23" w16cid:durableId="464784528">
    <w:abstractNumId w:val="12"/>
  </w:num>
  <w:num w:numId="24" w16cid:durableId="912667507">
    <w:abstractNumId w:val="23"/>
  </w:num>
  <w:num w:numId="25" w16cid:durableId="567423049">
    <w:abstractNumId w:val="13"/>
  </w:num>
  <w:num w:numId="26" w16cid:durableId="1840847173">
    <w:abstractNumId w:val="24"/>
  </w:num>
  <w:num w:numId="27" w16cid:durableId="660501725">
    <w:abstractNumId w:val="27"/>
  </w:num>
  <w:num w:numId="28" w16cid:durableId="1952079947">
    <w:abstractNumId w:val="10"/>
  </w:num>
  <w:num w:numId="29" w16cid:durableId="1552569961">
    <w:abstractNumId w:val="28"/>
  </w:num>
  <w:num w:numId="30" w16cid:durableId="753167493">
    <w:abstractNumId w:val="28"/>
  </w:num>
  <w:num w:numId="31" w16cid:durableId="1317799289">
    <w:abstractNumId w:val="20"/>
  </w:num>
  <w:num w:numId="32" w16cid:durableId="388765024">
    <w:abstractNumId w:val="2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hideSpellingErrors/>
  <w:activeWritingStyle w:appName="MSWord" w:lang="en-US" w:vendorID="64" w:dllVersion="5" w:nlCheck="1" w:checkStyle="1"/>
  <w:activeWritingStyle w:appName="MSWord" w:lang="en-AU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en-AU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linkStyles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51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_Doc_Font_List_Name" w:val="Times New RomanArial"/>
    <w:docVar w:name="EN_Lib_Name_List_Name" w:val="16PhDThesisRef.ENL"/>
    <w:docVar w:name="EN_Main_Body_Style_Name" w:val="Coastal Engineering"/>
  </w:docVars>
  <w:rsids>
    <w:rsidRoot w:val="00D51E78"/>
    <w:rsid w:val="00000333"/>
    <w:rsid w:val="00000351"/>
    <w:rsid w:val="0000047A"/>
    <w:rsid w:val="0000060E"/>
    <w:rsid w:val="00000947"/>
    <w:rsid w:val="00000A6F"/>
    <w:rsid w:val="000015B3"/>
    <w:rsid w:val="0000187C"/>
    <w:rsid w:val="00001991"/>
    <w:rsid w:val="00001C77"/>
    <w:rsid w:val="0000218B"/>
    <w:rsid w:val="000024DE"/>
    <w:rsid w:val="00002513"/>
    <w:rsid w:val="000028E4"/>
    <w:rsid w:val="000029F8"/>
    <w:rsid w:val="00002A60"/>
    <w:rsid w:val="00002E84"/>
    <w:rsid w:val="00003435"/>
    <w:rsid w:val="0000369E"/>
    <w:rsid w:val="00003A4C"/>
    <w:rsid w:val="00003AE0"/>
    <w:rsid w:val="000041CA"/>
    <w:rsid w:val="00004201"/>
    <w:rsid w:val="0000468E"/>
    <w:rsid w:val="00004934"/>
    <w:rsid w:val="00004B93"/>
    <w:rsid w:val="00004D15"/>
    <w:rsid w:val="0000538D"/>
    <w:rsid w:val="00005A6C"/>
    <w:rsid w:val="00006346"/>
    <w:rsid w:val="0000644A"/>
    <w:rsid w:val="000064B4"/>
    <w:rsid w:val="00006796"/>
    <w:rsid w:val="00007005"/>
    <w:rsid w:val="0000705D"/>
    <w:rsid w:val="000070E2"/>
    <w:rsid w:val="00007200"/>
    <w:rsid w:val="0000726C"/>
    <w:rsid w:val="0000751C"/>
    <w:rsid w:val="00007BE2"/>
    <w:rsid w:val="00010026"/>
    <w:rsid w:val="00010149"/>
    <w:rsid w:val="000103DA"/>
    <w:rsid w:val="0001045B"/>
    <w:rsid w:val="00010489"/>
    <w:rsid w:val="000105EB"/>
    <w:rsid w:val="00010879"/>
    <w:rsid w:val="00010981"/>
    <w:rsid w:val="00010D61"/>
    <w:rsid w:val="00010F06"/>
    <w:rsid w:val="00010F2B"/>
    <w:rsid w:val="00010FA5"/>
    <w:rsid w:val="0001112B"/>
    <w:rsid w:val="0001114A"/>
    <w:rsid w:val="000117C4"/>
    <w:rsid w:val="00011A45"/>
    <w:rsid w:val="00011A84"/>
    <w:rsid w:val="0001253C"/>
    <w:rsid w:val="00012619"/>
    <w:rsid w:val="00012625"/>
    <w:rsid w:val="000128F4"/>
    <w:rsid w:val="00012AF3"/>
    <w:rsid w:val="00013194"/>
    <w:rsid w:val="000131B5"/>
    <w:rsid w:val="0001363F"/>
    <w:rsid w:val="000136E8"/>
    <w:rsid w:val="00013722"/>
    <w:rsid w:val="00013C28"/>
    <w:rsid w:val="00013D8C"/>
    <w:rsid w:val="00013F40"/>
    <w:rsid w:val="00013FE0"/>
    <w:rsid w:val="00014647"/>
    <w:rsid w:val="00014CB5"/>
    <w:rsid w:val="00014FB3"/>
    <w:rsid w:val="00015191"/>
    <w:rsid w:val="00015678"/>
    <w:rsid w:val="000156E6"/>
    <w:rsid w:val="00015D39"/>
    <w:rsid w:val="00015D5F"/>
    <w:rsid w:val="00015DC8"/>
    <w:rsid w:val="00016252"/>
    <w:rsid w:val="00016287"/>
    <w:rsid w:val="00016385"/>
    <w:rsid w:val="00016447"/>
    <w:rsid w:val="00016717"/>
    <w:rsid w:val="00016EA2"/>
    <w:rsid w:val="000170E2"/>
    <w:rsid w:val="000173BE"/>
    <w:rsid w:val="00017509"/>
    <w:rsid w:val="00017C33"/>
    <w:rsid w:val="000203D7"/>
    <w:rsid w:val="00020416"/>
    <w:rsid w:val="00020A45"/>
    <w:rsid w:val="00020B97"/>
    <w:rsid w:val="00021075"/>
    <w:rsid w:val="00021911"/>
    <w:rsid w:val="00021929"/>
    <w:rsid w:val="000219A0"/>
    <w:rsid w:val="00021F71"/>
    <w:rsid w:val="00021F75"/>
    <w:rsid w:val="0002242C"/>
    <w:rsid w:val="00022DE1"/>
    <w:rsid w:val="000230DC"/>
    <w:rsid w:val="00023383"/>
    <w:rsid w:val="000237EB"/>
    <w:rsid w:val="00023A95"/>
    <w:rsid w:val="00023BB6"/>
    <w:rsid w:val="00023CD5"/>
    <w:rsid w:val="00024488"/>
    <w:rsid w:val="000244DD"/>
    <w:rsid w:val="00024504"/>
    <w:rsid w:val="00024C17"/>
    <w:rsid w:val="00024FB4"/>
    <w:rsid w:val="00025347"/>
    <w:rsid w:val="000254BC"/>
    <w:rsid w:val="000256AA"/>
    <w:rsid w:val="00025A53"/>
    <w:rsid w:val="00025C1C"/>
    <w:rsid w:val="00025E6B"/>
    <w:rsid w:val="00025F60"/>
    <w:rsid w:val="0002606C"/>
    <w:rsid w:val="0002612E"/>
    <w:rsid w:val="00026146"/>
    <w:rsid w:val="0002636D"/>
    <w:rsid w:val="00026414"/>
    <w:rsid w:val="000266C6"/>
    <w:rsid w:val="00026BA6"/>
    <w:rsid w:val="00026CAE"/>
    <w:rsid w:val="00026CF4"/>
    <w:rsid w:val="00026FC8"/>
    <w:rsid w:val="0002707A"/>
    <w:rsid w:val="00027726"/>
    <w:rsid w:val="00027911"/>
    <w:rsid w:val="00027CC5"/>
    <w:rsid w:val="00027CD1"/>
    <w:rsid w:val="00027DB8"/>
    <w:rsid w:val="0003023D"/>
    <w:rsid w:val="00030460"/>
    <w:rsid w:val="0003072B"/>
    <w:rsid w:val="000307D4"/>
    <w:rsid w:val="00031079"/>
    <w:rsid w:val="0003129C"/>
    <w:rsid w:val="00031339"/>
    <w:rsid w:val="00031604"/>
    <w:rsid w:val="00031757"/>
    <w:rsid w:val="0003191B"/>
    <w:rsid w:val="00031B14"/>
    <w:rsid w:val="00031E66"/>
    <w:rsid w:val="00032A55"/>
    <w:rsid w:val="00032BC3"/>
    <w:rsid w:val="00032DC7"/>
    <w:rsid w:val="00033096"/>
    <w:rsid w:val="00033584"/>
    <w:rsid w:val="00033652"/>
    <w:rsid w:val="00033858"/>
    <w:rsid w:val="00033BAA"/>
    <w:rsid w:val="00033FAE"/>
    <w:rsid w:val="000343F7"/>
    <w:rsid w:val="00034508"/>
    <w:rsid w:val="000345F6"/>
    <w:rsid w:val="0003460F"/>
    <w:rsid w:val="00034B46"/>
    <w:rsid w:val="00034D47"/>
    <w:rsid w:val="0003555C"/>
    <w:rsid w:val="000355E6"/>
    <w:rsid w:val="000357F0"/>
    <w:rsid w:val="000359E5"/>
    <w:rsid w:val="00035A84"/>
    <w:rsid w:val="00035AF8"/>
    <w:rsid w:val="00035B3D"/>
    <w:rsid w:val="00036018"/>
    <w:rsid w:val="000366AD"/>
    <w:rsid w:val="00036B1E"/>
    <w:rsid w:val="00036D50"/>
    <w:rsid w:val="00036DD2"/>
    <w:rsid w:val="00037196"/>
    <w:rsid w:val="00037634"/>
    <w:rsid w:val="00040314"/>
    <w:rsid w:val="000404EF"/>
    <w:rsid w:val="00040565"/>
    <w:rsid w:val="000406CC"/>
    <w:rsid w:val="00040B6F"/>
    <w:rsid w:val="00040FC6"/>
    <w:rsid w:val="00041056"/>
    <w:rsid w:val="00041804"/>
    <w:rsid w:val="00041A85"/>
    <w:rsid w:val="00041B3B"/>
    <w:rsid w:val="00041B97"/>
    <w:rsid w:val="0004270C"/>
    <w:rsid w:val="00042883"/>
    <w:rsid w:val="00042C1B"/>
    <w:rsid w:val="00042ECB"/>
    <w:rsid w:val="000432F8"/>
    <w:rsid w:val="00043536"/>
    <w:rsid w:val="000437EB"/>
    <w:rsid w:val="0004398D"/>
    <w:rsid w:val="00043E52"/>
    <w:rsid w:val="00043ED9"/>
    <w:rsid w:val="00043F2A"/>
    <w:rsid w:val="0004426D"/>
    <w:rsid w:val="0004427C"/>
    <w:rsid w:val="00044524"/>
    <w:rsid w:val="00044F08"/>
    <w:rsid w:val="00044FCE"/>
    <w:rsid w:val="0004524E"/>
    <w:rsid w:val="000456F5"/>
    <w:rsid w:val="00045781"/>
    <w:rsid w:val="00045DCE"/>
    <w:rsid w:val="00046BF8"/>
    <w:rsid w:val="00046FF4"/>
    <w:rsid w:val="000470F9"/>
    <w:rsid w:val="0004716B"/>
    <w:rsid w:val="00047223"/>
    <w:rsid w:val="000479DE"/>
    <w:rsid w:val="00047AF3"/>
    <w:rsid w:val="00047BBD"/>
    <w:rsid w:val="0005025B"/>
    <w:rsid w:val="000502A1"/>
    <w:rsid w:val="00050644"/>
    <w:rsid w:val="000507B2"/>
    <w:rsid w:val="00050950"/>
    <w:rsid w:val="00050BC9"/>
    <w:rsid w:val="00050C8B"/>
    <w:rsid w:val="00050CF6"/>
    <w:rsid w:val="0005119E"/>
    <w:rsid w:val="00051651"/>
    <w:rsid w:val="0005175B"/>
    <w:rsid w:val="000517E4"/>
    <w:rsid w:val="0005207F"/>
    <w:rsid w:val="000525E5"/>
    <w:rsid w:val="00052A69"/>
    <w:rsid w:val="00052B2D"/>
    <w:rsid w:val="0005371B"/>
    <w:rsid w:val="000537CE"/>
    <w:rsid w:val="000539B0"/>
    <w:rsid w:val="00053C0B"/>
    <w:rsid w:val="00053E0D"/>
    <w:rsid w:val="0005425A"/>
    <w:rsid w:val="00054506"/>
    <w:rsid w:val="00054525"/>
    <w:rsid w:val="000547F9"/>
    <w:rsid w:val="00054DC6"/>
    <w:rsid w:val="000555E5"/>
    <w:rsid w:val="000556FA"/>
    <w:rsid w:val="000559F1"/>
    <w:rsid w:val="00055A41"/>
    <w:rsid w:val="00055B1F"/>
    <w:rsid w:val="00055FF2"/>
    <w:rsid w:val="00056278"/>
    <w:rsid w:val="00056470"/>
    <w:rsid w:val="000568D8"/>
    <w:rsid w:val="00056C9B"/>
    <w:rsid w:val="00057185"/>
    <w:rsid w:val="00057B88"/>
    <w:rsid w:val="000607AE"/>
    <w:rsid w:val="000607CE"/>
    <w:rsid w:val="00060EFB"/>
    <w:rsid w:val="000612AC"/>
    <w:rsid w:val="000613C5"/>
    <w:rsid w:val="000613EE"/>
    <w:rsid w:val="00061C79"/>
    <w:rsid w:val="00061C9E"/>
    <w:rsid w:val="00061E7E"/>
    <w:rsid w:val="000620B0"/>
    <w:rsid w:val="00062793"/>
    <w:rsid w:val="000637F5"/>
    <w:rsid w:val="0006387A"/>
    <w:rsid w:val="000638C7"/>
    <w:rsid w:val="00063A5F"/>
    <w:rsid w:val="00063C35"/>
    <w:rsid w:val="0006488A"/>
    <w:rsid w:val="0006491D"/>
    <w:rsid w:val="00064CE7"/>
    <w:rsid w:val="00064CE9"/>
    <w:rsid w:val="00064E1A"/>
    <w:rsid w:val="000650BA"/>
    <w:rsid w:val="0006592C"/>
    <w:rsid w:val="00065E2C"/>
    <w:rsid w:val="00065E32"/>
    <w:rsid w:val="00065E62"/>
    <w:rsid w:val="00065FFD"/>
    <w:rsid w:val="00066362"/>
    <w:rsid w:val="00066676"/>
    <w:rsid w:val="00066F91"/>
    <w:rsid w:val="000670B9"/>
    <w:rsid w:val="0006722A"/>
    <w:rsid w:val="00067482"/>
    <w:rsid w:val="0006768B"/>
    <w:rsid w:val="000677F4"/>
    <w:rsid w:val="00067AD3"/>
    <w:rsid w:val="00067B1F"/>
    <w:rsid w:val="00067C6B"/>
    <w:rsid w:val="0007004A"/>
    <w:rsid w:val="000700CF"/>
    <w:rsid w:val="00070570"/>
    <w:rsid w:val="00070735"/>
    <w:rsid w:val="0007082A"/>
    <w:rsid w:val="00070A95"/>
    <w:rsid w:val="00070FC1"/>
    <w:rsid w:val="00071073"/>
    <w:rsid w:val="000713E7"/>
    <w:rsid w:val="00071411"/>
    <w:rsid w:val="000714EB"/>
    <w:rsid w:val="000715EE"/>
    <w:rsid w:val="0007165F"/>
    <w:rsid w:val="00071E14"/>
    <w:rsid w:val="000728C8"/>
    <w:rsid w:val="00072C48"/>
    <w:rsid w:val="00072DE7"/>
    <w:rsid w:val="000732ED"/>
    <w:rsid w:val="000736F3"/>
    <w:rsid w:val="0007375A"/>
    <w:rsid w:val="0007382A"/>
    <w:rsid w:val="000738D2"/>
    <w:rsid w:val="00073907"/>
    <w:rsid w:val="00073E27"/>
    <w:rsid w:val="0007424A"/>
    <w:rsid w:val="000745F3"/>
    <w:rsid w:val="00074B19"/>
    <w:rsid w:val="00075959"/>
    <w:rsid w:val="00075BA2"/>
    <w:rsid w:val="00075CF3"/>
    <w:rsid w:val="00075F08"/>
    <w:rsid w:val="0007637A"/>
    <w:rsid w:val="0007664A"/>
    <w:rsid w:val="00076B68"/>
    <w:rsid w:val="00076D11"/>
    <w:rsid w:val="00076FF5"/>
    <w:rsid w:val="000774CB"/>
    <w:rsid w:val="000776C8"/>
    <w:rsid w:val="00077AE2"/>
    <w:rsid w:val="00077E57"/>
    <w:rsid w:val="00077EEA"/>
    <w:rsid w:val="0008029F"/>
    <w:rsid w:val="00080602"/>
    <w:rsid w:val="00080B8B"/>
    <w:rsid w:val="00080E8C"/>
    <w:rsid w:val="000812E3"/>
    <w:rsid w:val="000815D0"/>
    <w:rsid w:val="00081671"/>
    <w:rsid w:val="000817D3"/>
    <w:rsid w:val="000818D5"/>
    <w:rsid w:val="000818F1"/>
    <w:rsid w:val="000819E5"/>
    <w:rsid w:val="00082080"/>
    <w:rsid w:val="000823F8"/>
    <w:rsid w:val="000824FC"/>
    <w:rsid w:val="00082A67"/>
    <w:rsid w:val="000830FD"/>
    <w:rsid w:val="00083A32"/>
    <w:rsid w:val="00083AC5"/>
    <w:rsid w:val="00083DAC"/>
    <w:rsid w:val="00084A99"/>
    <w:rsid w:val="00084AA0"/>
    <w:rsid w:val="00084FC7"/>
    <w:rsid w:val="00085139"/>
    <w:rsid w:val="0008526A"/>
    <w:rsid w:val="000857B4"/>
    <w:rsid w:val="00085954"/>
    <w:rsid w:val="00085A37"/>
    <w:rsid w:val="00085AE0"/>
    <w:rsid w:val="00085F08"/>
    <w:rsid w:val="00085F59"/>
    <w:rsid w:val="00086296"/>
    <w:rsid w:val="0008655B"/>
    <w:rsid w:val="000866D3"/>
    <w:rsid w:val="000867E5"/>
    <w:rsid w:val="000867FA"/>
    <w:rsid w:val="00086DA6"/>
    <w:rsid w:val="00086E24"/>
    <w:rsid w:val="00087063"/>
    <w:rsid w:val="000876C9"/>
    <w:rsid w:val="00087763"/>
    <w:rsid w:val="0008779D"/>
    <w:rsid w:val="00087E19"/>
    <w:rsid w:val="00087EBA"/>
    <w:rsid w:val="00090137"/>
    <w:rsid w:val="000901B4"/>
    <w:rsid w:val="000902CC"/>
    <w:rsid w:val="00090401"/>
    <w:rsid w:val="0009055D"/>
    <w:rsid w:val="00090798"/>
    <w:rsid w:val="00090A51"/>
    <w:rsid w:val="00090E5E"/>
    <w:rsid w:val="00091235"/>
    <w:rsid w:val="0009190C"/>
    <w:rsid w:val="0009213D"/>
    <w:rsid w:val="000921B9"/>
    <w:rsid w:val="000924FD"/>
    <w:rsid w:val="000926E2"/>
    <w:rsid w:val="000928C7"/>
    <w:rsid w:val="000929D5"/>
    <w:rsid w:val="00092C07"/>
    <w:rsid w:val="0009337D"/>
    <w:rsid w:val="0009364E"/>
    <w:rsid w:val="00093891"/>
    <w:rsid w:val="00093A16"/>
    <w:rsid w:val="00093B55"/>
    <w:rsid w:val="00093C62"/>
    <w:rsid w:val="00093CE4"/>
    <w:rsid w:val="00093ECB"/>
    <w:rsid w:val="00093F2A"/>
    <w:rsid w:val="00094109"/>
    <w:rsid w:val="00094AB6"/>
    <w:rsid w:val="000952D2"/>
    <w:rsid w:val="00095352"/>
    <w:rsid w:val="000955B2"/>
    <w:rsid w:val="00095B87"/>
    <w:rsid w:val="00095C35"/>
    <w:rsid w:val="00095D08"/>
    <w:rsid w:val="000961B0"/>
    <w:rsid w:val="00096453"/>
    <w:rsid w:val="00096725"/>
    <w:rsid w:val="00096CB0"/>
    <w:rsid w:val="00097282"/>
    <w:rsid w:val="00097363"/>
    <w:rsid w:val="0009785A"/>
    <w:rsid w:val="0009785B"/>
    <w:rsid w:val="0009788D"/>
    <w:rsid w:val="000A02BC"/>
    <w:rsid w:val="000A0446"/>
    <w:rsid w:val="000A071B"/>
    <w:rsid w:val="000A0819"/>
    <w:rsid w:val="000A0C8E"/>
    <w:rsid w:val="000A0CE0"/>
    <w:rsid w:val="000A1089"/>
    <w:rsid w:val="000A131E"/>
    <w:rsid w:val="000A1590"/>
    <w:rsid w:val="000A1D45"/>
    <w:rsid w:val="000A1FAE"/>
    <w:rsid w:val="000A2154"/>
    <w:rsid w:val="000A22E1"/>
    <w:rsid w:val="000A2487"/>
    <w:rsid w:val="000A2546"/>
    <w:rsid w:val="000A25BE"/>
    <w:rsid w:val="000A2E56"/>
    <w:rsid w:val="000A31C4"/>
    <w:rsid w:val="000A3323"/>
    <w:rsid w:val="000A39CF"/>
    <w:rsid w:val="000A40E9"/>
    <w:rsid w:val="000A4195"/>
    <w:rsid w:val="000A42CC"/>
    <w:rsid w:val="000A4555"/>
    <w:rsid w:val="000A48DC"/>
    <w:rsid w:val="000A4BB5"/>
    <w:rsid w:val="000A4D9D"/>
    <w:rsid w:val="000A53A6"/>
    <w:rsid w:val="000A570C"/>
    <w:rsid w:val="000A5B58"/>
    <w:rsid w:val="000A5F24"/>
    <w:rsid w:val="000A626C"/>
    <w:rsid w:val="000A6439"/>
    <w:rsid w:val="000A670D"/>
    <w:rsid w:val="000A672A"/>
    <w:rsid w:val="000A70ED"/>
    <w:rsid w:val="000A7258"/>
    <w:rsid w:val="000B01D1"/>
    <w:rsid w:val="000B02D6"/>
    <w:rsid w:val="000B04B9"/>
    <w:rsid w:val="000B193A"/>
    <w:rsid w:val="000B1E64"/>
    <w:rsid w:val="000B237A"/>
    <w:rsid w:val="000B2741"/>
    <w:rsid w:val="000B27F9"/>
    <w:rsid w:val="000B286A"/>
    <w:rsid w:val="000B318B"/>
    <w:rsid w:val="000B3615"/>
    <w:rsid w:val="000B3768"/>
    <w:rsid w:val="000B3914"/>
    <w:rsid w:val="000B3A79"/>
    <w:rsid w:val="000B3E26"/>
    <w:rsid w:val="000B3F2C"/>
    <w:rsid w:val="000B441E"/>
    <w:rsid w:val="000B4436"/>
    <w:rsid w:val="000B44A8"/>
    <w:rsid w:val="000B457C"/>
    <w:rsid w:val="000B4649"/>
    <w:rsid w:val="000B484B"/>
    <w:rsid w:val="000B497D"/>
    <w:rsid w:val="000B4DE6"/>
    <w:rsid w:val="000B4E9F"/>
    <w:rsid w:val="000B5061"/>
    <w:rsid w:val="000B5284"/>
    <w:rsid w:val="000B5558"/>
    <w:rsid w:val="000B5560"/>
    <w:rsid w:val="000B5899"/>
    <w:rsid w:val="000B58FA"/>
    <w:rsid w:val="000B5961"/>
    <w:rsid w:val="000B59B4"/>
    <w:rsid w:val="000B5E1E"/>
    <w:rsid w:val="000B5EA1"/>
    <w:rsid w:val="000B60E7"/>
    <w:rsid w:val="000B6559"/>
    <w:rsid w:val="000B6727"/>
    <w:rsid w:val="000B7105"/>
    <w:rsid w:val="000B75D1"/>
    <w:rsid w:val="000B7A22"/>
    <w:rsid w:val="000B7F81"/>
    <w:rsid w:val="000C0155"/>
    <w:rsid w:val="000C01F9"/>
    <w:rsid w:val="000C037B"/>
    <w:rsid w:val="000C0800"/>
    <w:rsid w:val="000C0A3C"/>
    <w:rsid w:val="000C0D56"/>
    <w:rsid w:val="000C0EDC"/>
    <w:rsid w:val="000C10A7"/>
    <w:rsid w:val="000C1341"/>
    <w:rsid w:val="000C15E0"/>
    <w:rsid w:val="000C174C"/>
    <w:rsid w:val="000C1808"/>
    <w:rsid w:val="000C18DF"/>
    <w:rsid w:val="000C1B1D"/>
    <w:rsid w:val="000C2035"/>
    <w:rsid w:val="000C23F9"/>
    <w:rsid w:val="000C254C"/>
    <w:rsid w:val="000C28CE"/>
    <w:rsid w:val="000C291B"/>
    <w:rsid w:val="000C2DE3"/>
    <w:rsid w:val="000C30EA"/>
    <w:rsid w:val="000C312E"/>
    <w:rsid w:val="000C33A7"/>
    <w:rsid w:val="000C3508"/>
    <w:rsid w:val="000C4248"/>
    <w:rsid w:val="000C45D9"/>
    <w:rsid w:val="000C4B2A"/>
    <w:rsid w:val="000C4BC8"/>
    <w:rsid w:val="000C4E91"/>
    <w:rsid w:val="000C4FCD"/>
    <w:rsid w:val="000C5948"/>
    <w:rsid w:val="000C5A23"/>
    <w:rsid w:val="000C5D3C"/>
    <w:rsid w:val="000C5EB2"/>
    <w:rsid w:val="000C5F81"/>
    <w:rsid w:val="000C6051"/>
    <w:rsid w:val="000C609B"/>
    <w:rsid w:val="000C62F4"/>
    <w:rsid w:val="000C6774"/>
    <w:rsid w:val="000C6D2A"/>
    <w:rsid w:val="000D03AE"/>
    <w:rsid w:val="000D0904"/>
    <w:rsid w:val="000D0A82"/>
    <w:rsid w:val="000D0C6F"/>
    <w:rsid w:val="000D0FE0"/>
    <w:rsid w:val="000D1108"/>
    <w:rsid w:val="000D12EC"/>
    <w:rsid w:val="000D1360"/>
    <w:rsid w:val="000D1526"/>
    <w:rsid w:val="000D154C"/>
    <w:rsid w:val="000D1A6E"/>
    <w:rsid w:val="000D1F90"/>
    <w:rsid w:val="000D22F8"/>
    <w:rsid w:val="000D24B0"/>
    <w:rsid w:val="000D2557"/>
    <w:rsid w:val="000D2719"/>
    <w:rsid w:val="000D29DB"/>
    <w:rsid w:val="000D2D73"/>
    <w:rsid w:val="000D2D90"/>
    <w:rsid w:val="000D2E5C"/>
    <w:rsid w:val="000D37FC"/>
    <w:rsid w:val="000D3EF6"/>
    <w:rsid w:val="000D4514"/>
    <w:rsid w:val="000D4852"/>
    <w:rsid w:val="000D5302"/>
    <w:rsid w:val="000D5513"/>
    <w:rsid w:val="000D5766"/>
    <w:rsid w:val="000D5835"/>
    <w:rsid w:val="000D5A8E"/>
    <w:rsid w:val="000D5A92"/>
    <w:rsid w:val="000D5C00"/>
    <w:rsid w:val="000D5C96"/>
    <w:rsid w:val="000D5D73"/>
    <w:rsid w:val="000D610C"/>
    <w:rsid w:val="000D63FD"/>
    <w:rsid w:val="000D6404"/>
    <w:rsid w:val="000D64E3"/>
    <w:rsid w:val="000D66BC"/>
    <w:rsid w:val="000D6827"/>
    <w:rsid w:val="000D6C98"/>
    <w:rsid w:val="000D73DC"/>
    <w:rsid w:val="000D75E4"/>
    <w:rsid w:val="000D7C0F"/>
    <w:rsid w:val="000E05A1"/>
    <w:rsid w:val="000E0A15"/>
    <w:rsid w:val="000E0B95"/>
    <w:rsid w:val="000E0FD7"/>
    <w:rsid w:val="000E22F1"/>
    <w:rsid w:val="000E25C0"/>
    <w:rsid w:val="000E2A08"/>
    <w:rsid w:val="000E2CE8"/>
    <w:rsid w:val="000E32C5"/>
    <w:rsid w:val="000E3B12"/>
    <w:rsid w:val="000E3C39"/>
    <w:rsid w:val="000E3D24"/>
    <w:rsid w:val="000E3E0B"/>
    <w:rsid w:val="000E3E26"/>
    <w:rsid w:val="000E58D1"/>
    <w:rsid w:val="000E59D4"/>
    <w:rsid w:val="000E5A59"/>
    <w:rsid w:val="000E5B0F"/>
    <w:rsid w:val="000E5DBC"/>
    <w:rsid w:val="000E6491"/>
    <w:rsid w:val="000E69A1"/>
    <w:rsid w:val="000E6B50"/>
    <w:rsid w:val="000E70D3"/>
    <w:rsid w:val="000E7759"/>
    <w:rsid w:val="000E7CA2"/>
    <w:rsid w:val="000E7D0E"/>
    <w:rsid w:val="000E7D35"/>
    <w:rsid w:val="000E7E2B"/>
    <w:rsid w:val="000E7FB9"/>
    <w:rsid w:val="000E7FE3"/>
    <w:rsid w:val="000F024E"/>
    <w:rsid w:val="000F04E3"/>
    <w:rsid w:val="000F069D"/>
    <w:rsid w:val="000F07E9"/>
    <w:rsid w:val="000F0AB2"/>
    <w:rsid w:val="000F0F3C"/>
    <w:rsid w:val="000F171C"/>
    <w:rsid w:val="000F1AF2"/>
    <w:rsid w:val="000F1FED"/>
    <w:rsid w:val="000F219D"/>
    <w:rsid w:val="000F21C0"/>
    <w:rsid w:val="000F2C18"/>
    <w:rsid w:val="000F2E87"/>
    <w:rsid w:val="000F3011"/>
    <w:rsid w:val="000F3421"/>
    <w:rsid w:val="000F38A1"/>
    <w:rsid w:val="000F3AC6"/>
    <w:rsid w:val="000F3D1F"/>
    <w:rsid w:val="000F3FE7"/>
    <w:rsid w:val="000F40E2"/>
    <w:rsid w:val="000F42F3"/>
    <w:rsid w:val="000F49F0"/>
    <w:rsid w:val="000F4ABA"/>
    <w:rsid w:val="000F5291"/>
    <w:rsid w:val="000F5682"/>
    <w:rsid w:val="000F599A"/>
    <w:rsid w:val="000F5BC3"/>
    <w:rsid w:val="000F5FDA"/>
    <w:rsid w:val="000F62E1"/>
    <w:rsid w:val="000F64FD"/>
    <w:rsid w:val="000F66A0"/>
    <w:rsid w:val="000F67C2"/>
    <w:rsid w:val="000F6BD3"/>
    <w:rsid w:val="000F6E49"/>
    <w:rsid w:val="000F70DA"/>
    <w:rsid w:val="000F7196"/>
    <w:rsid w:val="000F7275"/>
    <w:rsid w:val="000F72AD"/>
    <w:rsid w:val="000F743E"/>
    <w:rsid w:val="000F7689"/>
    <w:rsid w:val="000F768B"/>
    <w:rsid w:val="000F7707"/>
    <w:rsid w:val="000F7AA7"/>
    <w:rsid w:val="000F7EA8"/>
    <w:rsid w:val="00100534"/>
    <w:rsid w:val="00100541"/>
    <w:rsid w:val="00100738"/>
    <w:rsid w:val="00100762"/>
    <w:rsid w:val="00100813"/>
    <w:rsid w:val="00100A23"/>
    <w:rsid w:val="00100CED"/>
    <w:rsid w:val="00100D0C"/>
    <w:rsid w:val="00100FA6"/>
    <w:rsid w:val="001018B0"/>
    <w:rsid w:val="0010194F"/>
    <w:rsid w:val="00101A00"/>
    <w:rsid w:val="00101A9F"/>
    <w:rsid w:val="00101ADA"/>
    <w:rsid w:val="00101B89"/>
    <w:rsid w:val="001024BF"/>
    <w:rsid w:val="00102737"/>
    <w:rsid w:val="001028FC"/>
    <w:rsid w:val="00102B0E"/>
    <w:rsid w:val="00102C51"/>
    <w:rsid w:val="001039D5"/>
    <w:rsid w:val="001041A2"/>
    <w:rsid w:val="00104383"/>
    <w:rsid w:val="001045E4"/>
    <w:rsid w:val="00105003"/>
    <w:rsid w:val="001050DC"/>
    <w:rsid w:val="001052AF"/>
    <w:rsid w:val="001057FA"/>
    <w:rsid w:val="00106C48"/>
    <w:rsid w:val="00106CCE"/>
    <w:rsid w:val="00106E5D"/>
    <w:rsid w:val="001070C8"/>
    <w:rsid w:val="0010734D"/>
    <w:rsid w:val="0010736A"/>
    <w:rsid w:val="0010737B"/>
    <w:rsid w:val="00107554"/>
    <w:rsid w:val="001077A5"/>
    <w:rsid w:val="00107A87"/>
    <w:rsid w:val="00107C97"/>
    <w:rsid w:val="00107E69"/>
    <w:rsid w:val="00107F64"/>
    <w:rsid w:val="001102DC"/>
    <w:rsid w:val="001106A6"/>
    <w:rsid w:val="001106EB"/>
    <w:rsid w:val="00110816"/>
    <w:rsid w:val="001108BE"/>
    <w:rsid w:val="00111058"/>
    <w:rsid w:val="001111C2"/>
    <w:rsid w:val="001112D0"/>
    <w:rsid w:val="0011132A"/>
    <w:rsid w:val="00111747"/>
    <w:rsid w:val="0011179C"/>
    <w:rsid w:val="001119FE"/>
    <w:rsid w:val="00111F23"/>
    <w:rsid w:val="001120E1"/>
    <w:rsid w:val="00112230"/>
    <w:rsid w:val="00112CB0"/>
    <w:rsid w:val="00112F15"/>
    <w:rsid w:val="0011300C"/>
    <w:rsid w:val="00113223"/>
    <w:rsid w:val="00113463"/>
    <w:rsid w:val="001134AA"/>
    <w:rsid w:val="00113547"/>
    <w:rsid w:val="0011394B"/>
    <w:rsid w:val="00113C45"/>
    <w:rsid w:val="00113EE4"/>
    <w:rsid w:val="00114A17"/>
    <w:rsid w:val="00114B97"/>
    <w:rsid w:val="00114F36"/>
    <w:rsid w:val="00115C9B"/>
    <w:rsid w:val="00115CE0"/>
    <w:rsid w:val="00115E5F"/>
    <w:rsid w:val="00115F7F"/>
    <w:rsid w:val="0011635B"/>
    <w:rsid w:val="001165FC"/>
    <w:rsid w:val="001166B1"/>
    <w:rsid w:val="00116A2C"/>
    <w:rsid w:val="00116B56"/>
    <w:rsid w:val="00116C32"/>
    <w:rsid w:val="00116DCC"/>
    <w:rsid w:val="00116F50"/>
    <w:rsid w:val="0011753D"/>
    <w:rsid w:val="001178CE"/>
    <w:rsid w:val="001201D7"/>
    <w:rsid w:val="0012034A"/>
    <w:rsid w:val="0012093B"/>
    <w:rsid w:val="0012099D"/>
    <w:rsid w:val="00120A2F"/>
    <w:rsid w:val="00120A73"/>
    <w:rsid w:val="00120ECB"/>
    <w:rsid w:val="0012150B"/>
    <w:rsid w:val="001216B8"/>
    <w:rsid w:val="00121730"/>
    <w:rsid w:val="0012197B"/>
    <w:rsid w:val="00121AD3"/>
    <w:rsid w:val="00121CAB"/>
    <w:rsid w:val="00121CDC"/>
    <w:rsid w:val="00121EAA"/>
    <w:rsid w:val="00122007"/>
    <w:rsid w:val="001220C7"/>
    <w:rsid w:val="0012210C"/>
    <w:rsid w:val="0012223B"/>
    <w:rsid w:val="0012229B"/>
    <w:rsid w:val="00122C50"/>
    <w:rsid w:val="00122F9F"/>
    <w:rsid w:val="00123453"/>
    <w:rsid w:val="001236D2"/>
    <w:rsid w:val="001238A5"/>
    <w:rsid w:val="00123986"/>
    <w:rsid w:val="00123ECC"/>
    <w:rsid w:val="0012426B"/>
    <w:rsid w:val="001243E7"/>
    <w:rsid w:val="00124614"/>
    <w:rsid w:val="001246BA"/>
    <w:rsid w:val="00124828"/>
    <w:rsid w:val="001248AF"/>
    <w:rsid w:val="00124B24"/>
    <w:rsid w:val="00124C3F"/>
    <w:rsid w:val="00124F07"/>
    <w:rsid w:val="001253C9"/>
    <w:rsid w:val="001258E2"/>
    <w:rsid w:val="0012610D"/>
    <w:rsid w:val="00126127"/>
    <w:rsid w:val="00126218"/>
    <w:rsid w:val="00126242"/>
    <w:rsid w:val="0012653D"/>
    <w:rsid w:val="00126C2C"/>
    <w:rsid w:val="00126C33"/>
    <w:rsid w:val="001271D7"/>
    <w:rsid w:val="00127486"/>
    <w:rsid w:val="00127B33"/>
    <w:rsid w:val="00127E99"/>
    <w:rsid w:val="00130071"/>
    <w:rsid w:val="00130ABF"/>
    <w:rsid w:val="0013100A"/>
    <w:rsid w:val="001311E6"/>
    <w:rsid w:val="00131687"/>
    <w:rsid w:val="00131925"/>
    <w:rsid w:val="00131D3A"/>
    <w:rsid w:val="00131EBE"/>
    <w:rsid w:val="00132362"/>
    <w:rsid w:val="00132A6F"/>
    <w:rsid w:val="00133202"/>
    <w:rsid w:val="00133913"/>
    <w:rsid w:val="00133AA8"/>
    <w:rsid w:val="00133EDB"/>
    <w:rsid w:val="001340D7"/>
    <w:rsid w:val="001340D9"/>
    <w:rsid w:val="00134406"/>
    <w:rsid w:val="0013459C"/>
    <w:rsid w:val="00135849"/>
    <w:rsid w:val="00135887"/>
    <w:rsid w:val="001358EF"/>
    <w:rsid w:val="00135BB0"/>
    <w:rsid w:val="00135DE0"/>
    <w:rsid w:val="001360B7"/>
    <w:rsid w:val="001365EF"/>
    <w:rsid w:val="0013699B"/>
    <w:rsid w:val="00136A1D"/>
    <w:rsid w:val="00136B9D"/>
    <w:rsid w:val="00136FAF"/>
    <w:rsid w:val="00137137"/>
    <w:rsid w:val="00137201"/>
    <w:rsid w:val="00137444"/>
    <w:rsid w:val="00137681"/>
    <w:rsid w:val="00137705"/>
    <w:rsid w:val="0013780A"/>
    <w:rsid w:val="00137976"/>
    <w:rsid w:val="00137A86"/>
    <w:rsid w:val="00137AED"/>
    <w:rsid w:val="001400A0"/>
    <w:rsid w:val="00140317"/>
    <w:rsid w:val="0014037D"/>
    <w:rsid w:val="0014108C"/>
    <w:rsid w:val="00141137"/>
    <w:rsid w:val="001415DC"/>
    <w:rsid w:val="0014186D"/>
    <w:rsid w:val="001423C0"/>
    <w:rsid w:val="0014240B"/>
    <w:rsid w:val="001424C8"/>
    <w:rsid w:val="00142587"/>
    <w:rsid w:val="00142A2B"/>
    <w:rsid w:val="001431BE"/>
    <w:rsid w:val="001434ED"/>
    <w:rsid w:val="00143798"/>
    <w:rsid w:val="00143B34"/>
    <w:rsid w:val="00143E1D"/>
    <w:rsid w:val="00144231"/>
    <w:rsid w:val="00144544"/>
    <w:rsid w:val="001447B4"/>
    <w:rsid w:val="0014543A"/>
    <w:rsid w:val="00145678"/>
    <w:rsid w:val="001463B2"/>
    <w:rsid w:val="00146725"/>
    <w:rsid w:val="001468AC"/>
    <w:rsid w:val="00146A11"/>
    <w:rsid w:val="00146A2C"/>
    <w:rsid w:val="00146A8D"/>
    <w:rsid w:val="00146AB8"/>
    <w:rsid w:val="00146B4D"/>
    <w:rsid w:val="00146C6C"/>
    <w:rsid w:val="00147B63"/>
    <w:rsid w:val="00150542"/>
    <w:rsid w:val="001509DD"/>
    <w:rsid w:val="00150F1E"/>
    <w:rsid w:val="00151AE8"/>
    <w:rsid w:val="00151CCF"/>
    <w:rsid w:val="00151E26"/>
    <w:rsid w:val="00151F20"/>
    <w:rsid w:val="00152793"/>
    <w:rsid w:val="001529D5"/>
    <w:rsid w:val="001534F6"/>
    <w:rsid w:val="00153791"/>
    <w:rsid w:val="00153B32"/>
    <w:rsid w:val="00154255"/>
    <w:rsid w:val="00154327"/>
    <w:rsid w:val="0015436F"/>
    <w:rsid w:val="001546EC"/>
    <w:rsid w:val="001548CF"/>
    <w:rsid w:val="00154943"/>
    <w:rsid w:val="00154F19"/>
    <w:rsid w:val="00155201"/>
    <w:rsid w:val="001552E1"/>
    <w:rsid w:val="0015550A"/>
    <w:rsid w:val="00155A40"/>
    <w:rsid w:val="00155FE7"/>
    <w:rsid w:val="00156113"/>
    <w:rsid w:val="00156233"/>
    <w:rsid w:val="0015676A"/>
    <w:rsid w:val="00157552"/>
    <w:rsid w:val="00157C72"/>
    <w:rsid w:val="001601EA"/>
    <w:rsid w:val="001602FA"/>
    <w:rsid w:val="00160388"/>
    <w:rsid w:val="001606C6"/>
    <w:rsid w:val="001611AE"/>
    <w:rsid w:val="00161306"/>
    <w:rsid w:val="00161553"/>
    <w:rsid w:val="00161633"/>
    <w:rsid w:val="001618D2"/>
    <w:rsid w:val="00161A9D"/>
    <w:rsid w:val="00161BD6"/>
    <w:rsid w:val="00161C8B"/>
    <w:rsid w:val="00162713"/>
    <w:rsid w:val="00162B97"/>
    <w:rsid w:val="00162C92"/>
    <w:rsid w:val="00162E42"/>
    <w:rsid w:val="001631F7"/>
    <w:rsid w:val="00163518"/>
    <w:rsid w:val="001636D7"/>
    <w:rsid w:val="00163788"/>
    <w:rsid w:val="00163EE5"/>
    <w:rsid w:val="0016403D"/>
    <w:rsid w:val="001642A1"/>
    <w:rsid w:val="0016457B"/>
    <w:rsid w:val="00164D73"/>
    <w:rsid w:val="00164DC2"/>
    <w:rsid w:val="00164F6E"/>
    <w:rsid w:val="00164F7C"/>
    <w:rsid w:val="0016511B"/>
    <w:rsid w:val="001655DC"/>
    <w:rsid w:val="0016620D"/>
    <w:rsid w:val="00166A48"/>
    <w:rsid w:val="00166FD1"/>
    <w:rsid w:val="0016794A"/>
    <w:rsid w:val="00167CE9"/>
    <w:rsid w:val="00170485"/>
    <w:rsid w:val="00170711"/>
    <w:rsid w:val="001707D1"/>
    <w:rsid w:val="00170A8D"/>
    <w:rsid w:val="00170EBF"/>
    <w:rsid w:val="00171024"/>
    <w:rsid w:val="001710DE"/>
    <w:rsid w:val="0017172B"/>
    <w:rsid w:val="00171AE6"/>
    <w:rsid w:val="00171D95"/>
    <w:rsid w:val="001721E2"/>
    <w:rsid w:val="00172E88"/>
    <w:rsid w:val="0017377C"/>
    <w:rsid w:val="00173829"/>
    <w:rsid w:val="00173943"/>
    <w:rsid w:val="00173EC8"/>
    <w:rsid w:val="00173EFF"/>
    <w:rsid w:val="00174009"/>
    <w:rsid w:val="00174BB4"/>
    <w:rsid w:val="00174FF0"/>
    <w:rsid w:val="001750A9"/>
    <w:rsid w:val="001750C5"/>
    <w:rsid w:val="0017534C"/>
    <w:rsid w:val="0017541C"/>
    <w:rsid w:val="00175B73"/>
    <w:rsid w:val="00175EF6"/>
    <w:rsid w:val="00176A6D"/>
    <w:rsid w:val="00176AE3"/>
    <w:rsid w:val="00176B44"/>
    <w:rsid w:val="0017735E"/>
    <w:rsid w:val="0017777D"/>
    <w:rsid w:val="00177964"/>
    <w:rsid w:val="00177990"/>
    <w:rsid w:val="00177C3E"/>
    <w:rsid w:val="00180087"/>
    <w:rsid w:val="0018046A"/>
    <w:rsid w:val="001804AB"/>
    <w:rsid w:val="001805FC"/>
    <w:rsid w:val="001808FC"/>
    <w:rsid w:val="00180918"/>
    <w:rsid w:val="00180A05"/>
    <w:rsid w:val="00180EF0"/>
    <w:rsid w:val="00180F09"/>
    <w:rsid w:val="001810C9"/>
    <w:rsid w:val="00181155"/>
    <w:rsid w:val="001812B2"/>
    <w:rsid w:val="00181B87"/>
    <w:rsid w:val="001824A8"/>
    <w:rsid w:val="0018268F"/>
    <w:rsid w:val="001827BA"/>
    <w:rsid w:val="00182917"/>
    <w:rsid w:val="00182A06"/>
    <w:rsid w:val="00182CF1"/>
    <w:rsid w:val="00182E9E"/>
    <w:rsid w:val="001835C0"/>
    <w:rsid w:val="00184011"/>
    <w:rsid w:val="00184517"/>
    <w:rsid w:val="00184571"/>
    <w:rsid w:val="00184C79"/>
    <w:rsid w:val="00184DB0"/>
    <w:rsid w:val="00184F7B"/>
    <w:rsid w:val="001855BB"/>
    <w:rsid w:val="001856A3"/>
    <w:rsid w:val="00185A21"/>
    <w:rsid w:val="00185B6E"/>
    <w:rsid w:val="0018605D"/>
    <w:rsid w:val="00186161"/>
    <w:rsid w:val="001862F3"/>
    <w:rsid w:val="00186736"/>
    <w:rsid w:val="0018675F"/>
    <w:rsid w:val="00186935"/>
    <w:rsid w:val="00186C36"/>
    <w:rsid w:val="00186EAD"/>
    <w:rsid w:val="00187006"/>
    <w:rsid w:val="00187329"/>
    <w:rsid w:val="001873E0"/>
    <w:rsid w:val="001874D0"/>
    <w:rsid w:val="0018789E"/>
    <w:rsid w:val="00187A59"/>
    <w:rsid w:val="00187A75"/>
    <w:rsid w:val="00190274"/>
    <w:rsid w:val="001909EB"/>
    <w:rsid w:val="0019163A"/>
    <w:rsid w:val="00191650"/>
    <w:rsid w:val="00191F7D"/>
    <w:rsid w:val="001924F2"/>
    <w:rsid w:val="001925AF"/>
    <w:rsid w:val="00192999"/>
    <w:rsid w:val="00192ABE"/>
    <w:rsid w:val="00192CCC"/>
    <w:rsid w:val="00192DEC"/>
    <w:rsid w:val="00193384"/>
    <w:rsid w:val="00193515"/>
    <w:rsid w:val="0019383C"/>
    <w:rsid w:val="001939C7"/>
    <w:rsid w:val="00193E58"/>
    <w:rsid w:val="001940E7"/>
    <w:rsid w:val="00194FB5"/>
    <w:rsid w:val="00195340"/>
    <w:rsid w:val="0019577A"/>
    <w:rsid w:val="00195B86"/>
    <w:rsid w:val="00195D35"/>
    <w:rsid w:val="00195EBC"/>
    <w:rsid w:val="001962CB"/>
    <w:rsid w:val="0019676B"/>
    <w:rsid w:val="001968F1"/>
    <w:rsid w:val="001968FE"/>
    <w:rsid w:val="00196948"/>
    <w:rsid w:val="00196A5B"/>
    <w:rsid w:val="00197135"/>
    <w:rsid w:val="001974F0"/>
    <w:rsid w:val="001974F9"/>
    <w:rsid w:val="001977C4"/>
    <w:rsid w:val="00197EC6"/>
    <w:rsid w:val="001A0146"/>
    <w:rsid w:val="001A0526"/>
    <w:rsid w:val="001A0843"/>
    <w:rsid w:val="001A133D"/>
    <w:rsid w:val="001A184F"/>
    <w:rsid w:val="001A1D6F"/>
    <w:rsid w:val="001A2070"/>
    <w:rsid w:val="001A2215"/>
    <w:rsid w:val="001A2243"/>
    <w:rsid w:val="001A263B"/>
    <w:rsid w:val="001A281D"/>
    <w:rsid w:val="001A2901"/>
    <w:rsid w:val="001A2E90"/>
    <w:rsid w:val="001A3548"/>
    <w:rsid w:val="001A3870"/>
    <w:rsid w:val="001A38DC"/>
    <w:rsid w:val="001A3929"/>
    <w:rsid w:val="001A3A0D"/>
    <w:rsid w:val="001A3DEB"/>
    <w:rsid w:val="001A3FEA"/>
    <w:rsid w:val="001A400D"/>
    <w:rsid w:val="001A402C"/>
    <w:rsid w:val="001A4588"/>
    <w:rsid w:val="001A472F"/>
    <w:rsid w:val="001A4782"/>
    <w:rsid w:val="001A4974"/>
    <w:rsid w:val="001A49D6"/>
    <w:rsid w:val="001A4B8B"/>
    <w:rsid w:val="001A4C9E"/>
    <w:rsid w:val="001A4E03"/>
    <w:rsid w:val="001A560F"/>
    <w:rsid w:val="001A57E8"/>
    <w:rsid w:val="001A595D"/>
    <w:rsid w:val="001A5AFC"/>
    <w:rsid w:val="001A6320"/>
    <w:rsid w:val="001A6326"/>
    <w:rsid w:val="001A6699"/>
    <w:rsid w:val="001A693F"/>
    <w:rsid w:val="001A6B69"/>
    <w:rsid w:val="001A6FC3"/>
    <w:rsid w:val="001A7641"/>
    <w:rsid w:val="001A7681"/>
    <w:rsid w:val="001A7706"/>
    <w:rsid w:val="001A7B30"/>
    <w:rsid w:val="001A7E15"/>
    <w:rsid w:val="001B064B"/>
    <w:rsid w:val="001B072B"/>
    <w:rsid w:val="001B0A42"/>
    <w:rsid w:val="001B0E25"/>
    <w:rsid w:val="001B1151"/>
    <w:rsid w:val="001B11E4"/>
    <w:rsid w:val="001B1266"/>
    <w:rsid w:val="001B1431"/>
    <w:rsid w:val="001B14F9"/>
    <w:rsid w:val="001B171A"/>
    <w:rsid w:val="001B1A54"/>
    <w:rsid w:val="001B1BEE"/>
    <w:rsid w:val="001B266B"/>
    <w:rsid w:val="001B28EA"/>
    <w:rsid w:val="001B2E6D"/>
    <w:rsid w:val="001B3712"/>
    <w:rsid w:val="001B3936"/>
    <w:rsid w:val="001B4065"/>
    <w:rsid w:val="001B41B9"/>
    <w:rsid w:val="001B48BA"/>
    <w:rsid w:val="001B4BB3"/>
    <w:rsid w:val="001B4C2B"/>
    <w:rsid w:val="001B4E6D"/>
    <w:rsid w:val="001B57F9"/>
    <w:rsid w:val="001B58CA"/>
    <w:rsid w:val="001B5A09"/>
    <w:rsid w:val="001B640C"/>
    <w:rsid w:val="001B655B"/>
    <w:rsid w:val="001B6C47"/>
    <w:rsid w:val="001B7014"/>
    <w:rsid w:val="001B710C"/>
    <w:rsid w:val="001B7176"/>
    <w:rsid w:val="001B7776"/>
    <w:rsid w:val="001B7A63"/>
    <w:rsid w:val="001B7ADC"/>
    <w:rsid w:val="001B7F31"/>
    <w:rsid w:val="001C0732"/>
    <w:rsid w:val="001C0879"/>
    <w:rsid w:val="001C09AB"/>
    <w:rsid w:val="001C0C03"/>
    <w:rsid w:val="001C0E54"/>
    <w:rsid w:val="001C130A"/>
    <w:rsid w:val="001C1507"/>
    <w:rsid w:val="001C155A"/>
    <w:rsid w:val="001C1794"/>
    <w:rsid w:val="001C1AC6"/>
    <w:rsid w:val="001C1C3B"/>
    <w:rsid w:val="001C1CBD"/>
    <w:rsid w:val="001C1FA5"/>
    <w:rsid w:val="001C1FBF"/>
    <w:rsid w:val="001C2123"/>
    <w:rsid w:val="001C247D"/>
    <w:rsid w:val="001C2588"/>
    <w:rsid w:val="001C3161"/>
    <w:rsid w:val="001C3473"/>
    <w:rsid w:val="001C354D"/>
    <w:rsid w:val="001C3B90"/>
    <w:rsid w:val="001C3F1F"/>
    <w:rsid w:val="001C420C"/>
    <w:rsid w:val="001C42D1"/>
    <w:rsid w:val="001C44D6"/>
    <w:rsid w:val="001C4615"/>
    <w:rsid w:val="001C4821"/>
    <w:rsid w:val="001C4B33"/>
    <w:rsid w:val="001C4E07"/>
    <w:rsid w:val="001C53E7"/>
    <w:rsid w:val="001C54DF"/>
    <w:rsid w:val="001C57CA"/>
    <w:rsid w:val="001C5D35"/>
    <w:rsid w:val="001C6016"/>
    <w:rsid w:val="001C60B5"/>
    <w:rsid w:val="001C641C"/>
    <w:rsid w:val="001C64AE"/>
    <w:rsid w:val="001C68DD"/>
    <w:rsid w:val="001C69C1"/>
    <w:rsid w:val="001C6A50"/>
    <w:rsid w:val="001C6A81"/>
    <w:rsid w:val="001C6D26"/>
    <w:rsid w:val="001C6E8F"/>
    <w:rsid w:val="001C6FB0"/>
    <w:rsid w:val="001C7129"/>
    <w:rsid w:val="001C72A8"/>
    <w:rsid w:val="001C7E2B"/>
    <w:rsid w:val="001D01F3"/>
    <w:rsid w:val="001D05AC"/>
    <w:rsid w:val="001D0619"/>
    <w:rsid w:val="001D0650"/>
    <w:rsid w:val="001D096D"/>
    <w:rsid w:val="001D0A57"/>
    <w:rsid w:val="001D0ABE"/>
    <w:rsid w:val="001D0BEA"/>
    <w:rsid w:val="001D0D7F"/>
    <w:rsid w:val="001D0E29"/>
    <w:rsid w:val="001D1064"/>
    <w:rsid w:val="001D16A3"/>
    <w:rsid w:val="001D1CCA"/>
    <w:rsid w:val="001D1F33"/>
    <w:rsid w:val="001D1FA6"/>
    <w:rsid w:val="001D2683"/>
    <w:rsid w:val="001D26C3"/>
    <w:rsid w:val="001D2859"/>
    <w:rsid w:val="001D2A1A"/>
    <w:rsid w:val="001D2DFA"/>
    <w:rsid w:val="001D2EF6"/>
    <w:rsid w:val="001D331E"/>
    <w:rsid w:val="001D3329"/>
    <w:rsid w:val="001D362A"/>
    <w:rsid w:val="001D3930"/>
    <w:rsid w:val="001D3A34"/>
    <w:rsid w:val="001D450D"/>
    <w:rsid w:val="001D45F9"/>
    <w:rsid w:val="001D4863"/>
    <w:rsid w:val="001D5071"/>
    <w:rsid w:val="001D5188"/>
    <w:rsid w:val="001D5281"/>
    <w:rsid w:val="001D52F7"/>
    <w:rsid w:val="001D57EC"/>
    <w:rsid w:val="001D5871"/>
    <w:rsid w:val="001D5B26"/>
    <w:rsid w:val="001D6E1C"/>
    <w:rsid w:val="001D71F4"/>
    <w:rsid w:val="001D73C4"/>
    <w:rsid w:val="001D7895"/>
    <w:rsid w:val="001D7B92"/>
    <w:rsid w:val="001D7C2D"/>
    <w:rsid w:val="001D7CC8"/>
    <w:rsid w:val="001E046B"/>
    <w:rsid w:val="001E06F4"/>
    <w:rsid w:val="001E0963"/>
    <w:rsid w:val="001E09D4"/>
    <w:rsid w:val="001E0D87"/>
    <w:rsid w:val="001E123C"/>
    <w:rsid w:val="001E162F"/>
    <w:rsid w:val="001E1738"/>
    <w:rsid w:val="001E198B"/>
    <w:rsid w:val="001E1CDD"/>
    <w:rsid w:val="001E218A"/>
    <w:rsid w:val="001E2481"/>
    <w:rsid w:val="001E2C56"/>
    <w:rsid w:val="001E316B"/>
    <w:rsid w:val="001E32CC"/>
    <w:rsid w:val="001E3C42"/>
    <w:rsid w:val="001E419D"/>
    <w:rsid w:val="001E4ED5"/>
    <w:rsid w:val="001E5262"/>
    <w:rsid w:val="001E52EA"/>
    <w:rsid w:val="001E53A8"/>
    <w:rsid w:val="001E54F3"/>
    <w:rsid w:val="001E5FA9"/>
    <w:rsid w:val="001E641C"/>
    <w:rsid w:val="001E69BA"/>
    <w:rsid w:val="001E6D17"/>
    <w:rsid w:val="001E6F1C"/>
    <w:rsid w:val="001E71F4"/>
    <w:rsid w:val="001E73B1"/>
    <w:rsid w:val="001E7AF9"/>
    <w:rsid w:val="001E7C7C"/>
    <w:rsid w:val="001E7CEB"/>
    <w:rsid w:val="001F02FB"/>
    <w:rsid w:val="001F05DF"/>
    <w:rsid w:val="001F0810"/>
    <w:rsid w:val="001F0AA7"/>
    <w:rsid w:val="001F0D64"/>
    <w:rsid w:val="001F169B"/>
    <w:rsid w:val="001F1826"/>
    <w:rsid w:val="001F1924"/>
    <w:rsid w:val="001F1A61"/>
    <w:rsid w:val="001F1EE3"/>
    <w:rsid w:val="001F2339"/>
    <w:rsid w:val="001F24DC"/>
    <w:rsid w:val="001F27A2"/>
    <w:rsid w:val="001F284B"/>
    <w:rsid w:val="001F2B91"/>
    <w:rsid w:val="001F2F51"/>
    <w:rsid w:val="001F3138"/>
    <w:rsid w:val="001F3359"/>
    <w:rsid w:val="001F36D2"/>
    <w:rsid w:val="001F37BA"/>
    <w:rsid w:val="001F37CD"/>
    <w:rsid w:val="001F3A2C"/>
    <w:rsid w:val="001F3AC5"/>
    <w:rsid w:val="001F3AE3"/>
    <w:rsid w:val="001F3D42"/>
    <w:rsid w:val="001F3D4C"/>
    <w:rsid w:val="001F3FD1"/>
    <w:rsid w:val="001F4637"/>
    <w:rsid w:val="001F4C45"/>
    <w:rsid w:val="001F4C96"/>
    <w:rsid w:val="001F53F9"/>
    <w:rsid w:val="001F618F"/>
    <w:rsid w:val="001F655E"/>
    <w:rsid w:val="001F6653"/>
    <w:rsid w:val="001F6838"/>
    <w:rsid w:val="001F690F"/>
    <w:rsid w:val="001F703E"/>
    <w:rsid w:val="001F72FF"/>
    <w:rsid w:val="001F782B"/>
    <w:rsid w:val="001F7FEE"/>
    <w:rsid w:val="002000E1"/>
    <w:rsid w:val="00200516"/>
    <w:rsid w:val="0020064F"/>
    <w:rsid w:val="00200F16"/>
    <w:rsid w:val="00200F89"/>
    <w:rsid w:val="00201524"/>
    <w:rsid w:val="0020182D"/>
    <w:rsid w:val="00201898"/>
    <w:rsid w:val="00201E3F"/>
    <w:rsid w:val="00201ED3"/>
    <w:rsid w:val="002022CF"/>
    <w:rsid w:val="002023F9"/>
    <w:rsid w:val="00202C21"/>
    <w:rsid w:val="0020358F"/>
    <w:rsid w:val="00203A01"/>
    <w:rsid w:val="00203A4F"/>
    <w:rsid w:val="002042F7"/>
    <w:rsid w:val="00204562"/>
    <w:rsid w:val="0020486E"/>
    <w:rsid w:val="002048DA"/>
    <w:rsid w:val="00204EBD"/>
    <w:rsid w:val="0020544A"/>
    <w:rsid w:val="00205871"/>
    <w:rsid w:val="00205CEF"/>
    <w:rsid w:val="00205D37"/>
    <w:rsid w:val="002063EA"/>
    <w:rsid w:val="0020671A"/>
    <w:rsid w:val="002067A4"/>
    <w:rsid w:val="00206E6C"/>
    <w:rsid w:val="00206F7E"/>
    <w:rsid w:val="002070BC"/>
    <w:rsid w:val="00207606"/>
    <w:rsid w:val="00207631"/>
    <w:rsid w:val="002076FF"/>
    <w:rsid w:val="00207A30"/>
    <w:rsid w:val="00207B25"/>
    <w:rsid w:val="00207D3E"/>
    <w:rsid w:val="00207EC5"/>
    <w:rsid w:val="00207F35"/>
    <w:rsid w:val="0021005C"/>
    <w:rsid w:val="0021020C"/>
    <w:rsid w:val="00210258"/>
    <w:rsid w:val="002105AB"/>
    <w:rsid w:val="0021126D"/>
    <w:rsid w:val="002112EE"/>
    <w:rsid w:val="002114B2"/>
    <w:rsid w:val="002116DA"/>
    <w:rsid w:val="00211BAC"/>
    <w:rsid w:val="00211D50"/>
    <w:rsid w:val="00211FAF"/>
    <w:rsid w:val="002122BE"/>
    <w:rsid w:val="0021232D"/>
    <w:rsid w:val="00212405"/>
    <w:rsid w:val="0021244F"/>
    <w:rsid w:val="002126C4"/>
    <w:rsid w:val="002128F2"/>
    <w:rsid w:val="00212CA5"/>
    <w:rsid w:val="00213093"/>
    <w:rsid w:val="00213A49"/>
    <w:rsid w:val="00213C11"/>
    <w:rsid w:val="00213C25"/>
    <w:rsid w:val="00213DD1"/>
    <w:rsid w:val="00213FEA"/>
    <w:rsid w:val="002141A3"/>
    <w:rsid w:val="002144FD"/>
    <w:rsid w:val="002146C5"/>
    <w:rsid w:val="0021503E"/>
    <w:rsid w:val="00215F4A"/>
    <w:rsid w:val="00215F74"/>
    <w:rsid w:val="00215FB7"/>
    <w:rsid w:val="0021639A"/>
    <w:rsid w:val="002167A2"/>
    <w:rsid w:val="002167F6"/>
    <w:rsid w:val="00216C17"/>
    <w:rsid w:val="00216CCA"/>
    <w:rsid w:val="002170FB"/>
    <w:rsid w:val="00217768"/>
    <w:rsid w:val="002206CE"/>
    <w:rsid w:val="002206E2"/>
    <w:rsid w:val="00220D69"/>
    <w:rsid w:val="002213D6"/>
    <w:rsid w:val="00221434"/>
    <w:rsid w:val="0022143C"/>
    <w:rsid w:val="00221B10"/>
    <w:rsid w:val="002220B3"/>
    <w:rsid w:val="002222C4"/>
    <w:rsid w:val="002224B2"/>
    <w:rsid w:val="00222741"/>
    <w:rsid w:val="0022376C"/>
    <w:rsid w:val="002237A5"/>
    <w:rsid w:val="002237A9"/>
    <w:rsid w:val="00223E69"/>
    <w:rsid w:val="00224A83"/>
    <w:rsid w:val="00224E16"/>
    <w:rsid w:val="00224F26"/>
    <w:rsid w:val="00224FE2"/>
    <w:rsid w:val="002253A8"/>
    <w:rsid w:val="0022545E"/>
    <w:rsid w:val="002254D3"/>
    <w:rsid w:val="002254DA"/>
    <w:rsid w:val="00225726"/>
    <w:rsid w:val="00225987"/>
    <w:rsid w:val="00225A91"/>
    <w:rsid w:val="00226289"/>
    <w:rsid w:val="00226438"/>
    <w:rsid w:val="002267D0"/>
    <w:rsid w:val="002269F7"/>
    <w:rsid w:val="00226B6E"/>
    <w:rsid w:val="00226E5A"/>
    <w:rsid w:val="00226FD3"/>
    <w:rsid w:val="00227226"/>
    <w:rsid w:val="002273A9"/>
    <w:rsid w:val="00227923"/>
    <w:rsid w:val="00227939"/>
    <w:rsid w:val="00227AD5"/>
    <w:rsid w:val="00227C6C"/>
    <w:rsid w:val="00227C7B"/>
    <w:rsid w:val="002303D2"/>
    <w:rsid w:val="002303D7"/>
    <w:rsid w:val="002306BF"/>
    <w:rsid w:val="00232139"/>
    <w:rsid w:val="002324A3"/>
    <w:rsid w:val="0023277F"/>
    <w:rsid w:val="00232994"/>
    <w:rsid w:val="00232B13"/>
    <w:rsid w:val="00232CEA"/>
    <w:rsid w:val="00232DD0"/>
    <w:rsid w:val="00233510"/>
    <w:rsid w:val="00233748"/>
    <w:rsid w:val="00233A8B"/>
    <w:rsid w:val="00233B82"/>
    <w:rsid w:val="00233E71"/>
    <w:rsid w:val="00233F74"/>
    <w:rsid w:val="002344F8"/>
    <w:rsid w:val="00234538"/>
    <w:rsid w:val="0023480F"/>
    <w:rsid w:val="00234B5E"/>
    <w:rsid w:val="00235083"/>
    <w:rsid w:val="00235383"/>
    <w:rsid w:val="00235510"/>
    <w:rsid w:val="0023584C"/>
    <w:rsid w:val="00236315"/>
    <w:rsid w:val="00236585"/>
    <w:rsid w:val="002367E9"/>
    <w:rsid w:val="00236863"/>
    <w:rsid w:val="00236A64"/>
    <w:rsid w:val="00237057"/>
    <w:rsid w:val="002371E0"/>
    <w:rsid w:val="00237229"/>
    <w:rsid w:val="00237859"/>
    <w:rsid w:val="0023795D"/>
    <w:rsid w:val="00237ACB"/>
    <w:rsid w:val="00237EE9"/>
    <w:rsid w:val="002400A4"/>
    <w:rsid w:val="0024036A"/>
    <w:rsid w:val="002405FD"/>
    <w:rsid w:val="00240980"/>
    <w:rsid w:val="00240A14"/>
    <w:rsid w:val="00240CA5"/>
    <w:rsid w:val="00240CD1"/>
    <w:rsid w:val="00240D20"/>
    <w:rsid w:val="00241024"/>
    <w:rsid w:val="00242176"/>
    <w:rsid w:val="002427A2"/>
    <w:rsid w:val="00242A34"/>
    <w:rsid w:val="002437E0"/>
    <w:rsid w:val="00243E6B"/>
    <w:rsid w:val="00243F99"/>
    <w:rsid w:val="002441AA"/>
    <w:rsid w:val="002442D7"/>
    <w:rsid w:val="00244654"/>
    <w:rsid w:val="0024496E"/>
    <w:rsid w:val="00244E06"/>
    <w:rsid w:val="0024503B"/>
    <w:rsid w:val="002451DB"/>
    <w:rsid w:val="00245285"/>
    <w:rsid w:val="0024528B"/>
    <w:rsid w:val="00245504"/>
    <w:rsid w:val="0024578D"/>
    <w:rsid w:val="002458B9"/>
    <w:rsid w:val="00245A01"/>
    <w:rsid w:val="00245A2C"/>
    <w:rsid w:val="00245B3E"/>
    <w:rsid w:val="00245C07"/>
    <w:rsid w:val="00245F48"/>
    <w:rsid w:val="0024661D"/>
    <w:rsid w:val="00246987"/>
    <w:rsid w:val="00246CC3"/>
    <w:rsid w:val="00246CD2"/>
    <w:rsid w:val="00246F3A"/>
    <w:rsid w:val="00246F71"/>
    <w:rsid w:val="0024763A"/>
    <w:rsid w:val="00250325"/>
    <w:rsid w:val="002505DF"/>
    <w:rsid w:val="002506F0"/>
    <w:rsid w:val="0025078D"/>
    <w:rsid w:val="00250D44"/>
    <w:rsid w:val="00251632"/>
    <w:rsid w:val="00251640"/>
    <w:rsid w:val="00251CEF"/>
    <w:rsid w:val="00251E4C"/>
    <w:rsid w:val="00251F24"/>
    <w:rsid w:val="002520D3"/>
    <w:rsid w:val="00252435"/>
    <w:rsid w:val="002527AB"/>
    <w:rsid w:val="00252842"/>
    <w:rsid w:val="00252BD7"/>
    <w:rsid w:val="00252D3F"/>
    <w:rsid w:val="002530CC"/>
    <w:rsid w:val="0025337B"/>
    <w:rsid w:val="00253523"/>
    <w:rsid w:val="0025364D"/>
    <w:rsid w:val="002538CC"/>
    <w:rsid w:val="00253A0E"/>
    <w:rsid w:val="00253DF4"/>
    <w:rsid w:val="002540B8"/>
    <w:rsid w:val="002542F5"/>
    <w:rsid w:val="00254473"/>
    <w:rsid w:val="00254629"/>
    <w:rsid w:val="0025470D"/>
    <w:rsid w:val="0025489B"/>
    <w:rsid w:val="002549B1"/>
    <w:rsid w:val="00254C56"/>
    <w:rsid w:val="00254D2B"/>
    <w:rsid w:val="002556A5"/>
    <w:rsid w:val="00255A22"/>
    <w:rsid w:val="0025600E"/>
    <w:rsid w:val="002562F9"/>
    <w:rsid w:val="00256724"/>
    <w:rsid w:val="0025694E"/>
    <w:rsid w:val="00256EF1"/>
    <w:rsid w:val="002570B1"/>
    <w:rsid w:val="002572E5"/>
    <w:rsid w:val="0025738A"/>
    <w:rsid w:val="002576B2"/>
    <w:rsid w:val="00257D2B"/>
    <w:rsid w:val="00257E3B"/>
    <w:rsid w:val="00257FC9"/>
    <w:rsid w:val="002600FC"/>
    <w:rsid w:val="0026026D"/>
    <w:rsid w:val="00260642"/>
    <w:rsid w:val="002606D0"/>
    <w:rsid w:val="002609E8"/>
    <w:rsid w:val="00260A9A"/>
    <w:rsid w:val="00260C72"/>
    <w:rsid w:val="00260EF8"/>
    <w:rsid w:val="00261906"/>
    <w:rsid w:val="00261CB8"/>
    <w:rsid w:val="00262165"/>
    <w:rsid w:val="002624E6"/>
    <w:rsid w:val="0026292D"/>
    <w:rsid w:val="002631F6"/>
    <w:rsid w:val="002636DE"/>
    <w:rsid w:val="00263807"/>
    <w:rsid w:val="00263D1A"/>
    <w:rsid w:val="002646D1"/>
    <w:rsid w:val="00264D17"/>
    <w:rsid w:val="0026585E"/>
    <w:rsid w:val="00265977"/>
    <w:rsid w:val="00265B5C"/>
    <w:rsid w:val="0026655B"/>
    <w:rsid w:val="002665D5"/>
    <w:rsid w:val="002666D2"/>
    <w:rsid w:val="00266B2A"/>
    <w:rsid w:val="00270351"/>
    <w:rsid w:val="002706C3"/>
    <w:rsid w:val="002707D3"/>
    <w:rsid w:val="00270B13"/>
    <w:rsid w:val="00270B5A"/>
    <w:rsid w:val="00271068"/>
    <w:rsid w:val="002712C2"/>
    <w:rsid w:val="002713ED"/>
    <w:rsid w:val="002716F0"/>
    <w:rsid w:val="00271BF7"/>
    <w:rsid w:val="002722D7"/>
    <w:rsid w:val="00272373"/>
    <w:rsid w:val="0027268C"/>
    <w:rsid w:val="00272B58"/>
    <w:rsid w:val="00272C95"/>
    <w:rsid w:val="00273161"/>
    <w:rsid w:val="002734FE"/>
    <w:rsid w:val="00273596"/>
    <w:rsid w:val="00273E70"/>
    <w:rsid w:val="00274000"/>
    <w:rsid w:val="002744E3"/>
    <w:rsid w:val="002746CC"/>
    <w:rsid w:val="002747A6"/>
    <w:rsid w:val="002748C5"/>
    <w:rsid w:val="00274A5A"/>
    <w:rsid w:val="00274E60"/>
    <w:rsid w:val="00275123"/>
    <w:rsid w:val="002751C5"/>
    <w:rsid w:val="00275294"/>
    <w:rsid w:val="00275393"/>
    <w:rsid w:val="00275529"/>
    <w:rsid w:val="002755EB"/>
    <w:rsid w:val="00276123"/>
    <w:rsid w:val="0027617C"/>
    <w:rsid w:val="00276222"/>
    <w:rsid w:val="00276510"/>
    <w:rsid w:val="00276872"/>
    <w:rsid w:val="002769DA"/>
    <w:rsid w:val="00276BF8"/>
    <w:rsid w:val="00276CDE"/>
    <w:rsid w:val="00276DEB"/>
    <w:rsid w:val="00276E42"/>
    <w:rsid w:val="00276FF3"/>
    <w:rsid w:val="002772A7"/>
    <w:rsid w:val="00277596"/>
    <w:rsid w:val="00277726"/>
    <w:rsid w:val="002779AA"/>
    <w:rsid w:val="00277BD4"/>
    <w:rsid w:val="00277FFB"/>
    <w:rsid w:val="0028077A"/>
    <w:rsid w:val="002809C8"/>
    <w:rsid w:val="00281239"/>
    <w:rsid w:val="00281C62"/>
    <w:rsid w:val="00281D76"/>
    <w:rsid w:val="00281FEF"/>
    <w:rsid w:val="00282208"/>
    <w:rsid w:val="00282550"/>
    <w:rsid w:val="00282E42"/>
    <w:rsid w:val="0028301A"/>
    <w:rsid w:val="0028362F"/>
    <w:rsid w:val="00283692"/>
    <w:rsid w:val="0028371D"/>
    <w:rsid w:val="00283887"/>
    <w:rsid w:val="0028428C"/>
    <w:rsid w:val="00284C5F"/>
    <w:rsid w:val="002850AC"/>
    <w:rsid w:val="002853F9"/>
    <w:rsid w:val="00285741"/>
    <w:rsid w:val="0028598D"/>
    <w:rsid w:val="0028626E"/>
    <w:rsid w:val="0028646B"/>
    <w:rsid w:val="00286565"/>
    <w:rsid w:val="00287319"/>
    <w:rsid w:val="0029012F"/>
    <w:rsid w:val="0029016C"/>
    <w:rsid w:val="00290185"/>
    <w:rsid w:val="00290614"/>
    <w:rsid w:val="002909D6"/>
    <w:rsid w:val="00290D36"/>
    <w:rsid w:val="00291084"/>
    <w:rsid w:val="0029109C"/>
    <w:rsid w:val="00291155"/>
    <w:rsid w:val="0029180B"/>
    <w:rsid w:val="00291846"/>
    <w:rsid w:val="002919F5"/>
    <w:rsid w:val="00291ABA"/>
    <w:rsid w:val="00291D8D"/>
    <w:rsid w:val="00291DA2"/>
    <w:rsid w:val="00291F65"/>
    <w:rsid w:val="0029258A"/>
    <w:rsid w:val="00292CAE"/>
    <w:rsid w:val="00292CFD"/>
    <w:rsid w:val="00292E4A"/>
    <w:rsid w:val="002931CD"/>
    <w:rsid w:val="00293201"/>
    <w:rsid w:val="0029348A"/>
    <w:rsid w:val="0029361A"/>
    <w:rsid w:val="0029374A"/>
    <w:rsid w:val="00293FAD"/>
    <w:rsid w:val="002940E8"/>
    <w:rsid w:val="00294420"/>
    <w:rsid w:val="0029482E"/>
    <w:rsid w:val="00294A2E"/>
    <w:rsid w:val="00294DCD"/>
    <w:rsid w:val="0029578C"/>
    <w:rsid w:val="00295A74"/>
    <w:rsid w:val="0029603C"/>
    <w:rsid w:val="0029671F"/>
    <w:rsid w:val="0029697B"/>
    <w:rsid w:val="00296B64"/>
    <w:rsid w:val="00296D19"/>
    <w:rsid w:val="00296E30"/>
    <w:rsid w:val="00297812"/>
    <w:rsid w:val="002978E6"/>
    <w:rsid w:val="002A04CB"/>
    <w:rsid w:val="002A0721"/>
    <w:rsid w:val="002A122D"/>
    <w:rsid w:val="002A12A6"/>
    <w:rsid w:val="002A148F"/>
    <w:rsid w:val="002A1490"/>
    <w:rsid w:val="002A1C7E"/>
    <w:rsid w:val="002A2BAC"/>
    <w:rsid w:val="002A2E8B"/>
    <w:rsid w:val="002A3243"/>
    <w:rsid w:val="002A3DDB"/>
    <w:rsid w:val="002A3E21"/>
    <w:rsid w:val="002A464C"/>
    <w:rsid w:val="002A46BD"/>
    <w:rsid w:val="002A47BF"/>
    <w:rsid w:val="002A4D2A"/>
    <w:rsid w:val="002A5069"/>
    <w:rsid w:val="002A50F7"/>
    <w:rsid w:val="002A5A66"/>
    <w:rsid w:val="002A5CB7"/>
    <w:rsid w:val="002A5E89"/>
    <w:rsid w:val="002A612A"/>
    <w:rsid w:val="002A6300"/>
    <w:rsid w:val="002A67F5"/>
    <w:rsid w:val="002A69B1"/>
    <w:rsid w:val="002A6C58"/>
    <w:rsid w:val="002A6F97"/>
    <w:rsid w:val="002A70DF"/>
    <w:rsid w:val="002A7376"/>
    <w:rsid w:val="002A74D7"/>
    <w:rsid w:val="002A783B"/>
    <w:rsid w:val="002A7EF2"/>
    <w:rsid w:val="002B036C"/>
    <w:rsid w:val="002B1147"/>
    <w:rsid w:val="002B15F1"/>
    <w:rsid w:val="002B1799"/>
    <w:rsid w:val="002B1B63"/>
    <w:rsid w:val="002B1DE7"/>
    <w:rsid w:val="002B2418"/>
    <w:rsid w:val="002B2557"/>
    <w:rsid w:val="002B2CE6"/>
    <w:rsid w:val="002B2E66"/>
    <w:rsid w:val="002B32FE"/>
    <w:rsid w:val="002B3452"/>
    <w:rsid w:val="002B3595"/>
    <w:rsid w:val="002B4214"/>
    <w:rsid w:val="002B43A9"/>
    <w:rsid w:val="002B44AC"/>
    <w:rsid w:val="002B4977"/>
    <w:rsid w:val="002B4B30"/>
    <w:rsid w:val="002B4B43"/>
    <w:rsid w:val="002B5C0E"/>
    <w:rsid w:val="002B67CE"/>
    <w:rsid w:val="002B71FB"/>
    <w:rsid w:val="002B77AB"/>
    <w:rsid w:val="002B7C34"/>
    <w:rsid w:val="002C07AE"/>
    <w:rsid w:val="002C08B2"/>
    <w:rsid w:val="002C09AF"/>
    <w:rsid w:val="002C100C"/>
    <w:rsid w:val="002C11D7"/>
    <w:rsid w:val="002C14AA"/>
    <w:rsid w:val="002C16ED"/>
    <w:rsid w:val="002C18FC"/>
    <w:rsid w:val="002C195D"/>
    <w:rsid w:val="002C2064"/>
    <w:rsid w:val="002C20EE"/>
    <w:rsid w:val="002C2295"/>
    <w:rsid w:val="002C27D2"/>
    <w:rsid w:val="002C29AD"/>
    <w:rsid w:val="002C30C5"/>
    <w:rsid w:val="002C3B10"/>
    <w:rsid w:val="002C3D9A"/>
    <w:rsid w:val="002C41E0"/>
    <w:rsid w:val="002C42F3"/>
    <w:rsid w:val="002C44C7"/>
    <w:rsid w:val="002C4A04"/>
    <w:rsid w:val="002C4E09"/>
    <w:rsid w:val="002C5029"/>
    <w:rsid w:val="002C5220"/>
    <w:rsid w:val="002C56C4"/>
    <w:rsid w:val="002C594A"/>
    <w:rsid w:val="002C5B84"/>
    <w:rsid w:val="002C60AF"/>
    <w:rsid w:val="002C61B0"/>
    <w:rsid w:val="002C676C"/>
    <w:rsid w:val="002C691A"/>
    <w:rsid w:val="002C6CAF"/>
    <w:rsid w:val="002C6EAA"/>
    <w:rsid w:val="002C7519"/>
    <w:rsid w:val="002C7AE1"/>
    <w:rsid w:val="002D023E"/>
    <w:rsid w:val="002D0307"/>
    <w:rsid w:val="002D0389"/>
    <w:rsid w:val="002D051E"/>
    <w:rsid w:val="002D07F8"/>
    <w:rsid w:val="002D099B"/>
    <w:rsid w:val="002D0A0C"/>
    <w:rsid w:val="002D0B1B"/>
    <w:rsid w:val="002D0CA0"/>
    <w:rsid w:val="002D0FA8"/>
    <w:rsid w:val="002D1458"/>
    <w:rsid w:val="002D1605"/>
    <w:rsid w:val="002D1792"/>
    <w:rsid w:val="002D1B45"/>
    <w:rsid w:val="002D1C20"/>
    <w:rsid w:val="002D1D40"/>
    <w:rsid w:val="002D2498"/>
    <w:rsid w:val="002D2621"/>
    <w:rsid w:val="002D2694"/>
    <w:rsid w:val="002D2898"/>
    <w:rsid w:val="002D2F3F"/>
    <w:rsid w:val="002D306A"/>
    <w:rsid w:val="002D3393"/>
    <w:rsid w:val="002D3788"/>
    <w:rsid w:val="002D38DF"/>
    <w:rsid w:val="002D39F9"/>
    <w:rsid w:val="002D3BAA"/>
    <w:rsid w:val="002D43B5"/>
    <w:rsid w:val="002D449B"/>
    <w:rsid w:val="002D4D4B"/>
    <w:rsid w:val="002D4E66"/>
    <w:rsid w:val="002D5752"/>
    <w:rsid w:val="002D57DD"/>
    <w:rsid w:val="002D58FE"/>
    <w:rsid w:val="002D5AB4"/>
    <w:rsid w:val="002D5BD7"/>
    <w:rsid w:val="002D5D0E"/>
    <w:rsid w:val="002D5E0A"/>
    <w:rsid w:val="002D6132"/>
    <w:rsid w:val="002D6F68"/>
    <w:rsid w:val="002D70D0"/>
    <w:rsid w:val="002D7125"/>
    <w:rsid w:val="002D733C"/>
    <w:rsid w:val="002D73DD"/>
    <w:rsid w:val="002D76EC"/>
    <w:rsid w:val="002E0038"/>
    <w:rsid w:val="002E0571"/>
    <w:rsid w:val="002E06DF"/>
    <w:rsid w:val="002E07AD"/>
    <w:rsid w:val="002E088D"/>
    <w:rsid w:val="002E0C4A"/>
    <w:rsid w:val="002E1117"/>
    <w:rsid w:val="002E1231"/>
    <w:rsid w:val="002E1376"/>
    <w:rsid w:val="002E1A76"/>
    <w:rsid w:val="002E1CD3"/>
    <w:rsid w:val="002E1EB6"/>
    <w:rsid w:val="002E1FB8"/>
    <w:rsid w:val="002E20B9"/>
    <w:rsid w:val="002E2129"/>
    <w:rsid w:val="002E2436"/>
    <w:rsid w:val="002E2C74"/>
    <w:rsid w:val="002E2DCD"/>
    <w:rsid w:val="002E2FB2"/>
    <w:rsid w:val="002E3350"/>
    <w:rsid w:val="002E35AD"/>
    <w:rsid w:val="002E38B7"/>
    <w:rsid w:val="002E3B58"/>
    <w:rsid w:val="002E3C37"/>
    <w:rsid w:val="002E3D89"/>
    <w:rsid w:val="002E41A1"/>
    <w:rsid w:val="002E44B3"/>
    <w:rsid w:val="002E45AA"/>
    <w:rsid w:val="002E4F5A"/>
    <w:rsid w:val="002E4FA3"/>
    <w:rsid w:val="002E5045"/>
    <w:rsid w:val="002E51B6"/>
    <w:rsid w:val="002E564F"/>
    <w:rsid w:val="002E5671"/>
    <w:rsid w:val="002E5738"/>
    <w:rsid w:val="002E5B46"/>
    <w:rsid w:val="002E60F8"/>
    <w:rsid w:val="002E636E"/>
    <w:rsid w:val="002E64E0"/>
    <w:rsid w:val="002E65AF"/>
    <w:rsid w:val="002E6A47"/>
    <w:rsid w:val="002E6D86"/>
    <w:rsid w:val="002E6DFF"/>
    <w:rsid w:val="002E6F8C"/>
    <w:rsid w:val="002F04D7"/>
    <w:rsid w:val="002F070C"/>
    <w:rsid w:val="002F0725"/>
    <w:rsid w:val="002F0A66"/>
    <w:rsid w:val="002F17C8"/>
    <w:rsid w:val="002F18AC"/>
    <w:rsid w:val="002F1BAF"/>
    <w:rsid w:val="002F1BC3"/>
    <w:rsid w:val="002F1C57"/>
    <w:rsid w:val="002F1CB6"/>
    <w:rsid w:val="002F1F1D"/>
    <w:rsid w:val="002F1F54"/>
    <w:rsid w:val="002F2205"/>
    <w:rsid w:val="002F263F"/>
    <w:rsid w:val="002F274C"/>
    <w:rsid w:val="002F2A0B"/>
    <w:rsid w:val="002F2B95"/>
    <w:rsid w:val="002F2E28"/>
    <w:rsid w:val="002F30F9"/>
    <w:rsid w:val="002F36AC"/>
    <w:rsid w:val="002F388C"/>
    <w:rsid w:val="002F3926"/>
    <w:rsid w:val="002F3E39"/>
    <w:rsid w:val="002F4116"/>
    <w:rsid w:val="002F4341"/>
    <w:rsid w:val="002F44E7"/>
    <w:rsid w:val="002F46EA"/>
    <w:rsid w:val="002F4E5F"/>
    <w:rsid w:val="002F4FB7"/>
    <w:rsid w:val="002F5275"/>
    <w:rsid w:val="002F599F"/>
    <w:rsid w:val="002F5F5B"/>
    <w:rsid w:val="002F61B3"/>
    <w:rsid w:val="002F6654"/>
    <w:rsid w:val="002F72C7"/>
    <w:rsid w:val="002F7326"/>
    <w:rsid w:val="002F741D"/>
    <w:rsid w:val="002F743C"/>
    <w:rsid w:val="002F77F5"/>
    <w:rsid w:val="002F7893"/>
    <w:rsid w:val="002F7CED"/>
    <w:rsid w:val="00300283"/>
    <w:rsid w:val="00300367"/>
    <w:rsid w:val="00300407"/>
    <w:rsid w:val="00300811"/>
    <w:rsid w:val="00300839"/>
    <w:rsid w:val="00300C50"/>
    <w:rsid w:val="00301300"/>
    <w:rsid w:val="00301800"/>
    <w:rsid w:val="0030194D"/>
    <w:rsid w:val="00301950"/>
    <w:rsid w:val="00301C6A"/>
    <w:rsid w:val="003020CF"/>
    <w:rsid w:val="0030220E"/>
    <w:rsid w:val="003028F2"/>
    <w:rsid w:val="0030291C"/>
    <w:rsid w:val="003029AA"/>
    <w:rsid w:val="00302CD8"/>
    <w:rsid w:val="00303352"/>
    <w:rsid w:val="0030347F"/>
    <w:rsid w:val="003036DC"/>
    <w:rsid w:val="003037EB"/>
    <w:rsid w:val="0030396D"/>
    <w:rsid w:val="0030428E"/>
    <w:rsid w:val="00304369"/>
    <w:rsid w:val="0030438C"/>
    <w:rsid w:val="003044AA"/>
    <w:rsid w:val="003046B4"/>
    <w:rsid w:val="003051D4"/>
    <w:rsid w:val="00305811"/>
    <w:rsid w:val="00306186"/>
    <w:rsid w:val="003063E8"/>
    <w:rsid w:val="00306620"/>
    <w:rsid w:val="003067C7"/>
    <w:rsid w:val="003068E1"/>
    <w:rsid w:val="00306981"/>
    <w:rsid w:val="00306A9B"/>
    <w:rsid w:val="00306E20"/>
    <w:rsid w:val="0030707E"/>
    <w:rsid w:val="003070A0"/>
    <w:rsid w:val="003072C5"/>
    <w:rsid w:val="003072CB"/>
    <w:rsid w:val="0030757E"/>
    <w:rsid w:val="00307831"/>
    <w:rsid w:val="00307C75"/>
    <w:rsid w:val="00307F9E"/>
    <w:rsid w:val="00310149"/>
    <w:rsid w:val="00310276"/>
    <w:rsid w:val="0031027B"/>
    <w:rsid w:val="003102F3"/>
    <w:rsid w:val="00310592"/>
    <w:rsid w:val="00310B08"/>
    <w:rsid w:val="0031127A"/>
    <w:rsid w:val="0031137B"/>
    <w:rsid w:val="00311A68"/>
    <w:rsid w:val="00311B1E"/>
    <w:rsid w:val="00311D88"/>
    <w:rsid w:val="00311DAC"/>
    <w:rsid w:val="00311F53"/>
    <w:rsid w:val="0031252F"/>
    <w:rsid w:val="003125E5"/>
    <w:rsid w:val="003127CD"/>
    <w:rsid w:val="00312BCF"/>
    <w:rsid w:val="00312FB6"/>
    <w:rsid w:val="003131B2"/>
    <w:rsid w:val="0031350F"/>
    <w:rsid w:val="00313E4A"/>
    <w:rsid w:val="00313E8C"/>
    <w:rsid w:val="00313F5B"/>
    <w:rsid w:val="0031452A"/>
    <w:rsid w:val="003149E1"/>
    <w:rsid w:val="0031508C"/>
    <w:rsid w:val="00315144"/>
    <w:rsid w:val="00315244"/>
    <w:rsid w:val="0031524E"/>
    <w:rsid w:val="00315CDF"/>
    <w:rsid w:val="00315FBB"/>
    <w:rsid w:val="003163D7"/>
    <w:rsid w:val="00317559"/>
    <w:rsid w:val="00317634"/>
    <w:rsid w:val="00317966"/>
    <w:rsid w:val="00317BC2"/>
    <w:rsid w:val="00317D52"/>
    <w:rsid w:val="00317E8D"/>
    <w:rsid w:val="00320253"/>
    <w:rsid w:val="003203A8"/>
    <w:rsid w:val="0032067D"/>
    <w:rsid w:val="00320744"/>
    <w:rsid w:val="00320972"/>
    <w:rsid w:val="00320CF2"/>
    <w:rsid w:val="00320D6C"/>
    <w:rsid w:val="00320FC5"/>
    <w:rsid w:val="003212E2"/>
    <w:rsid w:val="00321345"/>
    <w:rsid w:val="0032174C"/>
    <w:rsid w:val="00321B76"/>
    <w:rsid w:val="00321DF4"/>
    <w:rsid w:val="003220E9"/>
    <w:rsid w:val="003221E6"/>
    <w:rsid w:val="003225DF"/>
    <w:rsid w:val="00322867"/>
    <w:rsid w:val="0032288B"/>
    <w:rsid w:val="003228C1"/>
    <w:rsid w:val="00322AEC"/>
    <w:rsid w:val="00322C11"/>
    <w:rsid w:val="0032340D"/>
    <w:rsid w:val="003235B3"/>
    <w:rsid w:val="003235C2"/>
    <w:rsid w:val="00323616"/>
    <w:rsid w:val="00323829"/>
    <w:rsid w:val="00323A78"/>
    <w:rsid w:val="00323F4D"/>
    <w:rsid w:val="0032405E"/>
    <w:rsid w:val="00324176"/>
    <w:rsid w:val="0032417A"/>
    <w:rsid w:val="00324496"/>
    <w:rsid w:val="00324588"/>
    <w:rsid w:val="00324750"/>
    <w:rsid w:val="00324ADD"/>
    <w:rsid w:val="00324C93"/>
    <w:rsid w:val="00325110"/>
    <w:rsid w:val="0032523C"/>
    <w:rsid w:val="00325674"/>
    <w:rsid w:val="0032577D"/>
    <w:rsid w:val="003258BD"/>
    <w:rsid w:val="003259C6"/>
    <w:rsid w:val="00325BDA"/>
    <w:rsid w:val="003262F4"/>
    <w:rsid w:val="00326A16"/>
    <w:rsid w:val="00326A58"/>
    <w:rsid w:val="00326A5E"/>
    <w:rsid w:val="003271DA"/>
    <w:rsid w:val="003272AB"/>
    <w:rsid w:val="0032743E"/>
    <w:rsid w:val="00327498"/>
    <w:rsid w:val="00327615"/>
    <w:rsid w:val="00330361"/>
    <w:rsid w:val="003305AC"/>
    <w:rsid w:val="003307B9"/>
    <w:rsid w:val="00330942"/>
    <w:rsid w:val="00331396"/>
    <w:rsid w:val="00331660"/>
    <w:rsid w:val="003316BC"/>
    <w:rsid w:val="00331E02"/>
    <w:rsid w:val="003320C0"/>
    <w:rsid w:val="003320D2"/>
    <w:rsid w:val="00332295"/>
    <w:rsid w:val="0033233F"/>
    <w:rsid w:val="00332AFD"/>
    <w:rsid w:val="003331F2"/>
    <w:rsid w:val="00333356"/>
    <w:rsid w:val="003335A0"/>
    <w:rsid w:val="00333C4D"/>
    <w:rsid w:val="00333CE9"/>
    <w:rsid w:val="00334260"/>
    <w:rsid w:val="0033449E"/>
    <w:rsid w:val="003347FD"/>
    <w:rsid w:val="00334A14"/>
    <w:rsid w:val="00334AC4"/>
    <w:rsid w:val="00334BD4"/>
    <w:rsid w:val="0033504D"/>
    <w:rsid w:val="00335162"/>
    <w:rsid w:val="003355AD"/>
    <w:rsid w:val="003357CF"/>
    <w:rsid w:val="00335A85"/>
    <w:rsid w:val="00335EBB"/>
    <w:rsid w:val="00335EC9"/>
    <w:rsid w:val="00335F00"/>
    <w:rsid w:val="00335F44"/>
    <w:rsid w:val="003365F2"/>
    <w:rsid w:val="003369E2"/>
    <w:rsid w:val="00336CD5"/>
    <w:rsid w:val="00336E1D"/>
    <w:rsid w:val="00337059"/>
    <w:rsid w:val="003370B5"/>
    <w:rsid w:val="00337557"/>
    <w:rsid w:val="003377D9"/>
    <w:rsid w:val="0033784C"/>
    <w:rsid w:val="00337F5F"/>
    <w:rsid w:val="00340069"/>
    <w:rsid w:val="003408AC"/>
    <w:rsid w:val="00340CE1"/>
    <w:rsid w:val="003413F2"/>
    <w:rsid w:val="00341AF7"/>
    <w:rsid w:val="00341E96"/>
    <w:rsid w:val="00341F2D"/>
    <w:rsid w:val="00342151"/>
    <w:rsid w:val="00342295"/>
    <w:rsid w:val="003427A6"/>
    <w:rsid w:val="003428AD"/>
    <w:rsid w:val="00342B86"/>
    <w:rsid w:val="00342BFC"/>
    <w:rsid w:val="00342CB8"/>
    <w:rsid w:val="003437C6"/>
    <w:rsid w:val="00343CD8"/>
    <w:rsid w:val="00343DAA"/>
    <w:rsid w:val="003443C3"/>
    <w:rsid w:val="0034450E"/>
    <w:rsid w:val="00344605"/>
    <w:rsid w:val="0034466B"/>
    <w:rsid w:val="003446E9"/>
    <w:rsid w:val="00344865"/>
    <w:rsid w:val="00344CD2"/>
    <w:rsid w:val="00344E8D"/>
    <w:rsid w:val="00344ED7"/>
    <w:rsid w:val="00344F8D"/>
    <w:rsid w:val="003450A3"/>
    <w:rsid w:val="003450DA"/>
    <w:rsid w:val="00345549"/>
    <w:rsid w:val="00345556"/>
    <w:rsid w:val="003459F3"/>
    <w:rsid w:val="00345D23"/>
    <w:rsid w:val="00345FE8"/>
    <w:rsid w:val="003463AD"/>
    <w:rsid w:val="003464A7"/>
    <w:rsid w:val="0034691D"/>
    <w:rsid w:val="00346C7E"/>
    <w:rsid w:val="0034730E"/>
    <w:rsid w:val="00347440"/>
    <w:rsid w:val="00347466"/>
    <w:rsid w:val="00347669"/>
    <w:rsid w:val="003479D5"/>
    <w:rsid w:val="00347C43"/>
    <w:rsid w:val="0035025F"/>
    <w:rsid w:val="0035045B"/>
    <w:rsid w:val="003504DB"/>
    <w:rsid w:val="00350C7D"/>
    <w:rsid w:val="00351023"/>
    <w:rsid w:val="003511E5"/>
    <w:rsid w:val="003516F5"/>
    <w:rsid w:val="00351AE6"/>
    <w:rsid w:val="00351B55"/>
    <w:rsid w:val="0035207F"/>
    <w:rsid w:val="003520CA"/>
    <w:rsid w:val="0035232B"/>
    <w:rsid w:val="003526FE"/>
    <w:rsid w:val="0035278D"/>
    <w:rsid w:val="003527F8"/>
    <w:rsid w:val="00352864"/>
    <w:rsid w:val="00352917"/>
    <w:rsid w:val="003529FB"/>
    <w:rsid w:val="00353221"/>
    <w:rsid w:val="003535D7"/>
    <w:rsid w:val="003536A5"/>
    <w:rsid w:val="00354248"/>
    <w:rsid w:val="003544AB"/>
    <w:rsid w:val="00354595"/>
    <w:rsid w:val="00354805"/>
    <w:rsid w:val="00354910"/>
    <w:rsid w:val="00354ED0"/>
    <w:rsid w:val="00354FEE"/>
    <w:rsid w:val="00354FF9"/>
    <w:rsid w:val="0035593E"/>
    <w:rsid w:val="00355AEE"/>
    <w:rsid w:val="003561C0"/>
    <w:rsid w:val="00356955"/>
    <w:rsid w:val="00356A8D"/>
    <w:rsid w:val="003573A8"/>
    <w:rsid w:val="00357411"/>
    <w:rsid w:val="00357A86"/>
    <w:rsid w:val="00357C9B"/>
    <w:rsid w:val="003603EF"/>
    <w:rsid w:val="0036061B"/>
    <w:rsid w:val="00360677"/>
    <w:rsid w:val="0036087D"/>
    <w:rsid w:val="003608B8"/>
    <w:rsid w:val="003609FA"/>
    <w:rsid w:val="00360A3D"/>
    <w:rsid w:val="00360E88"/>
    <w:rsid w:val="003612B0"/>
    <w:rsid w:val="00361A42"/>
    <w:rsid w:val="00361A4C"/>
    <w:rsid w:val="00361C31"/>
    <w:rsid w:val="00362484"/>
    <w:rsid w:val="003624A9"/>
    <w:rsid w:val="00362661"/>
    <w:rsid w:val="00362A05"/>
    <w:rsid w:val="00362BDF"/>
    <w:rsid w:val="00362BFC"/>
    <w:rsid w:val="00363493"/>
    <w:rsid w:val="00363709"/>
    <w:rsid w:val="0036387E"/>
    <w:rsid w:val="00363DE2"/>
    <w:rsid w:val="00363EB9"/>
    <w:rsid w:val="0036434C"/>
    <w:rsid w:val="003648AD"/>
    <w:rsid w:val="003648D8"/>
    <w:rsid w:val="003649D4"/>
    <w:rsid w:val="00364A91"/>
    <w:rsid w:val="00364A9A"/>
    <w:rsid w:val="00364BFC"/>
    <w:rsid w:val="00364BFF"/>
    <w:rsid w:val="00364FF2"/>
    <w:rsid w:val="00365394"/>
    <w:rsid w:val="003655F5"/>
    <w:rsid w:val="00365765"/>
    <w:rsid w:val="003659C2"/>
    <w:rsid w:val="00365AE2"/>
    <w:rsid w:val="00365B01"/>
    <w:rsid w:val="00365EF5"/>
    <w:rsid w:val="003661C8"/>
    <w:rsid w:val="00366435"/>
    <w:rsid w:val="003664B2"/>
    <w:rsid w:val="003668AE"/>
    <w:rsid w:val="00367511"/>
    <w:rsid w:val="00367DB5"/>
    <w:rsid w:val="003702E0"/>
    <w:rsid w:val="00370324"/>
    <w:rsid w:val="00370488"/>
    <w:rsid w:val="00370D0E"/>
    <w:rsid w:val="00370D95"/>
    <w:rsid w:val="00370E93"/>
    <w:rsid w:val="0037105C"/>
    <w:rsid w:val="00371E92"/>
    <w:rsid w:val="00371FB1"/>
    <w:rsid w:val="00372098"/>
    <w:rsid w:val="003720FB"/>
    <w:rsid w:val="0037253C"/>
    <w:rsid w:val="00372728"/>
    <w:rsid w:val="00372809"/>
    <w:rsid w:val="003728D6"/>
    <w:rsid w:val="00372A05"/>
    <w:rsid w:val="00372B0C"/>
    <w:rsid w:val="00372CD4"/>
    <w:rsid w:val="00372E57"/>
    <w:rsid w:val="0037357B"/>
    <w:rsid w:val="00373CF7"/>
    <w:rsid w:val="00373D12"/>
    <w:rsid w:val="00373E0E"/>
    <w:rsid w:val="00373FB2"/>
    <w:rsid w:val="0037442A"/>
    <w:rsid w:val="00374441"/>
    <w:rsid w:val="003748E5"/>
    <w:rsid w:val="00374F49"/>
    <w:rsid w:val="00375090"/>
    <w:rsid w:val="00375571"/>
    <w:rsid w:val="003756A9"/>
    <w:rsid w:val="00375789"/>
    <w:rsid w:val="00375A5D"/>
    <w:rsid w:val="00375B7F"/>
    <w:rsid w:val="00375F12"/>
    <w:rsid w:val="00376351"/>
    <w:rsid w:val="0037665C"/>
    <w:rsid w:val="00376894"/>
    <w:rsid w:val="0037692F"/>
    <w:rsid w:val="003769E7"/>
    <w:rsid w:val="00376E25"/>
    <w:rsid w:val="00376F0A"/>
    <w:rsid w:val="00376F76"/>
    <w:rsid w:val="003777B1"/>
    <w:rsid w:val="003801AA"/>
    <w:rsid w:val="0038026F"/>
    <w:rsid w:val="0038047D"/>
    <w:rsid w:val="0038064E"/>
    <w:rsid w:val="00380DA0"/>
    <w:rsid w:val="00380DA7"/>
    <w:rsid w:val="003811DA"/>
    <w:rsid w:val="003811E5"/>
    <w:rsid w:val="00381620"/>
    <w:rsid w:val="00381670"/>
    <w:rsid w:val="003818E1"/>
    <w:rsid w:val="00382037"/>
    <w:rsid w:val="00382350"/>
    <w:rsid w:val="0038249B"/>
    <w:rsid w:val="0038250A"/>
    <w:rsid w:val="00382561"/>
    <w:rsid w:val="00382579"/>
    <w:rsid w:val="0038261D"/>
    <w:rsid w:val="0038266B"/>
    <w:rsid w:val="00382786"/>
    <w:rsid w:val="0038287C"/>
    <w:rsid w:val="00382FEB"/>
    <w:rsid w:val="0038304A"/>
    <w:rsid w:val="00383163"/>
    <w:rsid w:val="003834A7"/>
    <w:rsid w:val="00383B2B"/>
    <w:rsid w:val="00383B8E"/>
    <w:rsid w:val="00384A0C"/>
    <w:rsid w:val="00384A44"/>
    <w:rsid w:val="00384D47"/>
    <w:rsid w:val="003854DE"/>
    <w:rsid w:val="00385887"/>
    <w:rsid w:val="003858A8"/>
    <w:rsid w:val="00385925"/>
    <w:rsid w:val="0038593B"/>
    <w:rsid w:val="0038596D"/>
    <w:rsid w:val="00385E41"/>
    <w:rsid w:val="00385E45"/>
    <w:rsid w:val="00385F23"/>
    <w:rsid w:val="00385F72"/>
    <w:rsid w:val="003866CA"/>
    <w:rsid w:val="0038758B"/>
    <w:rsid w:val="00387705"/>
    <w:rsid w:val="00387A5B"/>
    <w:rsid w:val="00387C9D"/>
    <w:rsid w:val="00387D63"/>
    <w:rsid w:val="00390099"/>
    <w:rsid w:val="003900C2"/>
    <w:rsid w:val="00390324"/>
    <w:rsid w:val="00390608"/>
    <w:rsid w:val="00390743"/>
    <w:rsid w:val="00390842"/>
    <w:rsid w:val="003909F8"/>
    <w:rsid w:val="00390E3C"/>
    <w:rsid w:val="0039139B"/>
    <w:rsid w:val="0039141C"/>
    <w:rsid w:val="003918AE"/>
    <w:rsid w:val="003919CC"/>
    <w:rsid w:val="00392479"/>
    <w:rsid w:val="003926E5"/>
    <w:rsid w:val="003927E4"/>
    <w:rsid w:val="00392A06"/>
    <w:rsid w:val="00392CEB"/>
    <w:rsid w:val="00392D18"/>
    <w:rsid w:val="00392DBE"/>
    <w:rsid w:val="00392FDA"/>
    <w:rsid w:val="003930AB"/>
    <w:rsid w:val="0039317B"/>
    <w:rsid w:val="003931B3"/>
    <w:rsid w:val="0039368E"/>
    <w:rsid w:val="00393F3B"/>
    <w:rsid w:val="0039403A"/>
    <w:rsid w:val="00394488"/>
    <w:rsid w:val="0039483F"/>
    <w:rsid w:val="00394990"/>
    <w:rsid w:val="00394A76"/>
    <w:rsid w:val="00394AD4"/>
    <w:rsid w:val="00394AF3"/>
    <w:rsid w:val="00395253"/>
    <w:rsid w:val="0039546B"/>
    <w:rsid w:val="00395666"/>
    <w:rsid w:val="00395925"/>
    <w:rsid w:val="00395D86"/>
    <w:rsid w:val="00395EC9"/>
    <w:rsid w:val="0039625A"/>
    <w:rsid w:val="003965FE"/>
    <w:rsid w:val="00396706"/>
    <w:rsid w:val="003967FA"/>
    <w:rsid w:val="00396890"/>
    <w:rsid w:val="003968FD"/>
    <w:rsid w:val="00396A24"/>
    <w:rsid w:val="00396CB7"/>
    <w:rsid w:val="00396DBD"/>
    <w:rsid w:val="00397130"/>
    <w:rsid w:val="00397717"/>
    <w:rsid w:val="0039771B"/>
    <w:rsid w:val="00397858"/>
    <w:rsid w:val="003978FF"/>
    <w:rsid w:val="003A0149"/>
    <w:rsid w:val="003A0304"/>
    <w:rsid w:val="003A04B3"/>
    <w:rsid w:val="003A061D"/>
    <w:rsid w:val="003A0AFD"/>
    <w:rsid w:val="003A0C3F"/>
    <w:rsid w:val="003A166D"/>
    <w:rsid w:val="003A1D32"/>
    <w:rsid w:val="003A1D7C"/>
    <w:rsid w:val="003A1D90"/>
    <w:rsid w:val="003A289C"/>
    <w:rsid w:val="003A2945"/>
    <w:rsid w:val="003A2A6C"/>
    <w:rsid w:val="003A30E5"/>
    <w:rsid w:val="003A3EC7"/>
    <w:rsid w:val="003A3F2C"/>
    <w:rsid w:val="003A3FB8"/>
    <w:rsid w:val="003A4314"/>
    <w:rsid w:val="003A46D5"/>
    <w:rsid w:val="003A496E"/>
    <w:rsid w:val="003A4971"/>
    <w:rsid w:val="003A4E29"/>
    <w:rsid w:val="003A50F3"/>
    <w:rsid w:val="003A56AB"/>
    <w:rsid w:val="003A57E6"/>
    <w:rsid w:val="003A5C25"/>
    <w:rsid w:val="003A5D7B"/>
    <w:rsid w:val="003A5FD5"/>
    <w:rsid w:val="003A6176"/>
    <w:rsid w:val="003A63F5"/>
    <w:rsid w:val="003A6A76"/>
    <w:rsid w:val="003A6DD8"/>
    <w:rsid w:val="003A6E37"/>
    <w:rsid w:val="003A6E54"/>
    <w:rsid w:val="003A6F4A"/>
    <w:rsid w:val="003A7043"/>
    <w:rsid w:val="003A7589"/>
    <w:rsid w:val="003A7D87"/>
    <w:rsid w:val="003B0613"/>
    <w:rsid w:val="003B075F"/>
    <w:rsid w:val="003B094F"/>
    <w:rsid w:val="003B0F8C"/>
    <w:rsid w:val="003B155B"/>
    <w:rsid w:val="003B1B69"/>
    <w:rsid w:val="003B1D74"/>
    <w:rsid w:val="003B231E"/>
    <w:rsid w:val="003B2451"/>
    <w:rsid w:val="003B28AC"/>
    <w:rsid w:val="003B2E25"/>
    <w:rsid w:val="003B2F0F"/>
    <w:rsid w:val="003B41C0"/>
    <w:rsid w:val="003B4276"/>
    <w:rsid w:val="003B4735"/>
    <w:rsid w:val="003B48EC"/>
    <w:rsid w:val="003B4AEF"/>
    <w:rsid w:val="003B4BA8"/>
    <w:rsid w:val="003B4BC7"/>
    <w:rsid w:val="003B4BD0"/>
    <w:rsid w:val="003B4C4E"/>
    <w:rsid w:val="003B4C6E"/>
    <w:rsid w:val="003B4D31"/>
    <w:rsid w:val="003B5220"/>
    <w:rsid w:val="003B53DB"/>
    <w:rsid w:val="003B5554"/>
    <w:rsid w:val="003B5837"/>
    <w:rsid w:val="003B63BA"/>
    <w:rsid w:val="003B6601"/>
    <w:rsid w:val="003B672A"/>
    <w:rsid w:val="003B6931"/>
    <w:rsid w:val="003B6DDA"/>
    <w:rsid w:val="003B6EBF"/>
    <w:rsid w:val="003B6EF3"/>
    <w:rsid w:val="003B724C"/>
    <w:rsid w:val="003B7794"/>
    <w:rsid w:val="003B7C79"/>
    <w:rsid w:val="003B7E47"/>
    <w:rsid w:val="003C001E"/>
    <w:rsid w:val="003C0355"/>
    <w:rsid w:val="003C0403"/>
    <w:rsid w:val="003C0DA2"/>
    <w:rsid w:val="003C1671"/>
    <w:rsid w:val="003C16C5"/>
    <w:rsid w:val="003C1F90"/>
    <w:rsid w:val="003C2014"/>
    <w:rsid w:val="003C2346"/>
    <w:rsid w:val="003C26EE"/>
    <w:rsid w:val="003C27D0"/>
    <w:rsid w:val="003C29D0"/>
    <w:rsid w:val="003C29F9"/>
    <w:rsid w:val="003C305C"/>
    <w:rsid w:val="003C3185"/>
    <w:rsid w:val="003C37B6"/>
    <w:rsid w:val="003C38D8"/>
    <w:rsid w:val="003C3A70"/>
    <w:rsid w:val="003C3C35"/>
    <w:rsid w:val="003C3D97"/>
    <w:rsid w:val="003C3E74"/>
    <w:rsid w:val="003C3EAB"/>
    <w:rsid w:val="003C3F41"/>
    <w:rsid w:val="003C4223"/>
    <w:rsid w:val="003C466B"/>
    <w:rsid w:val="003C4732"/>
    <w:rsid w:val="003C4C3D"/>
    <w:rsid w:val="003C4C69"/>
    <w:rsid w:val="003C4D8E"/>
    <w:rsid w:val="003C4E09"/>
    <w:rsid w:val="003C4F84"/>
    <w:rsid w:val="003C506A"/>
    <w:rsid w:val="003C50D1"/>
    <w:rsid w:val="003C5901"/>
    <w:rsid w:val="003C5C2C"/>
    <w:rsid w:val="003C6207"/>
    <w:rsid w:val="003C684A"/>
    <w:rsid w:val="003C6DBC"/>
    <w:rsid w:val="003C72B6"/>
    <w:rsid w:val="003C72CD"/>
    <w:rsid w:val="003C7347"/>
    <w:rsid w:val="003C7579"/>
    <w:rsid w:val="003C7767"/>
    <w:rsid w:val="003C781F"/>
    <w:rsid w:val="003C79DF"/>
    <w:rsid w:val="003C7B5E"/>
    <w:rsid w:val="003D0325"/>
    <w:rsid w:val="003D0D31"/>
    <w:rsid w:val="003D0D3C"/>
    <w:rsid w:val="003D0DBC"/>
    <w:rsid w:val="003D0DDE"/>
    <w:rsid w:val="003D0F2A"/>
    <w:rsid w:val="003D1500"/>
    <w:rsid w:val="003D1766"/>
    <w:rsid w:val="003D17FB"/>
    <w:rsid w:val="003D1ED7"/>
    <w:rsid w:val="003D2315"/>
    <w:rsid w:val="003D263F"/>
    <w:rsid w:val="003D2C57"/>
    <w:rsid w:val="003D2E4D"/>
    <w:rsid w:val="003D2F95"/>
    <w:rsid w:val="003D300E"/>
    <w:rsid w:val="003D3332"/>
    <w:rsid w:val="003D3600"/>
    <w:rsid w:val="003D3878"/>
    <w:rsid w:val="003D4624"/>
    <w:rsid w:val="003D4A16"/>
    <w:rsid w:val="003D4B43"/>
    <w:rsid w:val="003D4C67"/>
    <w:rsid w:val="003D4D4A"/>
    <w:rsid w:val="003D5207"/>
    <w:rsid w:val="003D52BF"/>
    <w:rsid w:val="003D52F6"/>
    <w:rsid w:val="003D5446"/>
    <w:rsid w:val="003D5566"/>
    <w:rsid w:val="003D557C"/>
    <w:rsid w:val="003D55B2"/>
    <w:rsid w:val="003D56E3"/>
    <w:rsid w:val="003D5B60"/>
    <w:rsid w:val="003D635A"/>
    <w:rsid w:val="003D654E"/>
    <w:rsid w:val="003D66E6"/>
    <w:rsid w:val="003D674F"/>
    <w:rsid w:val="003D681F"/>
    <w:rsid w:val="003D6F67"/>
    <w:rsid w:val="003D711D"/>
    <w:rsid w:val="003D7583"/>
    <w:rsid w:val="003D7781"/>
    <w:rsid w:val="003D797C"/>
    <w:rsid w:val="003E025D"/>
    <w:rsid w:val="003E085A"/>
    <w:rsid w:val="003E0A22"/>
    <w:rsid w:val="003E0C47"/>
    <w:rsid w:val="003E0C5F"/>
    <w:rsid w:val="003E130A"/>
    <w:rsid w:val="003E1495"/>
    <w:rsid w:val="003E1672"/>
    <w:rsid w:val="003E19A5"/>
    <w:rsid w:val="003E1A68"/>
    <w:rsid w:val="003E1B85"/>
    <w:rsid w:val="003E1DC3"/>
    <w:rsid w:val="003E1E2A"/>
    <w:rsid w:val="003E1E39"/>
    <w:rsid w:val="003E2116"/>
    <w:rsid w:val="003E2117"/>
    <w:rsid w:val="003E294B"/>
    <w:rsid w:val="003E2D00"/>
    <w:rsid w:val="003E2D56"/>
    <w:rsid w:val="003E2F7C"/>
    <w:rsid w:val="003E2FA2"/>
    <w:rsid w:val="003E2FF8"/>
    <w:rsid w:val="003E3005"/>
    <w:rsid w:val="003E3BA2"/>
    <w:rsid w:val="003E3C27"/>
    <w:rsid w:val="003E3CDF"/>
    <w:rsid w:val="003E3DEE"/>
    <w:rsid w:val="003E4252"/>
    <w:rsid w:val="003E46EE"/>
    <w:rsid w:val="003E4BF6"/>
    <w:rsid w:val="003E4EBD"/>
    <w:rsid w:val="003E4FFD"/>
    <w:rsid w:val="003E509F"/>
    <w:rsid w:val="003E5355"/>
    <w:rsid w:val="003E5597"/>
    <w:rsid w:val="003E5F1D"/>
    <w:rsid w:val="003E6501"/>
    <w:rsid w:val="003E6696"/>
    <w:rsid w:val="003E674F"/>
    <w:rsid w:val="003E6D33"/>
    <w:rsid w:val="003E710D"/>
    <w:rsid w:val="003E71C1"/>
    <w:rsid w:val="003E7657"/>
    <w:rsid w:val="003E7734"/>
    <w:rsid w:val="003E77C7"/>
    <w:rsid w:val="003E7977"/>
    <w:rsid w:val="003E7A0F"/>
    <w:rsid w:val="003E7FD3"/>
    <w:rsid w:val="003F095D"/>
    <w:rsid w:val="003F0B10"/>
    <w:rsid w:val="003F163E"/>
    <w:rsid w:val="003F19FD"/>
    <w:rsid w:val="003F1A04"/>
    <w:rsid w:val="003F1ACA"/>
    <w:rsid w:val="003F1ADD"/>
    <w:rsid w:val="003F1F2C"/>
    <w:rsid w:val="003F23F0"/>
    <w:rsid w:val="003F296B"/>
    <w:rsid w:val="003F29C1"/>
    <w:rsid w:val="003F2BC0"/>
    <w:rsid w:val="003F2C58"/>
    <w:rsid w:val="003F3806"/>
    <w:rsid w:val="003F40C8"/>
    <w:rsid w:val="003F458D"/>
    <w:rsid w:val="003F4E7A"/>
    <w:rsid w:val="003F5239"/>
    <w:rsid w:val="003F589E"/>
    <w:rsid w:val="003F5AC4"/>
    <w:rsid w:val="003F5FEC"/>
    <w:rsid w:val="003F601E"/>
    <w:rsid w:val="003F605F"/>
    <w:rsid w:val="003F60CE"/>
    <w:rsid w:val="003F6802"/>
    <w:rsid w:val="003F6B5B"/>
    <w:rsid w:val="003F6E38"/>
    <w:rsid w:val="003F6EAF"/>
    <w:rsid w:val="003F6EC3"/>
    <w:rsid w:val="003F718B"/>
    <w:rsid w:val="003F7325"/>
    <w:rsid w:val="003F7600"/>
    <w:rsid w:val="004002C1"/>
    <w:rsid w:val="0040101D"/>
    <w:rsid w:val="0040113D"/>
    <w:rsid w:val="00401330"/>
    <w:rsid w:val="004014D1"/>
    <w:rsid w:val="00401B67"/>
    <w:rsid w:val="00401FF6"/>
    <w:rsid w:val="00402581"/>
    <w:rsid w:val="0040284E"/>
    <w:rsid w:val="004029B5"/>
    <w:rsid w:val="004029C0"/>
    <w:rsid w:val="00402CD2"/>
    <w:rsid w:val="00402CEA"/>
    <w:rsid w:val="00403073"/>
    <w:rsid w:val="0040336D"/>
    <w:rsid w:val="0040337A"/>
    <w:rsid w:val="004034B3"/>
    <w:rsid w:val="004040EA"/>
    <w:rsid w:val="004041BB"/>
    <w:rsid w:val="004041DC"/>
    <w:rsid w:val="004042E3"/>
    <w:rsid w:val="00404301"/>
    <w:rsid w:val="00404A76"/>
    <w:rsid w:val="00404C1F"/>
    <w:rsid w:val="004051A6"/>
    <w:rsid w:val="004054C1"/>
    <w:rsid w:val="004055A1"/>
    <w:rsid w:val="00405627"/>
    <w:rsid w:val="004057C4"/>
    <w:rsid w:val="00405A56"/>
    <w:rsid w:val="00405EFE"/>
    <w:rsid w:val="0040621F"/>
    <w:rsid w:val="0040670B"/>
    <w:rsid w:val="00406778"/>
    <w:rsid w:val="0040687F"/>
    <w:rsid w:val="004069C9"/>
    <w:rsid w:val="00406B5F"/>
    <w:rsid w:val="00406C08"/>
    <w:rsid w:val="0040701C"/>
    <w:rsid w:val="00407468"/>
    <w:rsid w:val="0040797E"/>
    <w:rsid w:val="004103CF"/>
    <w:rsid w:val="0041057E"/>
    <w:rsid w:val="004105C5"/>
    <w:rsid w:val="004108A4"/>
    <w:rsid w:val="004109FC"/>
    <w:rsid w:val="00410C2A"/>
    <w:rsid w:val="00410CA4"/>
    <w:rsid w:val="00410E1B"/>
    <w:rsid w:val="00410ED8"/>
    <w:rsid w:val="0041110F"/>
    <w:rsid w:val="00411151"/>
    <w:rsid w:val="004112CD"/>
    <w:rsid w:val="00411358"/>
    <w:rsid w:val="0041144F"/>
    <w:rsid w:val="004116BC"/>
    <w:rsid w:val="00411744"/>
    <w:rsid w:val="00411916"/>
    <w:rsid w:val="00412615"/>
    <w:rsid w:val="00412BB6"/>
    <w:rsid w:val="00412E86"/>
    <w:rsid w:val="0041307D"/>
    <w:rsid w:val="004131B6"/>
    <w:rsid w:val="004133E8"/>
    <w:rsid w:val="0041353F"/>
    <w:rsid w:val="004136B9"/>
    <w:rsid w:val="0041375B"/>
    <w:rsid w:val="00414678"/>
    <w:rsid w:val="004150FB"/>
    <w:rsid w:val="00415552"/>
    <w:rsid w:val="00415666"/>
    <w:rsid w:val="00415D5F"/>
    <w:rsid w:val="00416248"/>
    <w:rsid w:val="00416412"/>
    <w:rsid w:val="00416442"/>
    <w:rsid w:val="0041644A"/>
    <w:rsid w:val="00416658"/>
    <w:rsid w:val="00416A74"/>
    <w:rsid w:val="00417120"/>
    <w:rsid w:val="004177E4"/>
    <w:rsid w:val="00417869"/>
    <w:rsid w:val="00420028"/>
    <w:rsid w:val="00420075"/>
    <w:rsid w:val="00421703"/>
    <w:rsid w:val="00421797"/>
    <w:rsid w:val="00421CFD"/>
    <w:rsid w:val="00422D9C"/>
    <w:rsid w:val="00422F96"/>
    <w:rsid w:val="00423582"/>
    <w:rsid w:val="004235D3"/>
    <w:rsid w:val="00423770"/>
    <w:rsid w:val="00423828"/>
    <w:rsid w:val="00423C92"/>
    <w:rsid w:val="00423CF4"/>
    <w:rsid w:val="00423F7D"/>
    <w:rsid w:val="00424587"/>
    <w:rsid w:val="00424A7F"/>
    <w:rsid w:val="00424A84"/>
    <w:rsid w:val="00424B65"/>
    <w:rsid w:val="00424EF2"/>
    <w:rsid w:val="004254A7"/>
    <w:rsid w:val="00425756"/>
    <w:rsid w:val="00425F57"/>
    <w:rsid w:val="0042603C"/>
    <w:rsid w:val="004264A5"/>
    <w:rsid w:val="00426D7D"/>
    <w:rsid w:val="00426DEB"/>
    <w:rsid w:val="004274CF"/>
    <w:rsid w:val="00427854"/>
    <w:rsid w:val="00427977"/>
    <w:rsid w:val="0042798E"/>
    <w:rsid w:val="00427BDB"/>
    <w:rsid w:val="00427E4F"/>
    <w:rsid w:val="004301F0"/>
    <w:rsid w:val="00430332"/>
    <w:rsid w:val="00430339"/>
    <w:rsid w:val="004304D2"/>
    <w:rsid w:val="00430725"/>
    <w:rsid w:val="00431567"/>
    <w:rsid w:val="004316A1"/>
    <w:rsid w:val="004318F5"/>
    <w:rsid w:val="00432129"/>
    <w:rsid w:val="004321A2"/>
    <w:rsid w:val="00432789"/>
    <w:rsid w:val="00432ED6"/>
    <w:rsid w:val="00432EEA"/>
    <w:rsid w:val="004334D9"/>
    <w:rsid w:val="00433667"/>
    <w:rsid w:val="004337E4"/>
    <w:rsid w:val="00433966"/>
    <w:rsid w:val="00433A5F"/>
    <w:rsid w:val="0043433D"/>
    <w:rsid w:val="0043448A"/>
    <w:rsid w:val="00434502"/>
    <w:rsid w:val="004345C9"/>
    <w:rsid w:val="0043467D"/>
    <w:rsid w:val="0043472C"/>
    <w:rsid w:val="00434A37"/>
    <w:rsid w:val="00434ADC"/>
    <w:rsid w:val="00434B20"/>
    <w:rsid w:val="00434C7B"/>
    <w:rsid w:val="0043500D"/>
    <w:rsid w:val="00435108"/>
    <w:rsid w:val="0043559D"/>
    <w:rsid w:val="0043578F"/>
    <w:rsid w:val="004358DE"/>
    <w:rsid w:val="0043597A"/>
    <w:rsid w:val="00435B14"/>
    <w:rsid w:val="00436645"/>
    <w:rsid w:val="00436893"/>
    <w:rsid w:val="00436BB8"/>
    <w:rsid w:val="00436C5B"/>
    <w:rsid w:val="00436E95"/>
    <w:rsid w:val="00436F2F"/>
    <w:rsid w:val="00437362"/>
    <w:rsid w:val="0043753B"/>
    <w:rsid w:val="00437BD0"/>
    <w:rsid w:val="00437BF3"/>
    <w:rsid w:val="00437DDF"/>
    <w:rsid w:val="00437E89"/>
    <w:rsid w:val="00440154"/>
    <w:rsid w:val="00440549"/>
    <w:rsid w:val="00440D4F"/>
    <w:rsid w:val="00441044"/>
    <w:rsid w:val="004410E9"/>
    <w:rsid w:val="00441684"/>
    <w:rsid w:val="00441CDA"/>
    <w:rsid w:val="0044270C"/>
    <w:rsid w:val="004427CF"/>
    <w:rsid w:val="004429FA"/>
    <w:rsid w:val="00442BD5"/>
    <w:rsid w:val="00442CCC"/>
    <w:rsid w:val="00442E2B"/>
    <w:rsid w:val="0044331E"/>
    <w:rsid w:val="00443371"/>
    <w:rsid w:val="004433C1"/>
    <w:rsid w:val="004434DB"/>
    <w:rsid w:val="004439B2"/>
    <w:rsid w:val="004439BC"/>
    <w:rsid w:val="00443AA4"/>
    <w:rsid w:val="00443ABD"/>
    <w:rsid w:val="00443F14"/>
    <w:rsid w:val="00443F36"/>
    <w:rsid w:val="004440B0"/>
    <w:rsid w:val="0044458E"/>
    <w:rsid w:val="00444668"/>
    <w:rsid w:val="00444866"/>
    <w:rsid w:val="00444870"/>
    <w:rsid w:val="00444A5D"/>
    <w:rsid w:val="00444EC4"/>
    <w:rsid w:val="00444F81"/>
    <w:rsid w:val="0044553F"/>
    <w:rsid w:val="004455A0"/>
    <w:rsid w:val="00445974"/>
    <w:rsid w:val="00445BBF"/>
    <w:rsid w:val="00445D8A"/>
    <w:rsid w:val="00445DD0"/>
    <w:rsid w:val="00446056"/>
    <w:rsid w:val="004466F5"/>
    <w:rsid w:val="00446A78"/>
    <w:rsid w:val="00446E75"/>
    <w:rsid w:val="0044781B"/>
    <w:rsid w:val="00447B74"/>
    <w:rsid w:val="00447BF3"/>
    <w:rsid w:val="00450009"/>
    <w:rsid w:val="00450483"/>
    <w:rsid w:val="00450CFF"/>
    <w:rsid w:val="00450D14"/>
    <w:rsid w:val="0045103C"/>
    <w:rsid w:val="00451422"/>
    <w:rsid w:val="00451A2F"/>
    <w:rsid w:val="00452640"/>
    <w:rsid w:val="004530C7"/>
    <w:rsid w:val="004530EE"/>
    <w:rsid w:val="00453309"/>
    <w:rsid w:val="00453DCE"/>
    <w:rsid w:val="00453EF5"/>
    <w:rsid w:val="00453F91"/>
    <w:rsid w:val="00454237"/>
    <w:rsid w:val="00454372"/>
    <w:rsid w:val="00454687"/>
    <w:rsid w:val="0045493F"/>
    <w:rsid w:val="00454D62"/>
    <w:rsid w:val="00454F06"/>
    <w:rsid w:val="00454FF9"/>
    <w:rsid w:val="0045520F"/>
    <w:rsid w:val="00455583"/>
    <w:rsid w:val="0045617A"/>
    <w:rsid w:val="00456302"/>
    <w:rsid w:val="00456394"/>
    <w:rsid w:val="00456455"/>
    <w:rsid w:val="004569EE"/>
    <w:rsid w:val="00456D17"/>
    <w:rsid w:val="00456D74"/>
    <w:rsid w:val="00456EC7"/>
    <w:rsid w:val="004572E9"/>
    <w:rsid w:val="00457579"/>
    <w:rsid w:val="004603D9"/>
    <w:rsid w:val="0046088C"/>
    <w:rsid w:val="00460C7D"/>
    <w:rsid w:val="0046103E"/>
    <w:rsid w:val="00461067"/>
    <w:rsid w:val="004610F2"/>
    <w:rsid w:val="00461612"/>
    <w:rsid w:val="00461785"/>
    <w:rsid w:val="00461D05"/>
    <w:rsid w:val="00461D47"/>
    <w:rsid w:val="00461F58"/>
    <w:rsid w:val="00461FC2"/>
    <w:rsid w:val="004625BB"/>
    <w:rsid w:val="004629DB"/>
    <w:rsid w:val="00462C2C"/>
    <w:rsid w:val="0046332A"/>
    <w:rsid w:val="004639D8"/>
    <w:rsid w:val="00463C28"/>
    <w:rsid w:val="00464187"/>
    <w:rsid w:val="00464484"/>
    <w:rsid w:val="0046458C"/>
    <w:rsid w:val="004645EA"/>
    <w:rsid w:val="00464877"/>
    <w:rsid w:val="00464F31"/>
    <w:rsid w:val="0046506B"/>
    <w:rsid w:val="00465430"/>
    <w:rsid w:val="00465700"/>
    <w:rsid w:val="00465895"/>
    <w:rsid w:val="004658EC"/>
    <w:rsid w:val="00465932"/>
    <w:rsid w:val="00465EF2"/>
    <w:rsid w:val="00465FB1"/>
    <w:rsid w:val="004661DA"/>
    <w:rsid w:val="004664BC"/>
    <w:rsid w:val="00466581"/>
    <w:rsid w:val="004666D4"/>
    <w:rsid w:val="00466AB4"/>
    <w:rsid w:val="00466BE8"/>
    <w:rsid w:val="00466D82"/>
    <w:rsid w:val="00467A3B"/>
    <w:rsid w:val="00467BB6"/>
    <w:rsid w:val="004702B9"/>
    <w:rsid w:val="004702FF"/>
    <w:rsid w:val="00470520"/>
    <w:rsid w:val="004705B6"/>
    <w:rsid w:val="0047062C"/>
    <w:rsid w:val="00470CBC"/>
    <w:rsid w:val="00470EC7"/>
    <w:rsid w:val="004712D1"/>
    <w:rsid w:val="004712EF"/>
    <w:rsid w:val="0047136F"/>
    <w:rsid w:val="00471572"/>
    <w:rsid w:val="00471688"/>
    <w:rsid w:val="00471808"/>
    <w:rsid w:val="004719C8"/>
    <w:rsid w:val="00471B67"/>
    <w:rsid w:val="00471CC4"/>
    <w:rsid w:val="004721E8"/>
    <w:rsid w:val="004725D6"/>
    <w:rsid w:val="004727EC"/>
    <w:rsid w:val="00472997"/>
    <w:rsid w:val="00472ABE"/>
    <w:rsid w:val="00472B59"/>
    <w:rsid w:val="00472E72"/>
    <w:rsid w:val="00472E7E"/>
    <w:rsid w:val="00472EFB"/>
    <w:rsid w:val="00473310"/>
    <w:rsid w:val="0047355E"/>
    <w:rsid w:val="004737A2"/>
    <w:rsid w:val="00473D74"/>
    <w:rsid w:val="00473DDE"/>
    <w:rsid w:val="00474997"/>
    <w:rsid w:val="00474BAD"/>
    <w:rsid w:val="00474C9F"/>
    <w:rsid w:val="00474FBD"/>
    <w:rsid w:val="004751DD"/>
    <w:rsid w:val="00475477"/>
    <w:rsid w:val="004758BC"/>
    <w:rsid w:val="004763C8"/>
    <w:rsid w:val="00476546"/>
    <w:rsid w:val="00476589"/>
    <w:rsid w:val="00476DD7"/>
    <w:rsid w:val="00477275"/>
    <w:rsid w:val="0047755D"/>
    <w:rsid w:val="0048034B"/>
    <w:rsid w:val="0048073A"/>
    <w:rsid w:val="0048076A"/>
    <w:rsid w:val="00480792"/>
    <w:rsid w:val="004810DC"/>
    <w:rsid w:val="00481456"/>
    <w:rsid w:val="004814D1"/>
    <w:rsid w:val="0048152E"/>
    <w:rsid w:val="00481819"/>
    <w:rsid w:val="00481D55"/>
    <w:rsid w:val="004825C0"/>
    <w:rsid w:val="00482CC6"/>
    <w:rsid w:val="00483074"/>
    <w:rsid w:val="00483204"/>
    <w:rsid w:val="00483566"/>
    <w:rsid w:val="00483941"/>
    <w:rsid w:val="004839B7"/>
    <w:rsid w:val="0048460D"/>
    <w:rsid w:val="00484946"/>
    <w:rsid w:val="004849C0"/>
    <w:rsid w:val="00484C31"/>
    <w:rsid w:val="00484CEF"/>
    <w:rsid w:val="00484E8F"/>
    <w:rsid w:val="00485155"/>
    <w:rsid w:val="004851E2"/>
    <w:rsid w:val="00485257"/>
    <w:rsid w:val="00485C18"/>
    <w:rsid w:val="00485C51"/>
    <w:rsid w:val="00485CC9"/>
    <w:rsid w:val="00486146"/>
    <w:rsid w:val="0048638D"/>
    <w:rsid w:val="004863C8"/>
    <w:rsid w:val="0048663D"/>
    <w:rsid w:val="00486EC8"/>
    <w:rsid w:val="00487A36"/>
    <w:rsid w:val="00487B6F"/>
    <w:rsid w:val="00487DB8"/>
    <w:rsid w:val="00487FA4"/>
    <w:rsid w:val="00490111"/>
    <w:rsid w:val="004902B8"/>
    <w:rsid w:val="00490373"/>
    <w:rsid w:val="00490F8C"/>
    <w:rsid w:val="00491279"/>
    <w:rsid w:val="00491290"/>
    <w:rsid w:val="004912FC"/>
    <w:rsid w:val="00491387"/>
    <w:rsid w:val="00491493"/>
    <w:rsid w:val="00491671"/>
    <w:rsid w:val="00491EF2"/>
    <w:rsid w:val="00491F30"/>
    <w:rsid w:val="004922E4"/>
    <w:rsid w:val="0049257A"/>
    <w:rsid w:val="00492789"/>
    <w:rsid w:val="0049280F"/>
    <w:rsid w:val="00492B4D"/>
    <w:rsid w:val="00493665"/>
    <w:rsid w:val="00493A08"/>
    <w:rsid w:val="00494024"/>
    <w:rsid w:val="004943C6"/>
    <w:rsid w:val="004944CE"/>
    <w:rsid w:val="0049471E"/>
    <w:rsid w:val="00494A78"/>
    <w:rsid w:val="00494DAD"/>
    <w:rsid w:val="00495745"/>
    <w:rsid w:val="00495CB6"/>
    <w:rsid w:val="00495DFB"/>
    <w:rsid w:val="0049613F"/>
    <w:rsid w:val="00496A1D"/>
    <w:rsid w:val="00496F11"/>
    <w:rsid w:val="0049711A"/>
    <w:rsid w:val="00497723"/>
    <w:rsid w:val="00497986"/>
    <w:rsid w:val="00497BB4"/>
    <w:rsid w:val="00497DFF"/>
    <w:rsid w:val="004A028A"/>
    <w:rsid w:val="004A0A7B"/>
    <w:rsid w:val="004A0AAE"/>
    <w:rsid w:val="004A0C07"/>
    <w:rsid w:val="004A0CA7"/>
    <w:rsid w:val="004A0CAF"/>
    <w:rsid w:val="004A0D9C"/>
    <w:rsid w:val="004A11C6"/>
    <w:rsid w:val="004A11D8"/>
    <w:rsid w:val="004A142D"/>
    <w:rsid w:val="004A1644"/>
    <w:rsid w:val="004A1BDF"/>
    <w:rsid w:val="004A1C27"/>
    <w:rsid w:val="004A1C8E"/>
    <w:rsid w:val="004A1FB0"/>
    <w:rsid w:val="004A256E"/>
    <w:rsid w:val="004A2801"/>
    <w:rsid w:val="004A2812"/>
    <w:rsid w:val="004A2A1F"/>
    <w:rsid w:val="004A2DBF"/>
    <w:rsid w:val="004A340C"/>
    <w:rsid w:val="004A37DF"/>
    <w:rsid w:val="004A392D"/>
    <w:rsid w:val="004A3970"/>
    <w:rsid w:val="004A3CAF"/>
    <w:rsid w:val="004A42B4"/>
    <w:rsid w:val="004A47B4"/>
    <w:rsid w:val="004A4D23"/>
    <w:rsid w:val="004A4D91"/>
    <w:rsid w:val="004A4F74"/>
    <w:rsid w:val="004A501A"/>
    <w:rsid w:val="004A50B2"/>
    <w:rsid w:val="004A5179"/>
    <w:rsid w:val="004A5300"/>
    <w:rsid w:val="004A54C9"/>
    <w:rsid w:val="004A562B"/>
    <w:rsid w:val="004A58CB"/>
    <w:rsid w:val="004A5EE0"/>
    <w:rsid w:val="004A5F04"/>
    <w:rsid w:val="004A6089"/>
    <w:rsid w:val="004A66BF"/>
    <w:rsid w:val="004A6ADF"/>
    <w:rsid w:val="004A6CEE"/>
    <w:rsid w:val="004A6ECC"/>
    <w:rsid w:val="004A722F"/>
    <w:rsid w:val="004A75FC"/>
    <w:rsid w:val="004A7AD1"/>
    <w:rsid w:val="004A7D3B"/>
    <w:rsid w:val="004A7DD2"/>
    <w:rsid w:val="004A7E00"/>
    <w:rsid w:val="004A7FE7"/>
    <w:rsid w:val="004B0022"/>
    <w:rsid w:val="004B0381"/>
    <w:rsid w:val="004B0773"/>
    <w:rsid w:val="004B08D6"/>
    <w:rsid w:val="004B0AA7"/>
    <w:rsid w:val="004B0ACE"/>
    <w:rsid w:val="004B1036"/>
    <w:rsid w:val="004B1505"/>
    <w:rsid w:val="004B1C28"/>
    <w:rsid w:val="004B1DF6"/>
    <w:rsid w:val="004B1E6E"/>
    <w:rsid w:val="004B2105"/>
    <w:rsid w:val="004B227E"/>
    <w:rsid w:val="004B23E3"/>
    <w:rsid w:val="004B26AB"/>
    <w:rsid w:val="004B2AF9"/>
    <w:rsid w:val="004B2E50"/>
    <w:rsid w:val="004B39A2"/>
    <w:rsid w:val="004B3C75"/>
    <w:rsid w:val="004B4687"/>
    <w:rsid w:val="004B4AF2"/>
    <w:rsid w:val="004B4CD1"/>
    <w:rsid w:val="004B4DE9"/>
    <w:rsid w:val="004B5084"/>
    <w:rsid w:val="004B5AFD"/>
    <w:rsid w:val="004B5C6B"/>
    <w:rsid w:val="004B64E7"/>
    <w:rsid w:val="004B656C"/>
    <w:rsid w:val="004B6A53"/>
    <w:rsid w:val="004B6C8A"/>
    <w:rsid w:val="004B6E5A"/>
    <w:rsid w:val="004B7366"/>
    <w:rsid w:val="004B75B8"/>
    <w:rsid w:val="004B766F"/>
    <w:rsid w:val="004B7AE7"/>
    <w:rsid w:val="004B7B9B"/>
    <w:rsid w:val="004B7D97"/>
    <w:rsid w:val="004C0824"/>
    <w:rsid w:val="004C0931"/>
    <w:rsid w:val="004C0CC3"/>
    <w:rsid w:val="004C1672"/>
    <w:rsid w:val="004C1677"/>
    <w:rsid w:val="004C1D0B"/>
    <w:rsid w:val="004C1FCB"/>
    <w:rsid w:val="004C212D"/>
    <w:rsid w:val="004C26A0"/>
    <w:rsid w:val="004C26D9"/>
    <w:rsid w:val="004C2941"/>
    <w:rsid w:val="004C2AEF"/>
    <w:rsid w:val="004C314C"/>
    <w:rsid w:val="004C3397"/>
    <w:rsid w:val="004C34B3"/>
    <w:rsid w:val="004C3749"/>
    <w:rsid w:val="004C3E1D"/>
    <w:rsid w:val="004C3FAD"/>
    <w:rsid w:val="004C3FE2"/>
    <w:rsid w:val="004C40A7"/>
    <w:rsid w:val="004C41F4"/>
    <w:rsid w:val="004C433E"/>
    <w:rsid w:val="004C43E3"/>
    <w:rsid w:val="004C4E4C"/>
    <w:rsid w:val="004C4EA3"/>
    <w:rsid w:val="004C4F36"/>
    <w:rsid w:val="004C5320"/>
    <w:rsid w:val="004C56F1"/>
    <w:rsid w:val="004C59A8"/>
    <w:rsid w:val="004C5AEF"/>
    <w:rsid w:val="004C60D2"/>
    <w:rsid w:val="004C6234"/>
    <w:rsid w:val="004C6708"/>
    <w:rsid w:val="004C6913"/>
    <w:rsid w:val="004C6DEB"/>
    <w:rsid w:val="004C738A"/>
    <w:rsid w:val="004C74AC"/>
    <w:rsid w:val="004C74C8"/>
    <w:rsid w:val="004C7964"/>
    <w:rsid w:val="004C7A64"/>
    <w:rsid w:val="004C7BCF"/>
    <w:rsid w:val="004C7C6E"/>
    <w:rsid w:val="004C7E60"/>
    <w:rsid w:val="004D0138"/>
    <w:rsid w:val="004D019F"/>
    <w:rsid w:val="004D02FD"/>
    <w:rsid w:val="004D0628"/>
    <w:rsid w:val="004D0905"/>
    <w:rsid w:val="004D0EDB"/>
    <w:rsid w:val="004D14C2"/>
    <w:rsid w:val="004D15BF"/>
    <w:rsid w:val="004D1643"/>
    <w:rsid w:val="004D1908"/>
    <w:rsid w:val="004D1BD1"/>
    <w:rsid w:val="004D24FE"/>
    <w:rsid w:val="004D2CA7"/>
    <w:rsid w:val="004D3178"/>
    <w:rsid w:val="004D3363"/>
    <w:rsid w:val="004D3445"/>
    <w:rsid w:val="004D3A83"/>
    <w:rsid w:val="004D4107"/>
    <w:rsid w:val="004D540C"/>
    <w:rsid w:val="004D5634"/>
    <w:rsid w:val="004D57EE"/>
    <w:rsid w:val="004D5C70"/>
    <w:rsid w:val="004D5F88"/>
    <w:rsid w:val="004D64E9"/>
    <w:rsid w:val="004D672D"/>
    <w:rsid w:val="004D695A"/>
    <w:rsid w:val="004D6C12"/>
    <w:rsid w:val="004D6C54"/>
    <w:rsid w:val="004D6D54"/>
    <w:rsid w:val="004D700A"/>
    <w:rsid w:val="004D7273"/>
    <w:rsid w:val="004D781A"/>
    <w:rsid w:val="004D7B5C"/>
    <w:rsid w:val="004E041A"/>
    <w:rsid w:val="004E068D"/>
    <w:rsid w:val="004E0794"/>
    <w:rsid w:val="004E08F6"/>
    <w:rsid w:val="004E092B"/>
    <w:rsid w:val="004E0AA6"/>
    <w:rsid w:val="004E1941"/>
    <w:rsid w:val="004E1C82"/>
    <w:rsid w:val="004E1F8B"/>
    <w:rsid w:val="004E215C"/>
    <w:rsid w:val="004E2886"/>
    <w:rsid w:val="004E2B47"/>
    <w:rsid w:val="004E2D5B"/>
    <w:rsid w:val="004E2E86"/>
    <w:rsid w:val="004E3015"/>
    <w:rsid w:val="004E3BBA"/>
    <w:rsid w:val="004E3C60"/>
    <w:rsid w:val="004E3DBD"/>
    <w:rsid w:val="004E3F22"/>
    <w:rsid w:val="004E4482"/>
    <w:rsid w:val="004E49B9"/>
    <w:rsid w:val="004E4CEF"/>
    <w:rsid w:val="004E4D3E"/>
    <w:rsid w:val="004E4EB8"/>
    <w:rsid w:val="004E4EEE"/>
    <w:rsid w:val="004E4F2E"/>
    <w:rsid w:val="004E548B"/>
    <w:rsid w:val="004E57BA"/>
    <w:rsid w:val="004E5AC2"/>
    <w:rsid w:val="004E5E5A"/>
    <w:rsid w:val="004E6029"/>
    <w:rsid w:val="004E6229"/>
    <w:rsid w:val="004E6257"/>
    <w:rsid w:val="004E6420"/>
    <w:rsid w:val="004E64AB"/>
    <w:rsid w:val="004E685D"/>
    <w:rsid w:val="004E6946"/>
    <w:rsid w:val="004E69F6"/>
    <w:rsid w:val="004E6BD6"/>
    <w:rsid w:val="004E6F5F"/>
    <w:rsid w:val="004E7002"/>
    <w:rsid w:val="004E71F9"/>
    <w:rsid w:val="004E728E"/>
    <w:rsid w:val="004E72FD"/>
    <w:rsid w:val="004E730F"/>
    <w:rsid w:val="004E79BC"/>
    <w:rsid w:val="004E79E3"/>
    <w:rsid w:val="004E7B17"/>
    <w:rsid w:val="004E7EF2"/>
    <w:rsid w:val="004E7F0E"/>
    <w:rsid w:val="004F01F3"/>
    <w:rsid w:val="004F02A1"/>
    <w:rsid w:val="004F0382"/>
    <w:rsid w:val="004F09EC"/>
    <w:rsid w:val="004F0C05"/>
    <w:rsid w:val="004F0C45"/>
    <w:rsid w:val="004F0E85"/>
    <w:rsid w:val="004F12C5"/>
    <w:rsid w:val="004F142B"/>
    <w:rsid w:val="004F1DE2"/>
    <w:rsid w:val="004F2014"/>
    <w:rsid w:val="004F22F1"/>
    <w:rsid w:val="004F241C"/>
    <w:rsid w:val="004F2576"/>
    <w:rsid w:val="004F25F8"/>
    <w:rsid w:val="004F2757"/>
    <w:rsid w:val="004F29B1"/>
    <w:rsid w:val="004F2D14"/>
    <w:rsid w:val="004F2F56"/>
    <w:rsid w:val="004F31DC"/>
    <w:rsid w:val="004F3306"/>
    <w:rsid w:val="004F33E7"/>
    <w:rsid w:val="004F34A6"/>
    <w:rsid w:val="004F3F74"/>
    <w:rsid w:val="004F405F"/>
    <w:rsid w:val="004F4A4B"/>
    <w:rsid w:val="004F4B39"/>
    <w:rsid w:val="004F4E74"/>
    <w:rsid w:val="004F5248"/>
    <w:rsid w:val="004F595F"/>
    <w:rsid w:val="004F596D"/>
    <w:rsid w:val="004F617F"/>
    <w:rsid w:val="004F6189"/>
    <w:rsid w:val="004F64F8"/>
    <w:rsid w:val="004F69F4"/>
    <w:rsid w:val="004F6AE9"/>
    <w:rsid w:val="004F6AFB"/>
    <w:rsid w:val="004F716F"/>
    <w:rsid w:val="004F7288"/>
    <w:rsid w:val="004F77DC"/>
    <w:rsid w:val="004F79F5"/>
    <w:rsid w:val="004F7AA7"/>
    <w:rsid w:val="00500102"/>
    <w:rsid w:val="0050079C"/>
    <w:rsid w:val="005008A1"/>
    <w:rsid w:val="00500920"/>
    <w:rsid w:val="00500BCA"/>
    <w:rsid w:val="00501028"/>
    <w:rsid w:val="00501419"/>
    <w:rsid w:val="005015AD"/>
    <w:rsid w:val="005017E0"/>
    <w:rsid w:val="0050182F"/>
    <w:rsid w:val="005018CA"/>
    <w:rsid w:val="005019CA"/>
    <w:rsid w:val="00501AD4"/>
    <w:rsid w:val="00501EF1"/>
    <w:rsid w:val="00502230"/>
    <w:rsid w:val="00502836"/>
    <w:rsid w:val="00502873"/>
    <w:rsid w:val="00502E5F"/>
    <w:rsid w:val="00503236"/>
    <w:rsid w:val="005039F2"/>
    <w:rsid w:val="00503A7E"/>
    <w:rsid w:val="00503BFB"/>
    <w:rsid w:val="00503C32"/>
    <w:rsid w:val="00503D5A"/>
    <w:rsid w:val="00504788"/>
    <w:rsid w:val="00504C73"/>
    <w:rsid w:val="00504E14"/>
    <w:rsid w:val="00505627"/>
    <w:rsid w:val="005056F9"/>
    <w:rsid w:val="00505BAC"/>
    <w:rsid w:val="00505EE2"/>
    <w:rsid w:val="005064B4"/>
    <w:rsid w:val="0050680A"/>
    <w:rsid w:val="00506A1C"/>
    <w:rsid w:val="00506B20"/>
    <w:rsid w:val="00506B6A"/>
    <w:rsid w:val="00506BE0"/>
    <w:rsid w:val="00506C9F"/>
    <w:rsid w:val="00506F27"/>
    <w:rsid w:val="005072F1"/>
    <w:rsid w:val="0050738E"/>
    <w:rsid w:val="005106CD"/>
    <w:rsid w:val="00510781"/>
    <w:rsid w:val="00510863"/>
    <w:rsid w:val="00510E76"/>
    <w:rsid w:val="0051148B"/>
    <w:rsid w:val="00511E91"/>
    <w:rsid w:val="00511FC0"/>
    <w:rsid w:val="005121B1"/>
    <w:rsid w:val="00512247"/>
    <w:rsid w:val="0051269B"/>
    <w:rsid w:val="005126E5"/>
    <w:rsid w:val="00512A0A"/>
    <w:rsid w:val="00512B13"/>
    <w:rsid w:val="00512C4A"/>
    <w:rsid w:val="00512ED9"/>
    <w:rsid w:val="00513229"/>
    <w:rsid w:val="00513677"/>
    <w:rsid w:val="005138C6"/>
    <w:rsid w:val="005139B3"/>
    <w:rsid w:val="00514113"/>
    <w:rsid w:val="0051422E"/>
    <w:rsid w:val="00514D3D"/>
    <w:rsid w:val="00514F86"/>
    <w:rsid w:val="0051564B"/>
    <w:rsid w:val="005157AF"/>
    <w:rsid w:val="00515D74"/>
    <w:rsid w:val="00515F99"/>
    <w:rsid w:val="00515FFE"/>
    <w:rsid w:val="00516479"/>
    <w:rsid w:val="005168BE"/>
    <w:rsid w:val="00516E03"/>
    <w:rsid w:val="00517091"/>
    <w:rsid w:val="00517330"/>
    <w:rsid w:val="0051738F"/>
    <w:rsid w:val="00520204"/>
    <w:rsid w:val="0052029B"/>
    <w:rsid w:val="005205FB"/>
    <w:rsid w:val="0052083A"/>
    <w:rsid w:val="00520B72"/>
    <w:rsid w:val="00520DD3"/>
    <w:rsid w:val="00520E15"/>
    <w:rsid w:val="0052135A"/>
    <w:rsid w:val="005213EF"/>
    <w:rsid w:val="00521530"/>
    <w:rsid w:val="00521557"/>
    <w:rsid w:val="00521731"/>
    <w:rsid w:val="00521D70"/>
    <w:rsid w:val="005224C4"/>
    <w:rsid w:val="005226BC"/>
    <w:rsid w:val="0052270B"/>
    <w:rsid w:val="00522924"/>
    <w:rsid w:val="0052299A"/>
    <w:rsid w:val="00522DAD"/>
    <w:rsid w:val="00522E2C"/>
    <w:rsid w:val="00523216"/>
    <w:rsid w:val="00523324"/>
    <w:rsid w:val="005237E7"/>
    <w:rsid w:val="0052394E"/>
    <w:rsid w:val="00523D8B"/>
    <w:rsid w:val="0052477F"/>
    <w:rsid w:val="00524B4E"/>
    <w:rsid w:val="005252A4"/>
    <w:rsid w:val="00525447"/>
    <w:rsid w:val="0052569B"/>
    <w:rsid w:val="0052569D"/>
    <w:rsid w:val="00525B6F"/>
    <w:rsid w:val="00525FB1"/>
    <w:rsid w:val="00526024"/>
    <w:rsid w:val="0052629E"/>
    <w:rsid w:val="005265C6"/>
    <w:rsid w:val="00526853"/>
    <w:rsid w:val="00526EBA"/>
    <w:rsid w:val="005274E7"/>
    <w:rsid w:val="0052752C"/>
    <w:rsid w:val="00527947"/>
    <w:rsid w:val="00527BD5"/>
    <w:rsid w:val="005302F0"/>
    <w:rsid w:val="00530524"/>
    <w:rsid w:val="005308AA"/>
    <w:rsid w:val="005309E3"/>
    <w:rsid w:val="00530D54"/>
    <w:rsid w:val="005310DE"/>
    <w:rsid w:val="005311BC"/>
    <w:rsid w:val="00531502"/>
    <w:rsid w:val="005315EF"/>
    <w:rsid w:val="00531629"/>
    <w:rsid w:val="0053176B"/>
    <w:rsid w:val="005317A5"/>
    <w:rsid w:val="0053182F"/>
    <w:rsid w:val="00531AF4"/>
    <w:rsid w:val="00532324"/>
    <w:rsid w:val="00532562"/>
    <w:rsid w:val="0053294B"/>
    <w:rsid w:val="00532B3F"/>
    <w:rsid w:val="00532B8C"/>
    <w:rsid w:val="00532CAD"/>
    <w:rsid w:val="00532CCA"/>
    <w:rsid w:val="00533154"/>
    <w:rsid w:val="00533490"/>
    <w:rsid w:val="0053363B"/>
    <w:rsid w:val="00533AD3"/>
    <w:rsid w:val="00533D69"/>
    <w:rsid w:val="005346CD"/>
    <w:rsid w:val="00534863"/>
    <w:rsid w:val="00534E08"/>
    <w:rsid w:val="00535EF9"/>
    <w:rsid w:val="005360E5"/>
    <w:rsid w:val="005363D6"/>
    <w:rsid w:val="00536473"/>
    <w:rsid w:val="00537538"/>
    <w:rsid w:val="005379FF"/>
    <w:rsid w:val="00537E39"/>
    <w:rsid w:val="00540591"/>
    <w:rsid w:val="005405A1"/>
    <w:rsid w:val="00540785"/>
    <w:rsid w:val="00540B86"/>
    <w:rsid w:val="00540D0D"/>
    <w:rsid w:val="00540D78"/>
    <w:rsid w:val="00540FD9"/>
    <w:rsid w:val="00541083"/>
    <w:rsid w:val="005413C3"/>
    <w:rsid w:val="005413E5"/>
    <w:rsid w:val="005414AB"/>
    <w:rsid w:val="005418AD"/>
    <w:rsid w:val="00541ADF"/>
    <w:rsid w:val="00542133"/>
    <w:rsid w:val="00542772"/>
    <w:rsid w:val="0054286F"/>
    <w:rsid w:val="005429CF"/>
    <w:rsid w:val="00542DE3"/>
    <w:rsid w:val="005430A0"/>
    <w:rsid w:val="005432A4"/>
    <w:rsid w:val="00543589"/>
    <w:rsid w:val="00543E77"/>
    <w:rsid w:val="00543FFD"/>
    <w:rsid w:val="00544057"/>
    <w:rsid w:val="00544BC2"/>
    <w:rsid w:val="00545565"/>
    <w:rsid w:val="005459D7"/>
    <w:rsid w:val="00545B0A"/>
    <w:rsid w:val="00545C18"/>
    <w:rsid w:val="00545D17"/>
    <w:rsid w:val="00545E09"/>
    <w:rsid w:val="005462CD"/>
    <w:rsid w:val="00546586"/>
    <w:rsid w:val="00546D13"/>
    <w:rsid w:val="0054701B"/>
    <w:rsid w:val="0054714C"/>
    <w:rsid w:val="005473F7"/>
    <w:rsid w:val="00547651"/>
    <w:rsid w:val="00547739"/>
    <w:rsid w:val="00547ABB"/>
    <w:rsid w:val="00547C4B"/>
    <w:rsid w:val="00547DEE"/>
    <w:rsid w:val="0055000A"/>
    <w:rsid w:val="005501AB"/>
    <w:rsid w:val="00550415"/>
    <w:rsid w:val="00550599"/>
    <w:rsid w:val="005506DD"/>
    <w:rsid w:val="00551199"/>
    <w:rsid w:val="005518F3"/>
    <w:rsid w:val="00551A0D"/>
    <w:rsid w:val="00551F3E"/>
    <w:rsid w:val="00551FCC"/>
    <w:rsid w:val="005522EA"/>
    <w:rsid w:val="005524E1"/>
    <w:rsid w:val="00552A17"/>
    <w:rsid w:val="00552CD3"/>
    <w:rsid w:val="005531CC"/>
    <w:rsid w:val="005532C1"/>
    <w:rsid w:val="005534C6"/>
    <w:rsid w:val="005537AC"/>
    <w:rsid w:val="0055388C"/>
    <w:rsid w:val="00553BD0"/>
    <w:rsid w:val="00554380"/>
    <w:rsid w:val="0055488D"/>
    <w:rsid w:val="0055496D"/>
    <w:rsid w:val="005551AA"/>
    <w:rsid w:val="0055539B"/>
    <w:rsid w:val="00555516"/>
    <w:rsid w:val="0055624C"/>
    <w:rsid w:val="00556AA8"/>
    <w:rsid w:val="00556C2D"/>
    <w:rsid w:val="00557473"/>
    <w:rsid w:val="005574F7"/>
    <w:rsid w:val="00557785"/>
    <w:rsid w:val="005578A9"/>
    <w:rsid w:val="00557961"/>
    <w:rsid w:val="005579D6"/>
    <w:rsid w:val="00557BB1"/>
    <w:rsid w:val="00557BDD"/>
    <w:rsid w:val="0056054A"/>
    <w:rsid w:val="005608D5"/>
    <w:rsid w:val="00560AB7"/>
    <w:rsid w:val="00561113"/>
    <w:rsid w:val="005612FC"/>
    <w:rsid w:val="0056171A"/>
    <w:rsid w:val="00561EB9"/>
    <w:rsid w:val="00562609"/>
    <w:rsid w:val="0056272A"/>
    <w:rsid w:val="00562EAE"/>
    <w:rsid w:val="00563152"/>
    <w:rsid w:val="00563926"/>
    <w:rsid w:val="00563A4A"/>
    <w:rsid w:val="00563BC2"/>
    <w:rsid w:val="00563E14"/>
    <w:rsid w:val="005644F2"/>
    <w:rsid w:val="005645DE"/>
    <w:rsid w:val="00564600"/>
    <w:rsid w:val="005649E1"/>
    <w:rsid w:val="005657DC"/>
    <w:rsid w:val="00565C48"/>
    <w:rsid w:val="00565FF9"/>
    <w:rsid w:val="00566182"/>
    <w:rsid w:val="005666F5"/>
    <w:rsid w:val="00566F19"/>
    <w:rsid w:val="00567086"/>
    <w:rsid w:val="00567188"/>
    <w:rsid w:val="0056767D"/>
    <w:rsid w:val="00567B10"/>
    <w:rsid w:val="0057024C"/>
    <w:rsid w:val="00570293"/>
    <w:rsid w:val="00570ABA"/>
    <w:rsid w:val="00570C8B"/>
    <w:rsid w:val="00570DCD"/>
    <w:rsid w:val="00570E35"/>
    <w:rsid w:val="00570F96"/>
    <w:rsid w:val="0057109A"/>
    <w:rsid w:val="00571675"/>
    <w:rsid w:val="005716BC"/>
    <w:rsid w:val="005716DB"/>
    <w:rsid w:val="0057173B"/>
    <w:rsid w:val="005723BC"/>
    <w:rsid w:val="005726C6"/>
    <w:rsid w:val="005729C5"/>
    <w:rsid w:val="00573122"/>
    <w:rsid w:val="00573431"/>
    <w:rsid w:val="00573A22"/>
    <w:rsid w:val="00573B04"/>
    <w:rsid w:val="00573C0C"/>
    <w:rsid w:val="0057412C"/>
    <w:rsid w:val="005742C8"/>
    <w:rsid w:val="00574780"/>
    <w:rsid w:val="00574FE0"/>
    <w:rsid w:val="005750CA"/>
    <w:rsid w:val="0057510C"/>
    <w:rsid w:val="005752DD"/>
    <w:rsid w:val="00575392"/>
    <w:rsid w:val="0057539F"/>
    <w:rsid w:val="00575854"/>
    <w:rsid w:val="00575A5E"/>
    <w:rsid w:val="00575F16"/>
    <w:rsid w:val="00576864"/>
    <w:rsid w:val="00576CD8"/>
    <w:rsid w:val="00576E21"/>
    <w:rsid w:val="0057753E"/>
    <w:rsid w:val="0057793C"/>
    <w:rsid w:val="0058010A"/>
    <w:rsid w:val="00580119"/>
    <w:rsid w:val="00580616"/>
    <w:rsid w:val="00580651"/>
    <w:rsid w:val="0058089C"/>
    <w:rsid w:val="00580B83"/>
    <w:rsid w:val="00580BB6"/>
    <w:rsid w:val="00580C83"/>
    <w:rsid w:val="00580CD7"/>
    <w:rsid w:val="00580CF2"/>
    <w:rsid w:val="00580FCA"/>
    <w:rsid w:val="00581124"/>
    <w:rsid w:val="0058170C"/>
    <w:rsid w:val="00581759"/>
    <w:rsid w:val="005819F7"/>
    <w:rsid w:val="00581C3B"/>
    <w:rsid w:val="00581E76"/>
    <w:rsid w:val="00581EF5"/>
    <w:rsid w:val="00581FC4"/>
    <w:rsid w:val="00582166"/>
    <w:rsid w:val="00582309"/>
    <w:rsid w:val="0058238F"/>
    <w:rsid w:val="005824CD"/>
    <w:rsid w:val="0058251E"/>
    <w:rsid w:val="0058294D"/>
    <w:rsid w:val="00582A84"/>
    <w:rsid w:val="00582C8C"/>
    <w:rsid w:val="005832F1"/>
    <w:rsid w:val="0058342F"/>
    <w:rsid w:val="00583675"/>
    <w:rsid w:val="00583AB7"/>
    <w:rsid w:val="0058410E"/>
    <w:rsid w:val="005843ED"/>
    <w:rsid w:val="005846F3"/>
    <w:rsid w:val="005847FE"/>
    <w:rsid w:val="005848A6"/>
    <w:rsid w:val="00584904"/>
    <w:rsid w:val="00584C52"/>
    <w:rsid w:val="00584CC4"/>
    <w:rsid w:val="00584EAE"/>
    <w:rsid w:val="005851E6"/>
    <w:rsid w:val="00585C6A"/>
    <w:rsid w:val="00585CD2"/>
    <w:rsid w:val="00585D46"/>
    <w:rsid w:val="0058621A"/>
    <w:rsid w:val="005862AC"/>
    <w:rsid w:val="005862E2"/>
    <w:rsid w:val="0058631C"/>
    <w:rsid w:val="00586351"/>
    <w:rsid w:val="00586568"/>
    <w:rsid w:val="00586646"/>
    <w:rsid w:val="00586AE9"/>
    <w:rsid w:val="00586F48"/>
    <w:rsid w:val="0058716E"/>
    <w:rsid w:val="0058726B"/>
    <w:rsid w:val="0058728D"/>
    <w:rsid w:val="005872A7"/>
    <w:rsid w:val="005875DA"/>
    <w:rsid w:val="00587616"/>
    <w:rsid w:val="00587B37"/>
    <w:rsid w:val="00587B7B"/>
    <w:rsid w:val="00587E1D"/>
    <w:rsid w:val="005900DD"/>
    <w:rsid w:val="00590310"/>
    <w:rsid w:val="005905E7"/>
    <w:rsid w:val="005907C9"/>
    <w:rsid w:val="005908F1"/>
    <w:rsid w:val="005909A8"/>
    <w:rsid w:val="00590A1E"/>
    <w:rsid w:val="00590ACB"/>
    <w:rsid w:val="00590B85"/>
    <w:rsid w:val="00590C28"/>
    <w:rsid w:val="00590C4F"/>
    <w:rsid w:val="00591316"/>
    <w:rsid w:val="005913E8"/>
    <w:rsid w:val="0059162B"/>
    <w:rsid w:val="005917A7"/>
    <w:rsid w:val="00591959"/>
    <w:rsid w:val="00591BDA"/>
    <w:rsid w:val="00591EE3"/>
    <w:rsid w:val="00592A31"/>
    <w:rsid w:val="00592C06"/>
    <w:rsid w:val="00592CF3"/>
    <w:rsid w:val="00592FB7"/>
    <w:rsid w:val="005932C6"/>
    <w:rsid w:val="0059332D"/>
    <w:rsid w:val="00593495"/>
    <w:rsid w:val="005937D4"/>
    <w:rsid w:val="00593EA3"/>
    <w:rsid w:val="00594059"/>
    <w:rsid w:val="00594D54"/>
    <w:rsid w:val="0059518F"/>
    <w:rsid w:val="00595401"/>
    <w:rsid w:val="005955D0"/>
    <w:rsid w:val="005956DD"/>
    <w:rsid w:val="005957C8"/>
    <w:rsid w:val="00595864"/>
    <w:rsid w:val="00595C2D"/>
    <w:rsid w:val="005960C9"/>
    <w:rsid w:val="00596138"/>
    <w:rsid w:val="00596238"/>
    <w:rsid w:val="00596644"/>
    <w:rsid w:val="00596D42"/>
    <w:rsid w:val="00596D5A"/>
    <w:rsid w:val="00596FC5"/>
    <w:rsid w:val="00597116"/>
    <w:rsid w:val="00597326"/>
    <w:rsid w:val="005976AA"/>
    <w:rsid w:val="005979AD"/>
    <w:rsid w:val="005979C3"/>
    <w:rsid w:val="00597A18"/>
    <w:rsid w:val="00597D04"/>
    <w:rsid w:val="00597D45"/>
    <w:rsid w:val="00597F90"/>
    <w:rsid w:val="005A0263"/>
    <w:rsid w:val="005A0629"/>
    <w:rsid w:val="005A0705"/>
    <w:rsid w:val="005A08FE"/>
    <w:rsid w:val="005A0FE5"/>
    <w:rsid w:val="005A103A"/>
    <w:rsid w:val="005A111B"/>
    <w:rsid w:val="005A1234"/>
    <w:rsid w:val="005A160C"/>
    <w:rsid w:val="005A1FF1"/>
    <w:rsid w:val="005A2243"/>
    <w:rsid w:val="005A2330"/>
    <w:rsid w:val="005A2A83"/>
    <w:rsid w:val="005A2DA2"/>
    <w:rsid w:val="005A3105"/>
    <w:rsid w:val="005A352E"/>
    <w:rsid w:val="005A3832"/>
    <w:rsid w:val="005A3889"/>
    <w:rsid w:val="005A3A79"/>
    <w:rsid w:val="005A3B34"/>
    <w:rsid w:val="005A3BBB"/>
    <w:rsid w:val="005A3DDB"/>
    <w:rsid w:val="005A3EF7"/>
    <w:rsid w:val="005A45CB"/>
    <w:rsid w:val="005A48A9"/>
    <w:rsid w:val="005A4CD5"/>
    <w:rsid w:val="005A4EB3"/>
    <w:rsid w:val="005A5017"/>
    <w:rsid w:val="005A540C"/>
    <w:rsid w:val="005A5E88"/>
    <w:rsid w:val="005A5F7B"/>
    <w:rsid w:val="005A61F5"/>
    <w:rsid w:val="005A665F"/>
    <w:rsid w:val="005A6776"/>
    <w:rsid w:val="005A688E"/>
    <w:rsid w:val="005A6C18"/>
    <w:rsid w:val="005A6E43"/>
    <w:rsid w:val="005A796E"/>
    <w:rsid w:val="005B02E8"/>
    <w:rsid w:val="005B0BFB"/>
    <w:rsid w:val="005B0D02"/>
    <w:rsid w:val="005B0E86"/>
    <w:rsid w:val="005B1399"/>
    <w:rsid w:val="005B13A0"/>
    <w:rsid w:val="005B14F6"/>
    <w:rsid w:val="005B20E3"/>
    <w:rsid w:val="005B22A1"/>
    <w:rsid w:val="005B2584"/>
    <w:rsid w:val="005B2791"/>
    <w:rsid w:val="005B2D0D"/>
    <w:rsid w:val="005B30D4"/>
    <w:rsid w:val="005B3902"/>
    <w:rsid w:val="005B3B33"/>
    <w:rsid w:val="005B3CC8"/>
    <w:rsid w:val="005B3F3A"/>
    <w:rsid w:val="005B4128"/>
    <w:rsid w:val="005B431E"/>
    <w:rsid w:val="005B45D1"/>
    <w:rsid w:val="005B4B35"/>
    <w:rsid w:val="005B4BFA"/>
    <w:rsid w:val="005B4FB1"/>
    <w:rsid w:val="005B5032"/>
    <w:rsid w:val="005B5200"/>
    <w:rsid w:val="005B532A"/>
    <w:rsid w:val="005B5513"/>
    <w:rsid w:val="005B5C23"/>
    <w:rsid w:val="005B69CD"/>
    <w:rsid w:val="005B70A9"/>
    <w:rsid w:val="005B72F4"/>
    <w:rsid w:val="005B74DF"/>
    <w:rsid w:val="005B753B"/>
    <w:rsid w:val="005B7553"/>
    <w:rsid w:val="005B76D5"/>
    <w:rsid w:val="005B77D6"/>
    <w:rsid w:val="005B7E4C"/>
    <w:rsid w:val="005C05FF"/>
    <w:rsid w:val="005C0618"/>
    <w:rsid w:val="005C078F"/>
    <w:rsid w:val="005C08A0"/>
    <w:rsid w:val="005C1097"/>
    <w:rsid w:val="005C119D"/>
    <w:rsid w:val="005C1263"/>
    <w:rsid w:val="005C1372"/>
    <w:rsid w:val="005C18E6"/>
    <w:rsid w:val="005C1F62"/>
    <w:rsid w:val="005C2006"/>
    <w:rsid w:val="005C2603"/>
    <w:rsid w:val="005C29B9"/>
    <w:rsid w:val="005C3951"/>
    <w:rsid w:val="005C3CF1"/>
    <w:rsid w:val="005C4197"/>
    <w:rsid w:val="005C45AA"/>
    <w:rsid w:val="005C45E7"/>
    <w:rsid w:val="005C4B76"/>
    <w:rsid w:val="005C52F8"/>
    <w:rsid w:val="005C5C9E"/>
    <w:rsid w:val="005C5E3C"/>
    <w:rsid w:val="005C666A"/>
    <w:rsid w:val="005C6A06"/>
    <w:rsid w:val="005C6A1A"/>
    <w:rsid w:val="005C6ECB"/>
    <w:rsid w:val="005C6ED0"/>
    <w:rsid w:val="005C70E1"/>
    <w:rsid w:val="005C78EE"/>
    <w:rsid w:val="005C7A43"/>
    <w:rsid w:val="005D02D9"/>
    <w:rsid w:val="005D04C5"/>
    <w:rsid w:val="005D053F"/>
    <w:rsid w:val="005D064F"/>
    <w:rsid w:val="005D0953"/>
    <w:rsid w:val="005D0AF0"/>
    <w:rsid w:val="005D0AF2"/>
    <w:rsid w:val="005D0B35"/>
    <w:rsid w:val="005D0EBB"/>
    <w:rsid w:val="005D13A8"/>
    <w:rsid w:val="005D1564"/>
    <w:rsid w:val="005D1885"/>
    <w:rsid w:val="005D1C93"/>
    <w:rsid w:val="005D1CD1"/>
    <w:rsid w:val="005D2256"/>
    <w:rsid w:val="005D2335"/>
    <w:rsid w:val="005D235C"/>
    <w:rsid w:val="005D282C"/>
    <w:rsid w:val="005D2CB1"/>
    <w:rsid w:val="005D338E"/>
    <w:rsid w:val="005D38CA"/>
    <w:rsid w:val="005D3A2A"/>
    <w:rsid w:val="005D3FE0"/>
    <w:rsid w:val="005D41D2"/>
    <w:rsid w:val="005D42A5"/>
    <w:rsid w:val="005D4557"/>
    <w:rsid w:val="005D48D0"/>
    <w:rsid w:val="005D4A14"/>
    <w:rsid w:val="005D4B70"/>
    <w:rsid w:val="005D5213"/>
    <w:rsid w:val="005D5A8B"/>
    <w:rsid w:val="005D5FF6"/>
    <w:rsid w:val="005D63C6"/>
    <w:rsid w:val="005D64A2"/>
    <w:rsid w:val="005D6883"/>
    <w:rsid w:val="005D767C"/>
    <w:rsid w:val="005D77E1"/>
    <w:rsid w:val="005D7E3B"/>
    <w:rsid w:val="005D7F32"/>
    <w:rsid w:val="005E0AE7"/>
    <w:rsid w:val="005E13F7"/>
    <w:rsid w:val="005E15ED"/>
    <w:rsid w:val="005E209B"/>
    <w:rsid w:val="005E2A30"/>
    <w:rsid w:val="005E2AA8"/>
    <w:rsid w:val="005E2B81"/>
    <w:rsid w:val="005E329C"/>
    <w:rsid w:val="005E331D"/>
    <w:rsid w:val="005E3709"/>
    <w:rsid w:val="005E3FC5"/>
    <w:rsid w:val="005E4B79"/>
    <w:rsid w:val="005E4C89"/>
    <w:rsid w:val="005E5591"/>
    <w:rsid w:val="005E5D0A"/>
    <w:rsid w:val="005E6225"/>
    <w:rsid w:val="005E6289"/>
    <w:rsid w:val="005E66C4"/>
    <w:rsid w:val="005E6705"/>
    <w:rsid w:val="005E676A"/>
    <w:rsid w:val="005E6D9D"/>
    <w:rsid w:val="005E6E6A"/>
    <w:rsid w:val="005E70F0"/>
    <w:rsid w:val="005E72E5"/>
    <w:rsid w:val="005E7528"/>
    <w:rsid w:val="005E755F"/>
    <w:rsid w:val="005E7598"/>
    <w:rsid w:val="005E7793"/>
    <w:rsid w:val="005E7B88"/>
    <w:rsid w:val="005E7BAA"/>
    <w:rsid w:val="005E7F04"/>
    <w:rsid w:val="005F007D"/>
    <w:rsid w:val="005F0498"/>
    <w:rsid w:val="005F061D"/>
    <w:rsid w:val="005F084A"/>
    <w:rsid w:val="005F0884"/>
    <w:rsid w:val="005F1A6F"/>
    <w:rsid w:val="005F1E29"/>
    <w:rsid w:val="005F1E56"/>
    <w:rsid w:val="005F1E6F"/>
    <w:rsid w:val="005F1FD3"/>
    <w:rsid w:val="005F22D7"/>
    <w:rsid w:val="005F2AA1"/>
    <w:rsid w:val="005F2D38"/>
    <w:rsid w:val="005F2E65"/>
    <w:rsid w:val="005F3739"/>
    <w:rsid w:val="005F38D2"/>
    <w:rsid w:val="005F3B3B"/>
    <w:rsid w:val="005F3B4F"/>
    <w:rsid w:val="005F417C"/>
    <w:rsid w:val="005F42DC"/>
    <w:rsid w:val="005F44EF"/>
    <w:rsid w:val="005F4EA3"/>
    <w:rsid w:val="005F4F3A"/>
    <w:rsid w:val="005F51CA"/>
    <w:rsid w:val="005F52CE"/>
    <w:rsid w:val="005F5746"/>
    <w:rsid w:val="005F57C7"/>
    <w:rsid w:val="005F59EF"/>
    <w:rsid w:val="005F5F0C"/>
    <w:rsid w:val="005F5F52"/>
    <w:rsid w:val="005F6160"/>
    <w:rsid w:val="005F6585"/>
    <w:rsid w:val="005F6BE1"/>
    <w:rsid w:val="005F6FFC"/>
    <w:rsid w:val="005F708B"/>
    <w:rsid w:val="005F73EC"/>
    <w:rsid w:val="005F756B"/>
    <w:rsid w:val="005F7CAA"/>
    <w:rsid w:val="005F7E39"/>
    <w:rsid w:val="0060030B"/>
    <w:rsid w:val="0060108E"/>
    <w:rsid w:val="006019BB"/>
    <w:rsid w:val="00601A13"/>
    <w:rsid w:val="00601D8E"/>
    <w:rsid w:val="00601DCA"/>
    <w:rsid w:val="00601DFB"/>
    <w:rsid w:val="0060211F"/>
    <w:rsid w:val="00602600"/>
    <w:rsid w:val="006027BB"/>
    <w:rsid w:val="00602ADB"/>
    <w:rsid w:val="006030B4"/>
    <w:rsid w:val="006030E6"/>
    <w:rsid w:val="00603479"/>
    <w:rsid w:val="00603817"/>
    <w:rsid w:val="006039C4"/>
    <w:rsid w:val="00603D5B"/>
    <w:rsid w:val="00603E68"/>
    <w:rsid w:val="00603EC8"/>
    <w:rsid w:val="00603EF9"/>
    <w:rsid w:val="006043BC"/>
    <w:rsid w:val="00604516"/>
    <w:rsid w:val="006046B4"/>
    <w:rsid w:val="00604B0F"/>
    <w:rsid w:val="00604CF5"/>
    <w:rsid w:val="006050E5"/>
    <w:rsid w:val="006051AB"/>
    <w:rsid w:val="00605369"/>
    <w:rsid w:val="006056CB"/>
    <w:rsid w:val="00605802"/>
    <w:rsid w:val="00605897"/>
    <w:rsid w:val="006058C1"/>
    <w:rsid w:val="00605A34"/>
    <w:rsid w:val="00605AEE"/>
    <w:rsid w:val="00605D17"/>
    <w:rsid w:val="00605EB0"/>
    <w:rsid w:val="00606521"/>
    <w:rsid w:val="00606584"/>
    <w:rsid w:val="00606663"/>
    <w:rsid w:val="006067C6"/>
    <w:rsid w:val="00606925"/>
    <w:rsid w:val="00606AB7"/>
    <w:rsid w:val="0060705E"/>
    <w:rsid w:val="006072E5"/>
    <w:rsid w:val="00607574"/>
    <w:rsid w:val="006075D6"/>
    <w:rsid w:val="00607C71"/>
    <w:rsid w:val="006102F8"/>
    <w:rsid w:val="006106E4"/>
    <w:rsid w:val="00610DBC"/>
    <w:rsid w:val="0061148D"/>
    <w:rsid w:val="0061150A"/>
    <w:rsid w:val="006115DE"/>
    <w:rsid w:val="006116FD"/>
    <w:rsid w:val="00611EF6"/>
    <w:rsid w:val="00612408"/>
    <w:rsid w:val="00612DB2"/>
    <w:rsid w:val="00612F84"/>
    <w:rsid w:val="00613729"/>
    <w:rsid w:val="00613EBF"/>
    <w:rsid w:val="006151BB"/>
    <w:rsid w:val="0061550A"/>
    <w:rsid w:val="006156A3"/>
    <w:rsid w:val="00615EC5"/>
    <w:rsid w:val="0061617C"/>
    <w:rsid w:val="00616441"/>
    <w:rsid w:val="006165A1"/>
    <w:rsid w:val="00616708"/>
    <w:rsid w:val="006167FC"/>
    <w:rsid w:val="00616B50"/>
    <w:rsid w:val="00616F76"/>
    <w:rsid w:val="00617D53"/>
    <w:rsid w:val="00617DE8"/>
    <w:rsid w:val="006204DC"/>
    <w:rsid w:val="006205AE"/>
    <w:rsid w:val="0062092F"/>
    <w:rsid w:val="00620A4D"/>
    <w:rsid w:val="00620AC8"/>
    <w:rsid w:val="00620BA2"/>
    <w:rsid w:val="006212C9"/>
    <w:rsid w:val="00621354"/>
    <w:rsid w:val="0062157D"/>
    <w:rsid w:val="006218D7"/>
    <w:rsid w:val="00621A50"/>
    <w:rsid w:val="00621CAA"/>
    <w:rsid w:val="00621F57"/>
    <w:rsid w:val="00621F88"/>
    <w:rsid w:val="00622E0C"/>
    <w:rsid w:val="006234FF"/>
    <w:rsid w:val="00623706"/>
    <w:rsid w:val="00623A31"/>
    <w:rsid w:val="00623AB6"/>
    <w:rsid w:val="00623BED"/>
    <w:rsid w:val="00623CDA"/>
    <w:rsid w:val="00623CDD"/>
    <w:rsid w:val="006241B9"/>
    <w:rsid w:val="00624340"/>
    <w:rsid w:val="006249F3"/>
    <w:rsid w:val="00624B26"/>
    <w:rsid w:val="00624B52"/>
    <w:rsid w:val="00624CCA"/>
    <w:rsid w:val="00624D9F"/>
    <w:rsid w:val="00625343"/>
    <w:rsid w:val="0062564A"/>
    <w:rsid w:val="006257B6"/>
    <w:rsid w:val="00625DA3"/>
    <w:rsid w:val="006260FA"/>
    <w:rsid w:val="006262B8"/>
    <w:rsid w:val="00626589"/>
    <w:rsid w:val="00626D40"/>
    <w:rsid w:val="00626DFC"/>
    <w:rsid w:val="006275B7"/>
    <w:rsid w:val="0062799E"/>
    <w:rsid w:val="006279BD"/>
    <w:rsid w:val="00627A15"/>
    <w:rsid w:val="00627CC4"/>
    <w:rsid w:val="006303A5"/>
    <w:rsid w:val="00630615"/>
    <w:rsid w:val="006308FB"/>
    <w:rsid w:val="0063131F"/>
    <w:rsid w:val="0063138C"/>
    <w:rsid w:val="006316AF"/>
    <w:rsid w:val="00631833"/>
    <w:rsid w:val="00631875"/>
    <w:rsid w:val="00631AC1"/>
    <w:rsid w:val="00631BF8"/>
    <w:rsid w:val="00631CAE"/>
    <w:rsid w:val="006320B8"/>
    <w:rsid w:val="006320BD"/>
    <w:rsid w:val="00632174"/>
    <w:rsid w:val="00632494"/>
    <w:rsid w:val="006327CB"/>
    <w:rsid w:val="00632A7A"/>
    <w:rsid w:val="0063310D"/>
    <w:rsid w:val="00633118"/>
    <w:rsid w:val="006333AB"/>
    <w:rsid w:val="0063340F"/>
    <w:rsid w:val="00633569"/>
    <w:rsid w:val="006335A9"/>
    <w:rsid w:val="00633B4A"/>
    <w:rsid w:val="00633E3A"/>
    <w:rsid w:val="00633EB7"/>
    <w:rsid w:val="0063418E"/>
    <w:rsid w:val="006342AC"/>
    <w:rsid w:val="00634822"/>
    <w:rsid w:val="0063482E"/>
    <w:rsid w:val="00634E95"/>
    <w:rsid w:val="006350C4"/>
    <w:rsid w:val="006352CF"/>
    <w:rsid w:val="00635307"/>
    <w:rsid w:val="00635619"/>
    <w:rsid w:val="006356D7"/>
    <w:rsid w:val="00636449"/>
    <w:rsid w:val="006365C1"/>
    <w:rsid w:val="0063667E"/>
    <w:rsid w:val="006367FE"/>
    <w:rsid w:val="006369AC"/>
    <w:rsid w:val="00636A0F"/>
    <w:rsid w:val="0063731D"/>
    <w:rsid w:val="0063745C"/>
    <w:rsid w:val="00637B1D"/>
    <w:rsid w:val="00637D2C"/>
    <w:rsid w:val="00637E72"/>
    <w:rsid w:val="00640CED"/>
    <w:rsid w:val="00640FA1"/>
    <w:rsid w:val="00641019"/>
    <w:rsid w:val="00641424"/>
    <w:rsid w:val="00641A28"/>
    <w:rsid w:val="00641A4D"/>
    <w:rsid w:val="00641FBA"/>
    <w:rsid w:val="006421DB"/>
    <w:rsid w:val="0064229C"/>
    <w:rsid w:val="006422C5"/>
    <w:rsid w:val="006427F9"/>
    <w:rsid w:val="00642AFB"/>
    <w:rsid w:val="00642D02"/>
    <w:rsid w:val="00642E7E"/>
    <w:rsid w:val="00643064"/>
    <w:rsid w:val="0064331C"/>
    <w:rsid w:val="00643C73"/>
    <w:rsid w:val="0064478A"/>
    <w:rsid w:val="00644DBC"/>
    <w:rsid w:val="00644EDB"/>
    <w:rsid w:val="00645048"/>
    <w:rsid w:val="00645160"/>
    <w:rsid w:val="0064633A"/>
    <w:rsid w:val="0064655C"/>
    <w:rsid w:val="00646992"/>
    <w:rsid w:val="00646AA2"/>
    <w:rsid w:val="00646F2D"/>
    <w:rsid w:val="00646F36"/>
    <w:rsid w:val="006470D7"/>
    <w:rsid w:val="00647241"/>
    <w:rsid w:val="006473AE"/>
    <w:rsid w:val="00647400"/>
    <w:rsid w:val="00647D88"/>
    <w:rsid w:val="00647EA8"/>
    <w:rsid w:val="00650078"/>
    <w:rsid w:val="00650C46"/>
    <w:rsid w:val="00650D26"/>
    <w:rsid w:val="00650D5F"/>
    <w:rsid w:val="00650E83"/>
    <w:rsid w:val="0065151D"/>
    <w:rsid w:val="0065166F"/>
    <w:rsid w:val="0065196A"/>
    <w:rsid w:val="006519B2"/>
    <w:rsid w:val="00651BF4"/>
    <w:rsid w:val="00651FC3"/>
    <w:rsid w:val="00652225"/>
    <w:rsid w:val="006526AF"/>
    <w:rsid w:val="006527D5"/>
    <w:rsid w:val="00652B93"/>
    <w:rsid w:val="00652DA2"/>
    <w:rsid w:val="00652E04"/>
    <w:rsid w:val="00653208"/>
    <w:rsid w:val="0065323A"/>
    <w:rsid w:val="00653281"/>
    <w:rsid w:val="006533F1"/>
    <w:rsid w:val="0065385C"/>
    <w:rsid w:val="00653F4A"/>
    <w:rsid w:val="00654431"/>
    <w:rsid w:val="0065474A"/>
    <w:rsid w:val="006549B3"/>
    <w:rsid w:val="006551C6"/>
    <w:rsid w:val="006553F3"/>
    <w:rsid w:val="00655456"/>
    <w:rsid w:val="0065562F"/>
    <w:rsid w:val="00655647"/>
    <w:rsid w:val="00655916"/>
    <w:rsid w:val="00655BFD"/>
    <w:rsid w:val="00656037"/>
    <w:rsid w:val="006566F6"/>
    <w:rsid w:val="00656CC0"/>
    <w:rsid w:val="00656E68"/>
    <w:rsid w:val="00657330"/>
    <w:rsid w:val="006575F7"/>
    <w:rsid w:val="00657769"/>
    <w:rsid w:val="0065776D"/>
    <w:rsid w:val="00657E67"/>
    <w:rsid w:val="00657FE7"/>
    <w:rsid w:val="0066050E"/>
    <w:rsid w:val="00660A63"/>
    <w:rsid w:val="00661064"/>
    <w:rsid w:val="006610BB"/>
    <w:rsid w:val="006615EE"/>
    <w:rsid w:val="00661781"/>
    <w:rsid w:val="00662433"/>
    <w:rsid w:val="00662845"/>
    <w:rsid w:val="0066288F"/>
    <w:rsid w:val="00662A55"/>
    <w:rsid w:val="0066327B"/>
    <w:rsid w:val="0066329D"/>
    <w:rsid w:val="0066355F"/>
    <w:rsid w:val="00663B6E"/>
    <w:rsid w:val="00663C78"/>
    <w:rsid w:val="006642E9"/>
    <w:rsid w:val="006644CA"/>
    <w:rsid w:val="00664526"/>
    <w:rsid w:val="00664842"/>
    <w:rsid w:val="00664991"/>
    <w:rsid w:val="00664A40"/>
    <w:rsid w:val="00664B61"/>
    <w:rsid w:val="00664DAE"/>
    <w:rsid w:val="0066576D"/>
    <w:rsid w:val="006659F2"/>
    <w:rsid w:val="00665C3B"/>
    <w:rsid w:val="00665D6B"/>
    <w:rsid w:val="00665FDE"/>
    <w:rsid w:val="006664B7"/>
    <w:rsid w:val="00666A15"/>
    <w:rsid w:val="00666A6E"/>
    <w:rsid w:val="00666BA2"/>
    <w:rsid w:val="0066710B"/>
    <w:rsid w:val="00667950"/>
    <w:rsid w:val="00667C2A"/>
    <w:rsid w:val="00667D68"/>
    <w:rsid w:val="00667F92"/>
    <w:rsid w:val="00670649"/>
    <w:rsid w:val="006707B9"/>
    <w:rsid w:val="00670B89"/>
    <w:rsid w:val="00670D73"/>
    <w:rsid w:val="00671209"/>
    <w:rsid w:val="006713E1"/>
    <w:rsid w:val="006716E1"/>
    <w:rsid w:val="00671B8A"/>
    <w:rsid w:val="006722F4"/>
    <w:rsid w:val="00672476"/>
    <w:rsid w:val="00672651"/>
    <w:rsid w:val="00672B21"/>
    <w:rsid w:val="00672EAE"/>
    <w:rsid w:val="00673324"/>
    <w:rsid w:val="006734C7"/>
    <w:rsid w:val="00673501"/>
    <w:rsid w:val="006736AF"/>
    <w:rsid w:val="006737C0"/>
    <w:rsid w:val="0067380C"/>
    <w:rsid w:val="00673C0F"/>
    <w:rsid w:val="00674013"/>
    <w:rsid w:val="006742DF"/>
    <w:rsid w:val="00674302"/>
    <w:rsid w:val="00674BBD"/>
    <w:rsid w:val="00674BC9"/>
    <w:rsid w:val="006750B6"/>
    <w:rsid w:val="0067513B"/>
    <w:rsid w:val="0067513F"/>
    <w:rsid w:val="006757DB"/>
    <w:rsid w:val="006758EE"/>
    <w:rsid w:val="00675C36"/>
    <w:rsid w:val="00675CBD"/>
    <w:rsid w:val="0067606F"/>
    <w:rsid w:val="006761D1"/>
    <w:rsid w:val="00676350"/>
    <w:rsid w:val="00676461"/>
    <w:rsid w:val="006764CD"/>
    <w:rsid w:val="006767B5"/>
    <w:rsid w:val="0067763A"/>
    <w:rsid w:val="00677D7B"/>
    <w:rsid w:val="00677EFA"/>
    <w:rsid w:val="00677F87"/>
    <w:rsid w:val="006803BB"/>
    <w:rsid w:val="006804E8"/>
    <w:rsid w:val="0068055F"/>
    <w:rsid w:val="0068061B"/>
    <w:rsid w:val="006806CD"/>
    <w:rsid w:val="00680900"/>
    <w:rsid w:val="00680E78"/>
    <w:rsid w:val="00681436"/>
    <w:rsid w:val="006816D1"/>
    <w:rsid w:val="0068179C"/>
    <w:rsid w:val="00681938"/>
    <w:rsid w:val="00681CE7"/>
    <w:rsid w:val="00681ED9"/>
    <w:rsid w:val="00682464"/>
    <w:rsid w:val="00682915"/>
    <w:rsid w:val="00682E4C"/>
    <w:rsid w:val="00683168"/>
    <w:rsid w:val="00683431"/>
    <w:rsid w:val="00683A55"/>
    <w:rsid w:val="00683E42"/>
    <w:rsid w:val="006841F9"/>
    <w:rsid w:val="006843A6"/>
    <w:rsid w:val="00684A60"/>
    <w:rsid w:val="00684AA6"/>
    <w:rsid w:val="00684C41"/>
    <w:rsid w:val="006852F8"/>
    <w:rsid w:val="006857B0"/>
    <w:rsid w:val="00685BC2"/>
    <w:rsid w:val="00685CD5"/>
    <w:rsid w:val="006862C6"/>
    <w:rsid w:val="00686464"/>
    <w:rsid w:val="00686581"/>
    <w:rsid w:val="006868F4"/>
    <w:rsid w:val="00686D28"/>
    <w:rsid w:val="0068733E"/>
    <w:rsid w:val="0068748B"/>
    <w:rsid w:val="00687F2C"/>
    <w:rsid w:val="00687F33"/>
    <w:rsid w:val="006902F1"/>
    <w:rsid w:val="00690598"/>
    <w:rsid w:val="00690724"/>
    <w:rsid w:val="00690D3B"/>
    <w:rsid w:val="00691762"/>
    <w:rsid w:val="0069179A"/>
    <w:rsid w:val="00691830"/>
    <w:rsid w:val="00691BBF"/>
    <w:rsid w:val="00692098"/>
    <w:rsid w:val="006920B7"/>
    <w:rsid w:val="006928D5"/>
    <w:rsid w:val="006928EE"/>
    <w:rsid w:val="00692ADD"/>
    <w:rsid w:val="00692DB2"/>
    <w:rsid w:val="00693056"/>
    <w:rsid w:val="00693154"/>
    <w:rsid w:val="006932F5"/>
    <w:rsid w:val="006933F1"/>
    <w:rsid w:val="0069343E"/>
    <w:rsid w:val="00693BF1"/>
    <w:rsid w:val="00693E9B"/>
    <w:rsid w:val="00693F64"/>
    <w:rsid w:val="006942D0"/>
    <w:rsid w:val="00694CFA"/>
    <w:rsid w:val="00695014"/>
    <w:rsid w:val="00695140"/>
    <w:rsid w:val="00696254"/>
    <w:rsid w:val="006962F4"/>
    <w:rsid w:val="00696539"/>
    <w:rsid w:val="0069698F"/>
    <w:rsid w:val="00696BB5"/>
    <w:rsid w:val="00696BFE"/>
    <w:rsid w:val="00696C4E"/>
    <w:rsid w:val="00696CD3"/>
    <w:rsid w:val="00696E88"/>
    <w:rsid w:val="006972A4"/>
    <w:rsid w:val="00697521"/>
    <w:rsid w:val="00697912"/>
    <w:rsid w:val="00697ACE"/>
    <w:rsid w:val="00697E91"/>
    <w:rsid w:val="00697FCD"/>
    <w:rsid w:val="006A02C0"/>
    <w:rsid w:val="006A06F5"/>
    <w:rsid w:val="006A09CD"/>
    <w:rsid w:val="006A0C7D"/>
    <w:rsid w:val="006A0CF8"/>
    <w:rsid w:val="006A0E67"/>
    <w:rsid w:val="006A177D"/>
    <w:rsid w:val="006A1C77"/>
    <w:rsid w:val="006A1D81"/>
    <w:rsid w:val="006A1D94"/>
    <w:rsid w:val="006A2B82"/>
    <w:rsid w:val="006A2B84"/>
    <w:rsid w:val="006A2D3C"/>
    <w:rsid w:val="006A2E0D"/>
    <w:rsid w:val="006A2E12"/>
    <w:rsid w:val="006A306F"/>
    <w:rsid w:val="006A3101"/>
    <w:rsid w:val="006A322D"/>
    <w:rsid w:val="006A3453"/>
    <w:rsid w:val="006A3635"/>
    <w:rsid w:val="006A3709"/>
    <w:rsid w:val="006A3B85"/>
    <w:rsid w:val="006A3CF5"/>
    <w:rsid w:val="006A4835"/>
    <w:rsid w:val="006A488D"/>
    <w:rsid w:val="006A4CD1"/>
    <w:rsid w:val="006A4CF5"/>
    <w:rsid w:val="006A52A1"/>
    <w:rsid w:val="006A56F6"/>
    <w:rsid w:val="006A5904"/>
    <w:rsid w:val="006A5B9F"/>
    <w:rsid w:val="006A67FD"/>
    <w:rsid w:val="006A69A9"/>
    <w:rsid w:val="006A6D25"/>
    <w:rsid w:val="006A6DA4"/>
    <w:rsid w:val="006A6DE4"/>
    <w:rsid w:val="006A6FE3"/>
    <w:rsid w:val="006A706F"/>
    <w:rsid w:val="006A7151"/>
    <w:rsid w:val="006A7597"/>
    <w:rsid w:val="006A7825"/>
    <w:rsid w:val="006A78AC"/>
    <w:rsid w:val="006A78C9"/>
    <w:rsid w:val="006A7C88"/>
    <w:rsid w:val="006A7E7A"/>
    <w:rsid w:val="006B0223"/>
    <w:rsid w:val="006B0247"/>
    <w:rsid w:val="006B073F"/>
    <w:rsid w:val="006B07EF"/>
    <w:rsid w:val="006B08A3"/>
    <w:rsid w:val="006B09C2"/>
    <w:rsid w:val="006B0BA6"/>
    <w:rsid w:val="006B1300"/>
    <w:rsid w:val="006B1C00"/>
    <w:rsid w:val="006B24A5"/>
    <w:rsid w:val="006B285E"/>
    <w:rsid w:val="006B2D03"/>
    <w:rsid w:val="006B2E02"/>
    <w:rsid w:val="006B2EAB"/>
    <w:rsid w:val="006B2FA2"/>
    <w:rsid w:val="006B308D"/>
    <w:rsid w:val="006B3229"/>
    <w:rsid w:val="006B3801"/>
    <w:rsid w:val="006B3A2F"/>
    <w:rsid w:val="006B3B60"/>
    <w:rsid w:val="006B3C2F"/>
    <w:rsid w:val="006B3CF7"/>
    <w:rsid w:val="006B41B9"/>
    <w:rsid w:val="006B4315"/>
    <w:rsid w:val="006B433B"/>
    <w:rsid w:val="006B480F"/>
    <w:rsid w:val="006B4D21"/>
    <w:rsid w:val="006B4E0F"/>
    <w:rsid w:val="006B4E6F"/>
    <w:rsid w:val="006B4F32"/>
    <w:rsid w:val="006B4F48"/>
    <w:rsid w:val="006B51F4"/>
    <w:rsid w:val="006B5426"/>
    <w:rsid w:val="006B579F"/>
    <w:rsid w:val="006B57AB"/>
    <w:rsid w:val="006B5A68"/>
    <w:rsid w:val="006B5E14"/>
    <w:rsid w:val="006B5E83"/>
    <w:rsid w:val="006B610C"/>
    <w:rsid w:val="006B7003"/>
    <w:rsid w:val="006B73A0"/>
    <w:rsid w:val="006B74EC"/>
    <w:rsid w:val="006B7585"/>
    <w:rsid w:val="006B7660"/>
    <w:rsid w:val="006B7757"/>
    <w:rsid w:val="006B7A8F"/>
    <w:rsid w:val="006B7BF0"/>
    <w:rsid w:val="006B7F3F"/>
    <w:rsid w:val="006C0C2C"/>
    <w:rsid w:val="006C1079"/>
    <w:rsid w:val="006C1359"/>
    <w:rsid w:val="006C15A2"/>
    <w:rsid w:val="006C19B1"/>
    <w:rsid w:val="006C1F8C"/>
    <w:rsid w:val="006C242C"/>
    <w:rsid w:val="006C2622"/>
    <w:rsid w:val="006C2793"/>
    <w:rsid w:val="006C27CB"/>
    <w:rsid w:val="006C2A5E"/>
    <w:rsid w:val="006C2E9C"/>
    <w:rsid w:val="006C33AE"/>
    <w:rsid w:val="006C3B41"/>
    <w:rsid w:val="006C3D5A"/>
    <w:rsid w:val="006C4083"/>
    <w:rsid w:val="006C42F3"/>
    <w:rsid w:val="006C4684"/>
    <w:rsid w:val="006C469F"/>
    <w:rsid w:val="006C47CA"/>
    <w:rsid w:val="006C48BA"/>
    <w:rsid w:val="006C4F06"/>
    <w:rsid w:val="006C4F7E"/>
    <w:rsid w:val="006C5A13"/>
    <w:rsid w:val="006C5D49"/>
    <w:rsid w:val="006C5DC3"/>
    <w:rsid w:val="006C648F"/>
    <w:rsid w:val="006C6729"/>
    <w:rsid w:val="006C6941"/>
    <w:rsid w:val="006C6A24"/>
    <w:rsid w:val="006C6B69"/>
    <w:rsid w:val="006C7078"/>
    <w:rsid w:val="006C7111"/>
    <w:rsid w:val="006C72C2"/>
    <w:rsid w:val="006C7404"/>
    <w:rsid w:val="006C7A6A"/>
    <w:rsid w:val="006C7D8E"/>
    <w:rsid w:val="006D03CB"/>
    <w:rsid w:val="006D0A7A"/>
    <w:rsid w:val="006D0CFD"/>
    <w:rsid w:val="006D1429"/>
    <w:rsid w:val="006D1663"/>
    <w:rsid w:val="006D1838"/>
    <w:rsid w:val="006D18B1"/>
    <w:rsid w:val="006D2036"/>
    <w:rsid w:val="006D216B"/>
    <w:rsid w:val="006D2519"/>
    <w:rsid w:val="006D2BF3"/>
    <w:rsid w:val="006D2C17"/>
    <w:rsid w:val="006D2EE0"/>
    <w:rsid w:val="006D2F03"/>
    <w:rsid w:val="006D30C7"/>
    <w:rsid w:val="006D36C1"/>
    <w:rsid w:val="006D3790"/>
    <w:rsid w:val="006D41C0"/>
    <w:rsid w:val="006D4557"/>
    <w:rsid w:val="006D4C2F"/>
    <w:rsid w:val="006D4D06"/>
    <w:rsid w:val="006D4DAD"/>
    <w:rsid w:val="006D5130"/>
    <w:rsid w:val="006D52AD"/>
    <w:rsid w:val="006D551E"/>
    <w:rsid w:val="006D55FF"/>
    <w:rsid w:val="006D56B0"/>
    <w:rsid w:val="006D57EE"/>
    <w:rsid w:val="006D5DF3"/>
    <w:rsid w:val="006D631B"/>
    <w:rsid w:val="006D646E"/>
    <w:rsid w:val="006D6685"/>
    <w:rsid w:val="006D67E9"/>
    <w:rsid w:val="006D6858"/>
    <w:rsid w:val="006D71EB"/>
    <w:rsid w:val="006D72AA"/>
    <w:rsid w:val="006D7330"/>
    <w:rsid w:val="006D7467"/>
    <w:rsid w:val="006D7975"/>
    <w:rsid w:val="006D7B11"/>
    <w:rsid w:val="006D7D54"/>
    <w:rsid w:val="006D7D6E"/>
    <w:rsid w:val="006D7FC9"/>
    <w:rsid w:val="006E0677"/>
    <w:rsid w:val="006E06F4"/>
    <w:rsid w:val="006E0B25"/>
    <w:rsid w:val="006E0D59"/>
    <w:rsid w:val="006E0FCB"/>
    <w:rsid w:val="006E18D2"/>
    <w:rsid w:val="006E19E7"/>
    <w:rsid w:val="006E1F4D"/>
    <w:rsid w:val="006E1F6E"/>
    <w:rsid w:val="006E21C2"/>
    <w:rsid w:val="006E22B8"/>
    <w:rsid w:val="006E29B1"/>
    <w:rsid w:val="006E2A26"/>
    <w:rsid w:val="006E2CE3"/>
    <w:rsid w:val="006E3CE2"/>
    <w:rsid w:val="006E3E34"/>
    <w:rsid w:val="006E4404"/>
    <w:rsid w:val="006E4979"/>
    <w:rsid w:val="006E4C19"/>
    <w:rsid w:val="006E4E94"/>
    <w:rsid w:val="006E5A1F"/>
    <w:rsid w:val="006E6248"/>
    <w:rsid w:val="006E6549"/>
    <w:rsid w:val="006E6572"/>
    <w:rsid w:val="006E65AB"/>
    <w:rsid w:val="006E6B93"/>
    <w:rsid w:val="006E6D2D"/>
    <w:rsid w:val="006E6D8F"/>
    <w:rsid w:val="006E714D"/>
    <w:rsid w:val="006E74B9"/>
    <w:rsid w:val="006E7969"/>
    <w:rsid w:val="006E7CFA"/>
    <w:rsid w:val="006F02E9"/>
    <w:rsid w:val="006F0426"/>
    <w:rsid w:val="006F05E9"/>
    <w:rsid w:val="006F0905"/>
    <w:rsid w:val="006F11BD"/>
    <w:rsid w:val="006F158C"/>
    <w:rsid w:val="006F1D94"/>
    <w:rsid w:val="006F21E4"/>
    <w:rsid w:val="006F24EC"/>
    <w:rsid w:val="006F25FE"/>
    <w:rsid w:val="006F2E09"/>
    <w:rsid w:val="006F30BB"/>
    <w:rsid w:val="006F3197"/>
    <w:rsid w:val="006F3315"/>
    <w:rsid w:val="006F36BD"/>
    <w:rsid w:val="006F3899"/>
    <w:rsid w:val="006F39D8"/>
    <w:rsid w:val="006F3D68"/>
    <w:rsid w:val="006F3EB4"/>
    <w:rsid w:val="006F46DD"/>
    <w:rsid w:val="006F4B79"/>
    <w:rsid w:val="006F4D90"/>
    <w:rsid w:val="006F56AE"/>
    <w:rsid w:val="006F5809"/>
    <w:rsid w:val="006F5C36"/>
    <w:rsid w:val="006F5EF5"/>
    <w:rsid w:val="006F5FA3"/>
    <w:rsid w:val="006F6149"/>
    <w:rsid w:val="006F6265"/>
    <w:rsid w:val="006F62B6"/>
    <w:rsid w:val="006F64E7"/>
    <w:rsid w:val="006F662B"/>
    <w:rsid w:val="006F68F4"/>
    <w:rsid w:val="006F72E2"/>
    <w:rsid w:val="006F742D"/>
    <w:rsid w:val="006F75E0"/>
    <w:rsid w:val="006F7C8E"/>
    <w:rsid w:val="006F7CC5"/>
    <w:rsid w:val="00700C55"/>
    <w:rsid w:val="00700C87"/>
    <w:rsid w:val="00700F4B"/>
    <w:rsid w:val="007013AF"/>
    <w:rsid w:val="007014FA"/>
    <w:rsid w:val="00701BAB"/>
    <w:rsid w:val="00701BC3"/>
    <w:rsid w:val="0070214D"/>
    <w:rsid w:val="00702A42"/>
    <w:rsid w:val="00703214"/>
    <w:rsid w:val="00703477"/>
    <w:rsid w:val="00703678"/>
    <w:rsid w:val="007036EA"/>
    <w:rsid w:val="0070377C"/>
    <w:rsid w:val="00703A60"/>
    <w:rsid w:val="00704140"/>
    <w:rsid w:val="00704A98"/>
    <w:rsid w:val="00704ADF"/>
    <w:rsid w:val="00705287"/>
    <w:rsid w:val="0070530D"/>
    <w:rsid w:val="00705455"/>
    <w:rsid w:val="00705476"/>
    <w:rsid w:val="00705719"/>
    <w:rsid w:val="00705D26"/>
    <w:rsid w:val="00705FE0"/>
    <w:rsid w:val="00706127"/>
    <w:rsid w:val="0070628A"/>
    <w:rsid w:val="00706647"/>
    <w:rsid w:val="00706AC4"/>
    <w:rsid w:val="00706FF1"/>
    <w:rsid w:val="0070702C"/>
    <w:rsid w:val="007070C6"/>
    <w:rsid w:val="007070F4"/>
    <w:rsid w:val="00707ACF"/>
    <w:rsid w:val="00707F6E"/>
    <w:rsid w:val="00707FAB"/>
    <w:rsid w:val="007102E9"/>
    <w:rsid w:val="007103C6"/>
    <w:rsid w:val="007105D0"/>
    <w:rsid w:val="007106B6"/>
    <w:rsid w:val="0071080E"/>
    <w:rsid w:val="00710B91"/>
    <w:rsid w:val="0071126E"/>
    <w:rsid w:val="00711485"/>
    <w:rsid w:val="007114A1"/>
    <w:rsid w:val="007116BB"/>
    <w:rsid w:val="00711C7A"/>
    <w:rsid w:val="00711FE6"/>
    <w:rsid w:val="007127A4"/>
    <w:rsid w:val="00712897"/>
    <w:rsid w:val="00712975"/>
    <w:rsid w:val="00712BD7"/>
    <w:rsid w:val="00712CD1"/>
    <w:rsid w:val="0071329A"/>
    <w:rsid w:val="007136B9"/>
    <w:rsid w:val="00713CE2"/>
    <w:rsid w:val="007141BB"/>
    <w:rsid w:val="00714375"/>
    <w:rsid w:val="007144DD"/>
    <w:rsid w:val="0071483E"/>
    <w:rsid w:val="00714BE9"/>
    <w:rsid w:val="00714F78"/>
    <w:rsid w:val="007154A9"/>
    <w:rsid w:val="0071559E"/>
    <w:rsid w:val="0071572D"/>
    <w:rsid w:val="007157DC"/>
    <w:rsid w:val="00715D01"/>
    <w:rsid w:val="00716501"/>
    <w:rsid w:val="00716770"/>
    <w:rsid w:val="0071683B"/>
    <w:rsid w:val="00716A1A"/>
    <w:rsid w:val="00716C2B"/>
    <w:rsid w:val="00716DED"/>
    <w:rsid w:val="00717284"/>
    <w:rsid w:val="007173BE"/>
    <w:rsid w:val="00717423"/>
    <w:rsid w:val="00717A2A"/>
    <w:rsid w:val="0072032F"/>
    <w:rsid w:val="00720C8C"/>
    <w:rsid w:val="00720FB6"/>
    <w:rsid w:val="00720FD3"/>
    <w:rsid w:val="00721046"/>
    <w:rsid w:val="00721404"/>
    <w:rsid w:val="0072161F"/>
    <w:rsid w:val="007223BF"/>
    <w:rsid w:val="007228BB"/>
    <w:rsid w:val="00722B3A"/>
    <w:rsid w:val="00722E8D"/>
    <w:rsid w:val="0072300A"/>
    <w:rsid w:val="0072323D"/>
    <w:rsid w:val="00723437"/>
    <w:rsid w:val="00723A18"/>
    <w:rsid w:val="00723AA4"/>
    <w:rsid w:val="0072440C"/>
    <w:rsid w:val="00724490"/>
    <w:rsid w:val="00724BB8"/>
    <w:rsid w:val="00724E80"/>
    <w:rsid w:val="007256ED"/>
    <w:rsid w:val="00725EAB"/>
    <w:rsid w:val="00726224"/>
    <w:rsid w:val="007263C0"/>
    <w:rsid w:val="00726723"/>
    <w:rsid w:val="00726AA9"/>
    <w:rsid w:val="00726CF2"/>
    <w:rsid w:val="00726D86"/>
    <w:rsid w:val="007271EE"/>
    <w:rsid w:val="007274B5"/>
    <w:rsid w:val="007278FB"/>
    <w:rsid w:val="00727A3F"/>
    <w:rsid w:val="00727AA8"/>
    <w:rsid w:val="007301C4"/>
    <w:rsid w:val="00730601"/>
    <w:rsid w:val="007306B7"/>
    <w:rsid w:val="00730B52"/>
    <w:rsid w:val="00730CBF"/>
    <w:rsid w:val="00730D17"/>
    <w:rsid w:val="00731099"/>
    <w:rsid w:val="007311A1"/>
    <w:rsid w:val="007315E8"/>
    <w:rsid w:val="007317DF"/>
    <w:rsid w:val="00731DD4"/>
    <w:rsid w:val="00732055"/>
    <w:rsid w:val="00732B5D"/>
    <w:rsid w:val="00732CFB"/>
    <w:rsid w:val="00733409"/>
    <w:rsid w:val="007336A9"/>
    <w:rsid w:val="007339DF"/>
    <w:rsid w:val="007341A4"/>
    <w:rsid w:val="00734350"/>
    <w:rsid w:val="00734620"/>
    <w:rsid w:val="007351AE"/>
    <w:rsid w:val="007353CD"/>
    <w:rsid w:val="00735B44"/>
    <w:rsid w:val="00736433"/>
    <w:rsid w:val="0073676A"/>
    <w:rsid w:val="00736829"/>
    <w:rsid w:val="007368C8"/>
    <w:rsid w:val="00736B5D"/>
    <w:rsid w:val="00736BC7"/>
    <w:rsid w:val="007379FB"/>
    <w:rsid w:val="00737E46"/>
    <w:rsid w:val="00740227"/>
    <w:rsid w:val="007404A2"/>
    <w:rsid w:val="0074090C"/>
    <w:rsid w:val="00740B3C"/>
    <w:rsid w:val="00740C0F"/>
    <w:rsid w:val="00740CF2"/>
    <w:rsid w:val="00741075"/>
    <w:rsid w:val="007415B7"/>
    <w:rsid w:val="00741764"/>
    <w:rsid w:val="007417EE"/>
    <w:rsid w:val="00741A48"/>
    <w:rsid w:val="00741A77"/>
    <w:rsid w:val="00741C3C"/>
    <w:rsid w:val="00741D05"/>
    <w:rsid w:val="00741DC8"/>
    <w:rsid w:val="00743427"/>
    <w:rsid w:val="007434EF"/>
    <w:rsid w:val="007438EC"/>
    <w:rsid w:val="0074397E"/>
    <w:rsid w:val="007441CC"/>
    <w:rsid w:val="00744360"/>
    <w:rsid w:val="00744706"/>
    <w:rsid w:val="0074484E"/>
    <w:rsid w:val="007454E3"/>
    <w:rsid w:val="00745E7C"/>
    <w:rsid w:val="007466ED"/>
    <w:rsid w:val="0074673F"/>
    <w:rsid w:val="0074693C"/>
    <w:rsid w:val="00746C19"/>
    <w:rsid w:val="00747316"/>
    <w:rsid w:val="007473CC"/>
    <w:rsid w:val="007474BA"/>
    <w:rsid w:val="007500C1"/>
    <w:rsid w:val="007502F2"/>
    <w:rsid w:val="007503CB"/>
    <w:rsid w:val="00750621"/>
    <w:rsid w:val="00750638"/>
    <w:rsid w:val="0075074E"/>
    <w:rsid w:val="00750848"/>
    <w:rsid w:val="007508FD"/>
    <w:rsid w:val="00750ADB"/>
    <w:rsid w:val="00750C96"/>
    <w:rsid w:val="00750CEE"/>
    <w:rsid w:val="00750EF3"/>
    <w:rsid w:val="00751045"/>
    <w:rsid w:val="00751729"/>
    <w:rsid w:val="00751AB5"/>
    <w:rsid w:val="00751C37"/>
    <w:rsid w:val="00751CB7"/>
    <w:rsid w:val="00751F61"/>
    <w:rsid w:val="0075213A"/>
    <w:rsid w:val="007525A5"/>
    <w:rsid w:val="007525F4"/>
    <w:rsid w:val="00752603"/>
    <w:rsid w:val="007527C3"/>
    <w:rsid w:val="00752EBD"/>
    <w:rsid w:val="00753088"/>
    <w:rsid w:val="007538BA"/>
    <w:rsid w:val="00753ADC"/>
    <w:rsid w:val="00753C3C"/>
    <w:rsid w:val="00753EE5"/>
    <w:rsid w:val="00753FC6"/>
    <w:rsid w:val="007541D1"/>
    <w:rsid w:val="00754A24"/>
    <w:rsid w:val="00754A39"/>
    <w:rsid w:val="00755061"/>
    <w:rsid w:val="0075547C"/>
    <w:rsid w:val="00755534"/>
    <w:rsid w:val="00755A80"/>
    <w:rsid w:val="00755BAD"/>
    <w:rsid w:val="00755E04"/>
    <w:rsid w:val="007561DB"/>
    <w:rsid w:val="0075679F"/>
    <w:rsid w:val="00756E0B"/>
    <w:rsid w:val="00757323"/>
    <w:rsid w:val="00757802"/>
    <w:rsid w:val="0075784A"/>
    <w:rsid w:val="00757B8F"/>
    <w:rsid w:val="00757D72"/>
    <w:rsid w:val="00760167"/>
    <w:rsid w:val="00760435"/>
    <w:rsid w:val="00760675"/>
    <w:rsid w:val="00760B44"/>
    <w:rsid w:val="00760E95"/>
    <w:rsid w:val="00760EAD"/>
    <w:rsid w:val="0076125B"/>
    <w:rsid w:val="00761396"/>
    <w:rsid w:val="007613AC"/>
    <w:rsid w:val="00761BDE"/>
    <w:rsid w:val="00761C01"/>
    <w:rsid w:val="00761FDE"/>
    <w:rsid w:val="007620FC"/>
    <w:rsid w:val="007621E0"/>
    <w:rsid w:val="007623B5"/>
    <w:rsid w:val="007625A7"/>
    <w:rsid w:val="00762758"/>
    <w:rsid w:val="00762FC7"/>
    <w:rsid w:val="00763240"/>
    <w:rsid w:val="007636A2"/>
    <w:rsid w:val="00763748"/>
    <w:rsid w:val="00763915"/>
    <w:rsid w:val="00763A0D"/>
    <w:rsid w:val="00763C0C"/>
    <w:rsid w:val="00763C3F"/>
    <w:rsid w:val="00763F81"/>
    <w:rsid w:val="00764257"/>
    <w:rsid w:val="00764481"/>
    <w:rsid w:val="00764C00"/>
    <w:rsid w:val="007650D3"/>
    <w:rsid w:val="007659EF"/>
    <w:rsid w:val="00765C38"/>
    <w:rsid w:val="00765CE2"/>
    <w:rsid w:val="00765EF4"/>
    <w:rsid w:val="0076663F"/>
    <w:rsid w:val="00766D6D"/>
    <w:rsid w:val="00766EED"/>
    <w:rsid w:val="00766FC4"/>
    <w:rsid w:val="0076735E"/>
    <w:rsid w:val="007675BF"/>
    <w:rsid w:val="007677C1"/>
    <w:rsid w:val="00767E56"/>
    <w:rsid w:val="00770186"/>
    <w:rsid w:val="0077022F"/>
    <w:rsid w:val="0077023A"/>
    <w:rsid w:val="00770593"/>
    <w:rsid w:val="0077074F"/>
    <w:rsid w:val="007709C5"/>
    <w:rsid w:val="0077116E"/>
    <w:rsid w:val="0077134D"/>
    <w:rsid w:val="00771516"/>
    <w:rsid w:val="00771A3A"/>
    <w:rsid w:val="00771C88"/>
    <w:rsid w:val="00771D37"/>
    <w:rsid w:val="007721AC"/>
    <w:rsid w:val="007724F4"/>
    <w:rsid w:val="007726FF"/>
    <w:rsid w:val="0077280B"/>
    <w:rsid w:val="00772A16"/>
    <w:rsid w:val="00772BBB"/>
    <w:rsid w:val="00772E51"/>
    <w:rsid w:val="00773140"/>
    <w:rsid w:val="0077329E"/>
    <w:rsid w:val="0077365F"/>
    <w:rsid w:val="00773968"/>
    <w:rsid w:val="007739EA"/>
    <w:rsid w:val="00773A9D"/>
    <w:rsid w:val="007741A2"/>
    <w:rsid w:val="007741EA"/>
    <w:rsid w:val="007742BC"/>
    <w:rsid w:val="0077443A"/>
    <w:rsid w:val="007744B1"/>
    <w:rsid w:val="00774613"/>
    <w:rsid w:val="00774A2D"/>
    <w:rsid w:val="00774CC6"/>
    <w:rsid w:val="00774D54"/>
    <w:rsid w:val="007751BB"/>
    <w:rsid w:val="00775317"/>
    <w:rsid w:val="007755FF"/>
    <w:rsid w:val="007757D0"/>
    <w:rsid w:val="00775D34"/>
    <w:rsid w:val="00775D7C"/>
    <w:rsid w:val="00776354"/>
    <w:rsid w:val="00776B69"/>
    <w:rsid w:val="00776B83"/>
    <w:rsid w:val="00776C30"/>
    <w:rsid w:val="00776C3A"/>
    <w:rsid w:val="00776C43"/>
    <w:rsid w:val="007770C8"/>
    <w:rsid w:val="007772FA"/>
    <w:rsid w:val="0077764F"/>
    <w:rsid w:val="00780228"/>
    <w:rsid w:val="007807A0"/>
    <w:rsid w:val="00780974"/>
    <w:rsid w:val="00780B34"/>
    <w:rsid w:val="00780D7F"/>
    <w:rsid w:val="007816AA"/>
    <w:rsid w:val="00781982"/>
    <w:rsid w:val="00781A32"/>
    <w:rsid w:val="007820C4"/>
    <w:rsid w:val="00782214"/>
    <w:rsid w:val="007824C9"/>
    <w:rsid w:val="00782AF8"/>
    <w:rsid w:val="0078330C"/>
    <w:rsid w:val="007834EF"/>
    <w:rsid w:val="00783BAB"/>
    <w:rsid w:val="00784198"/>
    <w:rsid w:val="007843D7"/>
    <w:rsid w:val="0078441C"/>
    <w:rsid w:val="007849C0"/>
    <w:rsid w:val="00785073"/>
    <w:rsid w:val="00785086"/>
    <w:rsid w:val="007859C2"/>
    <w:rsid w:val="00785A1B"/>
    <w:rsid w:val="00785A22"/>
    <w:rsid w:val="00785BD2"/>
    <w:rsid w:val="00785CE9"/>
    <w:rsid w:val="00785FA4"/>
    <w:rsid w:val="00786042"/>
    <w:rsid w:val="00786047"/>
    <w:rsid w:val="00786519"/>
    <w:rsid w:val="0078666D"/>
    <w:rsid w:val="007866AA"/>
    <w:rsid w:val="00786C3E"/>
    <w:rsid w:val="00786D70"/>
    <w:rsid w:val="007870B2"/>
    <w:rsid w:val="007875EC"/>
    <w:rsid w:val="00787FFB"/>
    <w:rsid w:val="007902AB"/>
    <w:rsid w:val="00790AF1"/>
    <w:rsid w:val="00790E22"/>
    <w:rsid w:val="00791264"/>
    <w:rsid w:val="0079199A"/>
    <w:rsid w:val="00791BE2"/>
    <w:rsid w:val="00792298"/>
    <w:rsid w:val="0079242F"/>
    <w:rsid w:val="00792A2C"/>
    <w:rsid w:val="00792D56"/>
    <w:rsid w:val="007930A9"/>
    <w:rsid w:val="007931C7"/>
    <w:rsid w:val="00793335"/>
    <w:rsid w:val="0079393E"/>
    <w:rsid w:val="00793B34"/>
    <w:rsid w:val="00793CD6"/>
    <w:rsid w:val="00793D04"/>
    <w:rsid w:val="00794502"/>
    <w:rsid w:val="00794CD6"/>
    <w:rsid w:val="00794D34"/>
    <w:rsid w:val="0079555D"/>
    <w:rsid w:val="007957A1"/>
    <w:rsid w:val="00795999"/>
    <w:rsid w:val="0079620B"/>
    <w:rsid w:val="00796429"/>
    <w:rsid w:val="00796563"/>
    <w:rsid w:val="007968A3"/>
    <w:rsid w:val="00796BE3"/>
    <w:rsid w:val="00796ECE"/>
    <w:rsid w:val="007970CF"/>
    <w:rsid w:val="00797768"/>
    <w:rsid w:val="00797E43"/>
    <w:rsid w:val="007A037E"/>
    <w:rsid w:val="007A07CD"/>
    <w:rsid w:val="007A09D5"/>
    <w:rsid w:val="007A0AEB"/>
    <w:rsid w:val="007A0D4B"/>
    <w:rsid w:val="007A1685"/>
    <w:rsid w:val="007A21FA"/>
    <w:rsid w:val="007A2354"/>
    <w:rsid w:val="007A2838"/>
    <w:rsid w:val="007A2920"/>
    <w:rsid w:val="007A29F4"/>
    <w:rsid w:val="007A2A9C"/>
    <w:rsid w:val="007A2C87"/>
    <w:rsid w:val="007A2D23"/>
    <w:rsid w:val="007A2E6D"/>
    <w:rsid w:val="007A3481"/>
    <w:rsid w:val="007A365F"/>
    <w:rsid w:val="007A3692"/>
    <w:rsid w:val="007A392C"/>
    <w:rsid w:val="007A3B67"/>
    <w:rsid w:val="007A3DAF"/>
    <w:rsid w:val="007A3F05"/>
    <w:rsid w:val="007A406E"/>
    <w:rsid w:val="007A40EA"/>
    <w:rsid w:val="007A445A"/>
    <w:rsid w:val="007A470E"/>
    <w:rsid w:val="007A4AF8"/>
    <w:rsid w:val="007A4C8F"/>
    <w:rsid w:val="007A4CA9"/>
    <w:rsid w:val="007A4CBD"/>
    <w:rsid w:val="007A52A7"/>
    <w:rsid w:val="007A58C4"/>
    <w:rsid w:val="007A5AED"/>
    <w:rsid w:val="007A5C11"/>
    <w:rsid w:val="007A5DEE"/>
    <w:rsid w:val="007A5E22"/>
    <w:rsid w:val="007A5EFE"/>
    <w:rsid w:val="007A628B"/>
    <w:rsid w:val="007A639A"/>
    <w:rsid w:val="007A653B"/>
    <w:rsid w:val="007A686B"/>
    <w:rsid w:val="007A69C6"/>
    <w:rsid w:val="007A6DAB"/>
    <w:rsid w:val="007A7275"/>
    <w:rsid w:val="007A72FB"/>
    <w:rsid w:val="007A7313"/>
    <w:rsid w:val="007A7389"/>
    <w:rsid w:val="007A778E"/>
    <w:rsid w:val="007A7C12"/>
    <w:rsid w:val="007B00B3"/>
    <w:rsid w:val="007B017A"/>
    <w:rsid w:val="007B06A1"/>
    <w:rsid w:val="007B0B1B"/>
    <w:rsid w:val="007B175F"/>
    <w:rsid w:val="007B2304"/>
    <w:rsid w:val="007B2ED6"/>
    <w:rsid w:val="007B2F7E"/>
    <w:rsid w:val="007B2FE8"/>
    <w:rsid w:val="007B4753"/>
    <w:rsid w:val="007B4855"/>
    <w:rsid w:val="007B48E9"/>
    <w:rsid w:val="007B494B"/>
    <w:rsid w:val="007B497E"/>
    <w:rsid w:val="007B4C80"/>
    <w:rsid w:val="007B4EAF"/>
    <w:rsid w:val="007B5075"/>
    <w:rsid w:val="007B53F1"/>
    <w:rsid w:val="007B55AD"/>
    <w:rsid w:val="007B55B1"/>
    <w:rsid w:val="007B570B"/>
    <w:rsid w:val="007B5B0C"/>
    <w:rsid w:val="007B6206"/>
    <w:rsid w:val="007B6AA7"/>
    <w:rsid w:val="007B6D87"/>
    <w:rsid w:val="007B6E9D"/>
    <w:rsid w:val="007B775F"/>
    <w:rsid w:val="007B7765"/>
    <w:rsid w:val="007C0131"/>
    <w:rsid w:val="007C04A8"/>
    <w:rsid w:val="007C06A6"/>
    <w:rsid w:val="007C07DB"/>
    <w:rsid w:val="007C10CE"/>
    <w:rsid w:val="007C1AE6"/>
    <w:rsid w:val="007C29D8"/>
    <w:rsid w:val="007C2B51"/>
    <w:rsid w:val="007C3367"/>
    <w:rsid w:val="007C362E"/>
    <w:rsid w:val="007C3E8D"/>
    <w:rsid w:val="007C41F2"/>
    <w:rsid w:val="007C4D2F"/>
    <w:rsid w:val="007C4E14"/>
    <w:rsid w:val="007C579A"/>
    <w:rsid w:val="007C5B37"/>
    <w:rsid w:val="007C5CC1"/>
    <w:rsid w:val="007C5E72"/>
    <w:rsid w:val="007C5EF6"/>
    <w:rsid w:val="007C61D0"/>
    <w:rsid w:val="007C62C1"/>
    <w:rsid w:val="007C68F8"/>
    <w:rsid w:val="007C6E0C"/>
    <w:rsid w:val="007C7CAE"/>
    <w:rsid w:val="007D0048"/>
    <w:rsid w:val="007D0088"/>
    <w:rsid w:val="007D03D1"/>
    <w:rsid w:val="007D0683"/>
    <w:rsid w:val="007D0A47"/>
    <w:rsid w:val="007D0C0D"/>
    <w:rsid w:val="007D0CC9"/>
    <w:rsid w:val="007D1599"/>
    <w:rsid w:val="007D159B"/>
    <w:rsid w:val="007D16F3"/>
    <w:rsid w:val="007D198C"/>
    <w:rsid w:val="007D1A97"/>
    <w:rsid w:val="007D1C29"/>
    <w:rsid w:val="007D2437"/>
    <w:rsid w:val="007D25E5"/>
    <w:rsid w:val="007D3EC6"/>
    <w:rsid w:val="007D3F42"/>
    <w:rsid w:val="007D4323"/>
    <w:rsid w:val="007D4A45"/>
    <w:rsid w:val="007D4D52"/>
    <w:rsid w:val="007D4E67"/>
    <w:rsid w:val="007D51FC"/>
    <w:rsid w:val="007D56AE"/>
    <w:rsid w:val="007D5C94"/>
    <w:rsid w:val="007D5E01"/>
    <w:rsid w:val="007D67EA"/>
    <w:rsid w:val="007D6D0E"/>
    <w:rsid w:val="007D736A"/>
    <w:rsid w:val="007D73EF"/>
    <w:rsid w:val="007D75FE"/>
    <w:rsid w:val="007D7A0C"/>
    <w:rsid w:val="007D7CBD"/>
    <w:rsid w:val="007D7FCD"/>
    <w:rsid w:val="007E01F6"/>
    <w:rsid w:val="007E03E9"/>
    <w:rsid w:val="007E045D"/>
    <w:rsid w:val="007E0D51"/>
    <w:rsid w:val="007E0F28"/>
    <w:rsid w:val="007E113C"/>
    <w:rsid w:val="007E11DD"/>
    <w:rsid w:val="007E1B1C"/>
    <w:rsid w:val="007E1B3C"/>
    <w:rsid w:val="007E21AE"/>
    <w:rsid w:val="007E2615"/>
    <w:rsid w:val="007E2662"/>
    <w:rsid w:val="007E2827"/>
    <w:rsid w:val="007E2B98"/>
    <w:rsid w:val="007E2EE9"/>
    <w:rsid w:val="007E37E0"/>
    <w:rsid w:val="007E3DBB"/>
    <w:rsid w:val="007E3E4A"/>
    <w:rsid w:val="007E40C3"/>
    <w:rsid w:val="007E420F"/>
    <w:rsid w:val="007E4294"/>
    <w:rsid w:val="007E45A1"/>
    <w:rsid w:val="007E4698"/>
    <w:rsid w:val="007E47E2"/>
    <w:rsid w:val="007E4843"/>
    <w:rsid w:val="007E4CD1"/>
    <w:rsid w:val="007E4D0B"/>
    <w:rsid w:val="007E4E88"/>
    <w:rsid w:val="007E4EFD"/>
    <w:rsid w:val="007E507D"/>
    <w:rsid w:val="007E5135"/>
    <w:rsid w:val="007E616E"/>
    <w:rsid w:val="007E61F6"/>
    <w:rsid w:val="007E6435"/>
    <w:rsid w:val="007E64E2"/>
    <w:rsid w:val="007E65AB"/>
    <w:rsid w:val="007E66EF"/>
    <w:rsid w:val="007E74F1"/>
    <w:rsid w:val="007E7EBC"/>
    <w:rsid w:val="007E7EE1"/>
    <w:rsid w:val="007F01CF"/>
    <w:rsid w:val="007F07AE"/>
    <w:rsid w:val="007F0CD3"/>
    <w:rsid w:val="007F174C"/>
    <w:rsid w:val="007F208C"/>
    <w:rsid w:val="007F24FB"/>
    <w:rsid w:val="007F26E9"/>
    <w:rsid w:val="007F277B"/>
    <w:rsid w:val="007F2D2D"/>
    <w:rsid w:val="007F32DC"/>
    <w:rsid w:val="007F3B7A"/>
    <w:rsid w:val="007F4192"/>
    <w:rsid w:val="007F45BF"/>
    <w:rsid w:val="007F4702"/>
    <w:rsid w:val="007F4811"/>
    <w:rsid w:val="007F4A6E"/>
    <w:rsid w:val="007F4B14"/>
    <w:rsid w:val="007F4C36"/>
    <w:rsid w:val="007F4F85"/>
    <w:rsid w:val="007F5556"/>
    <w:rsid w:val="007F5659"/>
    <w:rsid w:val="007F581F"/>
    <w:rsid w:val="007F5888"/>
    <w:rsid w:val="007F5BE0"/>
    <w:rsid w:val="007F5C44"/>
    <w:rsid w:val="007F5D00"/>
    <w:rsid w:val="007F5DEE"/>
    <w:rsid w:val="007F6145"/>
    <w:rsid w:val="007F634B"/>
    <w:rsid w:val="007F698F"/>
    <w:rsid w:val="007F6A15"/>
    <w:rsid w:val="007F6C9C"/>
    <w:rsid w:val="007F6F21"/>
    <w:rsid w:val="007F7348"/>
    <w:rsid w:val="007F76A5"/>
    <w:rsid w:val="007F78CD"/>
    <w:rsid w:val="007F7E4B"/>
    <w:rsid w:val="007F7F68"/>
    <w:rsid w:val="007F7FBB"/>
    <w:rsid w:val="00800061"/>
    <w:rsid w:val="00800283"/>
    <w:rsid w:val="00800315"/>
    <w:rsid w:val="00800468"/>
    <w:rsid w:val="008007B1"/>
    <w:rsid w:val="0080083A"/>
    <w:rsid w:val="00800F54"/>
    <w:rsid w:val="008010AF"/>
    <w:rsid w:val="00801277"/>
    <w:rsid w:val="00801280"/>
    <w:rsid w:val="008013E2"/>
    <w:rsid w:val="008014E0"/>
    <w:rsid w:val="00801626"/>
    <w:rsid w:val="0080173F"/>
    <w:rsid w:val="00801B06"/>
    <w:rsid w:val="00801D68"/>
    <w:rsid w:val="008020C2"/>
    <w:rsid w:val="00802474"/>
    <w:rsid w:val="008026FD"/>
    <w:rsid w:val="008029FB"/>
    <w:rsid w:val="00802D9D"/>
    <w:rsid w:val="00802DBB"/>
    <w:rsid w:val="00802FEE"/>
    <w:rsid w:val="00803008"/>
    <w:rsid w:val="008038EC"/>
    <w:rsid w:val="00803929"/>
    <w:rsid w:val="00803939"/>
    <w:rsid w:val="00803A42"/>
    <w:rsid w:val="00803CBB"/>
    <w:rsid w:val="00803D8B"/>
    <w:rsid w:val="00804194"/>
    <w:rsid w:val="008041D4"/>
    <w:rsid w:val="0080421B"/>
    <w:rsid w:val="00804465"/>
    <w:rsid w:val="00804C65"/>
    <w:rsid w:val="00804D09"/>
    <w:rsid w:val="00804E57"/>
    <w:rsid w:val="00804F2F"/>
    <w:rsid w:val="0080581F"/>
    <w:rsid w:val="00805987"/>
    <w:rsid w:val="008059EF"/>
    <w:rsid w:val="008065B5"/>
    <w:rsid w:val="008066A0"/>
    <w:rsid w:val="008067D3"/>
    <w:rsid w:val="0080698A"/>
    <w:rsid w:val="008069AC"/>
    <w:rsid w:val="00806D2E"/>
    <w:rsid w:val="008070BB"/>
    <w:rsid w:val="008070F4"/>
    <w:rsid w:val="00807E95"/>
    <w:rsid w:val="00810496"/>
    <w:rsid w:val="008106AA"/>
    <w:rsid w:val="00810BB0"/>
    <w:rsid w:val="00810C6E"/>
    <w:rsid w:val="00810F4D"/>
    <w:rsid w:val="008111C2"/>
    <w:rsid w:val="008111EB"/>
    <w:rsid w:val="00812101"/>
    <w:rsid w:val="00812244"/>
    <w:rsid w:val="0081266E"/>
    <w:rsid w:val="008129D8"/>
    <w:rsid w:val="00812E20"/>
    <w:rsid w:val="008134AA"/>
    <w:rsid w:val="008135C1"/>
    <w:rsid w:val="00813AF3"/>
    <w:rsid w:val="0081438D"/>
    <w:rsid w:val="008144A0"/>
    <w:rsid w:val="008146AC"/>
    <w:rsid w:val="00814A87"/>
    <w:rsid w:val="00814FAB"/>
    <w:rsid w:val="00815925"/>
    <w:rsid w:val="00815927"/>
    <w:rsid w:val="0081594B"/>
    <w:rsid w:val="00815AC0"/>
    <w:rsid w:val="0081607E"/>
    <w:rsid w:val="008160B8"/>
    <w:rsid w:val="00816319"/>
    <w:rsid w:val="008165DF"/>
    <w:rsid w:val="00816AE1"/>
    <w:rsid w:val="00816C6E"/>
    <w:rsid w:val="00817238"/>
    <w:rsid w:val="00817931"/>
    <w:rsid w:val="00817B65"/>
    <w:rsid w:val="00817EEC"/>
    <w:rsid w:val="0082003B"/>
    <w:rsid w:val="00820645"/>
    <w:rsid w:val="0082076C"/>
    <w:rsid w:val="00820C0E"/>
    <w:rsid w:val="00821158"/>
    <w:rsid w:val="00821C99"/>
    <w:rsid w:val="00822651"/>
    <w:rsid w:val="0082320A"/>
    <w:rsid w:val="008233E4"/>
    <w:rsid w:val="00823B94"/>
    <w:rsid w:val="008242CC"/>
    <w:rsid w:val="0082431D"/>
    <w:rsid w:val="008246EC"/>
    <w:rsid w:val="00824C0F"/>
    <w:rsid w:val="0082528A"/>
    <w:rsid w:val="008252E0"/>
    <w:rsid w:val="0082537F"/>
    <w:rsid w:val="00825499"/>
    <w:rsid w:val="00825977"/>
    <w:rsid w:val="0082626E"/>
    <w:rsid w:val="008262C4"/>
    <w:rsid w:val="008265D6"/>
    <w:rsid w:val="00826E13"/>
    <w:rsid w:val="0082711E"/>
    <w:rsid w:val="0082732E"/>
    <w:rsid w:val="00827F46"/>
    <w:rsid w:val="008301A7"/>
    <w:rsid w:val="00830274"/>
    <w:rsid w:val="00830599"/>
    <w:rsid w:val="0083079A"/>
    <w:rsid w:val="008307D8"/>
    <w:rsid w:val="00830C0D"/>
    <w:rsid w:val="00830C1D"/>
    <w:rsid w:val="00830C8D"/>
    <w:rsid w:val="0083122A"/>
    <w:rsid w:val="00831694"/>
    <w:rsid w:val="00831A48"/>
    <w:rsid w:val="00831E0C"/>
    <w:rsid w:val="00831E79"/>
    <w:rsid w:val="00832526"/>
    <w:rsid w:val="00832897"/>
    <w:rsid w:val="00832C46"/>
    <w:rsid w:val="0083335A"/>
    <w:rsid w:val="00833CC7"/>
    <w:rsid w:val="008348DB"/>
    <w:rsid w:val="00834E16"/>
    <w:rsid w:val="00835058"/>
    <w:rsid w:val="00835191"/>
    <w:rsid w:val="008355BC"/>
    <w:rsid w:val="0083587D"/>
    <w:rsid w:val="008359D7"/>
    <w:rsid w:val="00836105"/>
    <w:rsid w:val="00836190"/>
    <w:rsid w:val="00836465"/>
    <w:rsid w:val="00836A4E"/>
    <w:rsid w:val="00836B36"/>
    <w:rsid w:val="00836E76"/>
    <w:rsid w:val="00836F9A"/>
    <w:rsid w:val="00837101"/>
    <w:rsid w:val="0083716B"/>
    <w:rsid w:val="0083757B"/>
    <w:rsid w:val="00837FBE"/>
    <w:rsid w:val="008403A6"/>
    <w:rsid w:val="00840C3D"/>
    <w:rsid w:val="0084117B"/>
    <w:rsid w:val="008413E2"/>
    <w:rsid w:val="008417FF"/>
    <w:rsid w:val="00841B4E"/>
    <w:rsid w:val="00842959"/>
    <w:rsid w:val="00842D78"/>
    <w:rsid w:val="0084385F"/>
    <w:rsid w:val="00843ACF"/>
    <w:rsid w:val="00843B26"/>
    <w:rsid w:val="00843D2E"/>
    <w:rsid w:val="008441AC"/>
    <w:rsid w:val="0084422E"/>
    <w:rsid w:val="00844459"/>
    <w:rsid w:val="008449BF"/>
    <w:rsid w:val="00844CB1"/>
    <w:rsid w:val="00844D18"/>
    <w:rsid w:val="00844DF8"/>
    <w:rsid w:val="00844EE6"/>
    <w:rsid w:val="00845126"/>
    <w:rsid w:val="0084542D"/>
    <w:rsid w:val="00845870"/>
    <w:rsid w:val="00845B9D"/>
    <w:rsid w:val="00845BBA"/>
    <w:rsid w:val="00845C03"/>
    <w:rsid w:val="00845DCA"/>
    <w:rsid w:val="00845EC2"/>
    <w:rsid w:val="00846122"/>
    <w:rsid w:val="0084677D"/>
    <w:rsid w:val="00846EE6"/>
    <w:rsid w:val="00847747"/>
    <w:rsid w:val="00847CAB"/>
    <w:rsid w:val="00847DDD"/>
    <w:rsid w:val="00850A2E"/>
    <w:rsid w:val="00850CE4"/>
    <w:rsid w:val="00850FF0"/>
    <w:rsid w:val="0085129C"/>
    <w:rsid w:val="008514EA"/>
    <w:rsid w:val="0085180C"/>
    <w:rsid w:val="00851AE1"/>
    <w:rsid w:val="00851F09"/>
    <w:rsid w:val="00852671"/>
    <w:rsid w:val="008528C9"/>
    <w:rsid w:val="0085293D"/>
    <w:rsid w:val="00852BF0"/>
    <w:rsid w:val="00852CAE"/>
    <w:rsid w:val="00852D8A"/>
    <w:rsid w:val="008533FF"/>
    <w:rsid w:val="008534D0"/>
    <w:rsid w:val="008534DA"/>
    <w:rsid w:val="00853870"/>
    <w:rsid w:val="00853B41"/>
    <w:rsid w:val="00853E30"/>
    <w:rsid w:val="00853E91"/>
    <w:rsid w:val="00853FE9"/>
    <w:rsid w:val="00854E6D"/>
    <w:rsid w:val="00854E9A"/>
    <w:rsid w:val="00854EAC"/>
    <w:rsid w:val="0085506C"/>
    <w:rsid w:val="00855421"/>
    <w:rsid w:val="008555FD"/>
    <w:rsid w:val="0085597F"/>
    <w:rsid w:val="00855C7C"/>
    <w:rsid w:val="00856187"/>
    <w:rsid w:val="00856630"/>
    <w:rsid w:val="00856F31"/>
    <w:rsid w:val="00856F3E"/>
    <w:rsid w:val="008570EC"/>
    <w:rsid w:val="008576EF"/>
    <w:rsid w:val="00857A67"/>
    <w:rsid w:val="00857C98"/>
    <w:rsid w:val="00857DC9"/>
    <w:rsid w:val="00857EB9"/>
    <w:rsid w:val="00857FE2"/>
    <w:rsid w:val="00857FF4"/>
    <w:rsid w:val="008604C6"/>
    <w:rsid w:val="00860A46"/>
    <w:rsid w:val="00860EA4"/>
    <w:rsid w:val="008616F8"/>
    <w:rsid w:val="008619F5"/>
    <w:rsid w:val="00861AF5"/>
    <w:rsid w:val="00862032"/>
    <w:rsid w:val="00862598"/>
    <w:rsid w:val="00862619"/>
    <w:rsid w:val="00862BFF"/>
    <w:rsid w:val="00862F8B"/>
    <w:rsid w:val="00862FF4"/>
    <w:rsid w:val="00863726"/>
    <w:rsid w:val="00863792"/>
    <w:rsid w:val="00863ABE"/>
    <w:rsid w:val="00863E3A"/>
    <w:rsid w:val="00863FFE"/>
    <w:rsid w:val="00864538"/>
    <w:rsid w:val="00864F55"/>
    <w:rsid w:val="00865008"/>
    <w:rsid w:val="0086510A"/>
    <w:rsid w:val="00865592"/>
    <w:rsid w:val="00865C8D"/>
    <w:rsid w:val="00865EDB"/>
    <w:rsid w:val="00865F9B"/>
    <w:rsid w:val="0086671B"/>
    <w:rsid w:val="00866894"/>
    <w:rsid w:val="00866CEA"/>
    <w:rsid w:val="0086704A"/>
    <w:rsid w:val="00867154"/>
    <w:rsid w:val="00867620"/>
    <w:rsid w:val="00867637"/>
    <w:rsid w:val="0086767C"/>
    <w:rsid w:val="00867841"/>
    <w:rsid w:val="008702B6"/>
    <w:rsid w:val="00870366"/>
    <w:rsid w:val="008704D6"/>
    <w:rsid w:val="0087093D"/>
    <w:rsid w:val="00870A82"/>
    <w:rsid w:val="00870DF4"/>
    <w:rsid w:val="0087152C"/>
    <w:rsid w:val="00872233"/>
    <w:rsid w:val="008723BA"/>
    <w:rsid w:val="00873377"/>
    <w:rsid w:val="00873542"/>
    <w:rsid w:val="00873978"/>
    <w:rsid w:val="00873AFE"/>
    <w:rsid w:val="00873B3B"/>
    <w:rsid w:val="008742DF"/>
    <w:rsid w:val="008743D7"/>
    <w:rsid w:val="008743FD"/>
    <w:rsid w:val="00874878"/>
    <w:rsid w:val="00874E1C"/>
    <w:rsid w:val="0087534D"/>
    <w:rsid w:val="008754DF"/>
    <w:rsid w:val="008757A7"/>
    <w:rsid w:val="00875A45"/>
    <w:rsid w:val="00875C2A"/>
    <w:rsid w:val="0087631F"/>
    <w:rsid w:val="00876936"/>
    <w:rsid w:val="00876A51"/>
    <w:rsid w:val="00876E3E"/>
    <w:rsid w:val="008773BF"/>
    <w:rsid w:val="008774A6"/>
    <w:rsid w:val="00877B17"/>
    <w:rsid w:val="00877C5B"/>
    <w:rsid w:val="00880090"/>
    <w:rsid w:val="00880143"/>
    <w:rsid w:val="00880225"/>
    <w:rsid w:val="008802B7"/>
    <w:rsid w:val="008806CB"/>
    <w:rsid w:val="0088072E"/>
    <w:rsid w:val="008809E5"/>
    <w:rsid w:val="00880A45"/>
    <w:rsid w:val="00880EE8"/>
    <w:rsid w:val="00881629"/>
    <w:rsid w:val="00881B71"/>
    <w:rsid w:val="00881F77"/>
    <w:rsid w:val="00882768"/>
    <w:rsid w:val="00882910"/>
    <w:rsid w:val="0088296C"/>
    <w:rsid w:val="00882A59"/>
    <w:rsid w:val="00882BEF"/>
    <w:rsid w:val="00882C4C"/>
    <w:rsid w:val="00882DD2"/>
    <w:rsid w:val="008833F7"/>
    <w:rsid w:val="00883476"/>
    <w:rsid w:val="008835ED"/>
    <w:rsid w:val="008838B5"/>
    <w:rsid w:val="00883C1B"/>
    <w:rsid w:val="00883ECA"/>
    <w:rsid w:val="00884057"/>
    <w:rsid w:val="00884830"/>
    <w:rsid w:val="00884CDB"/>
    <w:rsid w:val="008853A6"/>
    <w:rsid w:val="008853BB"/>
    <w:rsid w:val="00885759"/>
    <w:rsid w:val="00886929"/>
    <w:rsid w:val="00886AC3"/>
    <w:rsid w:val="0088724D"/>
    <w:rsid w:val="008873EA"/>
    <w:rsid w:val="00887455"/>
    <w:rsid w:val="008878D4"/>
    <w:rsid w:val="00887901"/>
    <w:rsid w:val="00887C04"/>
    <w:rsid w:val="00887DC6"/>
    <w:rsid w:val="00887FE1"/>
    <w:rsid w:val="00890807"/>
    <w:rsid w:val="00891041"/>
    <w:rsid w:val="0089111B"/>
    <w:rsid w:val="0089135B"/>
    <w:rsid w:val="008913C0"/>
    <w:rsid w:val="00891476"/>
    <w:rsid w:val="008918C1"/>
    <w:rsid w:val="00891BED"/>
    <w:rsid w:val="00891D7E"/>
    <w:rsid w:val="00891EBE"/>
    <w:rsid w:val="00892357"/>
    <w:rsid w:val="00892E78"/>
    <w:rsid w:val="008930BB"/>
    <w:rsid w:val="00893C73"/>
    <w:rsid w:val="00893EDE"/>
    <w:rsid w:val="00893F08"/>
    <w:rsid w:val="00894A00"/>
    <w:rsid w:val="00895D17"/>
    <w:rsid w:val="00895F6A"/>
    <w:rsid w:val="008968B7"/>
    <w:rsid w:val="00896D0A"/>
    <w:rsid w:val="00896E32"/>
    <w:rsid w:val="008A050C"/>
    <w:rsid w:val="008A0974"/>
    <w:rsid w:val="008A0C11"/>
    <w:rsid w:val="008A0C77"/>
    <w:rsid w:val="008A122A"/>
    <w:rsid w:val="008A1ADD"/>
    <w:rsid w:val="008A1DC6"/>
    <w:rsid w:val="008A221E"/>
    <w:rsid w:val="008A23F7"/>
    <w:rsid w:val="008A2682"/>
    <w:rsid w:val="008A3554"/>
    <w:rsid w:val="008A36CE"/>
    <w:rsid w:val="008A3E51"/>
    <w:rsid w:val="008A415E"/>
    <w:rsid w:val="008A4495"/>
    <w:rsid w:val="008A49C0"/>
    <w:rsid w:val="008A4A66"/>
    <w:rsid w:val="008A4B3C"/>
    <w:rsid w:val="008A4ED9"/>
    <w:rsid w:val="008A5497"/>
    <w:rsid w:val="008A56D4"/>
    <w:rsid w:val="008A5BBE"/>
    <w:rsid w:val="008A65FD"/>
    <w:rsid w:val="008A666A"/>
    <w:rsid w:val="008A67D2"/>
    <w:rsid w:val="008A6838"/>
    <w:rsid w:val="008A68CA"/>
    <w:rsid w:val="008A6F88"/>
    <w:rsid w:val="008A766B"/>
    <w:rsid w:val="008A768C"/>
    <w:rsid w:val="008A76B3"/>
    <w:rsid w:val="008A76E0"/>
    <w:rsid w:val="008A77E2"/>
    <w:rsid w:val="008A79CF"/>
    <w:rsid w:val="008B02D2"/>
    <w:rsid w:val="008B03EE"/>
    <w:rsid w:val="008B0969"/>
    <w:rsid w:val="008B0C74"/>
    <w:rsid w:val="008B0DA3"/>
    <w:rsid w:val="008B1154"/>
    <w:rsid w:val="008B12AD"/>
    <w:rsid w:val="008B153A"/>
    <w:rsid w:val="008B1673"/>
    <w:rsid w:val="008B2DB4"/>
    <w:rsid w:val="008B2F17"/>
    <w:rsid w:val="008B3199"/>
    <w:rsid w:val="008B372B"/>
    <w:rsid w:val="008B3933"/>
    <w:rsid w:val="008B3F24"/>
    <w:rsid w:val="008B47FB"/>
    <w:rsid w:val="008B4903"/>
    <w:rsid w:val="008B4C5C"/>
    <w:rsid w:val="008B4E89"/>
    <w:rsid w:val="008B4F66"/>
    <w:rsid w:val="008B55F3"/>
    <w:rsid w:val="008B572A"/>
    <w:rsid w:val="008B587E"/>
    <w:rsid w:val="008B58E9"/>
    <w:rsid w:val="008B598A"/>
    <w:rsid w:val="008B6553"/>
    <w:rsid w:val="008B676F"/>
    <w:rsid w:val="008B6A0C"/>
    <w:rsid w:val="008B6BE3"/>
    <w:rsid w:val="008B6D96"/>
    <w:rsid w:val="008B6EAC"/>
    <w:rsid w:val="008B7238"/>
    <w:rsid w:val="008B7636"/>
    <w:rsid w:val="008B7FD1"/>
    <w:rsid w:val="008C02AD"/>
    <w:rsid w:val="008C0306"/>
    <w:rsid w:val="008C03E3"/>
    <w:rsid w:val="008C0514"/>
    <w:rsid w:val="008C061B"/>
    <w:rsid w:val="008C076F"/>
    <w:rsid w:val="008C0B9F"/>
    <w:rsid w:val="008C0FD3"/>
    <w:rsid w:val="008C0FD7"/>
    <w:rsid w:val="008C1459"/>
    <w:rsid w:val="008C15C3"/>
    <w:rsid w:val="008C1736"/>
    <w:rsid w:val="008C1CEC"/>
    <w:rsid w:val="008C1E75"/>
    <w:rsid w:val="008C2030"/>
    <w:rsid w:val="008C2297"/>
    <w:rsid w:val="008C2691"/>
    <w:rsid w:val="008C28BF"/>
    <w:rsid w:val="008C2F3A"/>
    <w:rsid w:val="008C3719"/>
    <w:rsid w:val="008C3A45"/>
    <w:rsid w:val="008C4FB5"/>
    <w:rsid w:val="008C5679"/>
    <w:rsid w:val="008C57F9"/>
    <w:rsid w:val="008C5877"/>
    <w:rsid w:val="008C5C78"/>
    <w:rsid w:val="008C5DEF"/>
    <w:rsid w:val="008C5EC6"/>
    <w:rsid w:val="008C65F8"/>
    <w:rsid w:val="008C6748"/>
    <w:rsid w:val="008C6AAB"/>
    <w:rsid w:val="008C6C51"/>
    <w:rsid w:val="008C745E"/>
    <w:rsid w:val="008C74E3"/>
    <w:rsid w:val="008C76B8"/>
    <w:rsid w:val="008C7D0B"/>
    <w:rsid w:val="008C7E3D"/>
    <w:rsid w:val="008C7EE7"/>
    <w:rsid w:val="008D04AD"/>
    <w:rsid w:val="008D05D3"/>
    <w:rsid w:val="008D064C"/>
    <w:rsid w:val="008D0F48"/>
    <w:rsid w:val="008D12B7"/>
    <w:rsid w:val="008D1A01"/>
    <w:rsid w:val="008D1BEE"/>
    <w:rsid w:val="008D1CA0"/>
    <w:rsid w:val="008D1D12"/>
    <w:rsid w:val="008D1DB5"/>
    <w:rsid w:val="008D1F24"/>
    <w:rsid w:val="008D203B"/>
    <w:rsid w:val="008D2064"/>
    <w:rsid w:val="008D20E7"/>
    <w:rsid w:val="008D2355"/>
    <w:rsid w:val="008D26E1"/>
    <w:rsid w:val="008D2770"/>
    <w:rsid w:val="008D2C2E"/>
    <w:rsid w:val="008D387F"/>
    <w:rsid w:val="008D3A05"/>
    <w:rsid w:val="008D4758"/>
    <w:rsid w:val="008D4D1E"/>
    <w:rsid w:val="008D5121"/>
    <w:rsid w:val="008D56D9"/>
    <w:rsid w:val="008D5F11"/>
    <w:rsid w:val="008D6020"/>
    <w:rsid w:val="008D6051"/>
    <w:rsid w:val="008D60C5"/>
    <w:rsid w:val="008D60F4"/>
    <w:rsid w:val="008D6348"/>
    <w:rsid w:val="008D6665"/>
    <w:rsid w:val="008D6C52"/>
    <w:rsid w:val="008D6D10"/>
    <w:rsid w:val="008D6EE7"/>
    <w:rsid w:val="008D716F"/>
    <w:rsid w:val="008D71DE"/>
    <w:rsid w:val="008D7463"/>
    <w:rsid w:val="008D7602"/>
    <w:rsid w:val="008D7901"/>
    <w:rsid w:val="008D7954"/>
    <w:rsid w:val="008E0006"/>
    <w:rsid w:val="008E0170"/>
    <w:rsid w:val="008E020C"/>
    <w:rsid w:val="008E0667"/>
    <w:rsid w:val="008E0776"/>
    <w:rsid w:val="008E08FF"/>
    <w:rsid w:val="008E0C40"/>
    <w:rsid w:val="008E0EEA"/>
    <w:rsid w:val="008E0FE6"/>
    <w:rsid w:val="008E11F2"/>
    <w:rsid w:val="008E13EA"/>
    <w:rsid w:val="008E1432"/>
    <w:rsid w:val="008E1791"/>
    <w:rsid w:val="008E1A42"/>
    <w:rsid w:val="008E1C67"/>
    <w:rsid w:val="008E1FAC"/>
    <w:rsid w:val="008E21DC"/>
    <w:rsid w:val="008E2585"/>
    <w:rsid w:val="008E2742"/>
    <w:rsid w:val="008E30BA"/>
    <w:rsid w:val="008E388C"/>
    <w:rsid w:val="008E394D"/>
    <w:rsid w:val="008E3CC3"/>
    <w:rsid w:val="008E3F4B"/>
    <w:rsid w:val="008E40D2"/>
    <w:rsid w:val="008E4233"/>
    <w:rsid w:val="008E4C6B"/>
    <w:rsid w:val="008E4D19"/>
    <w:rsid w:val="008E4D60"/>
    <w:rsid w:val="008E51B3"/>
    <w:rsid w:val="008E52D9"/>
    <w:rsid w:val="008E53E9"/>
    <w:rsid w:val="008E55E0"/>
    <w:rsid w:val="008E5651"/>
    <w:rsid w:val="008E5689"/>
    <w:rsid w:val="008E579B"/>
    <w:rsid w:val="008E588D"/>
    <w:rsid w:val="008E5A60"/>
    <w:rsid w:val="008E5A99"/>
    <w:rsid w:val="008E5E73"/>
    <w:rsid w:val="008E5E99"/>
    <w:rsid w:val="008E5FE1"/>
    <w:rsid w:val="008E64C6"/>
    <w:rsid w:val="008E6728"/>
    <w:rsid w:val="008E6C7C"/>
    <w:rsid w:val="008E71A4"/>
    <w:rsid w:val="008E71C5"/>
    <w:rsid w:val="008E751A"/>
    <w:rsid w:val="008E7BB2"/>
    <w:rsid w:val="008E7D8B"/>
    <w:rsid w:val="008F0105"/>
    <w:rsid w:val="008F0325"/>
    <w:rsid w:val="008F035C"/>
    <w:rsid w:val="008F0606"/>
    <w:rsid w:val="008F094F"/>
    <w:rsid w:val="008F0E28"/>
    <w:rsid w:val="008F1186"/>
    <w:rsid w:val="008F1FA3"/>
    <w:rsid w:val="008F2838"/>
    <w:rsid w:val="008F3177"/>
    <w:rsid w:val="008F32C0"/>
    <w:rsid w:val="008F34A4"/>
    <w:rsid w:val="008F38AD"/>
    <w:rsid w:val="008F38C3"/>
    <w:rsid w:val="008F39CF"/>
    <w:rsid w:val="008F3AF1"/>
    <w:rsid w:val="008F4091"/>
    <w:rsid w:val="008F4DFF"/>
    <w:rsid w:val="008F4FDD"/>
    <w:rsid w:val="008F51BF"/>
    <w:rsid w:val="008F5697"/>
    <w:rsid w:val="008F5893"/>
    <w:rsid w:val="008F5BD7"/>
    <w:rsid w:val="008F5ECB"/>
    <w:rsid w:val="008F64AD"/>
    <w:rsid w:val="008F662B"/>
    <w:rsid w:val="008F6718"/>
    <w:rsid w:val="008F677D"/>
    <w:rsid w:val="008F6F64"/>
    <w:rsid w:val="008F73BC"/>
    <w:rsid w:val="008F7414"/>
    <w:rsid w:val="008F780D"/>
    <w:rsid w:val="008F7FEA"/>
    <w:rsid w:val="00900299"/>
    <w:rsid w:val="00900C8C"/>
    <w:rsid w:val="00900DBC"/>
    <w:rsid w:val="00900F37"/>
    <w:rsid w:val="009012AB"/>
    <w:rsid w:val="00901481"/>
    <w:rsid w:val="0090189E"/>
    <w:rsid w:val="00901E2A"/>
    <w:rsid w:val="00902958"/>
    <w:rsid w:val="00902CBA"/>
    <w:rsid w:val="00902DB1"/>
    <w:rsid w:val="00902F23"/>
    <w:rsid w:val="00902FE6"/>
    <w:rsid w:val="00903A36"/>
    <w:rsid w:val="00903A4C"/>
    <w:rsid w:val="00903D00"/>
    <w:rsid w:val="00903E23"/>
    <w:rsid w:val="00903E5F"/>
    <w:rsid w:val="00903E78"/>
    <w:rsid w:val="00904148"/>
    <w:rsid w:val="009041C4"/>
    <w:rsid w:val="009043A7"/>
    <w:rsid w:val="00904916"/>
    <w:rsid w:val="00904DF3"/>
    <w:rsid w:val="00904E99"/>
    <w:rsid w:val="009054B3"/>
    <w:rsid w:val="009059EB"/>
    <w:rsid w:val="00905AFD"/>
    <w:rsid w:val="00905CB8"/>
    <w:rsid w:val="00905DE3"/>
    <w:rsid w:val="00905E71"/>
    <w:rsid w:val="00906118"/>
    <w:rsid w:val="009061BE"/>
    <w:rsid w:val="009062C1"/>
    <w:rsid w:val="00906A88"/>
    <w:rsid w:val="00907A2A"/>
    <w:rsid w:val="00910571"/>
    <w:rsid w:val="0091096A"/>
    <w:rsid w:val="009110BF"/>
    <w:rsid w:val="009117C4"/>
    <w:rsid w:val="00911845"/>
    <w:rsid w:val="0091225D"/>
    <w:rsid w:val="009126EB"/>
    <w:rsid w:val="00912794"/>
    <w:rsid w:val="0091284C"/>
    <w:rsid w:val="0091291E"/>
    <w:rsid w:val="0091398D"/>
    <w:rsid w:val="00913BC4"/>
    <w:rsid w:val="00913C4F"/>
    <w:rsid w:val="00913D07"/>
    <w:rsid w:val="009141D6"/>
    <w:rsid w:val="0091436C"/>
    <w:rsid w:val="009146E2"/>
    <w:rsid w:val="009148E4"/>
    <w:rsid w:val="00914BA5"/>
    <w:rsid w:val="00915178"/>
    <w:rsid w:val="00915598"/>
    <w:rsid w:val="00915DF2"/>
    <w:rsid w:val="00915FA4"/>
    <w:rsid w:val="009161AB"/>
    <w:rsid w:val="00916ADC"/>
    <w:rsid w:val="00917242"/>
    <w:rsid w:val="00917744"/>
    <w:rsid w:val="00920EAA"/>
    <w:rsid w:val="00920EF2"/>
    <w:rsid w:val="009211E3"/>
    <w:rsid w:val="009211FE"/>
    <w:rsid w:val="00921303"/>
    <w:rsid w:val="009214DC"/>
    <w:rsid w:val="009219BF"/>
    <w:rsid w:val="00921C16"/>
    <w:rsid w:val="00921DB3"/>
    <w:rsid w:val="00921EC9"/>
    <w:rsid w:val="00921F70"/>
    <w:rsid w:val="009224C1"/>
    <w:rsid w:val="00922533"/>
    <w:rsid w:val="009226E7"/>
    <w:rsid w:val="00922863"/>
    <w:rsid w:val="00922A0A"/>
    <w:rsid w:val="00922DA4"/>
    <w:rsid w:val="00922DDD"/>
    <w:rsid w:val="0092347E"/>
    <w:rsid w:val="0092419F"/>
    <w:rsid w:val="00924381"/>
    <w:rsid w:val="00924AB6"/>
    <w:rsid w:val="00925641"/>
    <w:rsid w:val="00925A2F"/>
    <w:rsid w:val="00925DF5"/>
    <w:rsid w:val="00926C30"/>
    <w:rsid w:val="00926CE8"/>
    <w:rsid w:val="00926F94"/>
    <w:rsid w:val="00927575"/>
    <w:rsid w:val="009276B8"/>
    <w:rsid w:val="00927A97"/>
    <w:rsid w:val="00927F00"/>
    <w:rsid w:val="00930358"/>
    <w:rsid w:val="009307A8"/>
    <w:rsid w:val="00931140"/>
    <w:rsid w:val="0093166B"/>
    <w:rsid w:val="009319A8"/>
    <w:rsid w:val="009319D8"/>
    <w:rsid w:val="00931C95"/>
    <w:rsid w:val="00931E24"/>
    <w:rsid w:val="009320BA"/>
    <w:rsid w:val="009328E8"/>
    <w:rsid w:val="00932BC7"/>
    <w:rsid w:val="009332FF"/>
    <w:rsid w:val="00933461"/>
    <w:rsid w:val="00933962"/>
    <w:rsid w:val="00933970"/>
    <w:rsid w:val="00933A0B"/>
    <w:rsid w:val="00933E40"/>
    <w:rsid w:val="0093423C"/>
    <w:rsid w:val="00934349"/>
    <w:rsid w:val="009343AC"/>
    <w:rsid w:val="009345FC"/>
    <w:rsid w:val="00934DE2"/>
    <w:rsid w:val="00934E71"/>
    <w:rsid w:val="00935A65"/>
    <w:rsid w:val="00935D33"/>
    <w:rsid w:val="00935E21"/>
    <w:rsid w:val="00936C82"/>
    <w:rsid w:val="009371D9"/>
    <w:rsid w:val="00937494"/>
    <w:rsid w:val="00937728"/>
    <w:rsid w:val="0093797A"/>
    <w:rsid w:val="00937E48"/>
    <w:rsid w:val="00937F34"/>
    <w:rsid w:val="00937FB9"/>
    <w:rsid w:val="00940210"/>
    <w:rsid w:val="009402B2"/>
    <w:rsid w:val="009407D7"/>
    <w:rsid w:val="0094119E"/>
    <w:rsid w:val="009413CF"/>
    <w:rsid w:val="0094150B"/>
    <w:rsid w:val="0094244F"/>
    <w:rsid w:val="0094259A"/>
    <w:rsid w:val="009425FD"/>
    <w:rsid w:val="009426A6"/>
    <w:rsid w:val="009426A7"/>
    <w:rsid w:val="00942959"/>
    <w:rsid w:val="009434F6"/>
    <w:rsid w:val="00943586"/>
    <w:rsid w:val="00943588"/>
    <w:rsid w:val="00943720"/>
    <w:rsid w:val="009438BB"/>
    <w:rsid w:val="00943A7F"/>
    <w:rsid w:val="00943B79"/>
    <w:rsid w:val="00943C85"/>
    <w:rsid w:val="00943D85"/>
    <w:rsid w:val="0094401C"/>
    <w:rsid w:val="009443C4"/>
    <w:rsid w:val="009447E8"/>
    <w:rsid w:val="00944FED"/>
    <w:rsid w:val="0094511D"/>
    <w:rsid w:val="009452E3"/>
    <w:rsid w:val="009453AA"/>
    <w:rsid w:val="00945601"/>
    <w:rsid w:val="009458F7"/>
    <w:rsid w:val="00945ABE"/>
    <w:rsid w:val="00945E3F"/>
    <w:rsid w:val="00945F35"/>
    <w:rsid w:val="00946653"/>
    <w:rsid w:val="00946686"/>
    <w:rsid w:val="009466E3"/>
    <w:rsid w:val="00946918"/>
    <w:rsid w:val="00946F41"/>
    <w:rsid w:val="00947033"/>
    <w:rsid w:val="0094724A"/>
    <w:rsid w:val="0094785C"/>
    <w:rsid w:val="00947D85"/>
    <w:rsid w:val="009501EE"/>
    <w:rsid w:val="009502E9"/>
    <w:rsid w:val="00950500"/>
    <w:rsid w:val="009508A6"/>
    <w:rsid w:val="00950B8A"/>
    <w:rsid w:val="00950B91"/>
    <w:rsid w:val="00950C0D"/>
    <w:rsid w:val="00951A6A"/>
    <w:rsid w:val="00951C00"/>
    <w:rsid w:val="00951F9B"/>
    <w:rsid w:val="00952C7A"/>
    <w:rsid w:val="0095326F"/>
    <w:rsid w:val="009535F5"/>
    <w:rsid w:val="009535F7"/>
    <w:rsid w:val="0095404C"/>
    <w:rsid w:val="00954109"/>
    <w:rsid w:val="00954335"/>
    <w:rsid w:val="009543EF"/>
    <w:rsid w:val="0095470E"/>
    <w:rsid w:val="00954864"/>
    <w:rsid w:val="009549C1"/>
    <w:rsid w:val="00954A3E"/>
    <w:rsid w:val="00954A45"/>
    <w:rsid w:val="009552C7"/>
    <w:rsid w:val="00955729"/>
    <w:rsid w:val="009558FD"/>
    <w:rsid w:val="00955E4D"/>
    <w:rsid w:val="009560C2"/>
    <w:rsid w:val="009563BC"/>
    <w:rsid w:val="00956420"/>
    <w:rsid w:val="0095647C"/>
    <w:rsid w:val="00956685"/>
    <w:rsid w:val="00956CB0"/>
    <w:rsid w:val="00957AAB"/>
    <w:rsid w:val="00957BEC"/>
    <w:rsid w:val="00957F09"/>
    <w:rsid w:val="00960189"/>
    <w:rsid w:val="00960213"/>
    <w:rsid w:val="009603DF"/>
    <w:rsid w:val="009603E6"/>
    <w:rsid w:val="009609C4"/>
    <w:rsid w:val="00960DF2"/>
    <w:rsid w:val="00961AC1"/>
    <w:rsid w:val="00961E9F"/>
    <w:rsid w:val="00961FE4"/>
    <w:rsid w:val="00962A31"/>
    <w:rsid w:val="00963064"/>
    <w:rsid w:val="00963370"/>
    <w:rsid w:val="009633E2"/>
    <w:rsid w:val="00963851"/>
    <w:rsid w:val="009638AD"/>
    <w:rsid w:val="00963CC8"/>
    <w:rsid w:val="00963DD4"/>
    <w:rsid w:val="00963F3A"/>
    <w:rsid w:val="009641A9"/>
    <w:rsid w:val="0096446D"/>
    <w:rsid w:val="00964CEA"/>
    <w:rsid w:val="00965E28"/>
    <w:rsid w:val="00966124"/>
    <w:rsid w:val="0096615D"/>
    <w:rsid w:val="009661BD"/>
    <w:rsid w:val="0096646C"/>
    <w:rsid w:val="00967365"/>
    <w:rsid w:val="00967CED"/>
    <w:rsid w:val="00970AD1"/>
    <w:rsid w:val="00970C81"/>
    <w:rsid w:val="00970F03"/>
    <w:rsid w:val="0097163D"/>
    <w:rsid w:val="00971D92"/>
    <w:rsid w:val="00972120"/>
    <w:rsid w:val="0097216A"/>
    <w:rsid w:val="00972295"/>
    <w:rsid w:val="009730D4"/>
    <w:rsid w:val="00973117"/>
    <w:rsid w:val="009737DF"/>
    <w:rsid w:val="00973B2F"/>
    <w:rsid w:val="00973DC3"/>
    <w:rsid w:val="00973EED"/>
    <w:rsid w:val="0097425E"/>
    <w:rsid w:val="00974897"/>
    <w:rsid w:val="00974902"/>
    <w:rsid w:val="00974C22"/>
    <w:rsid w:val="0097542C"/>
    <w:rsid w:val="009755D8"/>
    <w:rsid w:val="00975848"/>
    <w:rsid w:val="009759D0"/>
    <w:rsid w:val="00976002"/>
    <w:rsid w:val="0097641D"/>
    <w:rsid w:val="009769B8"/>
    <w:rsid w:val="00976FF1"/>
    <w:rsid w:val="009773A3"/>
    <w:rsid w:val="00977684"/>
    <w:rsid w:val="00977E46"/>
    <w:rsid w:val="0098009F"/>
    <w:rsid w:val="009804A1"/>
    <w:rsid w:val="009806BB"/>
    <w:rsid w:val="00980D55"/>
    <w:rsid w:val="00980E84"/>
    <w:rsid w:val="00981318"/>
    <w:rsid w:val="00981C0A"/>
    <w:rsid w:val="00982048"/>
    <w:rsid w:val="009825D1"/>
    <w:rsid w:val="009829CB"/>
    <w:rsid w:val="00982E17"/>
    <w:rsid w:val="00982E78"/>
    <w:rsid w:val="00983893"/>
    <w:rsid w:val="00983D36"/>
    <w:rsid w:val="009849BD"/>
    <w:rsid w:val="00984C19"/>
    <w:rsid w:val="00984C25"/>
    <w:rsid w:val="009850AB"/>
    <w:rsid w:val="009851B1"/>
    <w:rsid w:val="0098533C"/>
    <w:rsid w:val="0098534B"/>
    <w:rsid w:val="00985638"/>
    <w:rsid w:val="0098571D"/>
    <w:rsid w:val="00985F01"/>
    <w:rsid w:val="00986045"/>
    <w:rsid w:val="009863EC"/>
    <w:rsid w:val="009864BB"/>
    <w:rsid w:val="009865C8"/>
    <w:rsid w:val="00986D1D"/>
    <w:rsid w:val="00987094"/>
    <w:rsid w:val="0098716F"/>
    <w:rsid w:val="00987652"/>
    <w:rsid w:val="00987918"/>
    <w:rsid w:val="00987BD4"/>
    <w:rsid w:val="00990095"/>
    <w:rsid w:val="0099009F"/>
    <w:rsid w:val="00990207"/>
    <w:rsid w:val="00990257"/>
    <w:rsid w:val="00990565"/>
    <w:rsid w:val="00990DFB"/>
    <w:rsid w:val="00990EE4"/>
    <w:rsid w:val="009916BD"/>
    <w:rsid w:val="00991785"/>
    <w:rsid w:val="00991C56"/>
    <w:rsid w:val="00991C90"/>
    <w:rsid w:val="00991D40"/>
    <w:rsid w:val="00991FBE"/>
    <w:rsid w:val="0099212C"/>
    <w:rsid w:val="00992530"/>
    <w:rsid w:val="00992877"/>
    <w:rsid w:val="009928F9"/>
    <w:rsid w:val="00992917"/>
    <w:rsid w:val="00992F9C"/>
    <w:rsid w:val="009930BE"/>
    <w:rsid w:val="0099322A"/>
    <w:rsid w:val="009932B6"/>
    <w:rsid w:val="0099332E"/>
    <w:rsid w:val="0099366A"/>
    <w:rsid w:val="00993860"/>
    <w:rsid w:val="00993A4B"/>
    <w:rsid w:val="00993B98"/>
    <w:rsid w:val="00994130"/>
    <w:rsid w:val="0099413F"/>
    <w:rsid w:val="00994153"/>
    <w:rsid w:val="00994BD7"/>
    <w:rsid w:val="00994C64"/>
    <w:rsid w:val="009952D4"/>
    <w:rsid w:val="009952E6"/>
    <w:rsid w:val="0099557B"/>
    <w:rsid w:val="00995EFE"/>
    <w:rsid w:val="00995F55"/>
    <w:rsid w:val="00996239"/>
    <w:rsid w:val="00996267"/>
    <w:rsid w:val="0099636C"/>
    <w:rsid w:val="009965E2"/>
    <w:rsid w:val="0099675F"/>
    <w:rsid w:val="0099682F"/>
    <w:rsid w:val="009969C3"/>
    <w:rsid w:val="00997016"/>
    <w:rsid w:val="0099747C"/>
    <w:rsid w:val="0099764D"/>
    <w:rsid w:val="0099765F"/>
    <w:rsid w:val="009976AE"/>
    <w:rsid w:val="009978D1"/>
    <w:rsid w:val="0099793C"/>
    <w:rsid w:val="00997A13"/>
    <w:rsid w:val="00997B52"/>
    <w:rsid w:val="00997F13"/>
    <w:rsid w:val="009A01A9"/>
    <w:rsid w:val="009A0463"/>
    <w:rsid w:val="009A0507"/>
    <w:rsid w:val="009A05E2"/>
    <w:rsid w:val="009A07C9"/>
    <w:rsid w:val="009A0AF0"/>
    <w:rsid w:val="009A0C34"/>
    <w:rsid w:val="009A0ED3"/>
    <w:rsid w:val="009A1079"/>
    <w:rsid w:val="009A13D3"/>
    <w:rsid w:val="009A146C"/>
    <w:rsid w:val="009A148E"/>
    <w:rsid w:val="009A192C"/>
    <w:rsid w:val="009A199C"/>
    <w:rsid w:val="009A1A97"/>
    <w:rsid w:val="009A1E5C"/>
    <w:rsid w:val="009A25A8"/>
    <w:rsid w:val="009A2721"/>
    <w:rsid w:val="009A2929"/>
    <w:rsid w:val="009A328F"/>
    <w:rsid w:val="009A36F3"/>
    <w:rsid w:val="009A3B5B"/>
    <w:rsid w:val="009A49F8"/>
    <w:rsid w:val="009A4A51"/>
    <w:rsid w:val="009A52AF"/>
    <w:rsid w:val="009A5468"/>
    <w:rsid w:val="009A5659"/>
    <w:rsid w:val="009A5AB5"/>
    <w:rsid w:val="009A5EA5"/>
    <w:rsid w:val="009A62CE"/>
    <w:rsid w:val="009A6828"/>
    <w:rsid w:val="009A6C31"/>
    <w:rsid w:val="009A6D2A"/>
    <w:rsid w:val="009A6D52"/>
    <w:rsid w:val="009A74F0"/>
    <w:rsid w:val="009A7505"/>
    <w:rsid w:val="009A750D"/>
    <w:rsid w:val="009A75A6"/>
    <w:rsid w:val="009A75F7"/>
    <w:rsid w:val="009A796C"/>
    <w:rsid w:val="009A79CF"/>
    <w:rsid w:val="009A7FBC"/>
    <w:rsid w:val="009B06C7"/>
    <w:rsid w:val="009B087B"/>
    <w:rsid w:val="009B111E"/>
    <w:rsid w:val="009B1471"/>
    <w:rsid w:val="009B161D"/>
    <w:rsid w:val="009B1F81"/>
    <w:rsid w:val="009B2326"/>
    <w:rsid w:val="009B296A"/>
    <w:rsid w:val="009B2A03"/>
    <w:rsid w:val="009B2AED"/>
    <w:rsid w:val="009B3091"/>
    <w:rsid w:val="009B377F"/>
    <w:rsid w:val="009B3A85"/>
    <w:rsid w:val="009B3C3A"/>
    <w:rsid w:val="009B3D99"/>
    <w:rsid w:val="009B3FC4"/>
    <w:rsid w:val="009B3FD7"/>
    <w:rsid w:val="009B50CC"/>
    <w:rsid w:val="009B51CA"/>
    <w:rsid w:val="009B5566"/>
    <w:rsid w:val="009B5611"/>
    <w:rsid w:val="009B5626"/>
    <w:rsid w:val="009B5661"/>
    <w:rsid w:val="009B59B7"/>
    <w:rsid w:val="009B5F3D"/>
    <w:rsid w:val="009B6269"/>
    <w:rsid w:val="009B6445"/>
    <w:rsid w:val="009B64AE"/>
    <w:rsid w:val="009B65ED"/>
    <w:rsid w:val="009B6AD1"/>
    <w:rsid w:val="009B7B21"/>
    <w:rsid w:val="009B7BC8"/>
    <w:rsid w:val="009B7DAF"/>
    <w:rsid w:val="009C00F3"/>
    <w:rsid w:val="009C02E2"/>
    <w:rsid w:val="009C0C51"/>
    <w:rsid w:val="009C0D26"/>
    <w:rsid w:val="009C0F04"/>
    <w:rsid w:val="009C12D3"/>
    <w:rsid w:val="009C147D"/>
    <w:rsid w:val="009C1604"/>
    <w:rsid w:val="009C164D"/>
    <w:rsid w:val="009C1816"/>
    <w:rsid w:val="009C19E3"/>
    <w:rsid w:val="009C2064"/>
    <w:rsid w:val="009C21F9"/>
    <w:rsid w:val="009C2302"/>
    <w:rsid w:val="009C2767"/>
    <w:rsid w:val="009C2797"/>
    <w:rsid w:val="009C2C4E"/>
    <w:rsid w:val="009C3185"/>
    <w:rsid w:val="009C32F7"/>
    <w:rsid w:val="009C3920"/>
    <w:rsid w:val="009C3C13"/>
    <w:rsid w:val="009C3D41"/>
    <w:rsid w:val="009C3F8E"/>
    <w:rsid w:val="009C414A"/>
    <w:rsid w:val="009C4247"/>
    <w:rsid w:val="009C4454"/>
    <w:rsid w:val="009C4773"/>
    <w:rsid w:val="009C4935"/>
    <w:rsid w:val="009C4ABB"/>
    <w:rsid w:val="009C4E8B"/>
    <w:rsid w:val="009C54C4"/>
    <w:rsid w:val="009C5595"/>
    <w:rsid w:val="009C57DB"/>
    <w:rsid w:val="009C5919"/>
    <w:rsid w:val="009C5C0E"/>
    <w:rsid w:val="009C5D60"/>
    <w:rsid w:val="009C5E3B"/>
    <w:rsid w:val="009C613F"/>
    <w:rsid w:val="009C63D9"/>
    <w:rsid w:val="009C68B9"/>
    <w:rsid w:val="009C6F70"/>
    <w:rsid w:val="009C712C"/>
    <w:rsid w:val="009C7839"/>
    <w:rsid w:val="009C7AC3"/>
    <w:rsid w:val="009C7D95"/>
    <w:rsid w:val="009C7E7A"/>
    <w:rsid w:val="009C7FD7"/>
    <w:rsid w:val="009D0830"/>
    <w:rsid w:val="009D09B2"/>
    <w:rsid w:val="009D0D3E"/>
    <w:rsid w:val="009D0D4B"/>
    <w:rsid w:val="009D103F"/>
    <w:rsid w:val="009D1199"/>
    <w:rsid w:val="009D1370"/>
    <w:rsid w:val="009D1C29"/>
    <w:rsid w:val="009D1D0D"/>
    <w:rsid w:val="009D21B8"/>
    <w:rsid w:val="009D22AE"/>
    <w:rsid w:val="009D236D"/>
    <w:rsid w:val="009D2427"/>
    <w:rsid w:val="009D2636"/>
    <w:rsid w:val="009D2771"/>
    <w:rsid w:val="009D28B5"/>
    <w:rsid w:val="009D30A0"/>
    <w:rsid w:val="009D33B4"/>
    <w:rsid w:val="009D3574"/>
    <w:rsid w:val="009D3CEF"/>
    <w:rsid w:val="009D4368"/>
    <w:rsid w:val="009D4C1D"/>
    <w:rsid w:val="009D524C"/>
    <w:rsid w:val="009D55A7"/>
    <w:rsid w:val="009D56F9"/>
    <w:rsid w:val="009D5D29"/>
    <w:rsid w:val="009D61A0"/>
    <w:rsid w:val="009D62B6"/>
    <w:rsid w:val="009D632D"/>
    <w:rsid w:val="009D6442"/>
    <w:rsid w:val="009D6932"/>
    <w:rsid w:val="009D6A6E"/>
    <w:rsid w:val="009D7011"/>
    <w:rsid w:val="009D7278"/>
    <w:rsid w:val="009D7D96"/>
    <w:rsid w:val="009D7DB1"/>
    <w:rsid w:val="009E000C"/>
    <w:rsid w:val="009E044A"/>
    <w:rsid w:val="009E07D6"/>
    <w:rsid w:val="009E0DF2"/>
    <w:rsid w:val="009E0ECC"/>
    <w:rsid w:val="009E1005"/>
    <w:rsid w:val="009E1430"/>
    <w:rsid w:val="009E16E6"/>
    <w:rsid w:val="009E19E5"/>
    <w:rsid w:val="009E1B91"/>
    <w:rsid w:val="009E1C24"/>
    <w:rsid w:val="009E1CA5"/>
    <w:rsid w:val="009E1D38"/>
    <w:rsid w:val="009E1F51"/>
    <w:rsid w:val="009E22F6"/>
    <w:rsid w:val="009E2703"/>
    <w:rsid w:val="009E2875"/>
    <w:rsid w:val="009E2AD0"/>
    <w:rsid w:val="009E2D77"/>
    <w:rsid w:val="009E3206"/>
    <w:rsid w:val="009E3425"/>
    <w:rsid w:val="009E36A5"/>
    <w:rsid w:val="009E390F"/>
    <w:rsid w:val="009E3BC3"/>
    <w:rsid w:val="009E4401"/>
    <w:rsid w:val="009E46F5"/>
    <w:rsid w:val="009E489A"/>
    <w:rsid w:val="009E4A80"/>
    <w:rsid w:val="009E4FC1"/>
    <w:rsid w:val="009E4FDE"/>
    <w:rsid w:val="009E51F4"/>
    <w:rsid w:val="009E5442"/>
    <w:rsid w:val="009E5763"/>
    <w:rsid w:val="009E583B"/>
    <w:rsid w:val="009E59B0"/>
    <w:rsid w:val="009E5B58"/>
    <w:rsid w:val="009E6EB3"/>
    <w:rsid w:val="009E76E4"/>
    <w:rsid w:val="009E771C"/>
    <w:rsid w:val="009E7953"/>
    <w:rsid w:val="009E7C35"/>
    <w:rsid w:val="009F041A"/>
    <w:rsid w:val="009F09A4"/>
    <w:rsid w:val="009F09B4"/>
    <w:rsid w:val="009F09F6"/>
    <w:rsid w:val="009F0E0B"/>
    <w:rsid w:val="009F1636"/>
    <w:rsid w:val="009F18DE"/>
    <w:rsid w:val="009F1B66"/>
    <w:rsid w:val="009F1D99"/>
    <w:rsid w:val="009F1EDA"/>
    <w:rsid w:val="009F205D"/>
    <w:rsid w:val="009F21D1"/>
    <w:rsid w:val="009F24E5"/>
    <w:rsid w:val="009F2511"/>
    <w:rsid w:val="009F2984"/>
    <w:rsid w:val="009F2B40"/>
    <w:rsid w:val="009F3639"/>
    <w:rsid w:val="009F3D09"/>
    <w:rsid w:val="009F4082"/>
    <w:rsid w:val="009F40B8"/>
    <w:rsid w:val="009F4732"/>
    <w:rsid w:val="009F47EE"/>
    <w:rsid w:val="009F4910"/>
    <w:rsid w:val="009F4C35"/>
    <w:rsid w:val="009F5E6C"/>
    <w:rsid w:val="009F5E85"/>
    <w:rsid w:val="009F61ED"/>
    <w:rsid w:val="009F63BD"/>
    <w:rsid w:val="009F64A9"/>
    <w:rsid w:val="009F66BD"/>
    <w:rsid w:val="009F677A"/>
    <w:rsid w:val="009F6786"/>
    <w:rsid w:val="009F6A55"/>
    <w:rsid w:val="009F7641"/>
    <w:rsid w:val="009F77AF"/>
    <w:rsid w:val="009F7CF3"/>
    <w:rsid w:val="009F7D88"/>
    <w:rsid w:val="009F7F70"/>
    <w:rsid w:val="00A003FE"/>
    <w:rsid w:val="00A00AD6"/>
    <w:rsid w:val="00A00EE3"/>
    <w:rsid w:val="00A0140C"/>
    <w:rsid w:val="00A01621"/>
    <w:rsid w:val="00A01BE5"/>
    <w:rsid w:val="00A01BFA"/>
    <w:rsid w:val="00A01E78"/>
    <w:rsid w:val="00A01E92"/>
    <w:rsid w:val="00A01F34"/>
    <w:rsid w:val="00A0204B"/>
    <w:rsid w:val="00A02564"/>
    <w:rsid w:val="00A02610"/>
    <w:rsid w:val="00A02C27"/>
    <w:rsid w:val="00A02DDC"/>
    <w:rsid w:val="00A02E83"/>
    <w:rsid w:val="00A03079"/>
    <w:rsid w:val="00A035F4"/>
    <w:rsid w:val="00A03C5B"/>
    <w:rsid w:val="00A03C98"/>
    <w:rsid w:val="00A03D37"/>
    <w:rsid w:val="00A03D4F"/>
    <w:rsid w:val="00A044C8"/>
    <w:rsid w:val="00A0483B"/>
    <w:rsid w:val="00A048CB"/>
    <w:rsid w:val="00A04A57"/>
    <w:rsid w:val="00A04B49"/>
    <w:rsid w:val="00A04F7D"/>
    <w:rsid w:val="00A053AD"/>
    <w:rsid w:val="00A053B9"/>
    <w:rsid w:val="00A05CEB"/>
    <w:rsid w:val="00A05D76"/>
    <w:rsid w:val="00A062C1"/>
    <w:rsid w:val="00A06B0B"/>
    <w:rsid w:val="00A06B50"/>
    <w:rsid w:val="00A06D69"/>
    <w:rsid w:val="00A073E1"/>
    <w:rsid w:val="00A073E9"/>
    <w:rsid w:val="00A074AC"/>
    <w:rsid w:val="00A0773A"/>
    <w:rsid w:val="00A0776D"/>
    <w:rsid w:val="00A07967"/>
    <w:rsid w:val="00A07AFE"/>
    <w:rsid w:val="00A07EA4"/>
    <w:rsid w:val="00A1043D"/>
    <w:rsid w:val="00A106AC"/>
    <w:rsid w:val="00A106F0"/>
    <w:rsid w:val="00A10F28"/>
    <w:rsid w:val="00A11219"/>
    <w:rsid w:val="00A11247"/>
    <w:rsid w:val="00A11258"/>
    <w:rsid w:val="00A11755"/>
    <w:rsid w:val="00A1281D"/>
    <w:rsid w:val="00A12A5C"/>
    <w:rsid w:val="00A1303C"/>
    <w:rsid w:val="00A130D9"/>
    <w:rsid w:val="00A1313E"/>
    <w:rsid w:val="00A1328D"/>
    <w:rsid w:val="00A13550"/>
    <w:rsid w:val="00A13A0B"/>
    <w:rsid w:val="00A14304"/>
    <w:rsid w:val="00A14333"/>
    <w:rsid w:val="00A14382"/>
    <w:rsid w:val="00A146E2"/>
    <w:rsid w:val="00A14B31"/>
    <w:rsid w:val="00A15007"/>
    <w:rsid w:val="00A1523D"/>
    <w:rsid w:val="00A1528F"/>
    <w:rsid w:val="00A15390"/>
    <w:rsid w:val="00A155E7"/>
    <w:rsid w:val="00A15604"/>
    <w:rsid w:val="00A15CC6"/>
    <w:rsid w:val="00A15D75"/>
    <w:rsid w:val="00A16F3B"/>
    <w:rsid w:val="00A17210"/>
    <w:rsid w:val="00A1746C"/>
    <w:rsid w:val="00A175B6"/>
    <w:rsid w:val="00A17653"/>
    <w:rsid w:val="00A176C9"/>
    <w:rsid w:val="00A178FA"/>
    <w:rsid w:val="00A202BF"/>
    <w:rsid w:val="00A208A6"/>
    <w:rsid w:val="00A20DAE"/>
    <w:rsid w:val="00A20DEF"/>
    <w:rsid w:val="00A21257"/>
    <w:rsid w:val="00A21430"/>
    <w:rsid w:val="00A21A20"/>
    <w:rsid w:val="00A21E55"/>
    <w:rsid w:val="00A21E63"/>
    <w:rsid w:val="00A21FED"/>
    <w:rsid w:val="00A224AA"/>
    <w:rsid w:val="00A2290C"/>
    <w:rsid w:val="00A229C2"/>
    <w:rsid w:val="00A22D8C"/>
    <w:rsid w:val="00A22EBF"/>
    <w:rsid w:val="00A232CF"/>
    <w:rsid w:val="00A23761"/>
    <w:rsid w:val="00A23A61"/>
    <w:rsid w:val="00A24375"/>
    <w:rsid w:val="00A243F5"/>
    <w:rsid w:val="00A24AEC"/>
    <w:rsid w:val="00A24C9E"/>
    <w:rsid w:val="00A24FAB"/>
    <w:rsid w:val="00A2509A"/>
    <w:rsid w:val="00A2523F"/>
    <w:rsid w:val="00A25903"/>
    <w:rsid w:val="00A25A2C"/>
    <w:rsid w:val="00A268A1"/>
    <w:rsid w:val="00A26C13"/>
    <w:rsid w:val="00A26F5F"/>
    <w:rsid w:val="00A27489"/>
    <w:rsid w:val="00A279A8"/>
    <w:rsid w:val="00A27A20"/>
    <w:rsid w:val="00A30474"/>
    <w:rsid w:val="00A306CB"/>
    <w:rsid w:val="00A30B7D"/>
    <w:rsid w:val="00A30DAC"/>
    <w:rsid w:val="00A31242"/>
    <w:rsid w:val="00A31364"/>
    <w:rsid w:val="00A31527"/>
    <w:rsid w:val="00A319F1"/>
    <w:rsid w:val="00A31B51"/>
    <w:rsid w:val="00A3224A"/>
    <w:rsid w:val="00A324DB"/>
    <w:rsid w:val="00A325D9"/>
    <w:rsid w:val="00A3260E"/>
    <w:rsid w:val="00A32994"/>
    <w:rsid w:val="00A32E6A"/>
    <w:rsid w:val="00A33470"/>
    <w:rsid w:val="00A33609"/>
    <w:rsid w:val="00A338BD"/>
    <w:rsid w:val="00A33EE7"/>
    <w:rsid w:val="00A34485"/>
    <w:rsid w:val="00A34583"/>
    <w:rsid w:val="00A34745"/>
    <w:rsid w:val="00A348BE"/>
    <w:rsid w:val="00A34CDF"/>
    <w:rsid w:val="00A35054"/>
    <w:rsid w:val="00A354BA"/>
    <w:rsid w:val="00A358BA"/>
    <w:rsid w:val="00A365B7"/>
    <w:rsid w:val="00A365FA"/>
    <w:rsid w:val="00A37F8E"/>
    <w:rsid w:val="00A40049"/>
    <w:rsid w:val="00A40112"/>
    <w:rsid w:val="00A4063B"/>
    <w:rsid w:val="00A40CD7"/>
    <w:rsid w:val="00A41075"/>
    <w:rsid w:val="00A4125D"/>
    <w:rsid w:val="00A414F7"/>
    <w:rsid w:val="00A417DC"/>
    <w:rsid w:val="00A419D5"/>
    <w:rsid w:val="00A41AFF"/>
    <w:rsid w:val="00A41BBD"/>
    <w:rsid w:val="00A420A3"/>
    <w:rsid w:val="00A423BB"/>
    <w:rsid w:val="00A42421"/>
    <w:rsid w:val="00A42BFE"/>
    <w:rsid w:val="00A42D07"/>
    <w:rsid w:val="00A4359A"/>
    <w:rsid w:val="00A437CB"/>
    <w:rsid w:val="00A43BA8"/>
    <w:rsid w:val="00A444E6"/>
    <w:rsid w:val="00A44602"/>
    <w:rsid w:val="00A44710"/>
    <w:rsid w:val="00A44E34"/>
    <w:rsid w:val="00A4531C"/>
    <w:rsid w:val="00A453B6"/>
    <w:rsid w:val="00A454A0"/>
    <w:rsid w:val="00A4559C"/>
    <w:rsid w:val="00A4576C"/>
    <w:rsid w:val="00A45866"/>
    <w:rsid w:val="00A45963"/>
    <w:rsid w:val="00A45BD9"/>
    <w:rsid w:val="00A4611C"/>
    <w:rsid w:val="00A461EB"/>
    <w:rsid w:val="00A4768F"/>
    <w:rsid w:val="00A477A0"/>
    <w:rsid w:val="00A47DB6"/>
    <w:rsid w:val="00A47E62"/>
    <w:rsid w:val="00A47FC4"/>
    <w:rsid w:val="00A50121"/>
    <w:rsid w:val="00A504F6"/>
    <w:rsid w:val="00A506E7"/>
    <w:rsid w:val="00A50A95"/>
    <w:rsid w:val="00A510B6"/>
    <w:rsid w:val="00A51326"/>
    <w:rsid w:val="00A5178C"/>
    <w:rsid w:val="00A51924"/>
    <w:rsid w:val="00A51BFD"/>
    <w:rsid w:val="00A5206C"/>
    <w:rsid w:val="00A520EC"/>
    <w:rsid w:val="00A521E8"/>
    <w:rsid w:val="00A52B28"/>
    <w:rsid w:val="00A52B80"/>
    <w:rsid w:val="00A5323A"/>
    <w:rsid w:val="00A533F7"/>
    <w:rsid w:val="00A537C7"/>
    <w:rsid w:val="00A53AFC"/>
    <w:rsid w:val="00A53B00"/>
    <w:rsid w:val="00A53DC2"/>
    <w:rsid w:val="00A541DE"/>
    <w:rsid w:val="00A5451A"/>
    <w:rsid w:val="00A546DF"/>
    <w:rsid w:val="00A54BB1"/>
    <w:rsid w:val="00A552AC"/>
    <w:rsid w:val="00A558E3"/>
    <w:rsid w:val="00A55B69"/>
    <w:rsid w:val="00A55E08"/>
    <w:rsid w:val="00A55E94"/>
    <w:rsid w:val="00A56184"/>
    <w:rsid w:val="00A56446"/>
    <w:rsid w:val="00A566A8"/>
    <w:rsid w:val="00A56D25"/>
    <w:rsid w:val="00A57325"/>
    <w:rsid w:val="00A573E3"/>
    <w:rsid w:val="00A57899"/>
    <w:rsid w:val="00A57B65"/>
    <w:rsid w:val="00A57CE6"/>
    <w:rsid w:val="00A57E8B"/>
    <w:rsid w:val="00A57EB8"/>
    <w:rsid w:val="00A57F08"/>
    <w:rsid w:val="00A57FEF"/>
    <w:rsid w:val="00A60131"/>
    <w:rsid w:val="00A6077B"/>
    <w:rsid w:val="00A60F7E"/>
    <w:rsid w:val="00A60FB0"/>
    <w:rsid w:val="00A610F2"/>
    <w:rsid w:val="00A61552"/>
    <w:rsid w:val="00A61580"/>
    <w:rsid w:val="00A6164D"/>
    <w:rsid w:val="00A61AEA"/>
    <w:rsid w:val="00A61B31"/>
    <w:rsid w:val="00A62003"/>
    <w:rsid w:val="00A628EF"/>
    <w:rsid w:val="00A62E13"/>
    <w:rsid w:val="00A62E74"/>
    <w:rsid w:val="00A62FC3"/>
    <w:rsid w:val="00A638C8"/>
    <w:rsid w:val="00A63A46"/>
    <w:rsid w:val="00A63CE7"/>
    <w:rsid w:val="00A63FB8"/>
    <w:rsid w:val="00A642BF"/>
    <w:rsid w:val="00A64317"/>
    <w:rsid w:val="00A64394"/>
    <w:rsid w:val="00A64585"/>
    <w:rsid w:val="00A64921"/>
    <w:rsid w:val="00A64960"/>
    <w:rsid w:val="00A64A84"/>
    <w:rsid w:val="00A64C5B"/>
    <w:rsid w:val="00A64CBA"/>
    <w:rsid w:val="00A64E52"/>
    <w:rsid w:val="00A64F8B"/>
    <w:rsid w:val="00A658E5"/>
    <w:rsid w:val="00A65910"/>
    <w:rsid w:val="00A65FC9"/>
    <w:rsid w:val="00A66E2B"/>
    <w:rsid w:val="00A66F55"/>
    <w:rsid w:val="00A670A6"/>
    <w:rsid w:val="00A67664"/>
    <w:rsid w:val="00A67EAA"/>
    <w:rsid w:val="00A67EBD"/>
    <w:rsid w:val="00A67F97"/>
    <w:rsid w:val="00A701F8"/>
    <w:rsid w:val="00A70358"/>
    <w:rsid w:val="00A703EB"/>
    <w:rsid w:val="00A708A3"/>
    <w:rsid w:val="00A708C0"/>
    <w:rsid w:val="00A70B4C"/>
    <w:rsid w:val="00A70BF4"/>
    <w:rsid w:val="00A70E14"/>
    <w:rsid w:val="00A71208"/>
    <w:rsid w:val="00A71A9C"/>
    <w:rsid w:val="00A721A3"/>
    <w:rsid w:val="00A7242F"/>
    <w:rsid w:val="00A724A2"/>
    <w:rsid w:val="00A7252E"/>
    <w:rsid w:val="00A727DB"/>
    <w:rsid w:val="00A7286F"/>
    <w:rsid w:val="00A72A66"/>
    <w:rsid w:val="00A72D1D"/>
    <w:rsid w:val="00A72E1A"/>
    <w:rsid w:val="00A7365C"/>
    <w:rsid w:val="00A73720"/>
    <w:rsid w:val="00A7382E"/>
    <w:rsid w:val="00A73878"/>
    <w:rsid w:val="00A73EC9"/>
    <w:rsid w:val="00A73ED5"/>
    <w:rsid w:val="00A743AB"/>
    <w:rsid w:val="00A7494B"/>
    <w:rsid w:val="00A74C92"/>
    <w:rsid w:val="00A74CC9"/>
    <w:rsid w:val="00A74CFF"/>
    <w:rsid w:val="00A7529E"/>
    <w:rsid w:val="00A7550D"/>
    <w:rsid w:val="00A7572B"/>
    <w:rsid w:val="00A75A17"/>
    <w:rsid w:val="00A76AD9"/>
    <w:rsid w:val="00A77237"/>
    <w:rsid w:val="00A77504"/>
    <w:rsid w:val="00A77FF7"/>
    <w:rsid w:val="00A807D0"/>
    <w:rsid w:val="00A807F8"/>
    <w:rsid w:val="00A80AED"/>
    <w:rsid w:val="00A816E3"/>
    <w:rsid w:val="00A81835"/>
    <w:rsid w:val="00A818C2"/>
    <w:rsid w:val="00A81CB8"/>
    <w:rsid w:val="00A81F5D"/>
    <w:rsid w:val="00A81FD0"/>
    <w:rsid w:val="00A823EC"/>
    <w:rsid w:val="00A826FF"/>
    <w:rsid w:val="00A82BD6"/>
    <w:rsid w:val="00A82BF5"/>
    <w:rsid w:val="00A82CCF"/>
    <w:rsid w:val="00A83005"/>
    <w:rsid w:val="00A83162"/>
    <w:rsid w:val="00A83168"/>
    <w:rsid w:val="00A83333"/>
    <w:rsid w:val="00A836A9"/>
    <w:rsid w:val="00A83C7B"/>
    <w:rsid w:val="00A83CCC"/>
    <w:rsid w:val="00A83F33"/>
    <w:rsid w:val="00A83F4C"/>
    <w:rsid w:val="00A83FD3"/>
    <w:rsid w:val="00A83FDD"/>
    <w:rsid w:val="00A84111"/>
    <w:rsid w:val="00A8439D"/>
    <w:rsid w:val="00A84614"/>
    <w:rsid w:val="00A8491D"/>
    <w:rsid w:val="00A84927"/>
    <w:rsid w:val="00A84A62"/>
    <w:rsid w:val="00A84BA8"/>
    <w:rsid w:val="00A851F4"/>
    <w:rsid w:val="00A8577A"/>
    <w:rsid w:val="00A85B37"/>
    <w:rsid w:val="00A85BB3"/>
    <w:rsid w:val="00A85E12"/>
    <w:rsid w:val="00A8611B"/>
    <w:rsid w:val="00A8624E"/>
    <w:rsid w:val="00A8652D"/>
    <w:rsid w:val="00A8653F"/>
    <w:rsid w:val="00A865DC"/>
    <w:rsid w:val="00A866B8"/>
    <w:rsid w:val="00A86908"/>
    <w:rsid w:val="00A86E3A"/>
    <w:rsid w:val="00A8740C"/>
    <w:rsid w:val="00A877C4"/>
    <w:rsid w:val="00A87E68"/>
    <w:rsid w:val="00A9001D"/>
    <w:rsid w:val="00A90082"/>
    <w:rsid w:val="00A902FE"/>
    <w:rsid w:val="00A9054A"/>
    <w:rsid w:val="00A905EE"/>
    <w:rsid w:val="00A90C4F"/>
    <w:rsid w:val="00A90CC7"/>
    <w:rsid w:val="00A91050"/>
    <w:rsid w:val="00A9138A"/>
    <w:rsid w:val="00A9157B"/>
    <w:rsid w:val="00A91931"/>
    <w:rsid w:val="00A9207F"/>
    <w:rsid w:val="00A920AE"/>
    <w:rsid w:val="00A92490"/>
    <w:rsid w:val="00A92CE1"/>
    <w:rsid w:val="00A92FD6"/>
    <w:rsid w:val="00A93323"/>
    <w:rsid w:val="00A939B6"/>
    <w:rsid w:val="00A93A88"/>
    <w:rsid w:val="00A9418A"/>
    <w:rsid w:val="00A94329"/>
    <w:rsid w:val="00A94922"/>
    <w:rsid w:val="00A951AD"/>
    <w:rsid w:val="00A95202"/>
    <w:rsid w:val="00A95307"/>
    <w:rsid w:val="00A9580D"/>
    <w:rsid w:val="00A958DA"/>
    <w:rsid w:val="00A95AF4"/>
    <w:rsid w:val="00A95B0C"/>
    <w:rsid w:val="00A95BD4"/>
    <w:rsid w:val="00A95C2E"/>
    <w:rsid w:val="00A95E22"/>
    <w:rsid w:val="00A96212"/>
    <w:rsid w:val="00A962B5"/>
    <w:rsid w:val="00A96557"/>
    <w:rsid w:val="00A96CB0"/>
    <w:rsid w:val="00A96D80"/>
    <w:rsid w:val="00A96DE5"/>
    <w:rsid w:val="00A97758"/>
    <w:rsid w:val="00A9797F"/>
    <w:rsid w:val="00A97D08"/>
    <w:rsid w:val="00AA03C2"/>
    <w:rsid w:val="00AA0BF5"/>
    <w:rsid w:val="00AA1172"/>
    <w:rsid w:val="00AA176E"/>
    <w:rsid w:val="00AA1935"/>
    <w:rsid w:val="00AA19BB"/>
    <w:rsid w:val="00AA1A17"/>
    <w:rsid w:val="00AA1DAB"/>
    <w:rsid w:val="00AA1DF1"/>
    <w:rsid w:val="00AA1DFA"/>
    <w:rsid w:val="00AA218D"/>
    <w:rsid w:val="00AA21D5"/>
    <w:rsid w:val="00AA23EB"/>
    <w:rsid w:val="00AA2F96"/>
    <w:rsid w:val="00AA3234"/>
    <w:rsid w:val="00AA34C9"/>
    <w:rsid w:val="00AA3EF6"/>
    <w:rsid w:val="00AA3F33"/>
    <w:rsid w:val="00AA40DF"/>
    <w:rsid w:val="00AA466D"/>
    <w:rsid w:val="00AA46AC"/>
    <w:rsid w:val="00AA4795"/>
    <w:rsid w:val="00AA4920"/>
    <w:rsid w:val="00AA5294"/>
    <w:rsid w:val="00AA5413"/>
    <w:rsid w:val="00AA547F"/>
    <w:rsid w:val="00AA5497"/>
    <w:rsid w:val="00AA57B0"/>
    <w:rsid w:val="00AA5BA6"/>
    <w:rsid w:val="00AA5C36"/>
    <w:rsid w:val="00AA5F0B"/>
    <w:rsid w:val="00AA620B"/>
    <w:rsid w:val="00AA69A9"/>
    <w:rsid w:val="00AA6E2E"/>
    <w:rsid w:val="00AA6EB8"/>
    <w:rsid w:val="00AA74AA"/>
    <w:rsid w:val="00AA74F5"/>
    <w:rsid w:val="00AA759D"/>
    <w:rsid w:val="00AA7852"/>
    <w:rsid w:val="00AA7F09"/>
    <w:rsid w:val="00AB023E"/>
    <w:rsid w:val="00AB0376"/>
    <w:rsid w:val="00AB0B19"/>
    <w:rsid w:val="00AB0EB0"/>
    <w:rsid w:val="00AB1006"/>
    <w:rsid w:val="00AB12AF"/>
    <w:rsid w:val="00AB14A2"/>
    <w:rsid w:val="00AB163E"/>
    <w:rsid w:val="00AB17F7"/>
    <w:rsid w:val="00AB1CF2"/>
    <w:rsid w:val="00AB20C1"/>
    <w:rsid w:val="00AB231C"/>
    <w:rsid w:val="00AB27EE"/>
    <w:rsid w:val="00AB325F"/>
    <w:rsid w:val="00AB339C"/>
    <w:rsid w:val="00AB346C"/>
    <w:rsid w:val="00AB3673"/>
    <w:rsid w:val="00AB3724"/>
    <w:rsid w:val="00AB3F2B"/>
    <w:rsid w:val="00AB45D1"/>
    <w:rsid w:val="00AB490F"/>
    <w:rsid w:val="00AB4C7A"/>
    <w:rsid w:val="00AB4CAD"/>
    <w:rsid w:val="00AB4EE0"/>
    <w:rsid w:val="00AB55ED"/>
    <w:rsid w:val="00AB6298"/>
    <w:rsid w:val="00AB6437"/>
    <w:rsid w:val="00AB6652"/>
    <w:rsid w:val="00AB6F1C"/>
    <w:rsid w:val="00AB706F"/>
    <w:rsid w:val="00AB710E"/>
    <w:rsid w:val="00AB7ABC"/>
    <w:rsid w:val="00AB7B2B"/>
    <w:rsid w:val="00AB7DDB"/>
    <w:rsid w:val="00AC0104"/>
    <w:rsid w:val="00AC0344"/>
    <w:rsid w:val="00AC047A"/>
    <w:rsid w:val="00AC0874"/>
    <w:rsid w:val="00AC0F12"/>
    <w:rsid w:val="00AC1180"/>
    <w:rsid w:val="00AC1352"/>
    <w:rsid w:val="00AC19BE"/>
    <w:rsid w:val="00AC1BED"/>
    <w:rsid w:val="00AC2760"/>
    <w:rsid w:val="00AC2D47"/>
    <w:rsid w:val="00AC2EA6"/>
    <w:rsid w:val="00AC2EF7"/>
    <w:rsid w:val="00AC2F5B"/>
    <w:rsid w:val="00AC2FD1"/>
    <w:rsid w:val="00AC388E"/>
    <w:rsid w:val="00AC3D3F"/>
    <w:rsid w:val="00AC4280"/>
    <w:rsid w:val="00AC472C"/>
    <w:rsid w:val="00AC4830"/>
    <w:rsid w:val="00AC491C"/>
    <w:rsid w:val="00AC49BD"/>
    <w:rsid w:val="00AC4AB8"/>
    <w:rsid w:val="00AC4AEB"/>
    <w:rsid w:val="00AC4FAE"/>
    <w:rsid w:val="00AC5276"/>
    <w:rsid w:val="00AC5A46"/>
    <w:rsid w:val="00AC5CF7"/>
    <w:rsid w:val="00AC5D57"/>
    <w:rsid w:val="00AC5DE9"/>
    <w:rsid w:val="00AC5E15"/>
    <w:rsid w:val="00AC66B9"/>
    <w:rsid w:val="00AC6746"/>
    <w:rsid w:val="00AC6DDA"/>
    <w:rsid w:val="00AC720C"/>
    <w:rsid w:val="00AC751F"/>
    <w:rsid w:val="00AC7AC2"/>
    <w:rsid w:val="00AC7F88"/>
    <w:rsid w:val="00AD027F"/>
    <w:rsid w:val="00AD06DD"/>
    <w:rsid w:val="00AD06FC"/>
    <w:rsid w:val="00AD0701"/>
    <w:rsid w:val="00AD08E2"/>
    <w:rsid w:val="00AD101A"/>
    <w:rsid w:val="00AD13D1"/>
    <w:rsid w:val="00AD1838"/>
    <w:rsid w:val="00AD1914"/>
    <w:rsid w:val="00AD1F3A"/>
    <w:rsid w:val="00AD2342"/>
    <w:rsid w:val="00AD2AB0"/>
    <w:rsid w:val="00AD2ABB"/>
    <w:rsid w:val="00AD2C63"/>
    <w:rsid w:val="00AD2F9D"/>
    <w:rsid w:val="00AD37CF"/>
    <w:rsid w:val="00AD408C"/>
    <w:rsid w:val="00AD4379"/>
    <w:rsid w:val="00AD48A4"/>
    <w:rsid w:val="00AD4903"/>
    <w:rsid w:val="00AD56DA"/>
    <w:rsid w:val="00AD58F7"/>
    <w:rsid w:val="00AD59C7"/>
    <w:rsid w:val="00AD6873"/>
    <w:rsid w:val="00AD6E23"/>
    <w:rsid w:val="00AD7097"/>
    <w:rsid w:val="00AD711E"/>
    <w:rsid w:val="00AD7132"/>
    <w:rsid w:val="00AD745C"/>
    <w:rsid w:val="00AE0CCC"/>
    <w:rsid w:val="00AE0F15"/>
    <w:rsid w:val="00AE22DD"/>
    <w:rsid w:val="00AE2591"/>
    <w:rsid w:val="00AE2C67"/>
    <w:rsid w:val="00AE3434"/>
    <w:rsid w:val="00AE37F3"/>
    <w:rsid w:val="00AE3C19"/>
    <w:rsid w:val="00AE429E"/>
    <w:rsid w:val="00AE4676"/>
    <w:rsid w:val="00AE4B14"/>
    <w:rsid w:val="00AE4C45"/>
    <w:rsid w:val="00AE4FF3"/>
    <w:rsid w:val="00AE50DD"/>
    <w:rsid w:val="00AE5128"/>
    <w:rsid w:val="00AE5733"/>
    <w:rsid w:val="00AE5DA4"/>
    <w:rsid w:val="00AE61A7"/>
    <w:rsid w:val="00AE689C"/>
    <w:rsid w:val="00AE6AD3"/>
    <w:rsid w:val="00AE6B03"/>
    <w:rsid w:val="00AE7011"/>
    <w:rsid w:val="00AE737F"/>
    <w:rsid w:val="00AE7618"/>
    <w:rsid w:val="00AE7844"/>
    <w:rsid w:val="00AE7949"/>
    <w:rsid w:val="00AE7C78"/>
    <w:rsid w:val="00AE7D04"/>
    <w:rsid w:val="00AF0AE8"/>
    <w:rsid w:val="00AF0C6F"/>
    <w:rsid w:val="00AF11A2"/>
    <w:rsid w:val="00AF14B6"/>
    <w:rsid w:val="00AF14DA"/>
    <w:rsid w:val="00AF151B"/>
    <w:rsid w:val="00AF15F6"/>
    <w:rsid w:val="00AF16B8"/>
    <w:rsid w:val="00AF1A32"/>
    <w:rsid w:val="00AF2503"/>
    <w:rsid w:val="00AF2766"/>
    <w:rsid w:val="00AF286E"/>
    <w:rsid w:val="00AF28C8"/>
    <w:rsid w:val="00AF2A23"/>
    <w:rsid w:val="00AF2A63"/>
    <w:rsid w:val="00AF351B"/>
    <w:rsid w:val="00AF35D3"/>
    <w:rsid w:val="00AF35D4"/>
    <w:rsid w:val="00AF3665"/>
    <w:rsid w:val="00AF37D9"/>
    <w:rsid w:val="00AF3971"/>
    <w:rsid w:val="00AF39BD"/>
    <w:rsid w:val="00AF3E7A"/>
    <w:rsid w:val="00AF3E9E"/>
    <w:rsid w:val="00AF4008"/>
    <w:rsid w:val="00AF415E"/>
    <w:rsid w:val="00AF423F"/>
    <w:rsid w:val="00AF43F4"/>
    <w:rsid w:val="00AF481C"/>
    <w:rsid w:val="00AF4F0C"/>
    <w:rsid w:val="00AF51C0"/>
    <w:rsid w:val="00AF5403"/>
    <w:rsid w:val="00AF5ADA"/>
    <w:rsid w:val="00AF5D69"/>
    <w:rsid w:val="00AF5EE2"/>
    <w:rsid w:val="00AF64CE"/>
    <w:rsid w:val="00AF6594"/>
    <w:rsid w:val="00AF6974"/>
    <w:rsid w:val="00AF6AFF"/>
    <w:rsid w:val="00AF6B80"/>
    <w:rsid w:val="00AF6D4D"/>
    <w:rsid w:val="00AF71FE"/>
    <w:rsid w:val="00AF72BC"/>
    <w:rsid w:val="00AF72CF"/>
    <w:rsid w:val="00AF7550"/>
    <w:rsid w:val="00AF76CD"/>
    <w:rsid w:val="00AF7764"/>
    <w:rsid w:val="00AF79FB"/>
    <w:rsid w:val="00AF7ACB"/>
    <w:rsid w:val="00B00303"/>
    <w:rsid w:val="00B003FF"/>
    <w:rsid w:val="00B00E2C"/>
    <w:rsid w:val="00B00FB1"/>
    <w:rsid w:val="00B01322"/>
    <w:rsid w:val="00B0139D"/>
    <w:rsid w:val="00B013F7"/>
    <w:rsid w:val="00B01457"/>
    <w:rsid w:val="00B01637"/>
    <w:rsid w:val="00B017BC"/>
    <w:rsid w:val="00B01BDF"/>
    <w:rsid w:val="00B01F2E"/>
    <w:rsid w:val="00B02196"/>
    <w:rsid w:val="00B02254"/>
    <w:rsid w:val="00B022A0"/>
    <w:rsid w:val="00B0242B"/>
    <w:rsid w:val="00B0248C"/>
    <w:rsid w:val="00B02505"/>
    <w:rsid w:val="00B027C2"/>
    <w:rsid w:val="00B02A09"/>
    <w:rsid w:val="00B02ACA"/>
    <w:rsid w:val="00B02B66"/>
    <w:rsid w:val="00B02BB1"/>
    <w:rsid w:val="00B02D4F"/>
    <w:rsid w:val="00B02F8D"/>
    <w:rsid w:val="00B036A6"/>
    <w:rsid w:val="00B03D4A"/>
    <w:rsid w:val="00B04212"/>
    <w:rsid w:val="00B04670"/>
    <w:rsid w:val="00B047E4"/>
    <w:rsid w:val="00B04A82"/>
    <w:rsid w:val="00B04D77"/>
    <w:rsid w:val="00B04F72"/>
    <w:rsid w:val="00B04FB3"/>
    <w:rsid w:val="00B053E4"/>
    <w:rsid w:val="00B05A16"/>
    <w:rsid w:val="00B05ACD"/>
    <w:rsid w:val="00B05AF3"/>
    <w:rsid w:val="00B05B8D"/>
    <w:rsid w:val="00B05BBC"/>
    <w:rsid w:val="00B063F5"/>
    <w:rsid w:val="00B0748E"/>
    <w:rsid w:val="00B0764D"/>
    <w:rsid w:val="00B0771D"/>
    <w:rsid w:val="00B07DD8"/>
    <w:rsid w:val="00B1021E"/>
    <w:rsid w:val="00B1027B"/>
    <w:rsid w:val="00B10369"/>
    <w:rsid w:val="00B10821"/>
    <w:rsid w:val="00B10C6C"/>
    <w:rsid w:val="00B10F26"/>
    <w:rsid w:val="00B11483"/>
    <w:rsid w:val="00B1163A"/>
    <w:rsid w:val="00B11686"/>
    <w:rsid w:val="00B11870"/>
    <w:rsid w:val="00B11D4F"/>
    <w:rsid w:val="00B11FA3"/>
    <w:rsid w:val="00B12725"/>
    <w:rsid w:val="00B12796"/>
    <w:rsid w:val="00B12A54"/>
    <w:rsid w:val="00B12BBF"/>
    <w:rsid w:val="00B133B7"/>
    <w:rsid w:val="00B1343E"/>
    <w:rsid w:val="00B1384B"/>
    <w:rsid w:val="00B13861"/>
    <w:rsid w:val="00B13945"/>
    <w:rsid w:val="00B13A73"/>
    <w:rsid w:val="00B13A9D"/>
    <w:rsid w:val="00B13FEB"/>
    <w:rsid w:val="00B14086"/>
    <w:rsid w:val="00B14835"/>
    <w:rsid w:val="00B14E5D"/>
    <w:rsid w:val="00B152E9"/>
    <w:rsid w:val="00B15BA2"/>
    <w:rsid w:val="00B15D0F"/>
    <w:rsid w:val="00B15DAE"/>
    <w:rsid w:val="00B15EF7"/>
    <w:rsid w:val="00B16455"/>
    <w:rsid w:val="00B1694C"/>
    <w:rsid w:val="00B169A2"/>
    <w:rsid w:val="00B16B88"/>
    <w:rsid w:val="00B16E5C"/>
    <w:rsid w:val="00B16F78"/>
    <w:rsid w:val="00B16F84"/>
    <w:rsid w:val="00B173AF"/>
    <w:rsid w:val="00B1743E"/>
    <w:rsid w:val="00B17484"/>
    <w:rsid w:val="00B177D4"/>
    <w:rsid w:val="00B1781A"/>
    <w:rsid w:val="00B17875"/>
    <w:rsid w:val="00B17997"/>
    <w:rsid w:val="00B17B2E"/>
    <w:rsid w:val="00B17D0F"/>
    <w:rsid w:val="00B202D7"/>
    <w:rsid w:val="00B210EE"/>
    <w:rsid w:val="00B21398"/>
    <w:rsid w:val="00B21E06"/>
    <w:rsid w:val="00B224DD"/>
    <w:rsid w:val="00B224EF"/>
    <w:rsid w:val="00B22606"/>
    <w:rsid w:val="00B22678"/>
    <w:rsid w:val="00B22808"/>
    <w:rsid w:val="00B2281F"/>
    <w:rsid w:val="00B229D8"/>
    <w:rsid w:val="00B22A51"/>
    <w:rsid w:val="00B22B86"/>
    <w:rsid w:val="00B22C6A"/>
    <w:rsid w:val="00B22D5D"/>
    <w:rsid w:val="00B23082"/>
    <w:rsid w:val="00B235D6"/>
    <w:rsid w:val="00B23896"/>
    <w:rsid w:val="00B23958"/>
    <w:rsid w:val="00B23B07"/>
    <w:rsid w:val="00B240A0"/>
    <w:rsid w:val="00B242D3"/>
    <w:rsid w:val="00B24931"/>
    <w:rsid w:val="00B252AA"/>
    <w:rsid w:val="00B25300"/>
    <w:rsid w:val="00B25838"/>
    <w:rsid w:val="00B25B39"/>
    <w:rsid w:val="00B25BDB"/>
    <w:rsid w:val="00B2611D"/>
    <w:rsid w:val="00B26186"/>
    <w:rsid w:val="00B26256"/>
    <w:rsid w:val="00B26464"/>
    <w:rsid w:val="00B2667B"/>
    <w:rsid w:val="00B26689"/>
    <w:rsid w:val="00B267DB"/>
    <w:rsid w:val="00B26AE9"/>
    <w:rsid w:val="00B26AF8"/>
    <w:rsid w:val="00B26B45"/>
    <w:rsid w:val="00B26F66"/>
    <w:rsid w:val="00B26F8E"/>
    <w:rsid w:val="00B27959"/>
    <w:rsid w:val="00B27ADE"/>
    <w:rsid w:val="00B27B55"/>
    <w:rsid w:val="00B27CC3"/>
    <w:rsid w:val="00B30034"/>
    <w:rsid w:val="00B300BC"/>
    <w:rsid w:val="00B300C5"/>
    <w:rsid w:val="00B30483"/>
    <w:rsid w:val="00B3097C"/>
    <w:rsid w:val="00B30DCB"/>
    <w:rsid w:val="00B30E7E"/>
    <w:rsid w:val="00B311F2"/>
    <w:rsid w:val="00B31253"/>
    <w:rsid w:val="00B31D39"/>
    <w:rsid w:val="00B3224D"/>
    <w:rsid w:val="00B32503"/>
    <w:rsid w:val="00B32653"/>
    <w:rsid w:val="00B32738"/>
    <w:rsid w:val="00B32971"/>
    <w:rsid w:val="00B329D7"/>
    <w:rsid w:val="00B32D40"/>
    <w:rsid w:val="00B32F49"/>
    <w:rsid w:val="00B331CF"/>
    <w:rsid w:val="00B3337A"/>
    <w:rsid w:val="00B334D4"/>
    <w:rsid w:val="00B3353F"/>
    <w:rsid w:val="00B33C9B"/>
    <w:rsid w:val="00B34237"/>
    <w:rsid w:val="00B344FD"/>
    <w:rsid w:val="00B34843"/>
    <w:rsid w:val="00B34AFF"/>
    <w:rsid w:val="00B34CAA"/>
    <w:rsid w:val="00B34DE8"/>
    <w:rsid w:val="00B34EA6"/>
    <w:rsid w:val="00B352E5"/>
    <w:rsid w:val="00B354C5"/>
    <w:rsid w:val="00B35D75"/>
    <w:rsid w:val="00B3623B"/>
    <w:rsid w:val="00B362A1"/>
    <w:rsid w:val="00B3632C"/>
    <w:rsid w:val="00B365D9"/>
    <w:rsid w:val="00B366D0"/>
    <w:rsid w:val="00B368A7"/>
    <w:rsid w:val="00B36994"/>
    <w:rsid w:val="00B36BD0"/>
    <w:rsid w:val="00B36C7B"/>
    <w:rsid w:val="00B36E93"/>
    <w:rsid w:val="00B36EFD"/>
    <w:rsid w:val="00B371F5"/>
    <w:rsid w:val="00B37249"/>
    <w:rsid w:val="00B374AC"/>
    <w:rsid w:val="00B37C98"/>
    <w:rsid w:val="00B4021D"/>
    <w:rsid w:val="00B4026A"/>
    <w:rsid w:val="00B406DF"/>
    <w:rsid w:val="00B407A0"/>
    <w:rsid w:val="00B4111E"/>
    <w:rsid w:val="00B41296"/>
    <w:rsid w:val="00B412DE"/>
    <w:rsid w:val="00B4174C"/>
    <w:rsid w:val="00B41B1B"/>
    <w:rsid w:val="00B41D11"/>
    <w:rsid w:val="00B4265A"/>
    <w:rsid w:val="00B4272C"/>
    <w:rsid w:val="00B42BE4"/>
    <w:rsid w:val="00B42DC0"/>
    <w:rsid w:val="00B43710"/>
    <w:rsid w:val="00B4371A"/>
    <w:rsid w:val="00B438BD"/>
    <w:rsid w:val="00B44208"/>
    <w:rsid w:val="00B444A7"/>
    <w:rsid w:val="00B44B95"/>
    <w:rsid w:val="00B44C0E"/>
    <w:rsid w:val="00B44CAF"/>
    <w:rsid w:val="00B450BA"/>
    <w:rsid w:val="00B45B63"/>
    <w:rsid w:val="00B45C48"/>
    <w:rsid w:val="00B46276"/>
    <w:rsid w:val="00B467EB"/>
    <w:rsid w:val="00B46985"/>
    <w:rsid w:val="00B46F41"/>
    <w:rsid w:val="00B46F8B"/>
    <w:rsid w:val="00B471DB"/>
    <w:rsid w:val="00B47240"/>
    <w:rsid w:val="00B47413"/>
    <w:rsid w:val="00B47449"/>
    <w:rsid w:val="00B47C75"/>
    <w:rsid w:val="00B47DDE"/>
    <w:rsid w:val="00B500A9"/>
    <w:rsid w:val="00B50489"/>
    <w:rsid w:val="00B50D9C"/>
    <w:rsid w:val="00B51541"/>
    <w:rsid w:val="00B51B74"/>
    <w:rsid w:val="00B51E17"/>
    <w:rsid w:val="00B52028"/>
    <w:rsid w:val="00B522EF"/>
    <w:rsid w:val="00B52380"/>
    <w:rsid w:val="00B5257E"/>
    <w:rsid w:val="00B52F22"/>
    <w:rsid w:val="00B52F52"/>
    <w:rsid w:val="00B532A3"/>
    <w:rsid w:val="00B53AB8"/>
    <w:rsid w:val="00B53B4A"/>
    <w:rsid w:val="00B53C25"/>
    <w:rsid w:val="00B54011"/>
    <w:rsid w:val="00B54040"/>
    <w:rsid w:val="00B54C48"/>
    <w:rsid w:val="00B54F2A"/>
    <w:rsid w:val="00B55361"/>
    <w:rsid w:val="00B55920"/>
    <w:rsid w:val="00B55C82"/>
    <w:rsid w:val="00B55ED0"/>
    <w:rsid w:val="00B55EFD"/>
    <w:rsid w:val="00B5624E"/>
    <w:rsid w:val="00B56A01"/>
    <w:rsid w:val="00B56BF1"/>
    <w:rsid w:val="00B570E6"/>
    <w:rsid w:val="00B576E8"/>
    <w:rsid w:val="00B57ADC"/>
    <w:rsid w:val="00B57B0E"/>
    <w:rsid w:val="00B57C27"/>
    <w:rsid w:val="00B600B6"/>
    <w:rsid w:val="00B60BCC"/>
    <w:rsid w:val="00B611B6"/>
    <w:rsid w:val="00B61C04"/>
    <w:rsid w:val="00B62108"/>
    <w:rsid w:val="00B62141"/>
    <w:rsid w:val="00B62222"/>
    <w:rsid w:val="00B622DF"/>
    <w:rsid w:val="00B623E0"/>
    <w:rsid w:val="00B626D3"/>
    <w:rsid w:val="00B62789"/>
    <w:rsid w:val="00B627D6"/>
    <w:rsid w:val="00B62808"/>
    <w:rsid w:val="00B62861"/>
    <w:rsid w:val="00B62AB8"/>
    <w:rsid w:val="00B62C9D"/>
    <w:rsid w:val="00B6303B"/>
    <w:rsid w:val="00B63283"/>
    <w:rsid w:val="00B6365C"/>
    <w:rsid w:val="00B63722"/>
    <w:rsid w:val="00B63B6E"/>
    <w:rsid w:val="00B63DCA"/>
    <w:rsid w:val="00B64193"/>
    <w:rsid w:val="00B64275"/>
    <w:rsid w:val="00B64C59"/>
    <w:rsid w:val="00B64F06"/>
    <w:rsid w:val="00B65927"/>
    <w:rsid w:val="00B65D0B"/>
    <w:rsid w:val="00B663A4"/>
    <w:rsid w:val="00B66820"/>
    <w:rsid w:val="00B66B2E"/>
    <w:rsid w:val="00B66DC6"/>
    <w:rsid w:val="00B66E3C"/>
    <w:rsid w:val="00B67249"/>
    <w:rsid w:val="00B67604"/>
    <w:rsid w:val="00B67DED"/>
    <w:rsid w:val="00B7023C"/>
    <w:rsid w:val="00B70369"/>
    <w:rsid w:val="00B70761"/>
    <w:rsid w:val="00B7080D"/>
    <w:rsid w:val="00B70909"/>
    <w:rsid w:val="00B70FC3"/>
    <w:rsid w:val="00B71F98"/>
    <w:rsid w:val="00B7202F"/>
    <w:rsid w:val="00B727B2"/>
    <w:rsid w:val="00B72DF1"/>
    <w:rsid w:val="00B72E06"/>
    <w:rsid w:val="00B73165"/>
    <w:rsid w:val="00B73291"/>
    <w:rsid w:val="00B73ADE"/>
    <w:rsid w:val="00B73FA5"/>
    <w:rsid w:val="00B7411B"/>
    <w:rsid w:val="00B7418B"/>
    <w:rsid w:val="00B74220"/>
    <w:rsid w:val="00B74E10"/>
    <w:rsid w:val="00B751CC"/>
    <w:rsid w:val="00B7521C"/>
    <w:rsid w:val="00B75221"/>
    <w:rsid w:val="00B752C8"/>
    <w:rsid w:val="00B7583E"/>
    <w:rsid w:val="00B75916"/>
    <w:rsid w:val="00B75A40"/>
    <w:rsid w:val="00B76000"/>
    <w:rsid w:val="00B76513"/>
    <w:rsid w:val="00B76557"/>
    <w:rsid w:val="00B767F7"/>
    <w:rsid w:val="00B769AA"/>
    <w:rsid w:val="00B76B69"/>
    <w:rsid w:val="00B77B2D"/>
    <w:rsid w:val="00B8026A"/>
    <w:rsid w:val="00B8053A"/>
    <w:rsid w:val="00B806D1"/>
    <w:rsid w:val="00B80BFF"/>
    <w:rsid w:val="00B80C18"/>
    <w:rsid w:val="00B80D46"/>
    <w:rsid w:val="00B813D3"/>
    <w:rsid w:val="00B81578"/>
    <w:rsid w:val="00B81598"/>
    <w:rsid w:val="00B817C6"/>
    <w:rsid w:val="00B81A83"/>
    <w:rsid w:val="00B821E5"/>
    <w:rsid w:val="00B823A7"/>
    <w:rsid w:val="00B825F2"/>
    <w:rsid w:val="00B82755"/>
    <w:rsid w:val="00B82780"/>
    <w:rsid w:val="00B827AD"/>
    <w:rsid w:val="00B82A77"/>
    <w:rsid w:val="00B82B07"/>
    <w:rsid w:val="00B83A41"/>
    <w:rsid w:val="00B83AA0"/>
    <w:rsid w:val="00B83AE9"/>
    <w:rsid w:val="00B83C3E"/>
    <w:rsid w:val="00B8419E"/>
    <w:rsid w:val="00B847B1"/>
    <w:rsid w:val="00B84B2D"/>
    <w:rsid w:val="00B84C81"/>
    <w:rsid w:val="00B84D2E"/>
    <w:rsid w:val="00B850DF"/>
    <w:rsid w:val="00B85125"/>
    <w:rsid w:val="00B85ABA"/>
    <w:rsid w:val="00B85D68"/>
    <w:rsid w:val="00B85E98"/>
    <w:rsid w:val="00B85FAF"/>
    <w:rsid w:val="00B864F0"/>
    <w:rsid w:val="00B867E7"/>
    <w:rsid w:val="00B86B44"/>
    <w:rsid w:val="00B870A7"/>
    <w:rsid w:val="00B876E5"/>
    <w:rsid w:val="00B87B59"/>
    <w:rsid w:val="00B87DBA"/>
    <w:rsid w:val="00B87DF4"/>
    <w:rsid w:val="00B90139"/>
    <w:rsid w:val="00B9047F"/>
    <w:rsid w:val="00B9080B"/>
    <w:rsid w:val="00B90894"/>
    <w:rsid w:val="00B916A5"/>
    <w:rsid w:val="00B91BD4"/>
    <w:rsid w:val="00B91E85"/>
    <w:rsid w:val="00B92225"/>
    <w:rsid w:val="00B93208"/>
    <w:rsid w:val="00B934D3"/>
    <w:rsid w:val="00B935B2"/>
    <w:rsid w:val="00B93BD5"/>
    <w:rsid w:val="00B9458F"/>
    <w:rsid w:val="00B94604"/>
    <w:rsid w:val="00B94701"/>
    <w:rsid w:val="00B947A0"/>
    <w:rsid w:val="00B94B2F"/>
    <w:rsid w:val="00B94CFC"/>
    <w:rsid w:val="00B95213"/>
    <w:rsid w:val="00B952D0"/>
    <w:rsid w:val="00B95301"/>
    <w:rsid w:val="00B95481"/>
    <w:rsid w:val="00B96B69"/>
    <w:rsid w:val="00B970F5"/>
    <w:rsid w:val="00B97391"/>
    <w:rsid w:val="00BA06E4"/>
    <w:rsid w:val="00BA1050"/>
    <w:rsid w:val="00BA124B"/>
    <w:rsid w:val="00BA1633"/>
    <w:rsid w:val="00BA18E2"/>
    <w:rsid w:val="00BA1B95"/>
    <w:rsid w:val="00BA1E0F"/>
    <w:rsid w:val="00BA1E26"/>
    <w:rsid w:val="00BA22C6"/>
    <w:rsid w:val="00BA27C8"/>
    <w:rsid w:val="00BA32CD"/>
    <w:rsid w:val="00BA3A0D"/>
    <w:rsid w:val="00BA3B42"/>
    <w:rsid w:val="00BA3CEA"/>
    <w:rsid w:val="00BA3D71"/>
    <w:rsid w:val="00BA40A3"/>
    <w:rsid w:val="00BA428D"/>
    <w:rsid w:val="00BA4390"/>
    <w:rsid w:val="00BA4551"/>
    <w:rsid w:val="00BA45FC"/>
    <w:rsid w:val="00BA4B07"/>
    <w:rsid w:val="00BA4E02"/>
    <w:rsid w:val="00BA4F01"/>
    <w:rsid w:val="00BA5D2D"/>
    <w:rsid w:val="00BA6093"/>
    <w:rsid w:val="00BA63CD"/>
    <w:rsid w:val="00BA65F4"/>
    <w:rsid w:val="00BA6F90"/>
    <w:rsid w:val="00BA7098"/>
    <w:rsid w:val="00BA71A7"/>
    <w:rsid w:val="00BA728F"/>
    <w:rsid w:val="00BA732E"/>
    <w:rsid w:val="00BA75C3"/>
    <w:rsid w:val="00BA765E"/>
    <w:rsid w:val="00BA78E0"/>
    <w:rsid w:val="00BA7AE3"/>
    <w:rsid w:val="00BB0227"/>
    <w:rsid w:val="00BB03D3"/>
    <w:rsid w:val="00BB0EEB"/>
    <w:rsid w:val="00BB0F62"/>
    <w:rsid w:val="00BB0FA7"/>
    <w:rsid w:val="00BB14F5"/>
    <w:rsid w:val="00BB1581"/>
    <w:rsid w:val="00BB15E4"/>
    <w:rsid w:val="00BB19D5"/>
    <w:rsid w:val="00BB1A63"/>
    <w:rsid w:val="00BB1CB8"/>
    <w:rsid w:val="00BB1E4C"/>
    <w:rsid w:val="00BB2173"/>
    <w:rsid w:val="00BB2581"/>
    <w:rsid w:val="00BB2645"/>
    <w:rsid w:val="00BB272B"/>
    <w:rsid w:val="00BB285C"/>
    <w:rsid w:val="00BB3743"/>
    <w:rsid w:val="00BB3977"/>
    <w:rsid w:val="00BB39E6"/>
    <w:rsid w:val="00BB3A5F"/>
    <w:rsid w:val="00BB3DC3"/>
    <w:rsid w:val="00BB3DEF"/>
    <w:rsid w:val="00BB3ED9"/>
    <w:rsid w:val="00BB3F1D"/>
    <w:rsid w:val="00BB3F85"/>
    <w:rsid w:val="00BB417E"/>
    <w:rsid w:val="00BB463F"/>
    <w:rsid w:val="00BB5280"/>
    <w:rsid w:val="00BB56C1"/>
    <w:rsid w:val="00BB56C9"/>
    <w:rsid w:val="00BB5918"/>
    <w:rsid w:val="00BB5DC4"/>
    <w:rsid w:val="00BB5F00"/>
    <w:rsid w:val="00BB65CF"/>
    <w:rsid w:val="00BB71DE"/>
    <w:rsid w:val="00BB7C36"/>
    <w:rsid w:val="00BB7CCF"/>
    <w:rsid w:val="00BB7DBB"/>
    <w:rsid w:val="00BC0211"/>
    <w:rsid w:val="00BC043B"/>
    <w:rsid w:val="00BC06D7"/>
    <w:rsid w:val="00BC0793"/>
    <w:rsid w:val="00BC0A2D"/>
    <w:rsid w:val="00BC11B4"/>
    <w:rsid w:val="00BC16BC"/>
    <w:rsid w:val="00BC1849"/>
    <w:rsid w:val="00BC1903"/>
    <w:rsid w:val="00BC210E"/>
    <w:rsid w:val="00BC241F"/>
    <w:rsid w:val="00BC258F"/>
    <w:rsid w:val="00BC2637"/>
    <w:rsid w:val="00BC265A"/>
    <w:rsid w:val="00BC2966"/>
    <w:rsid w:val="00BC2A79"/>
    <w:rsid w:val="00BC3098"/>
    <w:rsid w:val="00BC32AC"/>
    <w:rsid w:val="00BC3410"/>
    <w:rsid w:val="00BC3A25"/>
    <w:rsid w:val="00BC3ABD"/>
    <w:rsid w:val="00BC418A"/>
    <w:rsid w:val="00BC45AF"/>
    <w:rsid w:val="00BC4BD7"/>
    <w:rsid w:val="00BC4D79"/>
    <w:rsid w:val="00BC4FE3"/>
    <w:rsid w:val="00BC5259"/>
    <w:rsid w:val="00BC52B8"/>
    <w:rsid w:val="00BC52FD"/>
    <w:rsid w:val="00BC56CF"/>
    <w:rsid w:val="00BC609D"/>
    <w:rsid w:val="00BC6216"/>
    <w:rsid w:val="00BC6718"/>
    <w:rsid w:val="00BC6A1D"/>
    <w:rsid w:val="00BC6B97"/>
    <w:rsid w:val="00BC7B41"/>
    <w:rsid w:val="00BC7DB2"/>
    <w:rsid w:val="00BD0174"/>
    <w:rsid w:val="00BD0687"/>
    <w:rsid w:val="00BD090E"/>
    <w:rsid w:val="00BD098E"/>
    <w:rsid w:val="00BD09A4"/>
    <w:rsid w:val="00BD11FD"/>
    <w:rsid w:val="00BD1550"/>
    <w:rsid w:val="00BD17E1"/>
    <w:rsid w:val="00BD1C48"/>
    <w:rsid w:val="00BD1F83"/>
    <w:rsid w:val="00BD2021"/>
    <w:rsid w:val="00BD216C"/>
    <w:rsid w:val="00BD21AF"/>
    <w:rsid w:val="00BD297F"/>
    <w:rsid w:val="00BD39E2"/>
    <w:rsid w:val="00BD3AC8"/>
    <w:rsid w:val="00BD3B0E"/>
    <w:rsid w:val="00BD3D72"/>
    <w:rsid w:val="00BD3E69"/>
    <w:rsid w:val="00BD4595"/>
    <w:rsid w:val="00BD4658"/>
    <w:rsid w:val="00BD4842"/>
    <w:rsid w:val="00BD4AC4"/>
    <w:rsid w:val="00BD4EDB"/>
    <w:rsid w:val="00BD58C4"/>
    <w:rsid w:val="00BD5B4B"/>
    <w:rsid w:val="00BD5D61"/>
    <w:rsid w:val="00BD5DCD"/>
    <w:rsid w:val="00BD6216"/>
    <w:rsid w:val="00BD6293"/>
    <w:rsid w:val="00BD6FB6"/>
    <w:rsid w:val="00BD731A"/>
    <w:rsid w:val="00BD75E2"/>
    <w:rsid w:val="00BD75FB"/>
    <w:rsid w:val="00BD761B"/>
    <w:rsid w:val="00BD7E10"/>
    <w:rsid w:val="00BE0234"/>
    <w:rsid w:val="00BE030E"/>
    <w:rsid w:val="00BE039D"/>
    <w:rsid w:val="00BE0B54"/>
    <w:rsid w:val="00BE105E"/>
    <w:rsid w:val="00BE117E"/>
    <w:rsid w:val="00BE1371"/>
    <w:rsid w:val="00BE149C"/>
    <w:rsid w:val="00BE1CA5"/>
    <w:rsid w:val="00BE1DFA"/>
    <w:rsid w:val="00BE2367"/>
    <w:rsid w:val="00BE296E"/>
    <w:rsid w:val="00BE32A0"/>
    <w:rsid w:val="00BE3472"/>
    <w:rsid w:val="00BE38D9"/>
    <w:rsid w:val="00BE3C78"/>
    <w:rsid w:val="00BE406A"/>
    <w:rsid w:val="00BE40F9"/>
    <w:rsid w:val="00BE4465"/>
    <w:rsid w:val="00BE4481"/>
    <w:rsid w:val="00BE44D8"/>
    <w:rsid w:val="00BE47D2"/>
    <w:rsid w:val="00BE519A"/>
    <w:rsid w:val="00BE5EEF"/>
    <w:rsid w:val="00BE5F02"/>
    <w:rsid w:val="00BE6963"/>
    <w:rsid w:val="00BE6A6F"/>
    <w:rsid w:val="00BE6A70"/>
    <w:rsid w:val="00BE6F3A"/>
    <w:rsid w:val="00BE6F6D"/>
    <w:rsid w:val="00BE75BF"/>
    <w:rsid w:val="00BE7F1D"/>
    <w:rsid w:val="00BF0371"/>
    <w:rsid w:val="00BF040D"/>
    <w:rsid w:val="00BF0D18"/>
    <w:rsid w:val="00BF170F"/>
    <w:rsid w:val="00BF19EC"/>
    <w:rsid w:val="00BF1DFA"/>
    <w:rsid w:val="00BF1F40"/>
    <w:rsid w:val="00BF1F46"/>
    <w:rsid w:val="00BF2272"/>
    <w:rsid w:val="00BF239D"/>
    <w:rsid w:val="00BF25DB"/>
    <w:rsid w:val="00BF2667"/>
    <w:rsid w:val="00BF2BC6"/>
    <w:rsid w:val="00BF2D2D"/>
    <w:rsid w:val="00BF2D32"/>
    <w:rsid w:val="00BF3301"/>
    <w:rsid w:val="00BF331A"/>
    <w:rsid w:val="00BF3932"/>
    <w:rsid w:val="00BF3A4F"/>
    <w:rsid w:val="00BF3B1A"/>
    <w:rsid w:val="00BF40D9"/>
    <w:rsid w:val="00BF41A3"/>
    <w:rsid w:val="00BF43A8"/>
    <w:rsid w:val="00BF4932"/>
    <w:rsid w:val="00BF4A18"/>
    <w:rsid w:val="00BF4AA3"/>
    <w:rsid w:val="00BF4F3C"/>
    <w:rsid w:val="00BF4FDA"/>
    <w:rsid w:val="00BF57FC"/>
    <w:rsid w:val="00BF5920"/>
    <w:rsid w:val="00BF613D"/>
    <w:rsid w:val="00BF6471"/>
    <w:rsid w:val="00BF6782"/>
    <w:rsid w:val="00BF6AE2"/>
    <w:rsid w:val="00BF6CE2"/>
    <w:rsid w:val="00BF6FFF"/>
    <w:rsid w:val="00BF71ED"/>
    <w:rsid w:val="00BF72B5"/>
    <w:rsid w:val="00BF747E"/>
    <w:rsid w:val="00BF7838"/>
    <w:rsid w:val="00BF7B0D"/>
    <w:rsid w:val="00BF7FD0"/>
    <w:rsid w:val="00C000A1"/>
    <w:rsid w:val="00C004F2"/>
    <w:rsid w:val="00C00536"/>
    <w:rsid w:val="00C0066F"/>
    <w:rsid w:val="00C006EA"/>
    <w:rsid w:val="00C00726"/>
    <w:rsid w:val="00C007FC"/>
    <w:rsid w:val="00C009C7"/>
    <w:rsid w:val="00C01555"/>
    <w:rsid w:val="00C01A97"/>
    <w:rsid w:val="00C024B2"/>
    <w:rsid w:val="00C02A98"/>
    <w:rsid w:val="00C02AD1"/>
    <w:rsid w:val="00C035BE"/>
    <w:rsid w:val="00C03A5F"/>
    <w:rsid w:val="00C03B8A"/>
    <w:rsid w:val="00C03FE8"/>
    <w:rsid w:val="00C03FEE"/>
    <w:rsid w:val="00C0418A"/>
    <w:rsid w:val="00C04AD9"/>
    <w:rsid w:val="00C04FB0"/>
    <w:rsid w:val="00C0561A"/>
    <w:rsid w:val="00C05784"/>
    <w:rsid w:val="00C058EF"/>
    <w:rsid w:val="00C05BF2"/>
    <w:rsid w:val="00C06860"/>
    <w:rsid w:val="00C06B34"/>
    <w:rsid w:val="00C06C85"/>
    <w:rsid w:val="00C07041"/>
    <w:rsid w:val="00C0708F"/>
    <w:rsid w:val="00C07267"/>
    <w:rsid w:val="00C07532"/>
    <w:rsid w:val="00C07549"/>
    <w:rsid w:val="00C0791D"/>
    <w:rsid w:val="00C07A74"/>
    <w:rsid w:val="00C07FB2"/>
    <w:rsid w:val="00C1010B"/>
    <w:rsid w:val="00C11333"/>
    <w:rsid w:val="00C11369"/>
    <w:rsid w:val="00C11400"/>
    <w:rsid w:val="00C11F5E"/>
    <w:rsid w:val="00C11F7E"/>
    <w:rsid w:val="00C1257B"/>
    <w:rsid w:val="00C12908"/>
    <w:rsid w:val="00C13A98"/>
    <w:rsid w:val="00C13B7E"/>
    <w:rsid w:val="00C13CCC"/>
    <w:rsid w:val="00C13CCF"/>
    <w:rsid w:val="00C13DE0"/>
    <w:rsid w:val="00C13EC9"/>
    <w:rsid w:val="00C14197"/>
    <w:rsid w:val="00C1427A"/>
    <w:rsid w:val="00C14740"/>
    <w:rsid w:val="00C148EF"/>
    <w:rsid w:val="00C14F27"/>
    <w:rsid w:val="00C14F4D"/>
    <w:rsid w:val="00C15229"/>
    <w:rsid w:val="00C153DF"/>
    <w:rsid w:val="00C154ED"/>
    <w:rsid w:val="00C158AA"/>
    <w:rsid w:val="00C1591C"/>
    <w:rsid w:val="00C15B57"/>
    <w:rsid w:val="00C15C42"/>
    <w:rsid w:val="00C16833"/>
    <w:rsid w:val="00C16857"/>
    <w:rsid w:val="00C16D70"/>
    <w:rsid w:val="00C170B0"/>
    <w:rsid w:val="00C17512"/>
    <w:rsid w:val="00C1775B"/>
    <w:rsid w:val="00C17B52"/>
    <w:rsid w:val="00C20000"/>
    <w:rsid w:val="00C203BA"/>
    <w:rsid w:val="00C203D2"/>
    <w:rsid w:val="00C203EB"/>
    <w:rsid w:val="00C2056B"/>
    <w:rsid w:val="00C206FD"/>
    <w:rsid w:val="00C20B4B"/>
    <w:rsid w:val="00C20D86"/>
    <w:rsid w:val="00C20ED2"/>
    <w:rsid w:val="00C21039"/>
    <w:rsid w:val="00C212DE"/>
    <w:rsid w:val="00C2137B"/>
    <w:rsid w:val="00C213A1"/>
    <w:rsid w:val="00C214E7"/>
    <w:rsid w:val="00C21B44"/>
    <w:rsid w:val="00C229BA"/>
    <w:rsid w:val="00C22CB6"/>
    <w:rsid w:val="00C22F62"/>
    <w:rsid w:val="00C236E4"/>
    <w:rsid w:val="00C23A79"/>
    <w:rsid w:val="00C23DBC"/>
    <w:rsid w:val="00C24096"/>
    <w:rsid w:val="00C24178"/>
    <w:rsid w:val="00C2434D"/>
    <w:rsid w:val="00C24988"/>
    <w:rsid w:val="00C256DD"/>
    <w:rsid w:val="00C2599F"/>
    <w:rsid w:val="00C25CCC"/>
    <w:rsid w:val="00C2612A"/>
    <w:rsid w:val="00C2622F"/>
    <w:rsid w:val="00C26569"/>
    <w:rsid w:val="00C268E6"/>
    <w:rsid w:val="00C26BB5"/>
    <w:rsid w:val="00C27751"/>
    <w:rsid w:val="00C27990"/>
    <w:rsid w:val="00C27A23"/>
    <w:rsid w:val="00C27D97"/>
    <w:rsid w:val="00C30317"/>
    <w:rsid w:val="00C303EC"/>
    <w:rsid w:val="00C304D5"/>
    <w:rsid w:val="00C3063D"/>
    <w:rsid w:val="00C307FF"/>
    <w:rsid w:val="00C309D6"/>
    <w:rsid w:val="00C30B3A"/>
    <w:rsid w:val="00C30F8B"/>
    <w:rsid w:val="00C31049"/>
    <w:rsid w:val="00C31068"/>
    <w:rsid w:val="00C3159A"/>
    <w:rsid w:val="00C31887"/>
    <w:rsid w:val="00C31B7E"/>
    <w:rsid w:val="00C3236B"/>
    <w:rsid w:val="00C32409"/>
    <w:rsid w:val="00C32BAD"/>
    <w:rsid w:val="00C32FDE"/>
    <w:rsid w:val="00C3359C"/>
    <w:rsid w:val="00C337D6"/>
    <w:rsid w:val="00C33A33"/>
    <w:rsid w:val="00C33DBC"/>
    <w:rsid w:val="00C33F5E"/>
    <w:rsid w:val="00C346C1"/>
    <w:rsid w:val="00C3477A"/>
    <w:rsid w:val="00C34AC8"/>
    <w:rsid w:val="00C34D13"/>
    <w:rsid w:val="00C35B11"/>
    <w:rsid w:val="00C35B2D"/>
    <w:rsid w:val="00C36414"/>
    <w:rsid w:val="00C36642"/>
    <w:rsid w:val="00C36DF2"/>
    <w:rsid w:val="00C36E0D"/>
    <w:rsid w:val="00C36E5E"/>
    <w:rsid w:val="00C36F71"/>
    <w:rsid w:val="00C3712F"/>
    <w:rsid w:val="00C372BF"/>
    <w:rsid w:val="00C3785B"/>
    <w:rsid w:val="00C37966"/>
    <w:rsid w:val="00C37A7B"/>
    <w:rsid w:val="00C37B49"/>
    <w:rsid w:val="00C37B9D"/>
    <w:rsid w:val="00C37DFE"/>
    <w:rsid w:val="00C401C6"/>
    <w:rsid w:val="00C4025A"/>
    <w:rsid w:val="00C40D7F"/>
    <w:rsid w:val="00C40DC2"/>
    <w:rsid w:val="00C40DE9"/>
    <w:rsid w:val="00C40ECB"/>
    <w:rsid w:val="00C410D0"/>
    <w:rsid w:val="00C4168F"/>
    <w:rsid w:val="00C418B5"/>
    <w:rsid w:val="00C41D57"/>
    <w:rsid w:val="00C41E38"/>
    <w:rsid w:val="00C42012"/>
    <w:rsid w:val="00C4205A"/>
    <w:rsid w:val="00C428DD"/>
    <w:rsid w:val="00C42A73"/>
    <w:rsid w:val="00C42DCF"/>
    <w:rsid w:val="00C43037"/>
    <w:rsid w:val="00C43300"/>
    <w:rsid w:val="00C43711"/>
    <w:rsid w:val="00C43949"/>
    <w:rsid w:val="00C43F6E"/>
    <w:rsid w:val="00C44865"/>
    <w:rsid w:val="00C44D13"/>
    <w:rsid w:val="00C4520F"/>
    <w:rsid w:val="00C457EE"/>
    <w:rsid w:val="00C458C5"/>
    <w:rsid w:val="00C45B56"/>
    <w:rsid w:val="00C45E06"/>
    <w:rsid w:val="00C46046"/>
    <w:rsid w:val="00C462B6"/>
    <w:rsid w:val="00C466DC"/>
    <w:rsid w:val="00C467E5"/>
    <w:rsid w:val="00C4683C"/>
    <w:rsid w:val="00C46A5A"/>
    <w:rsid w:val="00C4718A"/>
    <w:rsid w:val="00C4731B"/>
    <w:rsid w:val="00C479DF"/>
    <w:rsid w:val="00C47EF4"/>
    <w:rsid w:val="00C5001E"/>
    <w:rsid w:val="00C50206"/>
    <w:rsid w:val="00C50674"/>
    <w:rsid w:val="00C508EF"/>
    <w:rsid w:val="00C50AD9"/>
    <w:rsid w:val="00C50E06"/>
    <w:rsid w:val="00C51BA8"/>
    <w:rsid w:val="00C51CE0"/>
    <w:rsid w:val="00C52208"/>
    <w:rsid w:val="00C52719"/>
    <w:rsid w:val="00C5276E"/>
    <w:rsid w:val="00C527BA"/>
    <w:rsid w:val="00C52D27"/>
    <w:rsid w:val="00C52DCF"/>
    <w:rsid w:val="00C53073"/>
    <w:rsid w:val="00C532BF"/>
    <w:rsid w:val="00C53421"/>
    <w:rsid w:val="00C543FB"/>
    <w:rsid w:val="00C54570"/>
    <w:rsid w:val="00C5497B"/>
    <w:rsid w:val="00C54B7D"/>
    <w:rsid w:val="00C54CBB"/>
    <w:rsid w:val="00C54D05"/>
    <w:rsid w:val="00C55574"/>
    <w:rsid w:val="00C556CB"/>
    <w:rsid w:val="00C55A69"/>
    <w:rsid w:val="00C5600C"/>
    <w:rsid w:val="00C560EB"/>
    <w:rsid w:val="00C56318"/>
    <w:rsid w:val="00C563BA"/>
    <w:rsid w:val="00C572BA"/>
    <w:rsid w:val="00C57353"/>
    <w:rsid w:val="00C5781B"/>
    <w:rsid w:val="00C57C1E"/>
    <w:rsid w:val="00C6010A"/>
    <w:rsid w:val="00C60286"/>
    <w:rsid w:val="00C60389"/>
    <w:rsid w:val="00C604B3"/>
    <w:rsid w:val="00C60595"/>
    <w:rsid w:val="00C605C5"/>
    <w:rsid w:val="00C60AD7"/>
    <w:rsid w:val="00C60D41"/>
    <w:rsid w:val="00C60E6A"/>
    <w:rsid w:val="00C61165"/>
    <w:rsid w:val="00C6219F"/>
    <w:rsid w:val="00C6248D"/>
    <w:rsid w:val="00C62608"/>
    <w:rsid w:val="00C630BF"/>
    <w:rsid w:val="00C63A55"/>
    <w:rsid w:val="00C6408C"/>
    <w:rsid w:val="00C641D0"/>
    <w:rsid w:val="00C64741"/>
    <w:rsid w:val="00C6499A"/>
    <w:rsid w:val="00C64C6D"/>
    <w:rsid w:val="00C6516B"/>
    <w:rsid w:val="00C657CF"/>
    <w:rsid w:val="00C65C17"/>
    <w:rsid w:val="00C65C18"/>
    <w:rsid w:val="00C66520"/>
    <w:rsid w:val="00C666C8"/>
    <w:rsid w:val="00C66D1B"/>
    <w:rsid w:val="00C67153"/>
    <w:rsid w:val="00C678EE"/>
    <w:rsid w:val="00C67AB1"/>
    <w:rsid w:val="00C7039C"/>
    <w:rsid w:val="00C703FF"/>
    <w:rsid w:val="00C70481"/>
    <w:rsid w:val="00C708B0"/>
    <w:rsid w:val="00C70C2F"/>
    <w:rsid w:val="00C70F2F"/>
    <w:rsid w:val="00C71492"/>
    <w:rsid w:val="00C715FA"/>
    <w:rsid w:val="00C71A18"/>
    <w:rsid w:val="00C71A4C"/>
    <w:rsid w:val="00C71B3F"/>
    <w:rsid w:val="00C71C3E"/>
    <w:rsid w:val="00C71DA9"/>
    <w:rsid w:val="00C71DC4"/>
    <w:rsid w:val="00C7260F"/>
    <w:rsid w:val="00C726CB"/>
    <w:rsid w:val="00C72753"/>
    <w:rsid w:val="00C72784"/>
    <w:rsid w:val="00C72BEE"/>
    <w:rsid w:val="00C72DE6"/>
    <w:rsid w:val="00C73167"/>
    <w:rsid w:val="00C7378D"/>
    <w:rsid w:val="00C73F46"/>
    <w:rsid w:val="00C7435D"/>
    <w:rsid w:val="00C74504"/>
    <w:rsid w:val="00C74730"/>
    <w:rsid w:val="00C74752"/>
    <w:rsid w:val="00C752CD"/>
    <w:rsid w:val="00C76524"/>
    <w:rsid w:val="00C7743C"/>
    <w:rsid w:val="00C77AD5"/>
    <w:rsid w:val="00C77AE8"/>
    <w:rsid w:val="00C77DE7"/>
    <w:rsid w:val="00C80023"/>
    <w:rsid w:val="00C80DE4"/>
    <w:rsid w:val="00C81A81"/>
    <w:rsid w:val="00C81CBF"/>
    <w:rsid w:val="00C82160"/>
    <w:rsid w:val="00C8240C"/>
    <w:rsid w:val="00C82C40"/>
    <w:rsid w:val="00C82D01"/>
    <w:rsid w:val="00C82F05"/>
    <w:rsid w:val="00C8320E"/>
    <w:rsid w:val="00C837FB"/>
    <w:rsid w:val="00C83986"/>
    <w:rsid w:val="00C83B1C"/>
    <w:rsid w:val="00C83EA5"/>
    <w:rsid w:val="00C8432A"/>
    <w:rsid w:val="00C84571"/>
    <w:rsid w:val="00C8464D"/>
    <w:rsid w:val="00C84858"/>
    <w:rsid w:val="00C84B69"/>
    <w:rsid w:val="00C85811"/>
    <w:rsid w:val="00C85B23"/>
    <w:rsid w:val="00C8694D"/>
    <w:rsid w:val="00C86A35"/>
    <w:rsid w:val="00C86F2E"/>
    <w:rsid w:val="00C8711D"/>
    <w:rsid w:val="00C87DD6"/>
    <w:rsid w:val="00C87F9A"/>
    <w:rsid w:val="00C9004A"/>
    <w:rsid w:val="00C90169"/>
    <w:rsid w:val="00C90181"/>
    <w:rsid w:val="00C90322"/>
    <w:rsid w:val="00C908BB"/>
    <w:rsid w:val="00C909E6"/>
    <w:rsid w:val="00C90C5E"/>
    <w:rsid w:val="00C915F2"/>
    <w:rsid w:val="00C916BC"/>
    <w:rsid w:val="00C917A7"/>
    <w:rsid w:val="00C919EB"/>
    <w:rsid w:val="00C91AB9"/>
    <w:rsid w:val="00C91B05"/>
    <w:rsid w:val="00C91B12"/>
    <w:rsid w:val="00C92053"/>
    <w:rsid w:val="00C920BC"/>
    <w:rsid w:val="00C921C0"/>
    <w:rsid w:val="00C92B59"/>
    <w:rsid w:val="00C92E29"/>
    <w:rsid w:val="00C92F60"/>
    <w:rsid w:val="00C936F3"/>
    <w:rsid w:val="00C93851"/>
    <w:rsid w:val="00C93A8C"/>
    <w:rsid w:val="00C93BEE"/>
    <w:rsid w:val="00C93C7B"/>
    <w:rsid w:val="00C93C97"/>
    <w:rsid w:val="00C947D1"/>
    <w:rsid w:val="00C94AB7"/>
    <w:rsid w:val="00C94E2C"/>
    <w:rsid w:val="00C94EF9"/>
    <w:rsid w:val="00C95635"/>
    <w:rsid w:val="00C956FF"/>
    <w:rsid w:val="00C96019"/>
    <w:rsid w:val="00C9608A"/>
    <w:rsid w:val="00C96166"/>
    <w:rsid w:val="00C96307"/>
    <w:rsid w:val="00C96409"/>
    <w:rsid w:val="00C96497"/>
    <w:rsid w:val="00C967E8"/>
    <w:rsid w:val="00C96922"/>
    <w:rsid w:val="00C969D8"/>
    <w:rsid w:val="00C96DF2"/>
    <w:rsid w:val="00C96E39"/>
    <w:rsid w:val="00C96E5D"/>
    <w:rsid w:val="00C9710F"/>
    <w:rsid w:val="00C976A8"/>
    <w:rsid w:val="00C97850"/>
    <w:rsid w:val="00C978DC"/>
    <w:rsid w:val="00CA008E"/>
    <w:rsid w:val="00CA0548"/>
    <w:rsid w:val="00CA0857"/>
    <w:rsid w:val="00CA09B1"/>
    <w:rsid w:val="00CA0B74"/>
    <w:rsid w:val="00CA1B3B"/>
    <w:rsid w:val="00CA1C0A"/>
    <w:rsid w:val="00CA1C93"/>
    <w:rsid w:val="00CA23B3"/>
    <w:rsid w:val="00CA24B5"/>
    <w:rsid w:val="00CA2686"/>
    <w:rsid w:val="00CA2C85"/>
    <w:rsid w:val="00CA2CDC"/>
    <w:rsid w:val="00CA3524"/>
    <w:rsid w:val="00CA3642"/>
    <w:rsid w:val="00CA3C3B"/>
    <w:rsid w:val="00CA3DDA"/>
    <w:rsid w:val="00CA3F32"/>
    <w:rsid w:val="00CA444D"/>
    <w:rsid w:val="00CA45E0"/>
    <w:rsid w:val="00CA4CB4"/>
    <w:rsid w:val="00CA4CE3"/>
    <w:rsid w:val="00CA4E7B"/>
    <w:rsid w:val="00CA500E"/>
    <w:rsid w:val="00CA51F7"/>
    <w:rsid w:val="00CA5376"/>
    <w:rsid w:val="00CA54AB"/>
    <w:rsid w:val="00CA57B6"/>
    <w:rsid w:val="00CA5813"/>
    <w:rsid w:val="00CA5B27"/>
    <w:rsid w:val="00CA5D5C"/>
    <w:rsid w:val="00CA5F47"/>
    <w:rsid w:val="00CA604A"/>
    <w:rsid w:val="00CA6109"/>
    <w:rsid w:val="00CA6420"/>
    <w:rsid w:val="00CA6687"/>
    <w:rsid w:val="00CA66C8"/>
    <w:rsid w:val="00CA6E95"/>
    <w:rsid w:val="00CA732B"/>
    <w:rsid w:val="00CA73CE"/>
    <w:rsid w:val="00CA75C3"/>
    <w:rsid w:val="00CA776D"/>
    <w:rsid w:val="00CA77CF"/>
    <w:rsid w:val="00CA7829"/>
    <w:rsid w:val="00CA7906"/>
    <w:rsid w:val="00CA7B91"/>
    <w:rsid w:val="00CA7D10"/>
    <w:rsid w:val="00CA7F9E"/>
    <w:rsid w:val="00CA7FBE"/>
    <w:rsid w:val="00CA7FC2"/>
    <w:rsid w:val="00CB0154"/>
    <w:rsid w:val="00CB04A0"/>
    <w:rsid w:val="00CB0560"/>
    <w:rsid w:val="00CB06B9"/>
    <w:rsid w:val="00CB0956"/>
    <w:rsid w:val="00CB097E"/>
    <w:rsid w:val="00CB0D47"/>
    <w:rsid w:val="00CB10ED"/>
    <w:rsid w:val="00CB11B3"/>
    <w:rsid w:val="00CB162D"/>
    <w:rsid w:val="00CB163D"/>
    <w:rsid w:val="00CB1995"/>
    <w:rsid w:val="00CB1ECC"/>
    <w:rsid w:val="00CB2273"/>
    <w:rsid w:val="00CB2947"/>
    <w:rsid w:val="00CB3258"/>
    <w:rsid w:val="00CB3277"/>
    <w:rsid w:val="00CB3D9C"/>
    <w:rsid w:val="00CB3DA0"/>
    <w:rsid w:val="00CB415D"/>
    <w:rsid w:val="00CB4545"/>
    <w:rsid w:val="00CB4EE2"/>
    <w:rsid w:val="00CB52C8"/>
    <w:rsid w:val="00CB5EB0"/>
    <w:rsid w:val="00CB62F0"/>
    <w:rsid w:val="00CB63C3"/>
    <w:rsid w:val="00CB6884"/>
    <w:rsid w:val="00CB6932"/>
    <w:rsid w:val="00CB6E73"/>
    <w:rsid w:val="00CB7145"/>
    <w:rsid w:val="00CB772F"/>
    <w:rsid w:val="00CB774D"/>
    <w:rsid w:val="00CB7910"/>
    <w:rsid w:val="00CB7B99"/>
    <w:rsid w:val="00CB7D91"/>
    <w:rsid w:val="00CB7F9E"/>
    <w:rsid w:val="00CC00F6"/>
    <w:rsid w:val="00CC088A"/>
    <w:rsid w:val="00CC09EB"/>
    <w:rsid w:val="00CC0BBF"/>
    <w:rsid w:val="00CC0D11"/>
    <w:rsid w:val="00CC0E98"/>
    <w:rsid w:val="00CC0FAA"/>
    <w:rsid w:val="00CC1231"/>
    <w:rsid w:val="00CC1417"/>
    <w:rsid w:val="00CC146B"/>
    <w:rsid w:val="00CC1657"/>
    <w:rsid w:val="00CC17B6"/>
    <w:rsid w:val="00CC1955"/>
    <w:rsid w:val="00CC1BDE"/>
    <w:rsid w:val="00CC1BE2"/>
    <w:rsid w:val="00CC2397"/>
    <w:rsid w:val="00CC23A2"/>
    <w:rsid w:val="00CC2B06"/>
    <w:rsid w:val="00CC2D94"/>
    <w:rsid w:val="00CC2E09"/>
    <w:rsid w:val="00CC3259"/>
    <w:rsid w:val="00CC39F3"/>
    <w:rsid w:val="00CC3B45"/>
    <w:rsid w:val="00CC3C0B"/>
    <w:rsid w:val="00CC3DD9"/>
    <w:rsid w:val="00CC3E2D"/>
    <w:rsid w:val="00CC40E6"/>
    <w:rsid w:val="00CC4A71"/>
    <w:rsid w:val="00CC4D0E"/>
    <w:rsid w:val="00CC51D5"/>
    <w:rsid w:val="00CC57D8"/>
    <w:rsid w:val="00CC5DAC"/>
    <w:rsid w:val="00CC684E"/>
    <w:rsid w:val="00CC6A89"/>
    <w:rsid w:val="00CC6BAF"/>
    <w:rsid w:val="00CC701D"/>
    <w:rsid w:val="00CC7088"/>
    <w:rsid w:val="00CC768D"/>
    <w:rsid w:val="00CC796F"/>
    <w:rsid w:val="00CC7E95"/>
    <w:rsid w:val="00CD039E"/>
    <w:rsid w:val="00CD0550"/>
    <w:rsid w:val="00CD0FB4"/>
    <w:rsid w:val="00CD1344"/>
    <w:rsid w:val="00CD1D3F"/>
    <w:rsid w:val="00CD1D88"/>
    <w:rsid w:val="00CD1E0D"/>
    <w:rsid w:val="00CD215B"/>
    <w:rsid w:val="00CD2375"/>
    <w:rsid w:val="00CD2381"/>
    <w:rsid w:val="00CD2757"/>
    <w:rsid w:val="00CD29DF"/>
    <w:rsid w:val="00CD2E2D"/>
    <w:rsid w:val="00CD2E7E"/>
    <w:rsid w:val="00CD2EA0"/>
    <w:rsid w:val="00CD33B6"/>
    <w:rsid w:val="00CD3482"/>
    <w:rsid w:val="00CD35DF"/>
    <w:rsid w:val="00CD37B0"/>
    <w:rsid w:val="00CD3884"/>
    <w:rsid w:val="00CD412F"/>
    <w:rsid w:val="00CD46E8"/>
    <w:rsid w:val="00CD4FF1"/>
    <w:rsid w:val="00CD540B"/>
    <w:rsid w:val="00CD550C"/>
    <w:rsid w:val="00CD555B"/>
    <w:rsid w:val="00CD5B89"/>
    <w:rsid w:val="00CD5BF6"/>
    <w:rsid w:val="00CD5BF8"/>
    <w:rsid w:val="00CD620B"/>
    <w:rsid w:val="00CD66B5"/>
    <w:rsid w:val="00CD6C8A"/>
    <w:rsid w:val="00CD6DDA"/>
    <w:rsid w:val="00CD6DEA"/>
    <w:rsid w:val="00CD6EFD"/>
    <w:rsid w:val="00CD7825"/>
    <w:rsid w:val="00CD79D3"/>
    <w:rsid w:val="00CD7A73"/>
    <w:rsid w:val="00CD7EFA"/>
    <w:rsid w:val="00CE049B"/>
    <w:rsid w:val="00CE069C"/>
    <w:rsid w:val="00CE0A5C"/>
    <w:rsid w:val="00CE1110"/>
    <w:rsid w:val="00CE1380"/>
    <w:rsid w:val="00CE15D7"/>
    <w:rsid w:val="00CE1714"/>
    <w:rsid w:val="00CE1A22"/>
    <w:rsid w:val="00CE1EAA"/>
    <w:rsid w:val="00CE212E"/>
    <w:rsid w:val="00CE231C"/>
    <w:rsid w:val="00CE276C"/>
    <w:rsid w:val="00CE2778"/>
    <w:rsid w:val="00CE2868"/>
    <w:rsid w:val="00CE2DFD"/>
    <w:rsid w:val="00CE2F59"/>
    <w:rsid w:val="00CE30DF"/>
    <w:rsid w:val="00CE3A32"/>
    <w:rsid w:val="00CE3AF6"/>
    <w:rsid w:val="00CE3EEE"/>
    <w:rsid w:val="00CE4323"/>
    <w:rsid w:val="00CE4371"/>
    <w:rsid w:val="00CE45C5"/>
    <w:rsid w:val="00CE46B3"/>
    <w:rsid w:val="00CE4966"/>
    <w:rsid w:val="00CE4D9C"/>
    <w:rsid w:val="00CE5368"/>
    <w:rsid w:val="00CE5394"/>
    <w:rsid w:val="00CE5470"/>
    <w:rsid w:val="00CE5667"/>
    <w:rsid w:val="00CE5EE6"/>
    <w:rsid w:val="00CE605F"/>
    <w:rsid w:val="00CE61F0"/>
    <w:rsid w:val="00CE69F4"/>
    <w:rsid w:val="00CE6A69"/>
    <w:rsid w:val="00CE6CB0"/>
    <w:rsid w:val="00CE6D7B"/>
    <w:rsid w:val="00CE743B"/>
    <w:rsid w:val="00CE75AD"/>
    <w:rsid w:val="00CE789D"/>
    <w:rsid w:val="00CE79D0"/>
    <w:rsid w:val="00CE7E4B"/>
    <w:rsid w:val="00CF042C"/>
    <w:rsid w:val="00CF07B7"/>
    <w:rsid w:val="00CF07FE"/>
    <w:rsid w:val="00CF0CB4"/>
    <w:rsid w:val="00CF0F1A"/>
    <w:rsid w:val="00CF11C1"/>
    <w:rsid w:val="00CF14C8"/>
    <w:rsid w:val="00CF1650"/>
    <w:rsid w:val="00CF17C1"/>
    <w:rsid w:val="00CF18DD"/>
    <w:rsid w:val="00CF1BAC"/>
    <w:rsid w:val="00CF1D41"/>
    <w:rsid w:val="00CF2351"/>
    <w:rsid w:val="00CF25B9"/>
    <w:rsid w:val="00CF2812"/>
    <w:rsid w:val="00CF2B4D"/>
    <w:rsid w:val="00CF2E0B"/>
    <w:rsid w:val="00CF317C"/>
    <w:rsid w:val="00CF326E"/>
    <w:rsid w:val="00CF3BF0"/>
    <w:rsid w:val="00CF3D8B"/>
    <w:rsid w:val="00CF4385"/>
    <w:rsid w:val="00CF4422"/>
    <w:rsid w:val="00CF4746"/>
    <w:rsid w:val="00CF47BE"/>
    <w:rsid w:val="00CF4955"/>
    <w:rsid w:val="00CF4A4F"/>
    <w:rsid w:val="00CF4DE5"/>
    <w:rsid w:val="00CF5051"/>
    <w:rsid w:val="00CF52A6"/>
    <w:rsid w:val="00CF5578"/>
    <w:rsid w:val="00CF5C2C"/>
    <w:rsid w:val="00CF5CD4"/>
    <w:rsid w:val="00CF5D8B"/>
    <w:rsid w:val="00CF65B2"/>
    <w:rsid w:val="00CF66EA"/>
    <w:rsid w:val="00CF687B"/>
    <w:rsid w:val="00CF72D5"/>
    <w:rsid w:val="00CF7667"/>
    <w:rsid w:val="00CF770C"/>
    <w:rsid w:val="00CF787F"/>
    <w:rsid w:val="00CF792A"/>
    <w:rsid w:val="00D0002B"/>
    <w:rsid w:val="00D001BD"/>
    <w:rsid w:val="00D00319"/>
    <w:rsid w:val="00D0048E"/>
    <w:rsid w:val="00D004F7"/>
    <w:rsid w:val="00D0071F"/>
    <w:rsid w:val="00D00A60"/>
    <w:rsid w:val="00D00A83"/>
    <w:rsid w:val="00D00B9A"/>
    <w:rsid w:val="00D00C07"/>
    <w:rsid w:val="00D00C4C"/>
    <w:rsid w:val="00D010AD"/>
    <w:rsid w:val="00D01280"/>
    <w:rsid w:val="00D0192D"/>
    <w:rsid w:val="00D01E47"/>
    <w:rsid w:val="00D01F95"/>
    <w:rsid w:val="00D02752"/>
    <w:rsid w:val="00D02E04"/>
    <w:rsid w:val="00D035B6"/>
    <w:rsid w:val="00D03746"/>
    <w:rsid w:val="00D039E8"/>
    <w:rsid w:val="00D03D4A"/>
    <w:rsid w:val="00D04044"/>
    <w:rsid w:val="00D045EF"/>
    <w:rsid w:val="00D04A8D"/>
    <w:rsid w:val="00D04F03"/>
    <w:rsid w:val="00D0523D"/>
    <w:rsid w:val="00D0592C"/>
    <w:rsid w:val="00D0612A"/>
    <w:rsid w:val="00D0615A"/>
    <w:rsid w:val="00D06474"/>
    <w:rsid w:val="00D06B6B"/>
    <w:rsid w:val="00D06EF8"/>
    <w:rsid w:val="00D07C38"/>
    <w:rsid w:val="00D10199"/>
    <w:rsid w:val="00D10321"/>
    <w:rsid w:val="00D103C9"/>
    <w:rsid w:val="00D10C70"/>
    <w:rsid w:val="00D11303"/>
    <w:rsid w:val="00D11850"/>
    <w:rsid w:val="00D11D46"/>
    <w:rsid w:val="00D12140"/>
    <w:rsid w:val="00D122CC"/>
    <w:rsid w:val="00D123A1"/>
    <w:rsid w:val="00D12ADC"/>
    <w:rsid w:val="00D12C21"/>
    <w:rsid w:val="00D12D16"/>
    <w:rsid w:val="00D133C5"/>
    <w:rsid w:val="00D13B72"/>
    <w:rsid w:val="00D13BC2"/>
    <w:rsid w:val="00D13F2D"/>
    <w:rsid w:val="00D14735"/>
    <w:rsid w:val="00D147C7"/>
    <w:rsid w:val="00D14885"/>
    <w:rsid w:val="00D14CC4"/>
    <w:rsid w:val="00D14DB5"/>
    <w:rsid w:val="00D14EF3"/>
    <w:rsid w:val="00D151AD"/>
    <w:rsid w:val="00D1547D"/>
    <w:rsid w:val="00D159D8"/>
    <w:rsid w:val="00D15B3B"/>
    <w:rsid w:val="00D16784"/>
    <w:rsid w:val="00D16805"/>
    <w:rsid w:val="00D16918"/>
    <w:rsid w:val="00D16931"/>
    <w:rsid w:val="00D16CAE"/>
    <w:rsid w:val="00D16F09"/>
    <w:rsid w:val="00D171C4"/>
    <w:rsid w:val="00D177E2"/>
    <w:rsid w:val="00D179C3"/>
    <w:rsid w:val="00D17C3F"/>
    <w:rsid w:val="00D200B2"/>
    <w:rsid w:val="00D20277"/>
    <w:rsid w:val="00D203CB"/>
    <w:rsid w:val="00D20742"/>
    <w:rsid w:val="00D20805"/>
    <w:rsid w:val="00D20809"/>
    <w:rsid w:val="00D20910"/>
    <w:rsid w:val="00D20E3F"/>
    <w:rsid w:val="00D20FE9"/>
    <w:rsid w:val="00D21021"/>
    <w:rsid w:val="00D2139F"/>
    <w:rsid w:val="00D215E9"/>
    <w:rsid w:val="00D21692"/>
    <w:rsid w:val="00D21713"/>
    <w:rsid w:val="00D21A58"/>
    <w:rsid w:val="00D21F56"/>
    <w:rsid w:val="00D220D2"/>
    <w:rsid w:val="00D222D6"/>
    <w:rsid w:val="00D22673"/>
    <w:rsid w:val="00D22699"/>
    <w:rsid w:val="00D22B6A"/>
    <w:rsid w:val="00D232AB"/>
    <w:rsid w:val="00D23ACE"/>
    <w:rsid w:val="00D23BDB"/>
    <w:rsid w:val="00D2406C"/>
    <w:rsid w:val="00D24539"/>
    <w:rsid w:val="00D246CC"/>
    <w:rsid w:val="00D248EA"/>
    <w:rsid w:val="00D24E23"/>
    <w:rsid w:val="00D24E64"/>
    <w:rsid w:val="00D24EDD"/>
    <w:rsid w:val="00D24F92"/>
    <w:rsid w:val="00D250E4"/>
    <w:rsid w:val="00D25292"/>
    <w:rsid w:val="00D252BF"/>
    <w:rsid w:val="00D252DF"/>
    <w:rsid w:val="00D254FE"/>
    <w:rsid w:val="00D25AE8"/>
    <w:rsid w:val="00D25D0F"/>
    <w:rsid w:val="00D25D92"/>
    <w:rsid w:val="00D25DF0"/>
    <w:rsid w:val="00D25E36"/>
    <w:rsid w:val="00D2605E"/>
    <w:rsid w:val="00D2649B"/>
    <w:rsid w:val="00D2659E"/>
    <w:rsid w:val="00D26896"/>
    <w:rsid w:val="00D26E3C"/>
    <w:rsid w:val="00D26F44"/>
    <w:rsid w:val="00D271DF"/>
    <w:rsid w:val="00D276FA"/>
    <w:rsid w:val="00D30240"/>
    <w:rsid w:val="00D303D0"/>
    <w:rsid w:val="00D3043E"/>
    <w:rsid w:val="00D30613"/>
    <w:rsid w:val="00D30BB0"/>
    <w:rsid w:val="00D30C8F"/>
    <w:rsid w:val="00D30CDD"/>
    <w:rsid w:val="00D30D2F"/>
    <w:rsid w:val="00D30FF3"/>
    <w:rsid w:val="00D31010"/>
    <w:rsid w:val="00D3149D"/>
    <w:rsid w:val="00D316A2"/>
    <w:rsid w:val="00D317F7"/>
    <w:rsid w:val="00D31EBA"/>
    <w:rsid w:val="00D32010"/>
    <w:rsid w:val="00D32361"/>
    <w:rsid w:val="00D32569"/>
    <w:rsid w:val="00D32A3F"/>
    <w:rsid w:val="00D3332E"/>
    <w:rsid w:val="00D33550"/>
    <w:rsid w:val="00D3388E"/>
    <w:rsid w:val="00D33CAA"/>
    <w:rsid w:val="00D3437E"/>
    <w:rsid w:val="00D34684"/>
    <w:rsid w:val="00D346D7"/>
    <w:rsid w:val="00D34858"/>
    <w:rsid w:val="00D3523C"/>
    <w:rsid w:val="00D35458"/>
    <w:rsid w:val="00D355E8"/>
    <w:rsid w:val="00D357C4"/>
    <w:rsid w:val="00D35FA2"/>
    <w:rsid w:val="00D363E9"/>
    <w:rsid w:val="00D36C36"/>
    <w:rsid w:val="00D36D4B"/>
    <w:rsid w:val="00D370A9"/>
    <w:rsid w:val="00D37185"/>
    <w:rsid w:val="00D37709"/>
    <w:rsid w:val="00D37E5A"/>
    <w:rsid w:val="00D401F6"/>
    <w:rsid w:val="00D40412"/>
    <w:rsid w:val="00D407A9"/>
    <w:rsid w:val="00D40B33"/>
    <w:rsid w:val="00D40C1F"/>
    <w:rsid w:val="00D413FC"/>
    <w:rsid w:val="00D418A8"/>
    <w:rsid w:val="00D420E3"/>
    <w:rsid w:val="00D429EA"/>
    <w:rsid w:val="00D42FD9"/>
    <w:rsid w:val="00D437A2"/>
    <w:rsid w:val="00D439B5"/>
    <w:rsid w:val="00D43AFC"/>
    <w:rsid w:val="00D4476A"/>
    <w:rsid w:val="00D44ABF"/>
    <w:rsid w:val="00D4524D"/>
    <w:rsid w:val="00D454B0"/>
    <w:rsid w:val="00D45572"/>
    <w:rsid w:val="00D4578D"/>
    <w:rsid w:val="00D45BD1"/>
    <w:rsid w:val="00D46006"/>
    <w:rsid w:val="00D46219"/>
    <w:rsid w:val="00D4654F"/>
    <w:rsid w:val="00D46AE7"/>
    <w:rsid w:val="00D46F9E"/>
    <w:rsid w:val="00D4780A"/>
    <w:rsid w:val="00D47A3F"/>
    <w:rsid w:val="00D47E2C"/>
    <w:rsid w:val="00D47FA2"/>
    <w:rsid w:val="00D508BE"/>
    <w:rsid w:val="00D50CA5"/>
    <w:rsid w:val="00D50CC2"/>
    <w:rsid w:val="00D51CAB"/>
    <w:rsid w:val="00D51CAD"/>
    <w:rsid w:val="00D51E78"/>
    <w:rsid w:val="00D52066"/>
    <w:rsid w:val="00D52838"/>
    <w:rsid w:val="00D52988"/>
    <w:rsid w:val="00D52E0C"/>
    <w:rsid w:val="00D53006"/>
    <w:rsid w:val="00D533F1"/>
    <w:rsid w:val="00D5363A"/>
    <w:rsid w:val="00D53878"/>
    <w:rsid w:val="00D539E0"/>
    <w:rsid w:val="00D53BBC"/>
    <w:rsid w:val="00D53CDC"/>
    <w:rsid w:val="00D53F88"/>
    <w:rsid w:val="00D54056"/>
    <w:rsid w:val="00D543FD"/>
    <w:rsid w:val="00D5446C"/>
    <w:rsid w:val="00D54576"/>
    <w:rsid w:val="00D548F2"/>
    <w:rsid w:val="00D54C58"/>
    <w:rsid w:val="00D55221"/>
    <w:rsid w:val="00D5528E"/>
    <w:rsid w:val="00D554B1"/>
    <w:rsid w:val="00D55801"/>
    <w:rsid w:val="00D55970"/>
    <w:rsid w:val="00D559EB"/>
    <w:rsid w:val="00D55DF5"/>
    <w:rsid w:val="00D55F40"/>
    <w:rsid w:val="00D565F9"/>
    <w:rsid w:val="00D569DF"/>
    <w:rsid w:val="00D56D75"/>
    <w:rsid w:val="00D573C1"/>
    <w:rsid w:val="00D574E7"/>
    <w:rsid w:val="00D574F8"/>
    <w:rsid w:val="00D6000B"/>
    <w:rsid w:val="00D602DA"/>
    <w:rsid w:val="00D603F0"/>
    <w:rsid w:val="00D606CD"/>
    <w:rsid w:val="00D60BA4"/>
    <w:rsid w:val="00D60E53"/>
    <w:rsid w:val="00D6119B"/>
    <w:rsid w:val="00D6119F"/>
    <w:rsid w:val="00D61C0D"/>
    <w:rsid w:val="00D61EFE"/>
    <w:rsid w:val="00D61FA7"/>
    <w:rsid w:val="00D620C4"/>
    <w:rsid w:val="00D621AC"/>
    <w:rsid w:val="00D621B0"/>
    <w:rsid w:val="00D621E6"/>
    <w:rsid w:val="00D622A9"/>
    <w:rsid w:val="00D62823"/>
    <w:rsid w:val="00D6288A"/>
    <w:rsid w:val="00D62B06"/>
    <w:rsid w:val="00D62B76"/>
    <w:rsid w:val="00D62CF9"/>
    <w:rsid w:val="00D62EE2"/>
    <w:rsid w:val="00D62F2B"/>
    <w:rsid w:val="00D63227"/>
    <w:rsid w:val="00D63F03"/>
    <w:rsid w:val="00D642F7"/>
    <w:rsid w:val="00D6447E"/>
    <w:rsid w:val="00D64605"/>
    <w:rsid w:val="00D6517D"/>
    <w:rsid w:val="00D652C1"/>
    <w:rsid w:val="00D65725"/>
    <w:rsid w:val="00D65884"/>
    <w:rsid w:val="00D65C34"/>
    <w:rsid w:val="00D66078"/>
    <w:rsid w:val="00D6623F"/>
    <w:rsid w:val="00D66F32"/>
    <w:rsid w:val="00D67504"/>
    <w:rsid w:val="00D67556"/>
    <w:rsid w:val="00D67736"/>
    <w:rsid w:val="00D6780E"/>
    <w:rsid w:val="00D67C2E"/>
    <w:rsid w:val="00D70055"/>
    <w:rsid w:val="00D70082"/>
    <w:rsid w:val="00D70A5D"/>
    <w:rsid w:val="00D70A8A"/>
    <w:rsid w:val="00D70BBD"/>
    <w:rsid w:val="00D70C30"/>
    <w:rsid w:val="00D70D78"/>
    <w:rsid w:val="00D70EE8"/>
    <w:rsid w:val="00D71118"/>
    <w:rsid w:val="00D7160C"/>
    <w:rsid w:val="00D718DC"/>
    <w:rsid w:val="00D7196C"/>
    <w:rsid w:val="00D71C62"/>
    <w:rsid w:val="00D72211"/>
    <w:rsid w:val="00D723FC"/>
    <w:rsid w:val="00D724BE"/>
    <w:rsid w:val="00D72597"/>
    <w:rsid w:val="00D7260B"/>
    <w:rsid w:val="00D73071"/>
    <w:rsid w:val="00D731D5"/>
    <w:rsid w:val="00D734A8"/>
    <w:rsid w:val="00D73685"/>
    <w:rsid w:val="00D73903"/>
    <w:rsid w:val="00D73A6F"/>
    <w:rsid w:val="00D74011"/>
    <w:rsid w:val="00D7454D"/>
    <w:rsid w:val="00D74889"/>
    <w:rsid w:val="00D749CD"/>
    <w:rsid w:val="00D74D0E"/>
    <w:rsid w:val="00D74E83"/>
    <w:rsid w:val="00D75414"/>
    <w:rsid w:val="00D757F2"/>
    <w:rsid w:val="00D759B8"/>
    <w:rsid w:val="00D75C96"/>
    <w:rsid w:val="00D76319"/>
    <w:rsid w:val="00D76860"/>
    <w:rsid w:val="00D7687C"/>
    <w:rsid w:val="00D768A3"/>
    <w:rsid w:val="00D773DE"/>
    <w:rsid w:val="00D776F7"/>
    <w:rsid w:val="00D778AB"/>
    <w:rsid w:val="00D77CA6"/>
    <w:rsid w:val="00D77EE1"/>
    <w:rsid w:val="00D804AA"/>
    <w:rsid w:val="00D80B45"/>
    <w:rsid w:val="00D80CC3"/>
    <w:rsid w:val="00D80D22"/>
    <w:rsid w:val="00D80EAA"/>
    <w:rsid w:val="00D81014"/>
    <w:rsid w:val="00D811D5"/>
    <w:rsid w:val="00D81326"/>
    <w:rsid w:val="00D81ED5"/>
    <w:rsid w:val="00D820C4"/>
    <w:rsid w:val="00D824C1"/>
    <w:rsid w:val="00D829F2"/>
    <w:rsid w:val="00D82A75"/>
    <w:rsid w:val="00D82B40"/>
    <w:rsid w:val="00D82C01"/>
    <w:rsid w:val="00D82CBA"/>
    <w:rsid w:val="00D82D39"/>
    <w:rsid w:val="00D83A08"/>
    <w:rsid w:val="00D83C5F"/>
    <w:rsid w:val="00D84D56"/>
    <w:rsid w:val="00D8500B"/>
    <w:rsid w:val="00D8502B"/>
    <w:rsid w:val="00D851DB"/>
    <w:rsid w:val="00D85846"/>
    <w:rsid w:val="00D85C9E"/>
    <w:rsid w:val="00D85E53"/>
    <w:rsid w:val="00D863BD"/>
    <w:rsid w:val="00D864C2"/>
    <w:rsid w:val="00D8678E"/>
    <w:rsid w:val="00D8694E"/>
    <w:rsid w:val="00D86AE7"/>
    <w:rsid w:val="00D86E56"/>
    <w:rsid w:val="00D8713C"/>
    <w:rsid w:val="00D8721E"/>
    <w:rsid w:val="00D87247"/>
    <w:rsid w:val="00D8782F"/>
    <w:rsid w:val="00D901A5"/>
    <w:rsid w:val="00D908A3"/>
    <w:rsid w:val="00D90A43"/>
    <w:rsid w:val="00D90A53"/>
    <w:rsid w:val="00D90FCF"/>
    <w:rsid w:val="00D9111C"/>
    <w:rsid w:val="00D912C8"/>
    <w:rsid w:val="00D916DA"/>
    <w:rsid w:val="00D9187A"/>
    <w:rsid w:val="00D91894"/>
    <w:rsid w:val="00D91B38"/>
    <w:rsid w:val="00D91B98"/>
    <w:rsid w:val="00D91BB4"/>
    <w:rsid w:val="00D91E90"/>
    <w:rsid w:val="00D91EC3"/>
    <w:rsid w:val="00D9223D"/>
    <w:rsid w:val="00D9246E"/>
    <w:rsid w:val="00D92C41"/>
    <w:rsid w:val="00D930FE"/>
    <w:rsid w:val="00D93F7D"/>
    <w:rsid w:val="00D945A6"/>
    <w:rsid w:val="00D94A4B"/>
    <w:rsid w:val="00D94CDA"/>
    <w:rsid w:val="00D9580D"/>
    <w:rsid w:val="00D95B05"/>
    <w:rsid w:val="00D95D2E"/>
    <w:rsid w:val="00D95DF2"/>
    <w:rsid w:val="00D96525"/>
    <w:rsid w:val="00D96829"/>
    <w:rsid w:val="00D9718B"/>
    <w:rsid w:val="00D97833"/>
    <w:rsid w:val="00D979F9"/>
    <w:rsid w:val="00D97E7A"/>
    <w:rsid w:val="00D97E8B"/>
    <w:rsid w:val="00D97EA4"/>
    <w:rsid w:val="00DA0165"/>
    <w:rsid w:val="00DA0510"/>
    <w:rsid w:val="00DA06CE"/>
    <w:rsid w:val="00DA08BA"/>
    <w:rsid w:val="00DA09E9"/>
    <w:rsid w:val="00DA0A24"/>
    <w:rsid w:val="00DA107B"/>
    <w:rsid w:val="00DA1181"/>
    <w:rsid w:val="00DA1753"/>
    <w:rsid w:val="00DA17F1"/>
    <w:rsid w:val="00DA17F5"/>
    <w:rsid w:val="00DA1D07"/>
    <w:rsid w:val="00DA216A"/>
    <w:rsid w:val="00DA21D8"/>
    <w:rsid w:val="00DA2B00"/>
    <w:rsid w:val="00DA31B4"/>
    <w:rsid w:val="00DA3269"/>
    <w:rsid w:val="00DA349F"/>
    <w:rsid w:val="00DA3590"/>
    <w:rsid w:val="00DA3B97"/>
    <w:rsid w:val="00DA3D14"/>
    <w:rsid w:val="00DA493B"/>
    <w:rsid w:val="00DA4B1B"/>
    <w:rsid w:val="00DA4DBD"/>
    <w:rsid w:val="00DA4DF0"/>
    <w:rsid w:val="00DA574E"/>
    <w:rsid w:val="00DA5EE8"/>
    <w:rsid w:val="00DA5FBF"/>
    <w:rsid w:val="00DA60FF"/>
    <w:rsid w:val="00DA6592"/>
    <w:rsid w:val="00DA67A1"/>
    <w:rsid w:val="00DA67D5"/>
    <w:rsid w:val="00DA6A28"/>
    <w:rsid w:val="00DA76AB"/>
    <w:rsid w:val="00DA789D"/>
    <w:rsid w:val="00DA7B36"/>
    <w:rsid w:val="00DA7CB9"/>
    <w:rsid w:val="00DB01E2"/>
    <w:rsid w:val="00DB039A"/>
    <w:rsid w:val="00DB07D1"/>
    <w:rsid w:val="00DB0850"/>
    <w:rsid w:val="00DB0975"/>
    <w:rsid w:val="00DB0989"/>
    <w:rsid w:val="00DB0DEC"/>
    <w:rsid w:val="00DB137F"/>
    <w:rsid w:val="00DB1975"/>
    <w:rsid w:val="00DB1FB3"/>
    <w:rsid w:val="00DB25AA"/>
    <w:rsid w:val="00DB307D"/>
    <w:rsid w:val="00DB32AC"/>
    <w:rsid w:val="00DB3519"/>
    <w:rsid w:val="00DB376C"/>
    <w:rsid w:val="00DB38C3"/>
    <w:rsid w:val="00DB3EE2"/>
    <w:rsid w:val="00DB3F1F"/>
    <w:rsid w:val="00DB40B5"/>
    <w:rsid w:val="00DB45D9"/>
    <w:rsid w:val="00DB4758"/>
    <w:rsid w:val="00DB498D"/>
    <w:rsid w:val="00DB4F24"/>
    <w:rsid w:val="00DB50CA"/>
    <w:rsid w:val="00DB53F6"/>
    <w:rsid w:val="00DB5515"/>
    <w:rsid w:val="00DB5B2E"/>
    <w:rsid w:val="00DB5EB8"/>
    <w:rsid w:val="00DB6103"/>
    <w:rsid w:val="00DB6245"/>
    <w:rsid w:val="00DB646B"/>
    <w:rsid w:val="00DB64DC"/>
    <w:rsid w:val="00DB68A9"/>
    <w:rsid w:val="00DB6B80"/>
    <w:rsid w:val="00DB6D27"/>
    <w:rsid w:val="00DB6E36"/>
    <w:rsid w:val="00DB6FDE"/>
    <w:rsid w:val="00DB71BA"/>
    <w:rsid w:val="00DB7519"/>
    <w:rsid w:val="00DB76AC"/>
    <w:rsid w:val="00DB78C3"/>
    <w:rsid w:val="00DC025C"/>
    <w:rsid w:val="00DC10EE"/>
    <w:rsid w:val="00DC16BA"/>
    <w:rsid w:val="00DC23FE"/>
    <w:rsid w:val="00DC27F0"/>
    <w:rsid w:val="00DC2B2F"/>
    <w:rsid w:val="00DC2F02"/>
    <w:rsid w:val="00DC34AF"/>
    <w:rsid w:val="00DC350C"/>
    <w:rsid w:val="00DC394B"/>
    <w:rsid w:val="00DC3EFC"/>
    <w:rsid w:val="00DC466C"/>
    <w:rsid w:val="00DC4E2B"/>
    <w:rsid w:val="00DC4EA1"/>
    <w:rsid w:val="00DC4ECB"/>
    <w:rsid w:val="00DC56D2"/>
    <w:rsid w:val="00DC5795"/>
    <w:rsid w:val="00DC5DF9"/>
    <w:rsid w:val="00DC5FA3"/>
    <w:rsid w:val="00DC61C5"/>
    <w:rsid w:val="00DC625B"/>
    <w:rsid w:val="00DC63F3"/>
    <w:rsid w:val="00DC65A8"/>
    <w:rsid w:val="00DC6862"/>
    <w:rsid w:val="00DC742C"/>
    <w:rsid w:val="00DC74BD"/>
    <w:rsid w:val="00DC764F"/>
    <w:rsid w:val="00DC77CF"/>
    <w:rsid w:val="00DC7B52"/>
    <w:rsid w:val="00DD03CC"/>
    <w:rsid w:val="00DD08EC"/>
    <w:rsid w:val="00DD0C35"/>
    <w:rsid w:val="00DD0EA6"/>
    <w:rsid w:val="00DD0FA3"/>
    <w:rsid w:val="00DD11F8"/>
    <w:rsid w:val="00DD13C4"/>
    <w:rsid w:val="00DD143C"/>
    <w:rsid w:val="00DD1946"/>
    <w:rsid w:val="00DD195F"/>
    <w:rsid w:val="00DD1A75"/>
    <w:rsid w:val="00DD1F6B"/>
    <w:rsid w:val="00DD2032"/>
    <w:rsid w:val="00DD2240"/>
    <w:rsid w:val="00DD2502"/>
    <w:rsid w:val="00DD26FF"/>
    <w:rsid w:val="00DD28E1"/>
    <w:rsid w:val="00DD2B17"/>
    <w:rsid w:val="00DD2D1C"/>
    <w:rsid w:val="00DD2EBB"/>
    <w:rsid w:val="00DD384F"/>
    <w:rsid w:val="00DD3B04"/>
    <w:rsid w:val="00DD3B54"/>
    <w:rsid w:val="00DD3CD3"/>
    <w:rsid w:val="00DD4254"/>
    <w:rsid w:val="00DD4411"/>
    <w:rsid w:val="00DD48AE"/>
    <w:rsid w:val="00DD4F37"/>
    <w:rsid w:val="00DD53AF"/>
    <w:rsid w:val="00DD5D25"/>
    <w:rsid w:val="00DD6470"/>
    <w:rsid w:val="00DD6504"/>
    <w:rsid w:val="00DD6608"/>
    <w:rsid w:val="00DD6C8F"/>
    <w:rsid w:val="00DD6E0D"/>
    <w:rsid w:val="00DD6E5B"/>
    <w:rsid w:val="00DD74D7"/>
    <w:rsid w:val="00DD7741"/>
    <w:rsid w:val="00DD7C98"/>
    <w:rsid w:val="00DD7E46"/>
    <w:rsid w:val="00DE0FAB"/>
    <w:rsid w:val="00DE12AF"/>
    <w:rsid w:val="00DE16A1"/>
    <w:rsid w:val="00DE1764"/>
    <w:rsid w:val="00DE1BEE"/>
    <w:rsid w:val="00DE1BFE"/>
    <w:rsid w:val="00DE22EF"/>
    <w:rsid w:val="00DE2725"/>
    <w:rsid w:val="00DE2D8C"/>
    <w:rsid w:val="00DE2F75"/>
    <w:rsid w:val="00DE32AD"/>
    <w:rsid w:val="00DE3758"/>
    <w:rsid w:val="00DE3E80"/>
    <w:rsid w:val="00DE4238"/>
    <w:rsid w:val="00DE445D"/>
    <w:rsid w:val="00DE45A6"/>
    <w:rsid w:val="00DE492C"/>
    <w:rsid w:val="00DE49B8"/>
    <w:rsid w:val="00DE5946"/>
    <w:rsid w:val="00DE5A47"/>
    <w:rsid w:val="00DE5CFF"/>
    <w:rsid w:val="00DE5E61"/>
    <w:rsid w:val="00DE5E88"/>
    <w:rsid w:val="00DE60B4"/>
    <w:rsid w:val="00DE6932"/>
    <w:rsid w:val="00DE72AA"/>
    <w:rsid w:val="00DE7526"/>
    <w:rsid w:val="00DE7749"/>
    <w:rsid w:val="00DE78D9"/>
    <w:rsid w:val="00DF01D3"/>
    <w:rsid w:val="00DF02BA"/>
    <w:rsid w:val="00DF059B"/>
    <w:rsid w:val="00DF073D"/>
    <w:rsid w:val="00DF0922"/>
    <w:rsid w:val="00DF0B7B"/>
    <w:rsid w:val="00DF0D09"/>
    <w:rsid w:val="00DF0D94"/>
    <w:rsid w:val="00DF0E5F"/>
    <w:rsid w:val="00DF0F64"/>
    <w:rsid w:val="00DF11C7"/>
    <w:rsid w:val="00DF12EA"/>
    <w:rsid w:val="00DF1347"/>
    <w:rsid w:val="00DF1ECB"/>
    <w:rsid w:val="00DF2817"/>
    <w:rsid w:val="00DF287D"/>
    <w:rsid w:val="00DF2C92"/>
    <w:rsid w:val="00DF2F11"/>
    <w:rsid w:val="00DF31CA"/>
    <w:rsid w:val="00DF3672"/>
    <w:rsid w:val="00DF387F"/>
    <w:rsid w:val="00DF3DD7"/>
    <w:rsid w:val="00DF3F1F"/>
    <w:rsid w:val="00DF420B"/>
    <w:rsid w:val="00DF4389"/>
    <w:rsid w:val="00DF4791"/>
    <w:rsid w:val="00DF4EA1"/>
    <w:rsid w:val="00DF51B9"/>
    <w:rsid w:val="00DF54F1"/>
    <w:rsid w:val="00DF578C"/>
    <w:rsid w:val="00DF581C"/>
    <w:rsid w:val="00DF58A2"/>
    <w:rsid w:val="00DF59A1"/>
    <w:rsid w:val="00DF59A9"/>
    <w:rsid w:val="00DF5A88"/>
    <w:rsid w:val="00DF6DC8"/>
    <w:rsid w:val="00DF7770"/>
    <w:rsid w:val="00DF79CE"/>
    <w:rsid w:val="00DF7CCC"/>
    <w:rsid w:val="00DF7FF1"/>
    <w:rsid w:val="00E0059F"/>
    <w:rsid w:val="00E00929"/>
    <w:rsid w:val="00E00EBE"/>
    <w:rsid w:val="00E011A4"/>
    <w:rsid w:val="00E012AC"/>
    <w:rsid w:val="00E0151E"/>
    <w:rsid w:val="00E0159F"/>
    <w:rsid w:val="00E015A0"/>
    <w:rsid w:val="00E018FD"/>
    <w:rsid w:val="00E022DD"/>
    <w:rsid w:val="00E0232B"/>
    <w:rsid w:val="00E02348"/>
    <w:rsid w:val="00E02B24"/>
    <w:rsid w:val="00E02DF8"/>
    <w:rsid w:val="00E03664"/>
    <w:rsid w:val="00E038DE"/>
    <w:rsid w:val="00E03902"/>
    <w:rsid w:val="00E03AF2"/>
    <w:rsid w:val="00E03B4D"/>
    <w:rsid w:val="00E03D6D"/>
    <w:rsid w:val="00E0442B"/>
    <w:rsid w:val="00E044C5"/>
    <w:rsid w:val="00E047B4"/>
    <w:rsid w:val="00E0485A"/>
    <w:rsid w:val="00E04A74"/>
    <w:rsid w:val="00E04D50"/>
    <w:rsid w:val="00E04EC4"/>
    <w:rsid w:val="00E05478"/>
    <w:rsid w:val="00E05A9F"/>
    <w:rsid w:val="00E05CD7"/>
    <w:rsid w:val="00E060E3"/>
    <w:rsid w:val="00E069AF"/>
    <w:rsid w:val="00E069FC"/>
    <w:rsid w:val="00E06A92"/>
    <w:rsid w:val="00E06CDD"/>
    <w:rsid w:val="00E0703B"/>
    <w:rsid w:val="00E0738C"/>
    <w:rsid w:val="00E07BEC"/>
    <w:rsid w:val="00E07CE0"/>
    <w:rsid w:val="00E07FE8"/>
    <w:rsid w:val="00E10413"/>
    <w:rsid w:val="00E1067E"/>
    <w:rsid w:val="00E10CD7"/>
    <w:rsid w:val="00E10D1D"/>
    <w:rsid w:val="00E1100A"/>
    <w:rsid w:val="00E1100E"/>
    <w:rsid w:val="00E1174E"/>
    <w:rsid w:val="00E11859"/>
    <w:rsid w:val="00E1217C"/>
    <w:rsid w:val="00E12309"/>
    <w:rsid w:val="00E12A96"/>
    <w:rsid w:val="00E12BA1"/>
    <w:rsid w:val="00E12EF7"/>
    <w:rsid w:val="00E130D8"/>
    <w:rsid w:val="00E13251"/>
    <w:rsid w:val="00E136B9"/>
    <w:rsid w:val="00E1399E"/>
    <w:rsid w:val="00E13CAE"/>
    <w:rsid w:val="00E144C6"/>
    <w:rsid w:val="00E14900"/>
    <w:rsid w:val="00E1495E"/>
    <w:rsid w:val="00E14AB7"/>
    <w:rsid w:val="00E14AED"/>
    <w:rsid w:val="00E14F4F"/>
    <w:rsid w:val="00E1518A"/>
    <w:rsid w:val="00E15888"/>
    <w:rsid w:val="00E158CD"/>
    <w:rsid w:val="00E162BD"/>
    <w:rsid w:val="00E165DD"/>
    <w:rsid w:val="00E167F2"/>
    <w:rsid w:val="00E16898"/>
    <w:rsid w:val="00E16C7B"/>
    <w:rsid w:val="00E17279"/>
    <w:rsid w:val="00E173AD"/>
    <w:rsid w:val="00E175C9"/>
    <w:rsid w:val="00E1795D"/>
    <w:rsid w:val="00E17DD6"/>
    <w:rsid w:val="00E200D9"/>
    <w:rsid w:val="00E205B3"/>
    <w:rsid w:val="00E206F2"/>
    <w:rsid w:val="00E20742"/>
    <w:rsid w:val="00E20B74"/>
    <w:rsid w:val="00E20E99"/>
    <w:rsid w:val="00E20EC9"/>
    <w:rsid w:val="00E2102C"/>
    <w:rsid w:val="00E2130D"/>
    <w:rsid w:val="00E21532"/>
    <w:rsid w:val="00E21945"/>
    <w:rsid w:val="00E22A3B"/>
    <w:rsid w:val="00E22BF1"/>
    <w:rsid w:val="00E22E4C"/>
    <w:rsid w:val="00E22ECF"/>
    <w:rsid w:val="00E23416"/>
    <w:rsid w:val="00E236AF"/>
    <w:rsid w:val="00E23E6D"/>
    <w:rsid w:val="00E23ECA"/>
    <w:rsid w:val="00E241D9"/>
    <w:rsid w:val="00E2424B"/>
    <w:rsid w:val="00E2433B"/>
    <w:rsid w:val="00E24419"/>
    <w:rsid w:val="00E244A4"/>
    <w:rsid w:val="00E248F3"/>
    <w:rsid w:val="00E24A89"/>
    <w:rsid w:val="00E24D75"/>
    <w:rsid w:val="00E24E4C"/>
    <w:rsid w:val="00E25406"/>
    <w:rsid w:val="00E2573C"/>
    <w:rsid w:val="00E25B47"/>
    <w:rsid w:val="00E26369"/>
    <w:rsid w:val="00E26449"/>
    <w:rsid w:val="00E26680"/>
    <w:rsid w:val="00E2668B"/>
    <w:rsid w:val="00E26DE8"/>
    <w:rsid w:val="00E26F13"/>
    <w:rsid w:val="00E26F64"/>
    <w:rsid w:val="00E2704D"/>
    <w:rsid w:val="00E27230"/>
    <w:rsid w:val="00E279C2"/>
    <w:rsid w:val="00E27A88"/>
    <w:rsid w:val="00E27D4E"/>
    <w:rsid w:val="00E30526"/>
    <w:rsid w:val="00E3074D"/>
    <w:rsid w:val="00E30FFF"/>
    <w:rsid w:val="00E311BD"/>
    <w:rsid w:val="00E3144F"/>
    <w:rsid w:val="00E3169A"/>
    <w:rsid w:val="00E31F79"/>
    <w:rsid w:val="00E32022"/>
    <w:rsid w:val="00E320FC"/>
    <w:rsid w:val="00E321F8"/>
    <w:rsid w:val="00E323F9"/>
    <w:rsid w:val="00E32411"/>
    <w:rsid w:val="00E32712"/>
    <w:rsid w:val="00E32769"/>
    <w:rsid w:val="00E328D6"/>
    <w:rsid w:val="00E32904"/>
    <w:rsid w:val="00E329F7"/>
    <w:rsid w:val="00E32F74"/>
    <w:rsid w:val="00E33048"/>
    <w:rsid w:val="00E339B6"/>
    <w:rsid w:val="00E33ADB"/>
    <w:rsid w:val="00E33D58"/>
    <w:rsid w:val="00E33E43"/>
    <w:rsid w:val="00E33E6F"/>
    <w:rsid w:val="00E34475"/>
    <w:rsid w:val="00E35067"/>
    <w:rsid w:val="00E35B90"/>
    <w:rsid w:val="00E36216"/>
    <w:rsid w:val="00E36295"/>
    <w:rsid w:val="00E36519"/>
    <w:rsid w:val="00E369DD"/>
    <w:rsid w:val="00E369E5"/>
    <w:rsid w:val="00E36FB1"/>
    <w:rsid w:val="00E370B1"/>
    <w:rsid w:val="00E37567"/>
    <w:rsid w:val="00E3790B"/>
    <w:rsid w:val="00E37B51"/>
    <w:rsid w:val="00E400C8"/>
    <w:rsid w:val="00E40161"/>
    <w:rsid w:val="00E403C7"/>
    <w:rsid w:val="00E40821"/>
    <w:rsid w:val="00E4115D"/>
    <w:rsid w:val="00E41305"/>
    <w:rsid w:val="00E413FE"/>
    <w:rsid w:val="00E414E8"/>
    <w:rsid w:val="00E416EC"/>
    <w:rsid w:val="00E419BB"/>
    <w:rsid w:val="00E41B52"/>
    <w:rsid w:val="00E41C17"/>
    <w:rsid w:val="00E41E40"/>
    <w:rsid w:val="00E42176"/>
    <w:rsid w:val="00E428E7"/>
    <w:rsid w:val="00E42BAD"/>
    <w:rsid w:val="00E42CA9"/>
    <w:rsid w:val="00E430FC"/>
    <w:rsid w:val="00E433E9"/>
    <w:rsid w:val="00E4347E"/>
    <w:rsid w:val="00E43679"/>
    <w:rsid w:val="00E43CEC"/>
    <w:rsid w:val="00E441CE"/>
    <w:rsid w:val="00E44274"/>
    <w:rsid w:val="00E4436E"/>
    <w:rsid w:val="00E446DC"/>
    <w:rsid w:val="00E44803"/>
    <w:rsid w:val="00E44CDE"/>
    <w:rsid w:val="00E44E9F"/>
    <w:rsid w:val="00E45293"/>
    <w:rsid w:val="00E455C0"/>
    <w:rsid w:val="00E4585F"/>
    <w:rsid w:val="00E45F49"/>
    <w:rsid w:val="00E4609D"/>
    <w:rsid w:val="00E462AA"/>
    <w:rsid w:val="00E467C0"/>
    <w:rsid w:val="00E4716C"/>
    <w:rsid w:val="00E473DB"/>
    <w:rsid w:val="00E4764B"/>
    <w:rsid w:val="00E47697"/>
    <w:rsid w:val="00E476C8"/>
    <w:rsid w:val="00E47854"/>
    <w:rsid w:val="00E47B6A"/>
    <w:rsid w:val="00E505A1"/>
    <w:rsid w:val="00E50771"/>
    <w:rsid w:val="00E507F9"/>
    <w:rsid w:val="00E50906"/>
    <w:rsid w:val="00E50B99"/>
    <w:rsid w:val="00E50C23"/>
    <w:rsid w:val="00E51438"/>
    <w:rsid w:val="00E516C1"/>
    <w:rsid w:val="00E5185A"/>
    <w:rsid w:val="00E518C8"/>
    <w:rsid w:val="00E5195C"/>
    <w:rsid w:val="00E51AC1"/>
    <w:rsid w:val="00E51B81"/>
    <w:rsid w:val="00E52082"/>
    <w:rsid w:val="00E5242E"/>
    <w:rsid w:val="00E5248F"/>
    <w:rsid w:val="00E52757"/>
    <w:rsid w:val="00E5277E"/>
    <w:rsid w:val="00E530BE"/>
    <w:rsid w:val="00E53392"/>
    <w:rsid w:val="00E536BF"/>
    <w:rsid w:val="00E536FD"/>
    <w:rsid w:val="00E53702"/>
    <w:rsid w:val="00E53A28"/>
    <w:rsid w:val="00E53E8C"/>
    <w:rsid w:val="00E53FB2"/>
    <w:rsid w:val="00E54098"/>
    <w:rsid w:val="00E5426C"/>
    <w:rsid w:val="00E548D5"/>
    <w:rsid w:val="00E54F28"/>
    <w:rsid w:val="00E54FED"/>
    <w:rsid w:val="00E554EE"/>
    <w:rsid w:val="00E55609"/>
    <w:rsid w:val="00E55777"/>
    <w:rsid w:val="00E5583A"/>
    <w:rsid w:val="00E55B7D"/>
    <w:rsid w:val="00E55E14"/>
    <w:rsid w:val="00E5632E"/>
    <w:rsid w:val="00E563E2"/>
    <w:rsid w:val="00E5659B"/>
    <w:rsid w:val="00E56FFE"/>
    <w:rsid w:val="00E570E6"/>
    <w:rsid w:val="00E576C2"/>
    <w:rsid w:val="00E57CD3"/>
    <w:rsid w:val="00E57E07"/>
    <w:rsid w:val="00E6010C"/>
    <w:rsid w:val="00E6012C"/>
    <w:rsid w:val="00E60377"/>
    <w:rsid w:val="00E6042E"/>
    <w:rsid w:val="00E60861"/>
    <w:rsid w:val="00E609D5"/>
    <w:rsid w:val="00E60AA5"/>
    <w:rsid w:val="00E60DFB"/>
    <w:rsid w:val="00E60E25"/>
    <w:rsid w:val="00E60F84"/>
    <w:rsid w:val="00E61362"/>
    <w:rsid w:val="00E62099"/>
    <w:rsid w:val="00E621C8"/>
    <w:rsid w:val="00E62497"/>
    <w:rsid w:val="00E62C70"/>
    <w:rsid w:val="00E63118"/>
    <w:rsid w:val="00E632CA"/>
    <w:rsid w:val="00E63364"/>
    <w:rsid w:val="00E636D1"/>
    <w:rsid w:val="00E637A7"/>
    <w:rsid w:val="00E63A90"/>
    <w:rsid w:val="00E64359"/>
    <w:rsid w:val="00E649DF"/>
    <w:rsid w:val="00E64A75"/>
    <w:rsid w:val="00E64D80"/>
    <w:rsid w:val="00E65E2F"/>
    <w:rsid w:val="00E65E58"/>
    <w:rsid w:val="00E6622F"/>
    <w:rsid w:val="00E662E4"/>
    <w:rsid w:val="00E66332"/>
    <w:rsid w:val="00E667D2"/>
    <w:rsid w:val="00E66DCF"/>
    <w:rsid w:val="00E66E62"/>
    <w:rsid w:val="00E67122"/>
    <w:rsid w:val="00E671FD"/>
    <w:rsid w:val="00E67A28"/>
    <w:rsid w:val="00E67B71"/>
    <w:rsid w:val="00E67E22"/>
    <w:rsid w:val="00E70417"/>
    <w:rsid w:val="00E706B1"/>
    <w:rsid w:val="00E70BEE"/>
    <w:rsid w:val="00E71171"/>
    <w:rsid w:val="00E71176"/>
    <w:rsid w:val="00E71465"/>
    <w:rsid w:val="00E719FD"/>
    <w:rsid w:val="00E71E4F"/>
    <w:rsid w:val="00E71FA0"/>
    <w:rsid w:val="00E72225"/>
    <w:rsid w:val="00E722A5"/>
    <w:rsid w:val="00E722DF"/>
    <w:rsid w:val="00E7251F"/>
    <w:rsid w:val="00E72A9D"/>
    <w:rsid w:val="00E72CC1"/>
    <w:rsid w:val="00E72D4F"/>
    <w:rsid w:val="00E72E94"/>
    <w:rsid w:val="00E7311A"/>
    <w:rsid w:val="00E731F7"/>
    <w:rsid w:val="00E73780"/>
    <w:rsid w:val="00E74121"/>
    <w:rsid w:val="00E74809"/>
    <w:rsid w:val="00E752A1"/>
    <w:rsid w:val="00E755E1"/>
    <w:rsid w:val="00E75846"/>
    <w:rsid w:val="00E758E5"/>
    <w:rsid w:val="00E75A15"/>
    <w:rsid w:val="00E75BE6"/>
    <w:rsid w:val="00E75F35"/>
    <w:rsid w:val="00E766B3"/>
    <w:rsid w:val="00E76BD1"/>
    <w:rsid w:val="00E777E8"/>
    <w:rsid w:val="00E80138"/>
    <w:rsid w:val="00E8017B"/>
    <w:rsid w:val="00E8039A"/>
    <w:rsid w:val="00E804CE"/>
    <w:rsid w:val="00E80B44"/>
    <w:rsid w:val="00E80C4B"/>
    <w:rsid w:val="00E81994"/>
    <w:rsid w:val="00E819F8"/>
    <w:rsid w:val="00E81F8A"/>
    <w:rsid w:val="00E82278"/>
    <w:rsid w:val="00E828B5"/>
    <w:rsid w:val="00E82C74"/>
    <w:rsid w:val="00E82C77"/>
    <w:rsid w:val="00E82CB2"/>
    <w:rsid w:val="00E82CB8"/>
    <w:rsid w:val="00E837D3"/>
    <w:rsid w:val="00E83BBC"/>
    <w:rsid w:val="00E83E14"/>
    <w:rsid w:val="00E84434"/>
    <w:rsid w:val="00E844E9"/>
    <w:rsid w:val="00E84F72"/>
    <w:rsid w:val="00E85057"/>
    <w:rsid w:val="00E856A2"/>
    <w:rsid w:val="00E856CF"/>
    <w:rsid w:val="00E85907"/>
    <w:rsid w:val="00E85D20"/>
    <w:rsid w:val="00E864E0"/>
    <w:rsid w:val="00E8665A"/>
    <w:rsid w:val="00E8676C"/>
    <w:rsid w:val="00E86918"/>
    <w:rsid w:val="00E86CBD"/>
    <w:rsid w:val="00E86DB5"/>
    <w:rsid w:val="00E8733A"/>
    <w:rsid w:val="00E8761D"/>
    <w:rsid w:val="00E879B7"/>
    <w:rsid w:val="00E9026A"/>
    <w:rsid w:val="00E903BD"/>
    <w:rsid w:val="00E90621"/>
    <w:rsid w:val="00E90667"/>
    <w:rsid w:val="00E90D61"/>
    <w:rsid w:val="00E9166C"/>
    <w:rsid w:val="00E91A2F"/>
    <w:rsid w:val="00E91E12"/>
    <w:rsid w:val="00E92044"/>
    <w:rsid w:val="00E9273A"/>
    <w:rsid w:val="00E92C67"/>
    <w:rsid w:val="00E92C70"/>
    <w:rsid w:val="00E92D21"/>
    <w:rsid w:val="00E92DCA"/>
    <w:rsid w:val="00E93584"/>
    <w:rsid w:val="00E93E14"/>
    <w:rsid w:val="00E93FAF"/>
    <w:rsid w:val="00E9403B"/>
    <w:rsid w:val="00E945C7"/>
    <w:rsid w:val="00E94B4A"/>
    <w:rsid w:val="00E94DBB"/>
    <w:rsid w:val="00E94ECF"/>
    <w:rsid w:val="00E95088"/>
    <w:rsid w:val="00E95215"/>
    <w:rsid w:val="00E95427"/>
    <w:rsid w:val="00E95976"/>
    <w:rsid w:val="00E95CA1"/>
    <w:rsid w:val="00E95D00"/>
    <w:rsid w:val="00E95E65"/>
    <w:rsid w:val="00E95EC3"/>
    <w:rsid w:val="00E95F7E"/>
    <w:rsid w:val="00E96551"/>
    <w:rsid w:val="00E967E2"/>
    <w:rsid w:val="00E96DFC"/>
    <w:rsid w:val="00E96EBB"/>
    <w:rsid w:val="00E96F7D"/>
    <w:rsid w:val="00E97006"/>
    <w:rsid w:val="00E97B57"/>
    <w:rsid w:val="00EA01D1"/>
    <w:rsid w:val="00EA0501"/>
    <w:rsid w:val="00EA06AC"/>
    <w:rsid w:val="00EA085C"/>
    <w:rsid w:val="00EA0A9D"/>
    <w:rsid w:val="00EA0B57"/>
    <w:rsid w:val="00EA0C85"/>
    <w:rsid w:val="00EA137D"/>
    <w:rsid w:val="00EA13A4"/>
    <w:rsid w:val="00EA14CD"/>
    <w:rsid w:val="00EA172E"/>
    <w:rsid w:val="00EA17BB"/>
    <w:rsid w:val="00EA187D"/>
    <w:rsid w:val="00EA18A7"/>
    <w:rsid w:val="00EA1B79"/>
    <w:rsid w:val="00EA1EED"/>
    <w:rsid w:val="00EA1F90"/>
    <w:rsid w:val="00EA21E2"/>
    <w:rsid w:val="00EA22F9"/>
    <w:rsid w:val="00EA288C"/>
    <w:rsid w:val="00EA2A84"/>
    <w:rsid w:val="00EA2DAB"/>
    <w:rsid w:val="00EA3042"/>
    <w:rsid w:val="00EA30A0"/>
    <w:rsid w:val="00EA3955"/>
    <w:rsid w:val="00EA3C1D"/>
    <w:rsid w:val="00EA3FAD"/>
    <w:rsid w:val="00EA412E"/>
    <w:rsid w:val="00EA4291"/>
    <w:rsid w:val="00EA42CA"/>
    <w:rsid w:val="00EA47A4"/>
    <w:rsid w:val="00EA49A6"/>
    <w:rsid w:val="00EA565B"/>
    <w:rsid w:val="00EA62B6"/>
    <w:rsid w:val="00EA64E4"/>
    <w:rsid w:val="00EA6B4A"/>
    <w:rsid w:val="00EA6C4B"/>
    <w:rsid w:val="00EA6F36"/>
    <w:rsid w:val="00EA7DC3"/>
    <w:rsid w:val="00EB0165"/>
    <w:rsid w:val="00EB021C"/>
    <w:rsid w:val="00EB02BC"/>
    <w:rsid w:val="00EB0492"/>
    <w:rsid w:val="00EB07E0"/>
    <w:rsid w:val="00EB0BD8"/>
    <w:rsid w:val="00EB0C38"/>
    <w:rsid w:val="00EB0F8D"/>
    <w:rsid w:val="00EB1830"/>
    <w:rsid w:val="00EB186A"/>
    <w:rsid w:val="00EB19D6"/>
    <w:rsid w:val="00EB1CFF"/>
    <w:rsid w:val="00EB28DC"/>
    <w:rsid w:val="00EB2960"/>
    <w:rsid w:val="00EB2C20"/>
    <w:rsid w:val="00EB2ECE"/>
    <w:rsid w:val="00EB2FC2"/>
    <w:rsid w:val="00EB3882"/>
    <w:rsid w:val="00EB42DA"/>
    <w:rsid w:val="00EB4321"/>
    <w:rsid w:val="00EB47DE"/>
    <w:rsid w:val="00EB4FCC"/>
    <w:rsid w:val="00EB520E"/>
    <w:rsid w:val="00EB5499"/>
    <w:rsid w:val="00EB54EC"/>
    <w:rsid w:val="00EB574E"/>
    <w:rsid w:val="00EB5AB2"/>
    <w:rsid w:val="00EB5D9F"/>
    <w:rsid w:val="00EB6216"/>
    <w:rsid w:val="00EB65F7"/>
    <w:rsid w:val="00EB6758"/>
    <w:rsid w:val="00EB6DFF"/>
    <w:rsid w:val="00EB7792"/>
    <w:rsid w:val="00EB7805"/>
    <w:rsid w:val="00EB7DCA"/>
    <w:rsid w:val="00EC06CF"/>
    <w:rsid w:val="00EC07DD"/>
    <w:rsid w:val="00EC0B09"/>
    <w:rsid w:val="00EC0D41"/>
    <w:rsid w:val="00EC1050"/>
    <w:rsid w:val="00EC11FB"/>
    <w:rsid w:val="00EC1281"/>
    <w:rsid w:val="00EC18D4"/>
    <w:rsid w:val="00EC199B"/>
    <w:rsid w:val="00EC1F60"/>
    <w:rsid w:val="00EC20F3"/>
    <w:rsid w:val="00EC27C4"/>
    <w:rsid w:val="00EC2D3C"/>
    <w:rsid w:val="00EC2D8E"/>
    <w:rsid w:val="00EC2DDC"/>
    <w:rsid w:val="00EC339C"/>
    <w:rsid w:val="00EC369F"/>
    <w:rsid w:val="00EC3769"/>
    <w:rsid w:val="00EC391C"/>
    <w:rsid w:val="00EC45A5"/>
    <w:rsid w:val="00EC46BD"/>
    <w:rsid w:val="00EC4AFE"/>
    <w:rsid w:val="00EC4B87"/>
    <w:rsid w:val="00EC4CAF"/>
    <w:rsid w:val="00EC4F6C"/>
    <w:rsid w:val="00EC5101"/>
    <w:rsid w:val="00EC5318"/>
    <w:rsid w:val="00EC54FD"/>
    <w:rsid w:val="00EC61C7"/>
    <w:rsid w:val="00EC62B8"/>
    <w:rsid w:val="00EC70E4"/>
    <w:rsid w:val="00EC70E5"/>
    <w:rsid w:val="00EC752D"/>
    <w:rsid w:val="00EC755C"/>
    <w:rsid w:val="00EC75D2"/>
    <w:rsid w:val="00EC760C"/>
    <w:rsid w:val="00EC779D"/>
    <w:rsid w:val="00EC7818"/>
    <w:rsid w:val="00EC7B90"/>
    <w:rsid w:val="00EC7D9A"/>
    <w:rsid w:val="00ED018D"/>
    <w:rsid w:val="00ED048C"/>
    <w:rsid w:val="00ED0916"/>
    <w:rsid w:val="00ED092D"/>
    <w:rsid w:val="00ED0B0D"/>
    <w:rsid w:val="00ED0B54"/>
    <w:rsid w:val="00ED0EB2"/>
    <w:rsid w:val="00ED1370"/>
    <w:rsid w:val="00ED2028"/>
    <w:rsid w:val="00ED20A3"/>
    <w:rsid w:val="00ED20D9"/>
    <w:rsid w:val="00ED2363"/>
    <w:rsid w:val="00ED249E"/>
    <w:rsid w:val="00ED2AEF"/>
    <w:rsid w:val="00ED2B90"/>
    <w:rsid w:val="00ED2D66"/>
    <w:rsid w:val="00ED2FA2"/>
    <w:rsid w:val="00ED3260"/>
    <w:rsid w:val="00ED3264"/>
    <w:rsid w:val="00ED3538"/>
    <w:rsid w:val="00ED371B"/>
    <w:rsid w:val="00ED37E5"/>
    <w:rsid w:val="00ED3834"/>
    <w:rsid w:val="00ED38AE"/>
    <w:rsid w:val="00ED3B35"/>
    <w:rsid w:val="00ED4570"/>
    <w:rsid w:val="00ED4BD8"/>
    <w:rsid w:val="00ED515A"/>
    <w:rsid w:val="00ED53B1"/>
    <w:rsid w:val="00ED55A2"/>
    <w:rsid w:val="00ED5A43"/>
    <w:rsid w:val="00ED5A62"/>
    <w:rsid w:val="00ED5B2C"/>
    <w:rsid w:val="00ED5B73"/>
    <w:rsid w:val="00ED5C43"/>
    <w:rsid w:val="00ED5DC6"/>
    <w:rsid w:val="00ED5E81"/>
    <w:rsid w:val="00ED6057"/>
    <w:rsid w:val="00ED6898"/>
    <w:rsid w:val="00ED69BE"/>
    <w:rsid w:val="00ED6BEA"/>
    <w:rsid w:val="00ED6E48"/>
    <w:rsid w:val="00ED708D"/>
    <w:rsid w:val="00ED7287"/>
    <w:rsid w:val="00ED7466"/>
    <w:rsid w:val="00ED7622"/>
    <w:rsid w:val="00ED7779"/>
    <w:rsid w:val="00ED78B4"/>
    <w:rsid w:val="00EE00C2"/>
    <w:rsid w:val="00EE01B0"/>
    <w:rsid w:val="00EE06EF"/>
    <w:rsid w:val="00EE08BA"/>
    <w:rsid w:val="00EE0D5F"/>
    <w:rsid w:val="00EE12E5"/>
    <w:rsid w:val="00EE181D"/>
    <w:rsid w:val="00EE27E3"/>
    <w:rsid w:val="00EE2DBA"/>
    <w:rsid w:val="00EE2E3D"/>
    <w:rsid w:val="00EE3808"/>
    <w:rsid w:val="00EE3973"/>
    <w:rsid w:val="00EE3B10"/>
    <w:rsid w:val="00EE3C86"/>
    <w:rsid w:val="00EE3C88"/>
    <w:rsid w:val="00EE3D88"/>
    <w:rsid w:val="00EE3DB0"/>
    <w:rsid w:val="00EE3F93"/>
    <w:rsid w:val="00EE486E"/>
    <w:rsid w:val="00EE495F"/>
    <w:rsid w:val="00EE49D3"/>
    <w:rsid w:val="00EE4AE8"/>
    <w:rsid w:val="00EE4FEE"/>
    <w:rsid w:val="00EE5010"/>
    <w:rsid w:val="00EE52A0"/>
    <w:rsid w:val="00EE545F"/>
    <w:rsid w:val="00EE54C8"/>
    <w:rsid w:val="00EE5753"/>
    <w:rsid w:val="00EE5F4E"/>
    <w:rsid w:val="00EE5F79"/>
    <w:rsid w:val="00EE6122"/>
    <w:rsid w:val="00EE61EB"/>
    <w:rsid w:val="00EE68A9"/>
    <w:rsid w:val="00EE6F7B"/>
    <w:rsid w:val="00EE7103"/>
    <w:rsid w:val="00EE79B1"/>
    <w:rsid w:val="00EE7AE6"/>
    <w:rsid w:val="00EE7BA7"/>
    <w:rsid w:val="00EE7BE5"/>
    <w:rsid w:val="00EF02B7"/>
    <w:rsid w:val="00EF0704"/>
    <w:rsid w:val="00EF096E"/>
    <w:rsid w:val="00EF1382"/>
    <w:rsid w:val="00EF188A"/>
    <w:rsid w:val="00EF19D4"/>
    <w:rsid w:val="00EF1E07"/>
    <w:rsid w:val="00EF1EFC"/>
    <w:rsid w:val="00EF2005"/>
    <w:rsid w:val="00EF2147"/>
    <w:rsid w:val="00EF2228"/>
    <w:rsid w:val="00EF228D"/>
    <w:rsid w:val="00EF24E1"/>
    <w:rsid w:val="00EF271E"/>
    <w:rsid w:val="00EF29B6"/>
    <w:rsid w:val="00EF3458"/>
    <w:rsid w:val="00EF34B2"/>
    <w:rsid w:val="00EF35C7"/>
    <w:rsid w:val="00EF36BF"/>
    <w:rsid w:val="00EF3700"/>
    <w:rsid w:val="00EF3787"/>
    <w:rsid w:val="00EF37C9"/>
    <w:rsid w:val="00EF3A16"/>
    <w:rsid w:val="00EF3BB8"/>
    <w:rsid w:val="00EF3BCA"/>
    <w:rsid w:val="00EF3D0F"/>
    <w:rsid w:val="00EF3D24"/>
    <w:rsid w:val="00EF3DB3"/>
    <w:rsid w:val="00EF47CE"/>
    <w:rsid w:val="00EF4A9F"/>
    <w:rsid w:val="00EF4F5D"/>
    <w:rsid w:val="00EF5024"/>
    <w:rsid w:val="00EF5061"/>
    <w:rsid w:val="00EF522B"/>
    <w:rsid w:val="00EF54AC"/>
    <w:rsid w:val="00EF54ED"/>
    <w:rsid w:val="00EF5750"/>
    <w:rsid w:val="00EF59D2"/>
    <w:rsid w:val="00EF5A5C"/>
    <w:rsid w:val="00EF5A62"/>
    <w:rsid w:val="00EF5A81"/>
    <w:rsid w:val="00EF5BD9"/>
    <w:rsid w:val="00EF5EFE"/>
    <w:rsid w:val="00EF5F11"/>
    <w:rsid w:val="00EF62F7"/>
    <w:rsid w:val="00EF6991"/>
    <w:rsid w:val="00EF6C60"/>
    <w:rsid w:val="00EF6C7C"/>
    <w:rsid w:val="00EF6EEE"/>
    <w:rsid w:val="00EF6F8D"/>
    <w:rsid w:val="00EF70C1"/>
    <w:rsid w:val="00EF7152"/>
    <w:rsid w:val="00EF77F7"/>
    <w:rsid w:val="00EF7D22"/>
    <w:rsid w:val="00EF7F01"/>
    <w:rsid w:val="00F0032E"/>
    <w:rsid w:val="00F008F0"/>
    <w:rsid w:val="00F009A7"/>
    <w:rsid w:val="00F01730"/>
    <w:rsid w:val="00F01B2D"/>
    <w:rsid w:val="00F01F0F"/>
    <w:rsid w:val="00F01F6C"/>
    <w:rsid w:val="00F020EE"/>
    <w:rsid w:val="00F022C1"/>
    <w:rsid w:val="00F0348F"/>
    <w:rsid w:val="00F036B3"/>
    <w:rsid w:val="00F03701"/>
    <w:rsid w:val="00F03EF8"/>
    <w:rsid w:val="00F042B2"/>
    <w:rsid w:val="00F042E8"/>
    <w:rsid w:val="00F0433B"/>
    <w:rsid w:val="00F04513"/>
    <w:rsid w:val="00F045E5"/>
    <w:rsid w:val="00F04A74"/>
    <w:rsid w:val="00F04BF3"/>
    <w:rsid w:val="00F04D6C"/>
    <w:rsid w:val="00F04F4A"/>
    <w:rsid w:val="00F05464"/>
    <w:rsid w:val="00F0549F"/>
    <w:rsid w:val="00F0562F"/>
    <w:rsid w:val="00F05763"/>
    <w:rsid w:val="00F05A0A"/>
    <w:rsid w:val="00F05D38"/>
    <w:rsid w:val="00F05EFB"/>
    <w:rsid w:val="00F0653C"/>
    <w:rsid w:val="00F06C9E"/>
    <w:rsid w:val="00F06DCB"/>
    <w:rsid w:val="00F06EBD"/>
    <w:rsid w:val="00F07282"/>
    <w:rsid w:val="00F072B2"/>
    <w:rsid w:val="00F0781E"/>
    <w:rsid w:val="00F07BCA"/>
    <w:rsid w:val="00F07D76"/>
    <w:rsid w:val="00F10769"/>
    <w:rsid w:val="00F10840"/>
    <w:rsid w:val="00F109DB"/>
    <w:rsid w:val="00F109E3"/>
    <w:rsid w:val="00F112E0"/>
    <w:rsid w:val="00F11391"/>
    <w:rsid w:val="00F11771"/>
    <w:rsid w:val="00F11966"/>
    <w:rsid w:val="00F1226B"/>
    <w:rsid w:val="00F12955"/>
    <w:rsid w:val="00F12B7C"/>
    <w:rsid w:val="00F12BAB"/>
    <w:rsid w:val="00F12C92"/>
    <w:rsid w:val="00F12DBB"/>
    <w:rsid w:val="00F12E25"/>
    <w:rsid w:val="00F12F0A"/>
    <w:rsid w:val="00F130E8"/>
    <w:rsid w:val="00F1326D"/>
    <w:rsid w:val="00F132FD"/>
    <w:rsid w:val="00F13325"/>
    <w:rsid w:val="00F135C0"/>
    <w:rsid w:val="00F1364D"/>
    <w:rsid w:val="00F1398C"/>
    <w:rsid w:val="00F13A57"/>
    <w:rsid w:val="00F13F79"/>
    <w:rsid w:val="00F140FD"/>
    <w:rsid w:val="00F1490C"/>
    <w:rsid w:val="00F14F3B"/>
    <w:rsid w:val="00F150B5"/>
    <w:rsid w:val="00F15955"/>
    <w:rsid w:val="00F15D43"/>
    <w:rsid w:val="00F16066"/>
    <w:rsid w:val="00F16685"/>
    <w:rsid w:val="00F16C91"/>
    <w:rsid w:val="00F16F40"/>
    <w:rsid w:val="00F172AA"/>
    <w:rsid w:val="00F173DF"/>
    <w:rsid w:val="00F174BA"/>
    <w:rsid w:val="00F1765F"/>
    <w:rsid w:val="00F176FE"/>
    <w:rsid w:val="00F17BBC"/>
    <w:rsid w:val="00F202C5"/>
    <w:rsid w:val="00F20522"/>
    <w:rsid w:val="00F20A78"/>
    <w:rsid w:val="00F20C74"/>
    <w:rsid w:val="00F20CBF"/>
    <w:rsid w:val="00F20D64"/>
    <w:rsid w:val="00F20E9A"/>
    <w:rsid w:val="00F20FA2"/>
    <w:rsid w:val="00F21859"/>
    <w:rsid w:val="00F21E83"/>
    <w:rsid w:val="00F21FA7"/>
    <w:rsid w:val="00F224B8"/>
    <w:rsid w:val="00F2273C"/>
    <w:rsid w:val="00F22749"/>
    <w:rsid w:val="00F22838"/>
    <w:rsid w:val="00F22B7D"/>
    <w:rsid w:val="00F22CBA"/>
    <w:rsid w:val="00F22D05"/>
    <w:rsid w:val="00F23300"/>
    <w:rsid w:val="00F233AD"/>
    <w:rsid w:val="00F23781"/>
    <w:rsid w:val="00F23CF8"/>
    <w:rsid w:val="00F24654"/>
    <w:rsid w:val="00F249A7"/>
    <w:rsid w:val="00F24B20"/>
    <w:rsid w:val="00F250AC"/>
    <w:rsid w:val="00F25269"/>
    <w:rsid w:val="00F253AA"/>
    <w:rsid w:val="00F25AEC"/>
    <w:rsid w:val="00F25DE7"/>
    <w:rsid w:val="00F26372"/>
    <w:rsid w:val="00F26592"/>
    <w:rsid w:val="00F26785"/>
    <w:rsid w:val="00F26B96"/>
    <w:rsid w:val="00F26BD6"/>
    <w:rsid w:val="00F276CC"/>
    <w:rsid w:val="00F2770E"/>
    <w:rsid w:val="00F301CD"/>
    <w:rsid w:val="00F3035E"/>
    <w:rsid w:val="00F3069C"/>
    <w:rsid w:val="00F30B21"/>
    <w:rsid w:val="00F31138"/>
    <w:rsid w:val="00F314B3"/>
    <w:rsid w:val="00F31AD0"/>
    <w:rsid w:val="00F321CE"/>
    <w:rsid w:val="00F3249A"/>
    <w:rsid w:val="00F32552"/>
    <w:rsid w:val="00F325F2"/>
    <w:rsid w:val="00F32779"/>
    <w:rsid w:val="00F32964"/>
    <w:rsid w:val="00F32A40"/>
    <w:rsid w:val="00F32E46"/>
    <w:rsid w:val="00F332BD"/>
    <w:rsid w:val="00F338B8"/>
    <w:rsid w:val="00F338F4"/>
    <w:rsid w:val="00F33C10"/>
    <w:rsid w:val="00F33CB3"/>
    <w:rsid w:val="00F33F6D"/>
    <w:rsid w:val="00F34083"/>
    <w:rsid w:val="00F3485C"/>
    <w:rsid w:val="00F34AFB"/>
    <w:rsid w:val="00F34B8C"/>
    <w:rsid w:val="00F34E05"/>
    <w:rsid w:val="00F35651"/>
    <w:rsid w:val="00F3578D"/>
    <w:rsid w:val="00F35B32"/>
    <w:rsid w:val="00F36205"/>
    <w:rsid w:val="00F36252"/>
    <w:rsid w:val="00F36636"/>
    <w:rsid w:val="00F367F5"/>
    <w:rsid w:val="00F36DEE"/>
    <w:rsid w:val="00F36E33"/>
    <w:rsid w:val="00F36F39"/>
    <w:rsid w:val="00F3786F"/>
    <w:rsid w:val="00F37F75"/>
    <w:rsid w:val="00F40046"/>
    <w:rsid w:val="00F4019B"/>
    <w:rsid w:val="00F401B2"/>
    <w:rsid w:val="00F405C2"/>
    <w:rsid w:val="00F4070E"/>
    <w:rsid w:val="00F40E5C"/>
    <w:rsid w:val="00F412F5"/>
    <w:rsid w:val="00F412FA"/>
    <w:rsid w:val="00F420E1"/>
    <w:rsid w:val="00F42831"/>
    <w:rsid w:val="00F42941"/>
    <w:rsid w:val="00F4321F"/>
    <w:rsid w:val="00F435DC"/>
    <w:rsid w:val="00F43673"/>
    <w:rsid w:val="00F438AE"/>
    <w:rsid w:val="00F43D44"/>
    <w:rsid w:val="00F4452B"/>
    <w:rsid w:val="00F447CE"/>
    <w:rsid w:val="00F448CB"/>
    <w:rsid w:val="00F449CF"/>
    <w:rsid w:val="00F44B49"/>
    <w:rsid w:val="00F44CA6"/>
    <w:rsid w:val="00F456B4"/>
    <w:rsid w:val="00F45742"/>
    <w:rsid w:val="00F457A5"/>
    <w:rsid w:val="00F45849"/>
    <w:rsid w:val="00F45CB6"/>
    <w:rsid w:val="00F462EA"/>
    <w:rsid w:val="00F46A19"/>
    <w:rsid w:val="00F46F66"/>
    <w:rsid w:val="00F47291"/>
    <w:rsid w:val="00F473EB"/>
    <w:rsid w:val="00F47507"/>
    <w:rsid w:val="00F47617"/>
    <w:rsid w:val="00F479C0"/>
    <w:rsid w:val="00F47B6A"/>
    <w:rsid w:val="00F504BB"/>
    <w:rsid w:val="00F505D2"/>
    <w:rsid w:val="00F50600"/>
    <w:rsid w:val="00F5065F"/>
    <w:rsid w:val="00F50C72"/>
    <w:rsid w:val="00F51114"/>
    <w:rsid w:val="00F514E9"/>
    <w:rsid w:val="00F51780"/>
    <w:rsid w:val="00F5187E"/>
    <w:rsid w:val="00F518EE"/>
    <w:rsid w:val="00F51AF3"/>
    <w:rsid w:val="00F51B1F"/>
    <w:rsid w:val="00F51EA5"/>
    <w:rsid w:val="00F51F6D"/>
    <w:rsid w:val="00F5206D"/>
    <w:rsid w:val="00F52A0C"/>
    <w:rsid w:val="00F52DDC"/>
    <w:rsid w:val="00F52E1A"/>
    <w:rsid w:val="00F52F91"/>
    <w:rsid w:val="00F5311A"/>
    <w:rsid w:val="00F53AA8"/>
    <w:rsid w:val="00F53CD0"/>
    <w:rsid w:val="00F53D7C"/>
    <w:rsid w:val="00F53F81"/>
    <w:rsid w:val="00F54046"/>
    <w:rsid w:val="00F54232"/>
    <w:rsid w:val="00F542D9"/>
    <w:rsid w:val="00F548D8"/>
    <w:rsid w:val="00F54FA7"/>
    <w:rsid w:val="00F55101"/>
    <w:rsid w:val="00F552A2"/>
    <w:rsid w:val="00F556EB"/>
    <w:rsid w:val="00F55DC9"/>
    <w:rsid w:val="00F55E11"/>
    <w:rsid w:val="00F55E4D"/>
    <w:rsid w:val="00F55E9F"/>
    <w:rsid w:val="00F56230"/>
    <w:rsid w:val="00F569D0"/>
    <w:rsid w:val="00F56F16"/>
    <w:rsid w:val="00F5781D"/>
    <w:rsid w:val="00F6020E"/>
    <w:rsid w:val="00F6035F"/>
    <w:rsid w:val="00F60B0A"/>
    <w:rsid w:val="00F60FDA"/>
    <w:rsid w:val="00F61135"/>
    <w:rsid w:val="00F61553"/>
    <w:rsid w:val="00F61567"/>
    <w:rsid w:val="00F615A6"/>
    <w:rsid w:val="00F6168F"/>
    <w:rsid w:val="00F619D8"/>
    <w:rsid w:val="00F61B01"/>
    <w:rsid w:val="00F61D1C"/>
    <w:rsid w:val="00F6203A"/>
    <w:rsid w:val="00F62339"/>
    <w:rsid w:val="00F62383"/>
    <w:rsid w:val="00F62485"/>
    <w:rsid w:val="00F6365E"/>
    <w:rsid w:val="00F636C9"/>
    <w:rsid w:val="00F64131"/>
    <w:rsid w:val="00F64701"/>
    <w:rsid w:val="00F64E46"/>
    <w:rsid w:val="00F64EDE"/>
    <w:rsid w:val="00F652CF"/>
    <w:rsid w:val="00F6542E"/>
    <w:rsid w:val="00F6592E"/>
    <w:rsid w:val="00F66836"/>
    <w:rsid w:val="00F66BA3"/>
    <w:rsid w:val="00F66BA8"/>
    <w:rsid w:val="00F66E3A"/>
    <w:rsid w:val="00F66F48"/>
    <w:rsid w:val="00F672CB"/>
    <w:rsid w:val="00F6744A"/>
    <w:rsid w:val="00F678F8"/>
    <w:rsid w:val="00F67F4D"/>
    <w:rsid w:val="00F70655"/>
    <w:rsid w:val="00F70747"/>
    <w:rsid w:val="00F70E8E"/>
    <w:rsid w:val="00F70E96"/>
    <w:rsid w:val="00F7109A"/>
    <w:rsid w:val="00F710AC"/>
    <w:rsid w:val="00F71428"/>
    <w:rsid w:val="00F7144A"/>
    <w:rsid w:val="00F716B3"/>
    <w:rsid w:val="00F71832"/>
    <w:rsid w:val="00F718E1"/>
    <w:rsid w:val="00F719D6"/>
    <w:rsid w:val="00F71C53"/>
    <w:rsid w:val="00F71E05"/>
    <w:rsid w:val="00F71E83"/>
    <w:rsid w:val="00F721CA"/>
    <w:rsid w:val="00F72560"/>
    <w:rsid w:val="00F725C4"/>
    <w:rsid w:val="00F72685"/>
    <w:rsid w:val="00F727AB"/>
    <w:rsid w:val="00F72981"/>
    <w:rsid w:val="00F72EA0"/>
    <w:rsid w:val="00F72F73"/>
    <w:rsid w:val="00F7322D"/>
    <w:rsid w:val="00F733CC"/>
    <w:rsid w:val="00F736A4"/>
    <w:rsid w:val="00F737EF"/>
    <w:rsid w:val="00F7385B"/>
    <w:rsid w:val="00F73937"/>
    <w:rsid w:val="00F73A22"/>
    <w:rsid w:val="00F73A7F"/>
    <w:rsid w:val="00F73D74"/>
    <w:rsid w:val="00F7440F"/>
    <w:rsid w:val="00F745F4"/>
    <w:rsid w:val="00F74D0C"/>
    <w:rsid w:val="00F74FF0"/>
    <w:rsid w:val="00F7530B"/>
    <w:rsid w:val="00F7590E"/>
    <w:rsid w:val="00F75B8D"/>
    <w:rsid w:val="00F75D11"/>
    <w:rsid w:val="00F75FA8"/>
    <w:rsid w:val="00F76177"/>
    <w:rsid w:val="00F762DF"/>
    <w:rsid w:val="00F7631D"/>
    <w:rsid w:val="00F76AB5"/>
    <w:rsid w:val="00F76D2C"/>
    <w:rsid w:val="00F7745A"/>
    <w:rsid w:val="00F77499"/>
    <w:rsid w:val="00F778AE"/>
    <w:rsid w:val="00F77CF2"/>
    <w:rsid w:val="00F77D6D"/>
    <w:rsid w:val="00F80447"/>
    <w:rsid w:val="00F8044D"/>
    <w:rsid w:val="00F80880"/>
    <w:rsid w:val="00F80ECF"/>
    <w:rsid w:val="00F811C0"/>
    <w:rsid w:val="00F81287"/>
    <w:rsid w:val="00F81523"/>
    <w:rsid w:val="00F81585"/>
    <w:rsid w:val="00F815F8"/>
    <w:rsid w:val="00F8161A"/>
    <w:rsid w:val="00F816A6"/>
    <w:rsid w:val="00F8185A"/>
    <w:rsid w:val="00F819FC"/>
    <w:rsid w:val="00F81AFA"/>
    <w:rsid w:val="00F81F28"/>
    <w:rsid w:val="00F824F7"/>
    <w:rsid w:val="00F82AB3"/>
    <w:rsid w:val="00F82D7E"/>
    <w:rsid w:val="00F83621"/>
    <w:rsid w:val="00F83B33"/>
    <w:rsid w:val="00F842E4"/>
    <w:rsid w:val="00F8462A"/>
    <w:rsid w:val="00F848CC"/>
    <w:rsid w:val="00F84CC7"/>
    <w:rsid w:val="00F84E9E"/>
    <w:rsid w:val="00F852D2"/>
    <w:rsid w:val="00F85CC3"/>
    <w:rsid w:val="00F8676D"/>
    <w:rsid w:val="00F87588"/>
    <w:rsid w:val="00F87630"/>
    <w:rsid w:val="00F877E1"/>
    <w:rsid w:val="00F878DD"/>
    <w:rsid w:val="00F87F4E"/>
    <w:rsid w:val="00F90124"/>
    <w:rsid w:val="00F9081F"/>
    <w:rsid w:val="00F90A21"/>
    <w:rsid w:val="00F90A54"/>
    <w:rsid w:val="00F90D80"/>
    <w:rsid w:val="00F90E97"/>
    <w:rsid w:val="00F9120E"/>
    <w:rsid w:val="00F91416"/>
    <w:rsid w:val="00F920C6"/>
    <w:rsid w:val="00F92513"/>
    <w:rsid w:val="00F928FD"/>
    <w:rsid w:val="00F92A29"/>
    <w:rsid w:val="00F92EE3"/>
    <w:rsid w:val="00F935F0"/>
    <w:rsid w:val="00F93B45"/>
    <w:rsid w:val="00F93B52"/>
    <w:rsid w:val="00F93B94"/>
    <w:rsid w:val="00F9401E"/>
    <w:rsid w:val="00F9404F"/>
    <w:rsid w:val="00F9467F"/>
    <w:rsid w:val="00F949FB"/>
    <w:rsid w:val="00F94D54"/>
    <w:rsid w:val="00F94E43"/>
    <w:rsid w:val="00F9524B"/>
    <w:rsid w:val="00F952D0"/>
    <w:rsid w:val="00F95382"/>
    <w:rsid w:val="00F95387"/>
    <w:rsid w:val="00F953F1"/>
    <w:rsid w:val="00F957AA"/>
    <w:rsid w:val="00F95CC4"/>
    <w:rsid w:val="00F963C4"/>
    <w:rsid w:val="00F96514"/>
    <w:rsid w:val="00F96701"/>
    <w:rsid w:val="00F968E0"/>
    <w:rsid w:val="00F96A34"/>
    <w:rsid w:val="00F972CC"/>
    <w:rsid w:val="00F973D5"/>
    <w:rsid w:val="00F97A89"/>
    <w:rsid w:val="00F97C4E"/>
    <w:rsid w:val="00F97C55"/>
    <w:rsid w:val="00F97D0D"/>
    <w:rsid w:val="00FA001E"/>
    <w:rsid w:val="00FA02F1"/>
    <w:rsid w:val="00FA0438"/>
    <w:rsid w:val="00FA05B1"/>
    <w:rsid w:val="00FA05F3"/>
    <w:rsid w:val="00FA0C7F"/>
    <w:rsid w:val="00FA107E"/>
    <w:rsid w:val="00FA10A8"/>
    <w:rsid w:val="00FA1137"/>
    <w:rsid w:val="00FA1246"/>
    <w:rsid w:val="00FA14B3"/>
    <w:rsid w:val="00FA1660"/>
    <w:rsid w:val="00FA172A"/>
    <w:rsid w:val="00FA1BA2"/>
    <w:rsid w:val="00FA1E8E"/>
    <w:rsid w:val="00FA223A"/>
    <w:rsid w:val="00FA23D0"/>
    <w:rsid w:val="00FA26D7"/>
    <w:rsid w:val="00FA2978"/>
    <w:rsid w:val="00FA2C79"/>
    <w:rsid w:val="00FA2FAF"/>
    <w:rsid w:val="00FA2FF7"/>
    <w:rsid w:val="00FA300E"/>
    <w:rsid w:val="00FA3198"/>
    <w:rsid w:val="00FA343E"/>
    <w:rsid w:val="00FA35E5"/>
    <w:rsid w:val="00FA3772"/>
    <w:rsid w:val="00FA3D34"/>
    <w:rsid w:val="00FA442A"/>
    <w:rsid w:val="00FA4677"/>
    <w:rsid w:val="00FA46F7"/>
    <w:rsid w:val="00FA4A74"/>
    <w:rsid w:val="00FA4E99"/>
    <w:rsid w:val="00FA5532"/>
    <w:rsid w:val="00FA5711"/>
    <w:rsid w:val="00FA5CEC"/>
    <w:rsid w:val="00FA5D18"/>
    <w:rsid w:val="00FA5E09"/>
    <w:rsid w:val="00FA5F0A"/>
    <w:rsid w:val="00FA60E1"/>
    <w:rsid w:val="00FA618D"/>
    <w:rsid w:val="00FA61F6"/>
    <w:rsid w:val="00FA66DD"/>
    <w:rsid w:val="00FA697D"/>
    <w:rsid w:val="00FA69D5"/>
    <w:rsid w:val="00FA6A8C"/>
    <w:rsid w:val="00FA72AC"/>
    <w:rsid w:val="00FA74C0"/>
    <w:rsid w:val="00FA7911"/>
    <w:rsid w:val="00FA7BED"/>
    <w:rsid w:val="00FB03E8"/>
    <w:rsid w:val="00FB090C"/>
    <w:rsid w:val="00FB0EC4"/>
    <w:rsid w:val="00FB0ED1"/>
    <w:rsid w:val="00FB10E4"/>
    <w:rsid w:val="00FB147A"/>
    <w:rsid w:val="00FB16F5"/>
    <w:rsid w:val="00FB1EBF"/>
    <w:rsid w:val="00FB2139"/>
    <w:rsid w:val="00FB2232"/>
    <w:rsid w:val="00FB245D"/>
    <w:rsid w:val="00FB259B"/>
    <w:rsid w:val="00FB29F6"/>
    <w:rsid w:val="00FB2A03"/>
    <w:rsid w:val="00FB2F27"/>
    <w:rsid w:val="00FB37AB"/>
    <w:rsid w:val="00FB3F92"/>
    <w:rsid w:val="00FB40A5"/>
    <w:rsid w:val="00FB4822"/>
    <w:rsid w:val="00FB48DD"/>
    <w:rsid w:val="00FB51B3"/>
    <w:rsid w:val="00FB55CF"/>
    <w:rsid w:val="00FB60B1"/>
    <w:rsid w:val="00FB62D3"/>
    <w:rsid w:val="00FB6329"/>
    <w:rsid w:val="00FB638F"/>
    <w:rsid w:val="00FB66FD"/>
    <w:rsid w:val="00FB6C25"/>
    <w:rsid w:val="00FB71F0"/>
    <w:rsid w:val="00FB76FA"/>
    <w:rsid w:val="00FB78E7"/>
    <w:rsid w:val="00FB7D11"/>
    <w:rsid w:val="00FC0360"/>
    <w:rsid w:val="00FC08C8"/>
    <w:rsid w:val="00FC0C13"/>
    <w:rsid w:val="00FC0C82"/>
    <w:rsid w:val="00FC1146"/>
    <w:rsid w:val="00FC1697"/>
    <w:rsid w:val="00FC1D8E"/>
    <w:rsid w:val="00FC1E27"/>
    <w:rsid w:val="00FC1FCC"/>
    <w:rsid w:val="00FC26CB"/>
    <w:rsid w:val="00FC2740"/>
    <w:rsid w:val="00FC2899"/>
    <w:rsid w:val="00FC28C1"/>
    <w:rsid w:val="00FC2D2F"/>
    <w:rsid w:val="00FC2F8D"/>
    <w:rsid w:val="00FC32EB"/>
    <w:rsid w:val="00FC33DA"/>
    <w:rsid w:val="00FC351F"/>
    <w:rsid w:val="00FC3808"/>
    <w:rsid w:val="00FC3EED"/>
    <w:rsid w:val="00FC406F"/>
    <w:rsid w:val="00FC41FE"/>
    <w:rsid w:val="00FC44D1"/>
    <w:rsid w:val="00FC4845"/>
    <w:rsid w:val="00FC4BEA"/>
    <w:rsid w:val="00FC50F3"/>
    <w:rsid w:val="00FC5284"/>
    <w:rsid w:val="00FC538F"/>
    <w:rsid w:val="00FC5398"/>
    <w:rsid w:val="00FC54B5"/>
    <w:rsid w:val="00FC55E8"/>
    <w:rsid w:val="00FC58EF"/>
    <w:rsid w:val="00FC58F3"/>
    <w:rsid w:val="00FC5D77"/>
    <w:rsid w:val="00FC5F24"/>
    <w:rsid w:val="00FC5F83"/>
    <w:rsid w:val="00FC6465"/>
    <w:rsid w:val="00FC65B7"/>
    <w:rsid w:val="00FC6927"/>
    <w:rsid w:val="00FC6A72"/>
    <w:rsid w:val="00FC6B2A"/>
    <w:rsid w:val="00FC6BC1"/>
    <w:rsid w:val="00FC6F44"/>
    <w:rsid w:val="00FC703F"/>
    <w:rsid w:val="00FC748E"/>
    <w:rsid w:val="00FC7868"/>
    <w:rsid w:val="00FC7C16"/>
    <w:rsid w:val="00FC7CA3"/>
    <w:rsid w:val="00FD0095"/>
    <w:rsid w:val="00FD0224"/>
    <w:rsid w:val="00FD05BF"/>
    <w:rsid w:val="00FD0735"/>
    <w:rsid w:val="00FD1047"/>
    <w:rsid w:val="00FD10F1"/>
    <w:rsid w:val="00FD123A"/>
    <w:rsid w:val="00FD12DD"/>
    <w:rsid w:val="00FD1885"/>
    <w:rsid w:val="00FD1E93"/>
    <w:rsid w:val="00FD1FAC"/>
    <w:rsid w:val="00FD22A5"/>
    <w:rsid w:val="00FD235E"/>
    <w:rsid w:val="00FD29BD"/>
    <w:rsid w:val="00FD2AA0"/>
    <w:rsid w:val="00FD2FDA"/>
    <w:rsid w:val="00FD321E"/>
    <w:rsid w:val="00FD33E1"/>
    <w:rsid w:val="00FD38D2"/>
    <w:rsid w:val="00FD3C85"/>
    <w:rsid w:val="00FD4155"/>
    <w:rsid w:val="00FD473B"/>
    <w:rsid w:val="00FD4743"/>
    <w:rsid w:val="00FD48A8"/>
    <w:rsid w:val="00FD4A38"/>
    <w:rsid w:val="00FD4D9A"/>
    <w:rsid w:val="00FD5388"/>
    <w:rsid w:val="00FD5540"/>
    <w:rsid w:val="00FD5A03"/>
    <w:rsid w:val="00FD5A3F"/>
    <w:rsid w:val="00FD5BD8"/>
    <w:rsid w:val="00FD5C5E"/>
    <w:rsid w:val="00FD5E07"/>
    <w:rsid w:val="00FD648C"/>
    <w:rsid w:val="00FD6C23"/>
    <w:rsid w:val="00FD6DCC"/>
    <w:rsid w:val="00FD6DE5"/>
    <w:rsid w:val="00FD709B"/>
    <w:rsid w:val="00FD71E3"/>
    <w:rsid w:val="00FD7C18"/>
    <w:rsid w:val="00FE000A"/>
    <w:rsid w:val="00FE00FD"/>
    <w:rsid w:val="00FE0490"/>
    <w:rsid w:val="00FE0586"/>
    <w:rsid w:val="00FE0760"/>
    <w:rsid w:val="00FE0BE4"/>
    <w:rsid w:val="00FE0C99"/>
    <w:rsid w:val="00FE0CE5"/>
    <w:rsid w:val="00FE10A5"/>
    <w:rsid w:val="00FE13A6"/>
    <w:rsid w:val="00FE14E7"/>
    <w:rsid w:val="00FE180B"/>
    <w:rsid w:val="00FE1CAC"/>
    <w:rsid w:val="00FE1DD1"/>
    <w:rsid w:val="00FE1E01"/>
    <w:rsid w:val="00FE1FF0"/>
    <w:rsid w:val="00FE2341"/>
    <w:rsid w:val="00FE2542"/>
    <w:rsid w:val="00FE28F8"/>
    <w:rsid w:val="00FE2AF6"/>
    <w:rsid w:val="00FE2C37"/>
    <w:rsid w:val="00FE2E7E"/>
    <w:rsid w:val="00FE2ECE"/>
    <w:rsid w:val="00FE30BC"/>
    <w:rsid w:val="00FE318B"/>
    <w:rsid w:val="00FE3260"/>
    <w:rsid w:val="00FE34B7"/>
    <w:rsid w:val="00FE35F8"/>
    <w:rsid w:val="00FE3A3E"/>
    <w:rsid w:val="00FE3D2A"/>
    <w:rsid w:val="00FE3FE3"/>
    <w:rsid w:val="00FE3FF4"/>
    <w:rsid w:val="00FE434E"/>
    <w:rsid w:val="00FE4A85"/>
    <w:rsid w:val="00FE515B"/>
    <w:rsid w:val="00FE5567"/>
    <w:rsid w:val="00FE5736"/>
    <w:rsid w:val="00FE5A02"/>
    <w:rsid w:val="00FE5A1F"/>
    <w:rsid w:val="00FE5B5E"/>
    <w:rsid w:val="00FE5BB4"/>
    <w:rsid w:val="00FE5C17"/>
    <w:rsid w:val="00FE5EE3"/>
    <w:rsid w:val="00FE6148"/>
    <w:rsid w:val="00FE6175"/>
    <w:rsid w:val="00FE6257"/>
    <w:rsid w:val="00FE64C6"/>
    <w:rsid w:val="00FE680E"/>
    <w:rsid w:val="00FE681B"/>
    <w:rsid w:val="00FE68E9"/>
    <w:rsid w:val="00FE78D3"/>
    <w:rsid w:val="00FE7B61"/>
    <w:rsid w:val="00FE7B82"/>
    <w:rsid w:val="00FE7D90"/>
    <w:rsid w:val="00FF0402"/>
    <w:rsid w:val="00FF048B"/>
    <w:rsid w:val="00FF0C86"/>
    <w:rsid w:val="00FF16D9"/>
    <w:rsid w:val="00FF1748"/>
    <w:rsid w:val="00FF18ED"/>
    <w:rsid w:val="00FF1FE7"/>
    <w:rsid w:val="00FF20D4"/>
    <w:rsid w:val="00FF232F"/>
    <w:rsid w:val="00FF288C"/>
    <w:rsid w:val="00FF2C5F"/>
    <w:rsid w:val="00FF326C"/>
    <w:rsid w:val="00FF3C08"/>
    <w:rsid w:val="00FF43B6"/>
    <w:rsid w:val="00FF45B1"/>
    <w:rsid w:val="00FF485F"/>
    <w:rsid w:val="00FF4BBF"/>
    <w:rsid w:val="00FF4BFF"/>
    <w:rsid w:val="00FF4C19"/>
    <w:rsid w:val="00FF4D1B"/>
    <w:rsid w:val="00FF5472"/>
    <w:rsid w:val="00FF623D"/>
    <w:rsid w:val="00FF62E1"/>
    <w:rsid w:val="00FF64EA"/>
    <w:rsid w:val="00FF662F"/>
    <w:rsid w:val="00FF7021"/>
    <w:rsid w:val="00FF71AF"/>
    <w:rsid w:val="00FF74DD"/>
    <w:rsid w:val="00FF785D"/>
    <w:rsid w:val="00FF79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B9A37E"/>
  <w15:chartTrackingRefBased/>
  <w15:docId w15:val="{849E2E7A-2383-41A4-9B96-1502029C9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uiPriority="9" w:qFormat="1"/>
    <w:lsdException w:name="heading 4" w:uiPriority="99" w:qFormat="1"/>
    <w:lsdException w:name="heading 5" w:uiPriority="99" w:qFormat="1"/>
    <w:lsdException w:name="heading 6" w:uiPriority="99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Normal">
    <w:name w:val="Normal"/>
    <w:next w:val="BodyText"/>
    <w:qFormat/>
    <w:rsid w:val="00534E08"/>
    <w:pPr>
      <w:spacing w:line="360" w:lineRule="auto"/>
      <w:jc w:val="both"/>
    </w:pPr>
    <w:rPr>
      <w:sz w:val="26"/>
      <w:szCs w:val="24"/>
      <w:lang w:val="vi-VN"/>
    </w:rPr>
  </w:style>
  <w:style w:type="paragraph" w:styleId="Heading1">
    <w:name w:val="heading 1"/>
    <w:next w:val="BodyText"/>
    <w:link w:val="Heading1Char"/>
    <w:uiPriority w:val="99"/>
    <w:qFormat/>
    <w:rsid w:val="00A0483B"/>
    <w:pPr>
      <w:keepNext/>
      <w:keepLines/>
      <w:pageBreakBefore/>
      <w:numPr>
        <w:numId w:val="13"/>
      </w:numPr>
      <w:suppressAutoHyphens/>
      <w:spacing w:line="480" w:lineRule="auto"/>
      <w:jc w:val="center"/>
      <w:outlineLvl w:val="0"/>
    </w:pPr>
    <w:rPr>
      <w:rFonts w:eastAsia="Times New Roman"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BodyText"/>
    <w:link w:val="Heading2Char"/>
    <w:uiPriority w:val="99"/>
    <w:qFormat/>
    <w:rsid w:val="00483941"/>
    <w:pPr>
      <w:pageBreakBefore w:val="0"/>
      <w:numPr>
        <w:ilvl w:val="1"/>
      </w:numPr>
      <w:tabs>
        <w:tab w:val="clear" w:pos="1620"/>
        <w:tab w:val="num" w:pos="2610"/>
      </w:tabs>
      <w:spacing w:before="120"/>
      <w:ind w:left="3276"/>
      <w:jc w:val="left"/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qFormat/>
    <w:rsid w:val="00A31527"/>
    <w:pPr>
      <w:numPr>
        <w:ilvl w:val="2"/>
      </w:numPr>
      <w:spacing w:before="0"/>
      <w:outlineLvl w:val="2"/>
    </w:pPr>
    <w:rPr>
      <w:bCs/>
      <w:sz w:val="26"/>
      <w:szCs w:val="26"/>
    </w:rPr>
  </w:style>
  <w:style w:type="paragraph" w:styleId="Heading40">
    <w:name w:val="heading 4"/>
    <w:basedOn w:val="Heading3"/>
    <w:next w:val="BodyText"/>
    <w:link w:val="Heading4Char"/>
    <w:uiPriority w:val="99"/>
    <w:qFormat/>
    <w:rsid w:val="00070FC1"/>
    <w:pPr>
      <w:numPr>
        <w:ilvl w:val="3"/>
      </w:numPr>
      <w:outlineLvl w:val="3"/>
    </w:pPr>
    <w:rPr>
      <w:bCs w:val="0"/>
      <w:szCs w:val="28"/>
    </w:rPr>
  </w:style>
  <w:style w:type="paragraph" w:styleId="Heading5">
    <w:name w:val="heading 5"/>
    <w:basedOn w:val="Heading40"/>
    <w:next w:val="BodyText"/>
    <w:link w:val="Heading5Char"/>
    <w:uiPriority w:val="99"/>
    <w:qFormat/>
    <w:rsid w:val="00780228"/>
    <w:pPr>
      <w:numPr>
        <w:ilvl w:val="0"/>
        <w:numId w:val="24"/>
      </w:numPr>
      <w:outlineLvl w:val="4"/>
    </w:pPr>
    <w:rPr>
      <w:bCs/>
      <w:iCs w:val="0"/>
      <w:szCs w:val="26"/>
    </w:rPr>
  </w:style>
  <w:style w:type="paragraph" w:styleId="Heading6">
    <w:name w:val="heading 6"/>
    <w:basedOn w:val="Heading5"/>
    <w:next w:val="BodyText"/>
    <w:link w:val="Heading6Char"/>
    <w:uiPriority w:val="99"/>
    <w:qFormat/>
    <w:rsid w:val="00466AB4"/>
    <w:pPr>
      <w:numPr>
        <w:ilvl w:val="5"/>
      </w:numPr>
      <w:outlineLvl w:val="5"/>
    </w:pPr>
    <w:rPr>
      <w:bCs w:val="0"/>
      <w:szCs w:val="22"/>
    </w:rPr>
  </w:style>
  <w:style w:type="paragraph" w:styleId="Heading7">
    <w:name w:val="heading 7"/>
    <w:basedOn w:val="Normal"/>
    <w:next w:val="Normal"/>
    <w:link w:val="Heading7Char"/>
    <w:qFormat/>
    <w:rsid w:val="008F5BD7"/>
    <w:pPr>
      <w:numPr>
        <w:ilvl w:val="6"/>
        <w:numId w:val="12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8F5BD7"/>
    <w:pPr>
      <w:numPr>
        <w:ilvl w:val="7"/>
        <w:numId w:val="12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8F5BD7"/>
    <w:pPr>
      <w:numPr>
        <w:ilvl w:val="8"/>
        <w:numId w:val="12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BodyTextFirstIndent"/>
    <w:link w:val="BodyTextChar"/>
    <w:uiPriority w:val="1"/>
    <w:qFormat/>
    <w:rsid w:val="006B3229"/>
  </w:style>
  <w:style w:type="paragraph" w:styleId="BodyTextFirstIndent">
    <w:name w:val="Body Text First Indent"/>
    <w:basedOn w:val="BodyText"/>
    <w:link w:val="BodyTextFirstIndentChar"/>
    <w:rsid w:val="00C936F3"/>
    <w:pPr>
      <w:ind w:firstLine="432"/>
    </w:pPr>
  </w:style>
  <w:style w:type="character" w:customStyle="1" w:styleId="BodyTextChar">
    <w:name w:val="Body Text Char"/>
    <w:link w:val="BodyText"/>
    <w:uiPriority w:val="1"/>
    <w:rsid w:val="006B3229"/>
    <w:rPr>
      <w:sz w:val="26"/>
      <w:szCs w:val="24"/>
      <w:lang w:val="vi-VN"/>
    </w:rPr>
  </w:style>
  <w:style w:type="paragraph" w:styleId="TableofFigures">
    <w:name w:val="table of figures"/>
    <w:basedOn w:val="Normal"/>
    <w:next w:val="Normal"/>
    <w:uiPriority w:val="99"/>
    <w:rsid w:val="00D276FA"/>
    <w:pPr>
      <w:jc w:val="left"/>
    </w:pPr>
    <w:rPr>
      <w:rFonts w:cstheme="minorHAnsi"/>
      <w:i/>
      <w:iCs/>
      <w:sz w:val="20"/>
      <w:szCs w:val="20"/>
    </w:rPr>
  </w:style>
  <w:style w:type="table" w:styleId="TableGrid">
    <w:name w:val="Table Grid"/>
    <w:basedOn w:val="TableNormal"/>
    <w:uiPriority w:val="39"/>
    <w:rsid w:val="00C37DF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basedOn w:val="Normal"/>
    <w:next w:val="Normal"/>
    <w:uiPriority w:val="35"/>
    <w:qFormat/>
    <w:rsid w:val="00A31527"/>
    <w:pPr>
      <w:spacing w:before="120" w:after="120"/>
      <w:jc w:val="center"/>
    </w:pPr>
    <w:rPr>
      <w:bCs/>
      <w:i/>
      <w:sz w:val="24"/>
      <w:szCs w:val="20"/>
    </w:rPr>
  </w:style>
  <w:style w:type="paragraph" w:styleId="Header">
    <w:name w:val="header"/>
    <w:basedOn w:val="Normal"/>
    <w:link w:val="HeaderChar"/>
    <w:uiPriority w:val="99"/>
    <w:rsid w:val="00B11FA3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B11FA3"/>
    <w:rPr>
      <w:szCs w:val="24"/>
      <w:lang w:val="vi-VN"/>
    </w:rPr>
  </w:style>
  <w:style w:type="paragraph" w:styleId="Footer">
    <w:name w:val="footer"/>
    <w:basedOn w:val="Normal"/>
    <w:link w:val="FooterChar"/>
    <w:uiPriority w:val="99"/>
    <w:rsid w:val="002E60F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2E60F8"/>
    <w:rPr>
      <w:szCs w:val="24"/>
      <w:lang w:val="vi-VN"/>
    </w:rPr>
  </w:style>
  <w:style w:type="character" w:styleId="PageNumber">
    <w:name w:val="page number"/>
    <w:basedOn w:val="DefaultParagraphFont"/>
    <w:rsid w:val="00DF5A88"/>
  </w:style>
  <w:style w:type="character" w:styleId="FollowedHyperlink">
    <w:name w:val="FollowedHyperlink"/>
    <w:rsid w:val="00DF5A88"/>
    <w:rPr>
      <w:color w:val="800080"/>
      <w:u w:val="single"/>
    </w:rPr>
  </w:style>
  <w:style w:type="character" w:styleId="Hyperlink">
    <w:name w:val="Hyperlink"/>
    <w:uiPriority w:val="99"/>
    <w:rsid w:val="00586F48"/>
    <w:rPr>
      <w:color w:val="0000FF"/>
      <w:sz w:val="28"/>
      <w:u w:val="single"/>
    </w:rPr>
  </w:style>
  <w:style w:type="paragraph" w:styleId="BodyTextIndent">
    <w:name w:val="Body Text Indent"/>
    <w:basedOn w:val="Normal"/>
    <w:link w:val="BodyTextIndentChar"/>
    <w:rsid w:val="00DF5A88"/>
    <w:pPr>
      <w:spacing w:after="120"/>
      <w:ind w:left="360"/>
    </w:pPr>
  </w:style>
  <w:style w:type="paragraph" w:styleId="List">
    <w:name w:val="List"/>
    <w:basedOn w:val="Normal"/>
    <w:autoRedefine/>
    <w:rsid w:val="00DF5A88"/>
    <w:pPr>
      <w:numPr>
        <w:numId w:val="11"/>
      </w:numPr>
      <w:spacing w:after="240"/>
    </w:pPr>
  </w:style>
  <w:style w:type="paragraph" w:customStyle="1" w:styleId="List2">
    <w:name w:val="List2"/>
    <w:basedOn w:val="List"/>
    <w:autoRedefine/>
    <w:rsid w:val="00DF5A88"/>
    <w:pPr>
      <w:numPr>
        <w:numId w:val="10"/>
      </w:numPr>
      <w:tabs>
        <w:tab w:val="clear" w:pos="360"/>
      </w:tabs>
      <w:ind w:left="568" w:hanging="284"/>
    </w:pPr>
  </w:style>
  <w:style w:type="paragraph" w:styleId="ListNumber">
    <w:name w:val="List Number"/>
    <w:basedOn w:val="Normal"/>
    <w:rsid w:val="00DF5A88"/>
    <w:pPr>
      <w:numPr>
        <w:numId w:val="6"/>
      </w:numPr>
      <w:spacing w:after="240"/>
    </w:pPr>
  </w:style>
  <w:style w:type="character" w:styleId="LineNumber">
    <w:name w:val="line number"/>
    <w:basedOn w:val="DefaultParagraphFont"/>
    <w:rsid w:val="00DF5A88"/>
  </w:style>
  <w:style w:type="paragraph" w:styleId="ListNumber2">
    <w:name w:val="List Number 2"/>
    <w:basedOn w:val="Normal"/>
    <w:rsid w:val="00DF5A88"/>
    <w:pPr>
      <w:numPr>
        <w:numId w:val="7"/>
      </w:numPr>
    </w:pPr>
  </w:style>
  <w:style w:type="paragraph" w:styleId="Index1">
    <w:name w:val="index 1"/>
    <w:basedOn w:val="Normal"/>
    <w:next w:val="Normal"/>
    <w:autoRedefine/>
    <w:semiHidden/>
    <w:rsid w:val="00DF5A88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DF5A88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DF5A88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DF5A88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DF5A88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DF5A88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DF5A88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DF5A88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DF5A88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DF5A88"/>
  </w:style>
  <w:style w:type="paragraph" w:customStyle="1" w:styleId="BodyTextKeep">
    <w:name w:val="Body Text Keep"/>
    <w:basedOn w:val="BodyText"/>
    <w:rsid w:val="00DF5A88"/>
    <w:pPr>
      <w:keepNext/>
      <w:tabs>
        <w:tab w:val="right" w:pos="8640"/>
      </w:tabs>
      <w:spacing w:after="280" w:line="240" w:lineRule="auto"/>
    </w:pPr>
    <w:rPr>
      <w:rFonts w:ascii="Garamond" w:hAnsi="Garamond"/>
      <w:spacing w:val="-2"/>
    </w:rPr>
  </w:style>
  <w:style w:type="paragraph" w:styleId="ListBullet">
    <w:name w:val="List Bullet"/>
    <w:basedOn w:val="Normal"/>
    <w:autoRedefine/>
    <w:rsid w:val="00DF5A88"/>
    <w:pPr>
      <w:numPr>
        <w:numId w:val="2"/>
      </w:numPr>
    </w:pPr>
  </w:style>
  <w:style w:type="paragraph" w:styleId="ListBullet3">
    <w:name w:val="List Bullet 3"/>
    <w:basedOn w:val="Normal"/>
    <w:autoRedefine/>
    <w:rsid w:val="00DF5A88"/>
    <w:pPr>
      <w:numPr>
        <w:numId w:val="3"/>
      </w:numPr>
    </w:pPr>
  </w:style>
  <w:style w:type="paragraph" w:styleId="ListBullet4">
    <w:name w:val="List Bullet 4"/>
    <w:basedOn w:val="Normal"/>
    <w:autoRedefine/>
    <w:rsid w:val="00DF5A88"/>
    <w:pPr>
      <w:numPr>
        <w:numId w:val="4"/>
      </w:numPr>
    </w:pPr>
  </w:style>
  <w:style w:type="paragraph" w:styleId="ListBullet5">
    <w:name w:val="List Bullet 5"/>
    <w:basedOn w:val="Normal"/>
    <w:autoRedefine/>
    <w:rsid w:val="00DF5A88"/>
    <w:pPr>
      <w:numPr>
        <w:numId w:val="5"/>
      </w:numPr>
      <w:tabs>
        <w:tab w:val="clear" w:pos="1800"/>
        <w:tab w:val="num" w:pos="720"/>
      </w:tabs>
      <w:ind w:left="720"/>
    </w:pPr>
  </w:style>
  <w:style w:type="paragraph" w:styleId="ListNumber3">
    <w:name w:val="List Number 3"/>
    <w:basedOn w:val="Normal"/>
    <w:rsid w:val="00DF5A88"/>
    <w:pPr>
      <w:numPr>
        <w:numId w:val="1"/>
      </w:numPr>
    </w:pPr>
  </w:style>
  <w:style w:type="paragraph" w:styleId="ListNumber4">
    <w:name w:val="List Number 4"/>
    <w:basedOn w:val="Normal"/>
    <w:rsid w:val="00DF5A88"/>
    <w:pPr>
      <w:numPr>
        <w:numId w:val="8"/>
      </w:numPr>
    </w:pPr>
  </w:style>
  <w:style w:type="paragraph" w:styleId="ListNumber5">
    <w:name w:val="List Number 5"/>
    <w:basedOn w:val="Normal"/>
    <w:rsid w:val="00DF5A88"/>
    <w:pPr>
      <w:numPr>
        <w:numId w:val="9"/>
      </w:numPr>
    </w:pPr>
  </w:style>
  <w:style w:type="paragraph" w:styleId="ListBullet2">
    <w:name w:val="List Bullet 2"/>
    <w:basedOn w:val="Normal"/>
    <w:autoRedefine/>
    <w:rsid w:val="0038047D"/>
    <w:pPr>
      <w:jc w:val="center"/>
    </w:pPr>
    <w:rPr>
      <w:lang w:val="en-AU"/>
    </w:rPr>
  </w:style>
  <w:style w:type="paragraph" w:styleId="NormalWeb">
    <w:name w:val="Normal (Web)"/>
    <w:basedOn w:val="Normal"/>
    <w:uiPriority w:val="99"/>
    <w:unhideWhenUsed/>
    <w:rsid w:val="00C36E0D"/>
    <w:pPr>
      <w:spacing w:before="100" w:beforeAutospacing="1" w:after="100" w:afterAutospacing="1" w:line="240" w:lineRule="auto"/>
    </w:pPr>
  </w:style>
  <w:style w:type="paragraph" w:customStyle="1" w:styleId="StyleBodyTextFirstline05">
    <w:name w:val="Style Body Text + First line:  0.5&quot;"/>
    <w:basedOn w:val="BodyText"/>
    <w:rsid w:val="00175EF6"/>
    <w:pPr>
      <w:ind w:firstLine="720"/>
    </w:pPr>
  </w:style>
  <w:style w:type="paragraph" w:styleId="ListParagraph">
    <w:name w:val="List Paragraph"/>
    <w:basedOn w:val="Normal"/>
    <w:link w:val="ListParagraphChar"/>
    <w:uiPriority w:val="34"/>
    <w:qFormat/>
    <w:rsid w:val="00E136B9"/>
    <w:pPr>
      <w:spacing w:line="240" w:lineRule="auto"/>
      <w:ind w:left="720"/>
      <w:contextualSpacing/>
    </w:pPr>
  </w:style>
  <w:style w:type="paragraph" w:customStyle="1" w:styleId="Frontmatter">
    <w:name w:val="Frontmatter"/>
    <w:basedOn w:val="Heading1"/>
    <w:next w:val="BodyText"/>
    <w:rsid w:val="00466AB4"/>
    <w:pPr>
      <w:numPr>
        <w:numId w:val="0"/>
      </w:numPr>
    </w:pPr>
  </w:style>
  <w:style w:type="paragraph" w:customStyle="1" w:styleId="CaptionFigure">
    <w:name w:val="Caption: Figure"/>
    <w:basedOn w:val="Caption"/>
    <w:next w:val="BodyText"/>
    <w:rsid w:val="00CF1BAC"/>
    <w:pPr>
      <w:spacing w:line="240" w:lineRule="auto"/>
    </w:pPr>
    <w:rPr>
      <w:sz w:val="26"/>
    </w:rPr>
  </w:style>
  <w:style w:type="paragraph" w:customStyle="1" w:styleId="CaptionTable">
    <w:name w:val="Caption: Table"/>
    <w:basedOn w:val="Caption"/>
    <w:next w:val="BodyText"/>
    <w:rsid w:val="00780228"/>
    <w:pPr>
      <w:spacing w:line="240" w:lineRule="auto"/>
    </w:pPr>
  </w:style>
  <w:style w:type="paragraph" w:customStyle="1" w:styleId="Bullet1">
    <w:name w:val="Bullet 1"/>
    <w:basedOn w:val="Normal"/>
    <w:next w:val="BodyText"/>
    <w:qFormat/>
    <w:rsid w:val="00C02A98"/>
    <w:pPr>
      <w:numPr>
        <w:numId w:val="14"/>
      </w:numPr>
      <w:spacing w:before="120"/>
      <w:ind w:left="864" w:hanging="288"/>
    </w:pPr>
  </w:style>
  <w:style w:type="paragraph" w:customStyle="1" w:styleId="Bullet20">
    <w:name w:val="Bullet 2"/>
    <w:basedOn w:val="Normal"/>
    <w:next w:val="BodyText"/>
    <w:qFormat/>
    <w:rsid w:val="00111058"/>
    <w:pPr>
      <w:numPr>
        <w:numId w:val="15"/>
      </w:numPr>
    </w:pPr>
  </w:style>
  <w:style w:type="paragraph" w:customStyle="1" w:styleId="Bullet3">
    <w:name w:val="Bullet 3"/>
    <w:basedOn w:val="Normal"/>
    <w:next w:val="BodyText"/>
    <w:qFormat/>
    <w:rsid w:val="00780228"/>
    <w:pPr>
      <w:numPr>
        <w:numId w:val="16"/>
      </w:numPr>
    </w:pPr>
  </w:style>
  <w:style w:type="paragraph" w:customStyle="1" w:styleId="Number1">
    <w:name w:val="Number 1"/>
    <w:basedOn w:val="Normal"/>
    <w:next w:val="BodyText"/>
    <w:qFormat/>
    <w:rsid w:val="00466AB4"/>
    <w:pPr>
      <w:numPr>
        <w:numId w:val="19"/>
      </w:numPr>
    </w:pPr>
  </w:style>
  <w:style w:type="paragraph" w:customStyle="1" w:styleId="Number2">
    <w:name w:val="Number 2"/>
    <w:basedOn w:val="Normal"/>
    <w:next w:val="BodyText"/>
    <w:qFormat/>
    <w:rsid w:val="00466AB4"/>
    <w:pPr>
      <w:numPr>
        <w:numId w:val="20"/>
      </w:numPr>
    </w:pPr>
  </w:style>
  <w:style w:type="paragraph" w:customStyle="1" w:styleId="Number3">
    <w:name w:val="Number 3"/>
    <w:basedOn w:val="Normal"/>
    <w:next w:val="BodyText"/>
    <w:qFormat/>
    <w:rsid w:val="00466AB4"/>
    <w:pPr>
      <w:numPr>
        <w:numId w:val="17"/>
      </w:numPr>
    </w:pPr>
  </w:style>
  <w:style w:type="paragraph" w:customStyle="1" w:styleId="Bullet4">
    <w:name w:val="Bullet 4"/>
    <w:basedOn w:val="Normal"/>
    <w:next w:val="BodyText"/>
    <w:qFormat/>
    <w:rsid w:val="00780228"/>
    <w:pPr>
      <w:numPr>
        <w:numId w:val="18"/>
      </w:numPr>
      <w:ind w:left="0" w:firstLine="1584"/>
    </w:pPr>
  </w:style>
  <w:style w:type="paragraph" w:customStyle="1" w:styleId="Vd">
    <w:name w:val="Ví dụ"/>
    <w:basedOn w:val="Normal"/>
    <w:next w:val="BodyText"/>
    <w:qFormat/>
    <w:rsid w:val="00910571"/>
    <w:rPr>
      <w:i/>
      <w:lang w:val="en-AU"/>
    </w:rPr>
  </w:style>
  <w:style w:type="paragraph" w:customStyle="1" w:styleId="BlockQuote">
    <w:name w:val="Block Quote"/>
    <w:basedOn w:val="Normal"/>
    <w:next w:val="BodyText"/>
    <w:rsid w:val="00466AB4"/>
    <w:pPr>
      <w:spacing w:before="60" w:after="240" w:line="240" w:lineRule="auto"/>
      <w:ind w:left="720" w:right="720"/>
    </w:pPr>
  </w:style>
  <w:style w:type="paragraph" w:styleId="Title">
    <w:name w:val="Title"/>
    <w:basedOn w:val="Normal"/>
    <w:next w:val="BodyText"/>
    <w:link w:val="TitleChar"/>
    <w:qFormat/>
    <w:rsid w:val="00466AB4"/>
    <w:pPr>
      <w:spacing w:after="60" w:line="240" w:lineRule="auto"/>
      <w:jc w:val="center"/>
      <w:outlineLvl w:val="0"/>
    </w:pPr>
    <w:rPr>
      <w:rFonts w:cs="Arial"/>
      <w:b/>
      <w:bCs/>
      <w:kern w:val="28"/>
      <w:szCs w:val="32"/>
    </w:rPr>
  </w:style>
  <w:style w:type="character" w:customStyle="1" w:styleId="TitleChar">
    <w:name w:val="Title Char"/>
    <w:link w:val="Title"/>
    <w:rsid w:val="00963CC8"/>
    <w:rPr>
      <w:rFonts w:cs="Arial"/>
      <w:b/>
      <w:bCs/>
      <w:kern w:val="28"/>
      <w:sz w:val="28"/>
      <w:szCs w:val="32"/>
    </w:rPr>
  </w:style>
  <w:style w:type="paragraph" w:styleId="TOC2">
    <w:name w:val="toc 2"/>
    <w:basedOn w:val="TOC1"/>
    <w:next w:val="Normal"/>
    <w:autoRedefine/>
    <w:uiPriority w:val="39"/>
    <w:qFormat/>
    <w:rsid w:val="00586F48"/>
    <w:pPr>
      <w:spacing w:before="240"/>
    </w:pPr>
    <w:rPr>
      <w:rFonts w:ascii="Calibri" w:hAnsi="Calibri" w:cs="Calibri"/>
      <w:caps w:val="0"/>
      <w:sz w:val="20"/>
      <w:szCs w:val="20"/>
    </w:rPr>
  </w:style>
  <w:style w:type="paragraph" w:styleId="TOC1">
    <w:name w:val="toc 1"/>
    <w:basedOn w:val="Normal"/>
    <w:next w:val="Normal"/>
    <w:autoRedefine/>
    <w:uiPriority w:val="39"/>
    <w:qFormat/>
    <w:rsid w:val="00A57E8B"/>
    <w:pPr>
      <w:spacing w:before="360"/>
      <w:jc w:val="left"/>
    </w:pPr>
    <w:rPr>
      <w:rFonts w:ascii="Cambria" w:hAnsi="Cambria"/>
      <w:b/>
      <w:bCs/>
      <w:caps/>
      <w:sz w:val="24"/>
    </w:rPr>
  </w:style>
  <w:style w:type="paragraph" w:styleId="TOC3">
    <w:name w:val="toc 3"/>
    <w:basedOn w:val="TOC2"/>
    <w:next w:val="Normal"/>
    <w:autoRedefine/>
    <w:uiPriority w:val="39"/>
    <w:qFormat/>
    <w:rsid w:val="00892E78"/>
    <w:pPr>
      <w:spacing w:before="0"/>
      <w:ind w:left="200"/>
    </w:pPr>
    <w:rPr>
      <w:b w:val="0"/>
      <w:bCs w:val="0"/>
    </w:rPr>
  </w:style>
  <w:style w:type="paragraph" w:styleId="TOC4">
    <w:name w:val="toc 4"/>
    <w:basedOn w:val="TOC3"/>
    <w:next w:val="Normal"/>
    <w:autoRedefine/>
    <w:uiPriority w:val="39"/>
    <w:rsid w:val="00466AB4"/>
    <w:pPr>
      <w:ind w:left="400"/>
    </w:pPr>
  </w:style>
  <w:style w:type="paragraph" w:customStyle="1" w:styleId="Bibentry">
    <w:name w:val="Bibentry"/>
    <w:basedOn w:val="Normal"/>
    <w:rsid w:val="00466AB4"/>
    <w:pPr>
      <w:keepLines/>
      <w:suppressAutoHyphens/>
      <w:spacing w:after="240" w:line="240" w:lineRule="auto"/>
      <w:ind w:left="720" w:hanging="720"/>
    </w:pPr>
  </w:style>
  <w:style w:type="paragraph" w:customStyle="1" w:styleId="BodyCenter">
    <w:name w:val="Body Center"/>
    <w:basedOn w:val="Normal"/>
    <w:next w:val="BodyText"/>
    <w:qFormat/>
    <w:rsid w:val="00466AB4"/>
    <w:pPr>
      <w:jc w:val="center"/>
    </w:pPr>
  </w:style>
  <w:style w:type="paragraph" w:styleId="BlockText">
    <w:name w:val="Block Text"/>
    <w:basedOn w:val="Normal"/>
    <w:rsid w:val="00963CC8"/>
    <w:pPr>
      <w:spacing w:after="120"/>
      <w:ind w:left="1440" w:right="1440"/>
    </w:pPr>
    <w:rPr>
      <w:sz w:val="24"/>
    </w:rPr>
  </w:style>
  <w:style w:type="paragraph" w:customStyle="1" w:styleId="Preformatted">
    <w:name w:val="Preformatted"/>
    <w:basedOn w:val="Normal"/>
    <w:rsid w:val="00963CC8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hAnsi="Courier New"/>
      <w:snapToGrid w:val="0"/>
    </w:rPr>
  </w:style>
  <w:style w:type="paragraph" w:customStyle="1" w:styleId="FrontHead">
    <w:name w:val="Front_Head"/>
    <w:basedOn w:val="Normal"/>
    <w:next w:val="BodyText"/>
    <w:rsid w:val="00963CC8"/>
    <w:pPr>
      <w:pageBreakBefore/>
      <w:spacing w:after="420"/>
      <w:jc w:val="center"/>
    </w:pPr>
    <w:rPr>
      <w:b/>
      <w:caps/>
      <w:sz w:val="32"/>
    </w:rPr>
  </w:style>
  <w:style w:type="paragraph" w:customStyle="1" w:styleId="Appendix">
    <w:name w:val="Appendix"/>
    <w:basedOn w:val="Normal"/>
    <w:next w:val="BodyText"/>
    <w:rsid w:val="00AF76CD"/>
    <w:pPr>
      <w:keepNext/>
      <w:pageBreakBefore/>
      <w:spacing w:after="240"/>
      <w:jc w:val="center"/>
    </w:pPr>
    <w:rPr>
      <w:b/>
      <w:sz w:val="48"/>
    </w:rPr>
  </w:style>
  <w:style w:type="paragraph" w:customStyle="1" w:styleId="Equation">
    <w:name w:val="Equation"/>
    <w:basedOn w:val="BodyTextFirstIndent"/>
    <w:next w:val="BodyTextFirstIndent"/>
    <w:rsid w:val="00963CC8"/>
    <w:pPr>
      <w:tabs>
        <w:tab w:val="center" w:pos="4253"/>
        <w:tab w:val="right" w:pos="8505"/>
      </w:tabs>
      <w:ind w:firstLine="0"/>
    </w:pPr>
  </w:style>
  <w:style w:type="paragraph" w:customStyle="1" w:styleId="BackHead">
    <w:name w:val="Back_Head"/>
    <w:basedOn w:val="FrontHead"/>
    <w:next w:val="BodyText"/>
    <w:rsid w:val="00963CC8"/>
    <w:rPr>
      <w:caps w:val="0"/>
    </w:rPr>
  </w:style>
  <w:style w:type="paragraph" w:customStyle="1" w:styleId="Biblio">
    <w:name w:val="Biblio"/>
    <w:basedOn w:val="Normal"/>
    <w:rsid w:val="00963CC8"/>
    <w:pPr>
      <w:spacing w:after="120" w:line="240" w:lineRule="auto"/>
      <w:ind w:left="289" w:hanging="289"/>
    </w:pPr>
    <w:rPr>
      <w:sz w:val="24"/>
    </w:rPr>
  </w:style>
  <w:style w:type="paragraph" w:customStyle="1" w:styleId="Blockquote0">
    <w:name w:val="Block_quote"/>
    <w:basedOn w:val="Normal"/>
    <w:next w:val="BodyTextFirstIndent"/>
    <w:rsid w:val="00963CC8"/>
    <w:pPr>
      <w:spacing w:before="120" w:after="240" w:line="240" w:lineRule="auto"/>
      <w:ind w:left="1440" w:right="1440"/>
    </w:pPr>
    <w:rPr>
      <w:sz w:val="24"/>
    </w:rPr>
  </w:style>
  <w:style w:type="paragraph" w:styleId="TOC5">
    <w:name w:val="toc 5"/>
    <w:basedOn w:val="Normal"/>
    <w:next w:val="Normal"/>
    <w:autoRedefine/>
    <w:uiPriority w:val="39"/>
    <w:rsid w:val="00963CC8"/>
    <w:pPr>
      <w:ind w:left="600"/>
      <w:jc w:val="left"/>
    </w:pPr>
    <w:rPr>
      <w:rFonts w:ascii="Calibri" w:hAnsi="Calibri" w:cs="Calibri"/>
      <w:szCs w:val="20"/>
    </w:rPr>
  </w:style>
  <w:style w:type="paragraph" w:styleId="TOC6">
    <w:name w:val="toc 6"/>
    <w:basedOn w:val="Normal"/>
    <w:next w:val="Normal"/>
    <w:autoRedefine/>
    <w:uiPriority w:val="39"/>
    <w:rsid w:val="00963CC8"/>
    <w:pPr>
      <w:ind w:left="800"/>
      <w:jc w:val="left"/>
    </w:pPr>
    <w:rPr>
      <w:rFonts w:ascii="Calibri" w:hAnsi="Calibri" w:cs="Calibri"/>
      <w:szCs w:val="20"/>
    </w:rPr>
  </w:style>
  <w:style w:type="paragraph" w:styleId="TOC7">
    <w:name w:val="toc 7"/>
    <w:basedOn w:val="Normal"/>
    <w:next w:val="Normal"/>
    <w:autoRedefine/>
    <w:uiPriority w:val="39"/>
    <w:rsid w:val="00963CC8"/>
    <w:pPr>
      <w:ind w:left="1000"/>
      <w:jc w:val="left"/>
    </w:pPr>
    <w:rPr>
      <w:rFonts w:ascii="Calibri" w:hAnsi="Calibri" w:cs="Calibri"/>
      <w:szCs w:val="20"/>
    </w:rPr>
  </w:style>
  <w:style w:type="paragraph" w:styleId="TOC8">
    <w:name w:val="toc 8"/>
    <w:basedOn w:val="Normal"/>
    <w:next w:val="Normal"/>
    <w:autoRedefine/>
    <w:uiPriority w:val="39"/>
    <w:rsid w:val="00963CC8"/>
    <w:pPr>
      <w:ind w:left="1200"/>
      <w:jc w:val="left"/>
    </w:pPr>
    <w:rPr>
      <w:rFonts w:ascii="Calibri" w:hAnsi="Calibri" w:cs="Calibri"/>
      <w:szCs w:val="20"/>
    </w:rPr>
  </w:style>
  <w:style w:type="paragraph" w:styleId="TOC9">
    <w:name w:val="toc 9"/>
    <w:basedOn w:val="Normal"/>
    <w:next w:val="Normal"/>
    <w:autoRedefine/>
    <w:uiPriority w:val="39"/>
    <w:rsid w:val="00963CC8"/>
    <w:pPr>
      <w:ind w:left="1400"/>
      <w:jc w:val="left"/>
    </w:pPr>
    <w:rPr>
      <w:rFonts w:ascii="Calibri" w:hAnsi="Calibri" w:cs="Calibri"/>
      <w:szCs w:val="20"/>
    </w:rPr>
  </w:style>
  <w:style w:type="paragraph" w:styleId="DocumentMap">
    <w:name w:val="Document Map"/>
    <w:basedOn w:val="Normal"/>
    <w:link w:val="DocumentMapChar"/>
    <w:rsid w:val="00963CC8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link w:val="DocumentMap"/>
    <w:rsid w:val="00963CC8"/>
    <w:rPr>
      <w:rFonts w:ascii="Tahoma" w:hAnsi="Tahoma" w:cs="Tahoma"/>
      <w:sz w:val="28"/>
      <w:szCs w:val="24"/>
      <w:shd w:val="clear" w:color="auto" w:fill="000080"/>
    </w:rPr>
  </w:style>
  <w:style w:type="paragraph" w:customStyle="1" w:styleId="PicAlign">
    <w:name w:val="PicAlign"/>
    <w:basedOn w:val="Normal"/>
    <w:rsid w:val="00963CC8"/>
    <w:pPr>
      <w:jc w:val="center"/>
    </w:pPr>
  </w:style>
  <w:style w:type="paragraph" w:styleId="Salutation">
    <w:name w:val="Salutation"/>
    <w:basedOn w:val="Normal"/>
    <w:next w:val="Normal"/>
    <w:link w:val="SalutationChar"/>
    <w:rsid w:val="00963CC8"/>
  </w:style>
  <w:style w:type="character" w:customStyle="1" w:styleId="SalutationChar">
    <w:name w:val="Salutation Char"/>
    <w:link w:val="Salutation"/>
    <w:rsid w:val="00963CC8"/>
    <w:rPr>
      <w:sz w:val="28"/>
      <w:szCs w:val="24"/>
    </w:rPr>
  </w:style>
  <w:style w:type="paragraph" w:customStyle="1" w:styleId="StyleAddTextNoBoader">
    <w:name w:val="StyleAddTextNoBoader"/>
    <w:basedOn w:val="Normal"/>
    <w:autoRedefine/>
    <w:rsid w:val="00963CC8"/>
    <w:pPr>
      <w:framePr w:hSpace="181" w:vSpace="181" w:wrap="notBeside" w:vAnchor="text" w:hAnchor="text" w:y="1"/>
      <w:spacing w:line="240" w:lineRule="auto"/>
    </w:pPr>
  </w:style>
  <w:style w:type="character" w:customStyle="1" w:styleId="MTEquationSection">
    <w:name w:val="MTEquationSection"/>
    <w:rsid w:val="00963CC8"/>
    <w:rPr>
      <w:vanish/>
      <w:color w:val="FF0000"/>
    </w:rPr>
  </w:style>
  <w:style w:type="paragraph" w:customStyle="1" w:styleId="StyleBodyTextTimesNewRoman95ptFirstline05">
    <w:name w:val="Style Body Text + TimesNewRoman 9.5 pt First line:  0.5&quot;"/>
    <w:basedOn w:val="BodyText"/>
    <w:rsid w:val="00963CC8"/>
    <w:pPr>
      <w:ind w:firstLine="720"/>
    </w:pPr>
    <w:rPr>
      <w:rFonts w:ascii="TimesNewRoman" w:hAnsi="TimesNewRoman"/>
    </w:rPr>
  </w:style>
  <w:style w:type="paragraph" w:customStyle="1" w:styleId="Figure">
    <w:name w:val="Figure"/>
    <w:basedOn w:val="StyleBodyTextTimesNewRoman95ptFirstline05"/>
    <w:qFormat/>
    <w:rsid w:val="00963CC8"/>
    <w:pPr>
      <w:ind w:left="720" w:hanging="360"/>
      <w:jc w:val="center"/>
    </w:pPr>
    <w:rPr>
      <w:rFonts w:eastAsia="Batang"/>
      <w:i/>
      <w:lang w:eastAsia="ko-KR"/>
    </w:rPr>
  </w:style>
  <w:style w:type="paragraph" w:styleId="BalloonText">
    <w:name w:val="Balloon Text"/>
    <w:basedOn w:val="Normal"/>
    <w:link w:val="BalloonTextChar"/>
    <w:uiPriority w:val="99"/>
    <w:rsid w:val="00963CC8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963CC8"/>
    <w:rPr>
      <w:rFonts w:ascii="Tahoma" w:hAnsi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63CC8"/>
  </w:style>
  <w:style w:type="character" w:customStyle="1" w:styleId="apple-style-span">
    <w:name w:val="apple-style-span"/>
    <w:basedOn w:val="DefaultParagraphFont"/>
    <w:rsid w:val="00963CC8"/>
  </w:style>
  <w:style w:type="character" w:styleId="Strong">
    <w:name w:val="Strong"/>
    <w:uiPriority w:val="22"/>
    <w:qFormat/>
    <w:rsid w:val="00963CC8"/>
    <w:rPr>
      <w:b/>
      <w:bCs/>
    </w:rPr>
  </w:style>
  <w:style w:type="character" w:styleId="Emphasis">
    <w:name w:val="Emphasis"/>
    <w:uiPriority w:val="20"/>
    <w:qFormat/>
    <w:rsid w:val="00963CC8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63CC8"/>
    <w:pPr>
      <w:numPr>
        <w:numId w:val="0"/>
      </w:numPr>
      <w:spacing w:before="480" w:line="276" w:lineRule="auto"/>
      <w:outlineLvl w:val="9"/>
    </w:pPr>
    <w:rPr>
      <w:rFonts w:ascii="Cambria" w:hAnsi="Cambria" w:cs="Times New Roman"/>
      <w:bCs w:val="0"/>
      <w:color w:val="365F91"/>
      <w:sz w:val="28"/>
      <w:szCs w:val="28"/>
    </w:rPr>
  </w:style>
  <w:style w:type="table" w:styleId="TableClassic1">
    <w:name w:val="Table Classic 1"/>
    <w:basedOn w:val="TableNormal"/>
    <w:rsid w:val="00963CC8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textvd">
    <w:name w:val="Body text ví dụ"/>
    <w:basedOn w:val="StyleBodyTextFirstline05"/>
    <w:autoRedefine/>
    <w:qFormat/>
    <w:rsid w:val="00E563E2"/>
    <w:rPr>
      <w:i/>
      <w:lang w:val="en-AU"/>
    </w:rPr>
  </w:style>
  <w:style w:type="paragraph" w:customStyle="1" w:styleId="TextPicture">
    <w:name w:val="Text Picture"/>
    <w:basedOn w:val="Normal"/>
    <w:next w:val="BodyText"/>
    <w:qFormat/>
    <w:rsid w:val="007E01F6"/>
    <w:pPr>
      <w:spacing w:line="200" w:lineRule="atLeast"/>
    </w:pPr>
    <w:rPr>
      <w:sz w:val="22"/>
      <w:szCs w:val="22"/>
    </w:rPr>
  </w:style>
  <w:style w:type="character" w:customStyle="1" w:styleId="BodyTextFirstIndentChar">
    <w:name w:val="Body Text First Indent Char"/>
    <w:link w:val="BodyTextFirstIndent"/>
    <w:rsid w:val="00C936F3"/>
    <w:rPr>
      <w:sz w:val="26"/>
      <w:szCs w:val="24"/>
      <w:lang w:val="vi-VN"/>
    </w:rPr>
  </w:style>
  <w:style w:type="paragraph" w:customStyle="1" w:styleId="Default">
    <w:name w:val="Default"/>
    <w:rsid w:val="007315E8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customStyle="1" w:styleId="Heading4">
    <w:name w:val="Heading4"/>
    <w:basedOn w:val="Normal"/>
    <w:link w:val="Heading4CharChar"/>
    <w:autoRedefine/>
    <w:rsid w:val="007834EF"/>
    <w:pPr>
      <w:numPr>
        <w:numId w:val="21"/>
      </w:numPr>
      <w:spacing w:line="240" w:lineRule="auto"/>
      <w:jc w:val="left"/>
    </w:pPr>
    <w:rPr>
      <w:color w:val="333333"/>
      <w:sz w:val="24"/>
      <w:shd w:val="clear" w:color="auto" w:fill="FAFAFA"/>
    </w:rPr>
  </w:style>
  <w:style w:type="character" w:customStyle="1" w:styleId="Heading4CharChar">
    <w:name w:val="Heading4 Char Char"/>
    <w:link w:val="Heading4"/>
    <w:rsid w:val="007834EF"/>
    <w:rPr>
      <w:color w:val="333333"/>
      <w:sz w:val="24"/>
      <w:szCs w:val="24"/>
      <w:lang w:val="vi-VN"/>
    </w:rPr>
  </w:style>
  <w:style w:type="character" w:customStyle="1" w:styleId="Heading1Char">
    <w:name w:val="Heading 1 Char"/>
    <w:link w:val="Heading1"/>
    <w:uiPriority w:val="99"/>
    <w:rsid w:val="00A0483B"/>
    <w:rPr>
      <w:rFonts w:eastAsia="Times New Roman" w:cs="Arial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9"/>
    <w:rsid w:val="00483941"/>
    <w:rPr>
      <w:rFonts w:eastAsia="Times New Roman" w:cs="Arial"/>
      <w:b/>
      <w:iCs/>
      <w:kern w:val="32"/>
      <w:sz w:val="28"/>
      <w:szCs w:val="28"/>
    </w:rPr>
  </w:style>
  <w:style w:type="character" w:customStyle="1" w:styleId="Heading3Char">
    <w:name w:val="Heading 3 Char"/>
    <w:link w:val="Heading3"/>
    <w:uiPriority w:val="9"/>
    <w:rsid w:val="00A31527"/>
    <w:rPr>
      <w:rFonts w:eastAsia="Times New Roman" w:cs="Arial"/>
      <w:b/>
      <w:bCs/>
      <w:iCs/>
      <w:kern w:val="32"/>
      <w:sz w:val="26"/>
      <w:szCs w:val="26"/>
    </w:rPr>
  </w:style>
  <w:style w:type="character" w:customStyle="1" w:styleId="Heading4Char">
    <w:name w:val="Heading 4 Char"/>
    <w:link w:val="Heading40"/>
    <w:uiPriority w:val="99"/>
    <w:rsid w:val="00070FC1"/>
    <w:rPr>
      <w:rFonts w:eastAsia="Times New Roman" w:cs="Arial"/>
      <w:b/>
      <w:iCs/>
      <w:kern w:val="32"/>
      <w:sz w:val="26"/>
      <w:szCs w:val="28"/>
    </w:rPr>
  </w:style>
  <w:style w:type="character" w:customStyle="1" w:styleId="Heading5Char">
    <w:name w:val="Heading 5 Char"/>
    <w:link w:val="Heading5"/>
    <w:uiPriority w:val="99"/>
    <w:rsid w:val="00780228"/>
    <w:rPr>
      <w:rFonts w:eastAsia="Times New Roman" w:cs="Arial"/>
      <w:b/>
      <w:bCs/>
      <w:kern w:val="32"/>
      <w:sz w:val="26"/>
      <w:szCs w:val="26"/>
    </w:rPr>
  </w:style>
  <w:style w:type="character" w:customStyle="1" w:styleId="Heading6Char">
    <w:name w:val="Heading 6 Char"/>
    <w:link w:val="Heading6"/>
    <w:uiPriority w:val="99"/>
    <w:rsid w:val="00937F34"/>
    <w:rPr>
      <w:rFonts w:eastAsia="Times New Roman" w:cs="Arial"/>
      <w:b/>
      <w:kern w:val="32"/>
      <w:sz w:val="26"/>
      <w:szCs w:val="22"/>
    </w:rPr>
  </w:style>
  <w:style w:type="character" w:customStyle="1" w:styleId="Heading7Char">
    <w:name w:val="Heading 7 Char"/>
    <w:link w:val="Heading7"/>
    <w:rsid w:val="00937F34"/>
    <w:rPr>
      <w:rFonts w:ascii="Arial" w:hAnsi="Arial"/>
      <w:sz w:val="26"/>
      <w:szCs w:val="24"/>
      <w:lang w:val="vi-VN"/>
    </w:rPr>
  </w:style>
  <w:style w:type="character" w:customStyle="1" w:styleId="Heading8Char">
    <w:name w:val="Heading 8 Char"/>
    <w:link w:val="Heading8"/>
    <w:rsid w:val="00937F34"/>
    <w:rPr>
      <w:rFonts w:ascii="Arial" w:hAnsi="Arial"/>
      <w:i/>
      <w:sz w:val="26"/>
      <w:szCs w:val="24"/>
      <w:lang w:val="vi-VN"/>
    </w:rPr>
  </w:style>
  <w:style w:type="character" w:customStyle="1" w:styleId="Heading9Char">
    <w:name w:val="Heading 9 Char"/>
    <w:link w:val="Heading9"/>
    <w:rsid w:val="00937F34"/>
    <w:rPr>
      <w:rFonts w:ascii="Arial" w:hAnsi="Arial"/>
      <w:b/>
      <w:i/>
      <w:sz w:val="18"/>
      <w:szCs w:val="24"/>
      <w:lang w:val="vi-VN"/>
    </w:rPr>
  </w:style>
  <w:style w:type="character" w:customStyle="1" w:styleId="BodyTextIndentChar">
    <w:name w:val="Body Text Indent Char"/>
    <w:link w:val="BodyTextIndent"/>
    <w:rsid w:val="00937F34"/>
    <w:rPr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37F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link w:val="HTMLPreformatted"/>
    <w:uiPriority w:val="99"/>
    <w:rsid w:val="00937F34"/>
    <w:rPr>
      <w:rFonts w:ascii="Courier New" w:hAnsi="Courier New" w:cs="Courier New"/>
    </w:rPr>
  </w:style>
  <w:style w:type="table" w:styleId="TableWeb2">
    <w:name w:val="Table Web 2"/>
    <w:basedOn w:val="TableNormal"/>
    <w:rsid w:val="00C508EF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PlaceholderText">
    <w:name w:val="Placeholder Text"/>
    <w:uiPriority w:val="99"/>
    <w:semiHidden/>
    <w:rsid w:val="00B532A3"/>
    <w:rPr>
      <w:color w:val="808080"/>
    </w:rPr>
  </w:style>
  <w:style w:type="paragraph" w:customStyle="1" w:styleId="MTDisplayEquation">
    <w:name w:val="MTDisplayEquation"/>
    <w:basedOn w:val="BodyTextFirstIndent"/>
    <w:next w:val="Normal"/>
    <w:link w:val="MTDisplayEquationChar"/>
    <w:rsid w:val="00B532A3"/>
    <w:pPr>
      <w:tabs>
        <w:tab w:val="center" w:pos="3480"/>
        <w:tab w:val="right" w:pos="6980"/>
      </w:tabs>
      <w:ind w:firstLine="0"/>
      <w:jc w:val="center"/>
    </w:pPr>
  </w:style>
  <w:style w:type="character" w:customStyle="1" w:styleId="MTDisplayEquationChar">
    <w:name w:val="MTDisplayEquation Char"/>
    <w:link w:val="MTDisplayEquation"/>
    <w:rsid w:val="00B532A3"/>
    <w:rPr>
      <w:sz w:val="26"/>
      <w:szCs w:val="24"/>
      <w:lang w:val="vi-VN"/>
    </w:rPr>
  </w:style>
  <w:style w:type="character" w:styleId="Mention">
    <w:name w:val="Mention"/>
    <w:uiPriority w:val="99"/>
    <w:semiHidden/>
    <w:unhideWhenUsed/>
    <w:rsid w:val="007A037E"/>
    <w:rPr>
      <w:color w:val="2B579A"/>
      <w:shd w:val="clear" w:color="auto" w:fill="E6E6E6"/>
    </w:rPr>
  </w:style>
  <w:style w:type="paragraph" w:customStyle="1" w:styleId="Bullet10">
    <w:name w:val="Bullet1"/>
    <w:basedOn w:val="Normal"/>
    <w:rsid w:val="00EC5101"/>
    <w:pPr>
      <w:numPr>
        <w:numId w:val="23"/>
      </w:numPr>
    </w:pPr>
    <w:rPr>
      <w:sz w:val="28"/>
      <w:lang w:val="en-US"/>
    </w:rPr>
  </w:style>
  <w:style w:type="paragraph" w:customStyle="1" w:styleId="Bullet2">
    <w:name w:val="Bullet2"/>
    <w:basedOn w:val="Bullet10"/>
    <w:rsid w:val="00EC5101"/>
    <w:pPr>
      <w:numPr>
        <w:numId w:val="22"/>
      </w:numPr>
      <w:tabs>
        <w:tab w:val="clear" w:pos="907"/>
        <w:tab w:val="num" w:pos="360"/>
      </w:tabs>
      <w:ind w:left="720" w:hanging="360"/>
    </w:pPr>
  </w:style>
  <w:style w:type="character" w:styleId="HTMLTypewriter">
    <w:name w:val="HTML Typewriter"/>
    <w:uiPriority w:val="99"/>
    <w:unhideWhenUsed/>
    <w:rsid w:val="00EC510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uiPriority w:val="99"/>
    <w:unhideWhenUsed/>
    <w:rsid w:val="000A570C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uiPriority w:val="99"/>
    <w:semiHidden/>
    <w:unhideWhenUsed/>
    <w:rsid w:val="000A570C"/>
    <w:rPr>
      <w:color w:val="605E5C"/>
      <w:shd w:val="clear" w:color="auto" w:fill="E1DFDD"/>
    </w:rPr>
  </w:style>
  <w:style w:type="character" w:customStyle="1" w:styleId="pln">
    <w:name w:val="pln"/>
    <w:basedOn w:val="DefaultParagraphFont"/>
    <w:rsid w:val="000A570C"/>
  </w:style>
  <w:style w:type="character" w:customStyle="1" w:styleId="pun">
    <w:name w:val="pun"/>
    <w:basedOn w:val="DefaultParagraphFont"/>
    <w:rsid w:val="000A570C"/>
  </w:style>
  <w:style w:type="character" w:customStyle="1" w:styleId="lit">
    <w:name w:val="lit"/>
    <w:basedOn w:val="DefaultParagraphFont"/>
    <w:rsid w:val="000A570C"/>
  </w:style>
  <w:style w:type="character" w:customStyle="1" w:styleId="fontstyle01">
    <w:name w:val="fontstyle01"/>
    <w:rsid w:val="000A570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hljs-function">
    <w:name w:val="hljs-function"/>
    <w:basedOn w:val="DefaultParagraphFont"/>
    <w:rsid w:val="000A570C"/>
  </w:style>
  <w:style w:type="character" w:customStyle="1" w:styleId="hljs-keyword">
    <w:name w:val="hljs-keyword"/>
    <w:basedOn w:val="DefaultParagraphFont"/>
    <w:rsid w:val="000A570C"/>
  </w:style>
  <w:style w:type="character" w:customStyle="1" w:styleId="hljs-title">
    <w:name w:val="hljs-title"/>
    <w:basedOn w:val="DefaultParagraphFont"/>
    <w:rsid w:val="000A570C"/>
  </w:style>
  <w:style w:type="character" w:customStyle="1" w:styleId="hljs-params">
    <w:name w:val="hljs-params"/>
    <w:basedOn w:val="DefaultParagraphFont"/>
    <w:rsid w:val="000A570C"/>
  </w:style>
  <w:style w:type="character" w:customStyle="1" w:styleId="hljs-meta">
    <w:name w:val="hljs-meta"/>
    <w:basedOn w:val="DefaultParagraphFont"/>
    <w:rsid w:val="000A570C"/>
  </w:style>
  <w:style w:type="character" w:customStyle="1" w:styleId="hljs-meta-keyword">
    <w:name w:val="hljs-meta-keyword"/>
    <w:basedOn w:val="DefaultParagraphFont"/>
    <w:rsid w:val="000A570C"/>
  </w:style>
  <w:style w:type="character" w:customStyle="1" w:styleId="hljs-meta-string">
    <w:name w:val="hljs-meta-string"/>
    <w:basedOn w:val="DefaultParagraphFont"/>
    <w:rsid w:val="000A570C"/>
  </w:style>
  <w:style w:type="character" w:customStyle="1" w:styleId="hljs-number">
    <w:name w:val="hljs-number"/>
    <w:basedOn w:val="DefaultParagraphFont"/>
    <w:rsid w:val="000A570C"/>
  </w:style>
  <w:style w:type="character" w:customStyle="1" w:styleId="hljs-builtin">
    <w:name w:val="hljs-built_in"/>
    <w:basedOn w:val="DefaultParagraphFont"/>
    <w:rsid w:val="000A570C"/>
  </w:style>
  <w:style w:type="character" w:customStyle="1" w:styleId="hljs-string">
    <w:name w:val="hljs-string"/>
    <w:basedOn w:val="DefaultParagraphFont"/>
    <w:rsid w:val="000A570C"/>
  </w:style>
  <w:style w:type="character" w:customStyle="1" w:styleId="hljs-literal">
    <w:name w:val="hljs-literal"/>
    <w:basedOn w:val="DefaultParagraphFont"/>
    <w:rsid w:val="000A570C"/>
  </w:style>
  <w:style w:type="character" w:customStyle="1" w:styleId="com">
    <w:name w:val="com"/>
    <w:basedOn w:val="DefaultParagraphFont"/>
    <w:rsid w:val="000A570C"/>
  </w:style>
  <w:style w:type="character" w:customStyle="1" w:styleId="str">
    <w:name w:val="str"/>
    <w:basedOn w:val="DefaultParagraphFont"/>
    <w:rsid w:val="000A570C"/>
  </w:style>
  <w:style w:type="character" w:customStyle="1" w:styleId="kwd">
    <w:name w:val="kwd"/>
    <w:basedOn w:val="DefaultParagraphFont"/>
    <w:rsid w:val="000A570C"/>
  </w:style>
  <w:style w:type="character" w:customStyle="1" w:styleId="typ">
    <w:name w:val="typ"/>
    <w:basedOn w:val="DefaultParagraphFont"/>
    <w:rsid w:val="000A570C"/>
  </w:style>
  <w:style w:type="character" w:styleId="HTMLVariable">
    <w:name w:val="HTML Variable"/>
    <w:uiPriority w:val="99"/>
    <w:semiHidden/>
    <w:unhideWhenUsed/>
    <w:rsid w:val="00A83F33"/>
    <w:rPr>
      <w:i/>
      <w:iCs/>
    </w:rPr>
  </w:style>
  <w:style w:type="character" w:styleId="HTMLSample">
    <w:name w:val="HTML Sample"/>
    <w:uiPriority w:val="99"/>
    <w:semiHidden/>
    <w:unhideWhenUsed/>
    <w:rsid w:val="00A83F33"/>
    <w:rPr>
      <w:rFonts w:ascii="Courier New" w:eastAsia="Times New Roman" w:hAnsi="Courier New" w:cs="Courier New"/>
    </w:rPr>
  </w:style>
  <w:style w:type="table" w:customStyle="1" w:styleId="TableGridLight1">
    <w:name w:val="Table Grid Light1"/>
    <w:basedOn w:val="TableNormal"/>
    <w:uiPriority w:val="40"/>
    <w:rsid w:val="00FF485F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CommentReference">
    <w:name w:val="annotation reference"/>
    <w:semiHidden/>
    <w:unhideWhenUsed/>
    <w:rsid w:val="0083122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83122A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semiHidden/>
    <w:rsid w:val="0083122A"/>
    <w:rPr>
      <w:lang w:val="vi-VN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3122A"/>
    <w:rPr>
      <w:b/>
      <w:bCs/>
    </w:rPr>
  </w:style>
  <w:style w:type="character" w:customStyle="1" w:styleId="CommentSubjectChar">
    <w:name w:val="Comment Subject Char"/>
    <w:link w:val="CommentSubject"/>
    <w:semiHidden/>
    <w:rsid w:val="0083122A"/>
    <w:rPr>
      <w:b/>
      <w:bCs/>
      <w:lang w:val="vi-VN"/>
    </w:rPr>
  </w:style>
  <w:style w:type="character" w:customStyle="1" w:styleId="st">
    <w:name w:val="st"/>
    <w:basedOn w:val="DefaultParagraphFont"/>
    <w:rsid w:val="00115C9B"/>
  </w:style>
  <w:style w:type="paragraph" w:styleId="Revision">
    <w:name w:val="Revision"/>
    <w:hidden/>
    <w:uiPriority w:val="99"/>
    <w:semiHidden/>
    <w:rsid w:val="00B51541"/>
    <w:rPr>
      <w:szCs w:val="24"/>
      <w:lang w:val="vi-VN"/>
    </w:rPr>
  </w:style>
  <w:style w:type="character" w:customStyle="1" w:styleId="ListParagraphChar">
    <w:name w:val="List Paragraph Char"/>
    <w:link w:val="ListParagraph"/>
    <w:uiPriority w:val="34"/>
    <w:rsid w:val="004A5300"/>
    <w:rPr>
      <w:sz w:val="26"/>
      <w:szCs w:val="24"/>
      <w:lang w:val="vi-VN"/>
    </w:rPr>
  </w:style>
  <w:style w:type="paragraph" w:styleId="EndnoteText">
    <w:name w:val="endnote text"/>
    <w:basedOn w:val="Normal"/>
    <w:link w:val="End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D216C"/>
    <w:rPr>
      <w:lang w:val="vi-VN"/>
    </w:rPr>
  </w:style>
  <w:style w:type="character" w:styleId="EndnoteReference">
    <w:name w:val="endnote reference"/>
    <w:basedOn w:val="DefaultParagraphFont"/>
    <w:semiHidden/>
    <w:unhideWhenUsed/>
    <w:rsid w:val="00BD216C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D216C"/>
    <w:rPr>
      <w:lang w:val="vi-VN"/>
    </w:rPr>
  </w:style>
  <w:style w:type="character" w:styleId="FootnoteReference">
    <w:name w:val="footnote reference"/>
    <w:basedOn w:val="DefaultParagraphFont"/>
    <w:semiHidden/>
    <w:unhideWhenUsed/>
    <w:rsid w:val="00BD216C"/>
    <w:rPr>
      <w:vertAlign w:val="superscript"/>
    </w:rPr>
  </w:style>
  <w:style w:type="paragraph" w:customStyle="1" w:styleId="Char">
    <w:name w:val="Char"/>
    <w:basedOn w:val="Normal"/>
    <w:rsid w:val="005237E7"/>
    <w:pPr>
      <w:spacing w:before="100" w:beforeAutospacing="1" w:after="100" w:afterAutospacing="1" w:line="360" w:lineRule="exact"/>
      <w:ind w:firstLine="720"/>
    </w:pPr>
    <w:rPr>
      <w:rFonts w:ascii="Arial" w:hAnsi="Arial" w:cs="Arial"/>
      <w:sz w:val="22"/>
      <w:szCs w:val="22"/>
      <w:lang w:val="en-US"/>
    </w:rPr>
  </w:style>
  <w:style w:type="character" w:customStyle="1" w:styleId="longtext">
    <w:name w:val="long_text"/>
    <w:basedOn w:val="DefaultParagraphFont"/>
    <w:rsid w:val="005237E7"/>
  </w:style>
  <w:style w:type="paragraph" w:styleId="NoSpacing">
    <w:name w:val="No Spacing"/>
    <w:link w:val="NoSpacingChar"/>
    <w:uiPriority w:val="1"/>
    <w:qFormat/>
    <w:rsid w:val="005237E7"/>
    <w:pPr>
      <w:spacing w:line="288" w:lineRule="auto"/>
    </w:pPr>
    <w:rPr>
      <w:rFonts w:ascii="Calibri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5237E7"/>
    <w:rPr>
      <w:rFonts w:ascii="Calibri" w:hAnsi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5237E7"/>
    <w:pPr>
      <w:widowControl w:val="0"/>
      <w:autoSpaceDE w:val="0"/>
      <w:autoSpaceDN w:val="0"/>
      <w:spacing w:line="248" w:lineRule="exact"/>
      <w:ind w:left="117"/>
      <w:jc w:val="center"/>
    </w:pPr>
    <w:rPr>
      <w:sz w:val="22"/>
      <w:szCs w:val="22"/>
      <w:lang w:val="en-US"/>
    </w:rPr>
  </w:style>
  <w:style w:type="character" w:customStyle="1" w:styleId="CommentTextChar1">
    <w:name w:val="Comment Text Char1"/>
    <w:basedOn w:val="DefaultParagraphFont"/>
    <w:uiPriority w:val="99"/>
    <w:semiHidden/>
    <w:rsid w:val="005237E7"/>
    <w:rPr>
      <w:sz w:val="20"/>
      <w:szCs w:val="20"/>
    </w:rPr>
  </w:style>
  <w:style w:type="paragraph" w:styleId="BodyText2">
    <w:name w:val="Body Text 2"/>
    <w:basedOn w:val="Normal"/>
    <w:link w:val="BodyText2Char"/>
    <w:rsid w:val="005237E7"/>
    <w:pPr>
      <w:spacing w:before="120" w:line="240" w:lineRule="auto"/>
      <w:jc w:val="left"/>
    </w:pPr>
    <w:rPr>
      <w:lang w:val="en-US"/>
    </w:rPr>
  </w:style>
  <w:style w:type="character" w:customStyle="1" w:styleId="BodyText2Char">
    <w:name w:val="Body Text 2 Char"/>
    <w:basedOn w:val="DefaultParagraphFont"/>
    <w:link w:val="BodyText2"/>
    <w:rsid w:val="005237E7"/>
    <w:rPr>
      <w:sz w:val="26"/>
      <w:szCs w:val="24"/>
    </w:rPr>
  </w:style>
  <w:style w:type="paragraph" w:styleId="BodyTextIndent2">
    <w:name w:val="Body Text Indent 2"/>
    <w:basedOn w:val="Normal"/>
    <w:link w:val="BodyTextIndent2Char"/>
    <w:rsid w:val="005237E7"/>
    <w:pPr>
      <w:spacing w:before="120" w:line="240" w:lineRule="auto"/>
      <w:ind w:left="540"/>
      <w:jc w:val="left"/>
    </w:pPr>
    <w:rPr>
      <w:sz w:val="24"/>
      <w:lang w:val="en-US"/>
    </w:rPr>
  </w:style>
  <w:style w:type="character" w:customStyle="1" w:styleId="BodyTextIndent2Char">
    <w:name w:val="Body Text Indent 2 Char"/>
    <w:basedOn w:val="DefaultParagraphFont"/>
    <w:link w:val="BodyTextIndent2"/>
    <w:rsid w:val="005237E7"/>
    <w:rPr>
      <w:sz w:val="24"/>
      <w:szCs w:val="24"/>
    </w:rPr>
  </w:style>
  <w:style w:type="paragraph" w:customStyle="1" w:styleId="atl">
    <w:name w:val="a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tl">
    <w:name w:val="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abel">
    <w:name w:val="labe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indent">
    <w:name w:val="indent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H1">
    <w:name w:val="H1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1"/>
    </w:pPr>
    <w:rPr>
      <w:b/>
      <w:bCs/>
      <w:kern w:val="36"/>
      <w:sz w:val="48"/>
      <w:szCs w:val="48"/>
      <w:lang w:val="en-US"/>
    </w:rPr>
  </w:style>
  <w:style w:type="paragraph" w:customStyle="1" w:styleId="H2">
    <w:name w:val="H2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2"/>
    </w:pPr>
    <w:rPr>
      <w:b/>
      <w:bCs/>
      <w:sz w:val="36"/>
      <w:szCs w:val="36"/>
      <w:lang w:val="en-US"/>
    </w:rPr>
  </w:style>
  <w:style w:type="paragraph" w:customStyle="1" w:styleId="H4">
    <w:name w:val="H4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4"/>
    </w:pPr>
    <w:rPr>
      <w:b/>
      <w:bCs/>
      <w:sz w:val="24"/>
      <w:lang w:val="en-US"/>
    </w:rPr>
  </w:style>
  <w:style w:type="character" w:customStyle="1" w:styleId="CODE">
    <w:name w:val="CODE"/>
    <w:rsid w:val="005237E7"/>
    <w:rPr>
      <w:rFonts w:ascii="Courier New" w:hAnsi="Courier New" w:cs="Courier New"/>
      <w:sz w:val="20"/>
      <w:szCs w:val="20"/>
    </w:rPr>
  </w:style>
  <w:style w:type="paragraph" w:styleId="BodyTextIndent3">
    <w:name w:val="Body Text Indent 3"/>
    <w:basedOn w:val="Normal"/>
    <w:link w:val="BodyTextIndent3Char"/>
    <w:rsid w:val="005237E7"/>
    <w:pPr>
      <w:spacing w:before="120" w:line="240" w:lineRule="auto"/>
      <w:ind w:left="720"/>
    </w:pPr>
    <w:rPr>
      <w:sz w:val="24"/>
      <w:lang w:val="en-US"/>
    </w:rPr>
  </w:style>
  <w:style w:type="character" w:customStyle="1" w:styleId="BodyTextIndent3Char">
    <w:name w:val="Body Text Indent 3 Char"/>
    <w:basedOn w:val="DefaultParagraphFont"/>
    <w:link w:val="BodyTextIndent3"/>
    <w:rsid w:val="005237E7"/>
    <w:rPr>
      <w:sz w:val="24"/>
      <w:szCs w:val="24"/>
    </w:rPr>
  </w:style>
  <w:style w:type="paragraph" w:styleId="BodyText3">
    <w:name w:val="Body Text 3"/>
    <w:basedOn w:val="Normal"/>
    <w:link w:val="BodyText3Char"/>
    <w:rsid w:val="005237E7"/>
    <w:pPr>
      <w:spacing w:before="120" w:line="240" w:lineRule="auto"/>
    </w:pPr>
    <w:rPr>
      <w:sz w:val="24"/>
      <w:lang w:val="en-US"/>
    </w:rPr>
  </w:style>
  <w:style w:type="character" w:customStyle="1" w:styleId="BodyText3Char">
    <w:name w:val="Body Text 3 Char"/>
    <w:basedOn w:val="DefaultParagraphFont"/>
    <w:link w:val="BodyText3"/>
    <w:rsid w:val="005237E7"/>
    <w:rPr>
      <w:sz w:val="24"/>
      <w:szCs w:val="24"/>
    </w:rPr>
  </w:style>
  <w:style w:type="paragraph" w:customStyle="1" w:styleId="DD2">
    <w:name w:val="DD 2"/>
    <w:basedOn w:val="Heading2"/>
    <w:rsid w:val="005237E7"/>
    <w:pPr>
      <w:keepLines w:val="0"/>
      <w:numPr>
        <w:ilvl w:val="2"/>
        <w:numId w:val="25"/>
      </w:numPr>
      <w:suppressAutoHyphens w:val="0"/>
      <w:spacing w:before="240" w:after="60" w:line="240" w:lineRule="auto"/>
    </w:pPr>
    <w:rPr>
      <w:rFonts w:ascii="VNI-Times" w:hAnsi="VNI-Times"/>
      <w:bCs/>
      <w:kern w:val="0"/>
      <w:sz w:val="26"/>
      <w:u w:val="single"/>
    </w:rPr>
  </w:style>
  <w:style w:type="paragraph" w:customStyle="1" w:styleId="DD3">
    <w:name w:val="DD 3"/>
    <w:basedOn w:val="Heading3"/>
    <w:rsid w:val="005237E7"/>
    <w:pPr>
      <w:keepLines w:val="0"/>
      <w:numPr>
        <w:ilvl w:val="3"/>
        <w:numId w:val="25"/>
      </w:numPr>
      <w:suppressAutoHyphens w:val="0"/>
      <w:spacing w:before="240" w:after="60" w:line="240" w:lineRule="auto"/>
      <w:jc w:val="both"/>
    </w:pPr>
    <w:rPr>
      <w:rFonts w:ascii="VNI-Times" w:hAnsi="VNI-Times"/>
      <w:b w:val="0"/>
      <w:bCs w:val="0"/>
      <w:i/>
      <w:iCs w:val="0"/>
      <w:kern w:val="0"/>
      <w:sz w:val="24"/>
      <w:szCs w:val="20"/>
    </w:rPr>
  </w:style>
  <w:style w:type="paragraph" w:customStyle="1" w:styleId="DD4">
    <w:name w:val="DD 4"/>
    <w:basedOn w:val="Heading40"/>
    <w:rsid w:val="005237E7"/>
    <w:pPr>
      <w:keepLines w:val="0"/>
      <w:numPr>
        <w:ilvl w:val="4"/>
        <w:numId w:val="25"/>
      </w:numPr>
      <w:suppressAutoHyphens w:val="0"/>
      <w:spacing w:before="240" w:after="60" w:line="240" w:lineRule="auto"/>
    </w:pPr>
    <w:rPr>
      <w:rFonts w:ascii="VNI-Times" w:hAnsi="VNI-Times" w:cs="Times New Roman"/>
      <w:bCs/>
      <w:iCs w:val="0"/>
      <w:kern w:val="0"/>
      <w:u w:val="single"/>
    </w:rPr>
  </w:style>
  <w:style w:type="paragraph" w:customStyle="1" w:styleId="DD1">
    <w:name w:val="DD 1"/>
    <w:basedOn w:val="Heading1"/>
    <w:rsid w:val="005237E7"/>
    <w:pPr>
      <w:keepNext w:val="0"/>
      <w:keepLines w:val="0"/>
      <w:pageBreakBefore w:val="0"/>
      <w:widowControl w:val="0"/>
      <w:numPr>
        <w:ilvl w:val="1"/>
        <w:numId w:val="25"/>
      </w:numPr>
      <w:shd w:val="clear" w:color="auto" w:fill="FFFFFF"/>
      <w:suppressAutoHyphens w:val="0"/>
      <w:spacing w:before="240" w:after="60" w:line="276" w:lineRule="auto"/>
    </w:pPr>
    <w:rPr>
      <w:rFonts w:ascii="VNI-Gallera" w:eastAsia="Arial" w:hAnsi="VNI-Gallera"/>
      <w:b w:val="0"/>
      <w:kern w:val="0"/>
      <w:sz w:val="28"/>
      <w:szCs w:val="28"/>
    </w:rPr>
  </w:style>
  <w:style w:type="paragraph" w:customStyle="1" w:styleId="ND">
    <w:name w:val="ND"/>
    <w:basedOn w:val="Normal"/>
    <w:rsid w:val="005237E7"/>
    <w:pPr>
      <w:numPr>
        <w:numId w:val="26"/>
      </w:numPr>
      <w:spacing w:line="240" w:lineRule="auto"/>
    </w:pPr>
    <w:rPr>
      <w:sz w:val="24"/>
      <w:lang w:val="en-US"/>
    </w:rPr>
  </w:style>
  <w:style w:type="paragraph" w:customStyle="1" w:styleId="DD0">
    <w:name w:val="DD 0"/>
    <w:basedOn w:val="DD1"/>
    <w:rsid w:val="005237E7"/>
    <w:pPr>
      <w:numPr>
        <w:ilvl w:val="0"/>
      </w:numPr>
    </w:pPr>
    <w:rPr>
      <w:rFonts w:ascii="VNI-Times" w:hAnsi="VNI-Times"/>
      <w:sz w:val="72"/>
    </w:rPr>
  </w:style>
  <w:style w:type="paragraph" w:customStyle="1" w:styleId="StyleDD1Before0ptAfter0pt">
    <w:name w:val="Style DD 1 + Before:  0 pt After:  0 pt"/>
    <w:basedOn w:val="DD1"/>
    <w:rsid w:val="005237E7"/>
    <w:pPr>
      <w:numPr>
        <w:ilvl w:val="0"/>
        <w:numId w:val="0"/>
      </w:numPr>
      <w:spacing w:before="0" w:after="0"/>
    </w:pPr>
    <w:rPr>
      <w:rFonts w:cs="Times New Roman"/>
      <w:szCs w:val="20"/>
    </w:rPr>
  </w:style>
  <w:style w:type="paragraph" w:customStyle="1" w:styleId="StyleDD116ptNotShadow">
    <w:name w:val="Style DD 1 + 16 pt Not Shadow"/>
    <w:basedOn w:val="DD1"/>
    <w:rsid w:val="005237E7"/>
    <w:pPr>
      <w:numPr>
        <w:ilvl w:val="0"/>
        <w:numId w:val="0"/>
      </w:numPr>
    </w:pPr>
    <w:rPr>
      <w:sz w:val="32"/>
      <w:szCs w:val="32"/>
    </w:rPr>
  </w:style>
  <w:style w:type="paragraph" w:customStyle="1" w:styleId="StyleStyleDD116ptNotShadowVNI-GalleraItalic">
    <w:name w:val="Style Style DD 1 + 16 pt Not Shadow + VNI-Gallera Italic"/>
    <w:basedOn w:val="StyleDD116ptNotShadow"/>
    <w:rsid w:val="005237E7"/>
    <w:rPr>
      <w:i/>
      <w:iCs/>
      <w:sz w:val="28"/>
    </w:rPr>
  </w:style>
  <w:style w:type="paragraph" w:customStyle="1" w:styleId="nt">
    <w:name w:val="nt"/>
    <w:basedOn w:val="Normal"/>
    <w:rsid w:val="005237E7"/>
    <w:pPr>
      <w:spacing w:before="100" w:beforeAutospacing="1" w:after="100" w:afterAutospacing="1" w:line="240" w:lineRule="auto"/>
      <w:jc w:val="left"/>
    </w:pPr>
    <w:rPr>
      <w:color w:val="000000"/>
      <w:sz w:val="24"/>
      <w:lang w:val="en-US"/>
    </w:rPr>
  </w:style>
  <w:style w:type="paragraph" w:customStyle="1" w:styleId="Code0">
    <w:name w:val="Code"/>
    <w:basedOn w:val="Normal"/>
    <w:autoRedefine/>
    <w:rsid w:val="005237E7"/>
    <w:pPr>
      <w:spacing w:before="120" w:line="240" w:lineRule="auto"/>
      <w:jc w:val="left"/>
    </w:pPr>
    <w:rPr>
      <w:rFonts w:ascii="Tahoma" w:hAnsi="Tahoma" w:cs="Tahoma"/>
      <w:sz w:val="20"/>
      <w:szCs w:val="20"/>
      <w:lang w:val="en-US"/>
    </w:rPr>
  </w:style>
  <w:style w:type="paragraph" w:customStyle="1" w:styleId="norrmal">
    <w:name w:val="norrmal"/>
    <w:basedOn w:val="Title"/>
    <w:rsid w:val="005237E7"/>
    <w:pPr>
      <w:pBdr>
        <w:bottom w:val="single" w:sz="6" w:space="1" w:color="auto"/>
      </w:pBdr>
      <w:spacing w:before="120" w:after="0"/>
      <w:jc w:val="left"/>
      <w:outlineLvl w:val="9"/>
    </w:pPr>
    <w:rPr>
      <w:rFonts w:cs="Times New Roman"/>
      <w:kern w:val="0"/>
      <w:sz w:val="28"/>
      <w:szCs w:val="24"/>
      <w:lang w:val="en-US"/>
    </w:rPr>
  </w:style>
  <w:style w:type="paragraph" w:styleId="Subtitle">
    <w:name w:val="Subtitle"/>
    <w:basedOn w:val="Normal"/>
    <w:link w:val="SubtitleChar"/>
    <w:qFormat/>
    <w:rsid w:val="005237E7"/>
    <w:pPr>
      <w:spacing w:before="120" w:line="240" w:lineRule="auto"/>
      <w:jc w:val="left"/>
    </w:pPr>
    <w:rPr>
      <w:b/>
      <w:bCs/>
      <w:sz w:val="24"/>
      <w:u w:val="single"/>
      <w:lang w:val="en-US"/>
    </w:rPr>
  </w:style>
  <w:style w:type="character" w:customStyle="1" w:styleId="SubtitleChar">
    <w:name w:val="Subtitle Char"/>
    <w:basedOn w:val="DefaultParagraphFont"/>
    <w:link w:val="Subtitle"/>
    <w:rsid w:val="005237E7"/>
    <w:rPr>
      <w:b/>
      <w:bCs/>
      <w:sz w:val="24"/>
      <w:szCs w:val="24"/>
      <w:u w:val="single"/>
    </w:rPr>
  </w:style>
  <w:style w:type="character" w:customStyle="1" w:styleId="hps">
    <w:name w:val="hps"/>
    <w:rsid w:val="005237E7"/>
  </w:style>
  <w:style w:type="character" w:customStyle="1" w:styleId="atn">
    <w:name w:val="atn"/>
    <w:rsid w:val="005237E7"/>
  </w:style>
  <w:style w:type="paragraph" w:customStyle="1" w:styleId="sothamkhao">
    <w:name w:val="*sothamkhao*"/>
    <w:basedOn w:val="Normal"/>
    <w:next w:val="Normal"/>
    <w:uiPriority w:val="99"/>
    <w:rsid w:val="005237E7"/>
    <w:pPr>
      <w:widowControl w:val="0"/>
      <w:autoSpaceDE w:val="0"/>
      <w:autoSpaceDN w:val="0"/>
      <w:adjustRightInd w:val="0"/>
      <w:spacing w:before="120" w:line="240" w:lineRule="auto"/>
      <w:jc w:val="left"/>
    </w:pPr>
    <w:rPr>
      <w:sz w:val="24"/>
      <w:lang w:val="en-US"/>
    </w:rPr>
  </w:style>
  <w:style w:type="numbering" w:customStyle="1" w:styleId="Style1">
    <w:name w:val="Style1"/>
    <w:uiPriority w:val="99"/>
    <w:rsid w:val="005237E7"/>
    <w:pPr>
      <w:numPr>
        <w:numId w:val="27"/>
      </w:numPr>
    </w:pPr>
  </w:style>
  <w:style w:type="character" w:customStyle="1" w:styleId="Emphasis1">
    <w:name w:val="Emphasis1"/>
    <w:basedOn w:val="DefaultParagraphFont"/>
    <w:rsid w:val="005237E7"/>
  </w:style>
  <w:style w:type="paragraph" w:customStyle="1" w:styleId="pagenavlink">
    <w:name w:val="pagenavlink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istimage">
    <w:name w:val="listimage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programlistingindent">
    <w:name w:val="programlistingindent"/>
    <w:basedOn w:val="Normal"/>
    <w:uiPriority w:val="99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table" w:customStyle="1" w:styleId="PlainTable21">
    <w:name w:val="Plain Table 21"/>
    <w:basedOn w:val="TableNormal"/>
    <w:uiPriority w:val="42"/>
    <w:rsid w:val="005237E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5237E7"/>
    <w:rPr>
      <w:color w:val="2B579A"/>
      <w:shd w:val="clear" w:color="auto" w:fill="E6E6E6"/>
    </w:rPr>
  </w:style>
  <w:style w:type="table" w:customStyle="1" w:styleId="PlainTable41">
    <w:name w:val="Plain Table 41"/>
    <w:basedOn w:val="TableNormal"/>
    <w:uiPriority w:val="44"/>
    <w:rsid w:val="005237E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ListTable6Colorful1">
    <w:name w:val="List Table 6 Colorful1"/>
    <w:basedOn w:val="TableNormal"/>
    <w:uiPriority w:val="51"/>
    <w:rsid w:val="005237E7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5237E7"/>
    <w:pPr>
      <w:spacing w:before="120" w:line="240" w:lineRule="auto"/>
      <w:jc w:val="center"/>
    </w:pPr>
    <w:rPr>
      <w:noProof/>
      <w:sz w:val="24"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5237E7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5237E7"/>
    <w:pPr>
      <w:spacing w:before="120" w:line="240" w:lineRule="auto"/>
    </w:pPr>
    <w:rPr>
      <w:noProof/>
      <w:sz w:val="24"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5237E7"/>
    <w:rPr>
      <w:noProof/>
      <w:sz w:val="24"/>
      <w:szCs w:val="24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5237E7"/>
    <w:rPr>
      <w:color w:val="808080"/>
      <w:shd w:val="clear" w:color="auto" w:fill="E6E6E6"/>
    </w:rPr>
  </w:style>
  <w:style w:type="table" w:customStyle="1" w:styleId="PlainTable11">
    <w:name w:val="Plain Table 11"/>
    <w:basedOn w:val="TableNormal"/>
    <w:uiPriority w:val="41"/>
    <w:rsid w:val="005237E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5237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111">
    <w:name w:val="1.1.1"/>
    <w:basedOn w:val="ListParagraph"/>
    <w:link w:val="111Char"/>
    <w:qFormat/>
    <w:rsid w:val="005237E7"/>
    <w:pPr>
      <w:numPr>
        <w:ilvl w:val="2"/>
        <w:numId w:val="28"/>
      </w:numPr>
      <w:spacing w:after="160" w:line="259" w:lineRule="auto"/>
    </w:pPr>
    <w:rPr>
      <w:rFonts w:eastAsiaTheme="minorHAnsi" w:cstheme="minorBidi"/>
      <w:b/>
      <w:i/>
      <w:szCs w:val="22"/>
      <w:lang w:val="en-US"/>
    </w:rPr>
  </w:style>
  <w:style w:type="character" w:customStyle="1" w:styleId="111Char">
    <w:name w:val="1.1.1 Char"/>
    <w:basedOn w:val="DefaultParagraphFont"/>
    <w:link w:val="111"/>
    <w:rsid w:val="005237E7"/>
    <w:rPr>
      <w:rFonts w:eastAsiaTheme="minorHAnsi" w:cstheme="minorBidi"/>
      <w:b/>
      <w:i/>
      <w:sz w:val="26"/>
      <w:szCs w:val="22"/>
    </w:rPr>
  </w:style>
  <w:style w:type="character" w:customStyle="1" w:styleId="mwe-math-mathml-inline">
    <w:name w:val="mwe-math-mathml-inline"/>
    <w:basedOn w:val="DefaultParagraphFont"/>
    <w:rsid w:val="005237E7"/>
  </w:style>
  <w:style w:type="table" w:customStyle="1" w:styleId="GridTable4-Accent11">
    <w:name w:val="Grid Table 4 - Accent 11"/>
    <w:basedOn w:val="TableNormal"/>
    <w:uiPriority w:val="49"/>
    <w:rsid w:val="005237E7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eGrid1">
    <w:name w:val="Table Grid1"/>
    <w:basedOn w:val="TableNormal"/>
    <w:next w:val="TableGrid"/>
    <w:uiPriority w:val="39"/>
    <w:rsid w:val="005237E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ention2">
    <w:name w:val="Mention2"/>
    <w:uiPriority w:val="99"/>
    <w:semiHidden/>
    <w:unhideWhenUsed/>
    <w:rsid w:val="005237E7"/>
    <w:rPr>
      <w:color w:val="2B579A"/>
      <w:shd w:val="clear" w:color="auto" w:fill="E6E6E6"/>
    </w:rPr>
  </w:style>
  <w:style w:type="character" w:customStyle="1" w:styleId="UnresolvedMention2">
    <w:name w:val="Unresolved Mention2"/>
    <w:uiPriority w:val="99"/>
    <w:semiHidden/>
    <w:unhideWhenUsed/>
    <w:rsid w:val="005237E7"/>
    <w:rPr>
      <w:color w:val="605E5C"/>
      <w:shd w:val="clear" w:color="auto" w:fill="E1DFDD"/>
    </w:rPr>
  </w:style>
  <w:style w:type="table" w:customStyle="1" w:styleId="TableGridLight2">
    <w:name w:val="Table Grid Light2"/>
    <w:basedOn w:val="TableNormal"/>
    <w:uiPriority w:val="40"/>
    <w:rsid w:val="005237E7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UnresolvedMention">
    <w:name w:val="Unresolved Mention"/>
    <w:basedOn w:val="DefaultParagraphFont"/>
    <w:uiPriority w:val="99"/>
    <w:unhideWhenUsed/>
    <w:rsid w:val="008C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769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5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5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77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0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50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9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support.google.com/websearch/answer/2466433?hl=vi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eader" Target="header5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zapier.com/blog/advanced-google-search-tricks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angialand.com.vn/thu-thuat-tim-kiem-google-toan-tu-google.html" TargetMode="External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gacongnghe.com/cach-tim-kiem-hinh-anh-nang-cao-hieu-qua-tren-google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eader" Target="header6.xm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mona.solutions/search-engine-la-gi-10-search-engine-pho-bien-nhat-gioi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s://hapodigital.com/toan-tu-tim-kiem-cua-google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header" Target="header4.xm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developers.google.com/search/podcasts/search-off-the-record?hl=vi" TargetMode="External"/><Relationship Id="rId65" Type="http://schemas.openxmlformats.org/officeDocument/2006/relationships/hyperlink" Target="https://funix-eduvn.zoom.us/rec/share/AX_D89GS22sNSfZFQMaZ3o9dsisdUwRP34c6AaFtDZqFoFisnHZgcN5cFhEh-ks.Yka9hpXKlv--x2UX?startTime=1650458972000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3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KHAI.LAMDUC\Application%20Data\Microsoft\Templates\StandardDocumentTemplate_v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0C7930F50D64CD46A5D0D4CAECF59AEE" ma:contentTypeVersion="11" ma:contentTypeDescription="Tạo tài liệu mới." ma:contentTypeScope="" ma:versionID="03e00522377e4da84bcda5f150cd3663">
  <xsd:schema xmlns:xsd="http://www.w3.org/2001/XMLSchema" xmlns:xs="http://www.w3.org/2001/XMLSchema" xmlns:p="http://schemas.microsoft.com/office/2006/metadata/properties" xmlns:ns3="c6c35f27-4e39-4f89-b2eb-367d3286bca0" xmlns:ns4="402c38ff-0936-491b-8fc0-bc2cd065eb79" targetNamespace="http://schemas.microsoft.com/office/2006/metadata/properties" ma:root="true" ma:fieldsID="168ca2c1962977e19c1fbb1419a89bca" ns3:_="" ns4:_="">
    <xsd:import namespace="c6c35f27-4e39-4f89-b2eb-367d3286bca0"/>
    <xsd:import namespace="402c38ff-0936-491b-8fc0-bc2cd065eb7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35f27-4e39-4f89-b2eb-367d3286bc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c38ff-0936-491b-8fc0-bc2cd065eb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C0A34C-6E1D-485D-987F-AD687DDD0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c35f27-4e39-4f89-b2eb-367d3286bca0"/>
    <ds:schemaRef ds:uri="402c38ff-0936-491b-8fc0-bc2cd065eb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CEA9E08-AB75-43D8-9E64-14C98CFC08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9179E19-8EB4-42B1-AC8F-45570A5B93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AD85D6-ADF3-4710-ABAC-0F857A033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StandardDocumentTemplate_v01</Template>
  <TotalTime>1807</TotalTime>
  <Pages>34</Pages>
  <Words>3069</Words>
  <Characters>17495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Luận lý Số 2</vt:lpstr>
    </vt:vector>
  </TitlesOfParts>
  <Company>Trường Đại học Công nghệ Thông tin</Company>
  <LinksUpToDate>false</LinksUpToDate>
  <CharactersWithSpaces>20523</CharactersWithSpaces>
  <SharedDoc>false</SharedDoc>
  <HLinks>
    <vt:vector size="282" baseType="variant">
      <vt:variant>
        <vt:i4>4194387</vt:i4>
      </vt:variant>
      <vt:variant>
        <vt:i4>321</vt:i4>
      </vt:variant>
      <vt:variant>
        <vt:i4>0</vt:i4>
      </vt:variant>
      <vt:variant>
        <vt:i4>5</vt:i4>
      </vt:variant>
      <vt:variant>
        <vt:lpwstr>https://web.stanford.edu/class/cs140/projects/pintos/pintos.html</vt:lpwstr>
      </vt:variant>
      <vt:variant>
        <vt:lpwstr/>
      </vt:variant>
      <vt:variant>
        <vt:i4>1048586</vt:i4>
      </vt:variant>
      <vt:variant>
        <vt:i4>318</vt:i4>
      </vt:variant>
      <vt:variant>
        <vt:i4>0</vt:i4>
      </vt:variant>
      <vt:variant>
        <vt:i4>5</vt:i4>
      </vt:variant>
      <vt:variant>
        <vt:lpwstr>https://viblo.asia/p/tien-trinh-trong-he-dieu-hanh-phan-3-3Q75wg6Q5Wb</vt:lpwstr>
      </vt:variant>
      <vt:variant>
        <vt:lpwstr/>
      </vt:variant>
      <vt:variant>
        <vt:i4>2359359</vt:i4>
      </vt:variant>
      <vt:variant>
        <vt:i4>315</vt:i4>
      </vt:variant>
      <vt:variant>
        <vt:i4>0</vt:i4>
      </vt:variant>
      <vt:variant>
        <vt:i4>5</vt:i4>
      </vt:variant>
      <vt:variant>
        <vt:lpwstr>http://sinhvienit.net/forum/tai-lieu-lap-trinh-shell-linux-unix.211046.html</vt:lpwstr>
      </vt:variant>
      <vt:variant>
        <vt:lpwstr/>
      </vt:variant>
      <vt:variant>
        <vt:i4>1245269</vt:i4>
      </vt:variant>
      <vt:variant>
        <vt:i4>312</vt:i4>
      </vt:variant>
      <vt:variant>
        <vt:i4>0</vt:i4>
      </vt:variant>
      <vt:variant>
        <vt:i4>5</vt:i4>
      </vt:variant>
      <vt:variant>
        <vt:lpwstr>https://techtalk.vn/50-dong-lenh-linux-can-biet.html</vt:lpwstr>
      </vt:variant>
      <vt:variant>
        <vt:lpwstr/>
      </vt:variant>
      <vt:variant>
        <vt:i4>3014765</vt:i4>
      </vt:variant>
      <vt:variant>
        <vt:i4>309</vt:i4>
      </vt:variant>
      <vt:variant>
        <vt:i4>0</vt:i4>
      </vt:variant>
      <vt:variant>
        <vt:i4>5</vt:i4>
      </vt:variant>
      <vt:variant>
        <vt:lpwstr>https://www.gocit.vn/bai-viet/quan-ly-user-group-va-phan-quyen-tren-linux/</vt:lpwstr>
      </vt:variant>
      <vt:variant>
        <vt:lpwstr/>
      </vt:variant>
      <vt:variant>
        <vt:i4>8192058</vt:i4>
      </vt:variant>
      <vt:variant>
        <vt:i4>306</vt:i4>
      </vt:variant>
      <vt:variant>
        <vt:i4>0</vt:i4>
      </vt:variant>
      <vt:variant>
        <vt:i4>5</vt:i4>
      </vt:variant>
      <vt:variant>
        <vt:lpwstr>https://www.gocit.vn/bai-viet/cac-cau-lenh-danh-cho-network-tren-linux/</vt:lpwstr>
      </vt:variant>
      <vt:variant>
        <vt:lpwstr/>
      </vt:variant>
      <vt:variant>
        <vt:i4>8192027</vt:i4>
      </vt:variant>
      <vt:variant>
        <vt:i4>303</vt:i4>
      </vt:variant>
      <vt:variant>
        <vt:i4>0</vt:i4>
      </vt:variant>
      <vt:variant>
        <vt:i4>5</vt:i4>
      </vt:variant>
      <vt:variant>
        <vt:lpwstr>https://web.stanford.edu/class/cs140/projects/pintos/pintos_12.html</vt:lpwstr>
      </vt:variant>
      <vt:variant>
        <vt:lpwstr>SEC167</vt:lpwstr>
      </vt:variant>
      <vt:variant>
        <vt:i4>852058</vt:i4>
      </vt:variant>
      <vt:variant>
        <vt:i4>270</vt:i4>
      </vt:variant>
      <vt:variant>
        <vt:i4>0</vt:i4>
      </vt:variant>
      <vt:variant>
        <vt:i4>5</vt:i4>
      </vt:variant>
      <vt:variant>
        <vt:lpwstr>http://kb.datapool.vn/wp-content/uploads/2013/06/092131-chmod-755.gif</vt:lpwstr>
      </vt:variant>
      <vt:variant>
        <vt:lpwstr/>
      </vt:variant>
      <vt:variant>
        <vt:i4>1048634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_Toc534894283</vt:lpwstr>
      </vt:variant>
      <vt:variant>
        <vt:i4>1048634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_Toc534894282</vt:lpwstr>
      </vt:variant>
      <vt:variant>
        <vt:i4>1048634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_Toc534894281</vt:lpwstr>
      </vt:variant>
      <vt:variant>
        <vt:i4>1048634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_Toc534894280</vt:lpwstr>
      </vt:variant>
      <vt:variant>
        <vt:i4>2031674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_Toc534894279</vt:lpwstr>
      </vt:variant>
      <vt:variant>
        <vt:i4>2031674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_Toc534894278</vt:lpwstr>
      </vt:variant>
      <vt:variant>
        <vt:i4>2031674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_Toc534894277</vt:lpwstr>
      </vt:variant>
      <vt:variant>
        <vt:i4>2031674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_Toc534894276</vt:lpwstr>
      </vt:variant>
      <vt:variant>
        <vt:i4>2031674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_Toc534894275</vt:lpwstr>
      </vt:variant>
      <vt:variant>
        <vt:i4>2031674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_Toc534894274</vt:lpwstr>
      </vt:variant>
      <vt:variant>
        <vt:i4>2031674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_Toc534894273</vt:lpwstr>
      </vt:variant>
      <vt:variant>
        <vt:i4>2031674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_Toc534894272</vt:lpwstr>
      </vt:variant>
      <vt:variant>
        <vt:i4>2031674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_Toc534894271</vt:lpwstr>
      </vt:variant>
      <vt:variant>
        <vt:i4>2031674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_Toc534894270</vt:lpwstr>
      </vt:variant>
      <vt:variant>
        <vt:i4>1966138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_Toc534894269</vt:lpwstr>
      </vt:variant>
      <vt:variant>
        <vt:i4>1966138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_Toc534894268</vt:lpwstr>
      </vt:variant>
      <vt:variant>
        <vt:i4>1966138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_Toc534894267</vt:lpwstr>
      </vt:variant>
      <vt:variant>
        <vt:i4>1966138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_Toc534894266</vt:lpwstr>
      </vt:variant>
      <vt:variant>
        <vt:i4>1966138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_Toc534894265</vt:lpwstr>
      </vt:variant>
      <vt:variant>
        <vt:i4>1966138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_Toc534894264</vt:lpwstr>
      </vt:variant>
      <vt:variant>
        <vt:i4>1966138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_Toc534894263</vt:lpwstr>
      </vt:variant>
      <vt:variant>
        <vt:i4>1966138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_Toc534894262</vt:lpwstr>
      </vt:variant>
      <vt:variant>
        <vt:i4>1966138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_Toc534894261</vt:lpwstr>
      </vt:variant>
      <vt:variant>
        <vt:i4>1966138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_Toc534894260</vt:lpwstr>
      </vt:variant>
      <vt:variant>
        <vt:i4>1900602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_Toc534894259</vt:lpwstr>
      </vt:variant>
      <vt:variant>
        <vt:i4>1900602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_Toc534894258</vt:lpwstr>
      </vt:variant>
      <vt:variant>
        <vt:i4>1900602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_Toc534894257</vt:lpwstr>
      </vt:variant>
      <vt:variant>
        <vt:i4>1900602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_Toc534894256</vt:lpwstr>
      </vt:variant>
      <vt:variant>
        <vt:i4>1900602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_Toc534894255</vt:lpwstr>
      </vt:variant>
      <vt:variant>
        <vt:i4>1900602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_Toc534894254</vt:lpwstr>
      </vt:variant>
      <vt:variant>
        <vt:i4>1900602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_Toc534894253</vt:lpwstr>
      </vt:variant>
      <vt:variant>
        <vt:i4>1900602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_Toc534894252</vt:lpwstr>
      </vt:variant>
      <vt:variant>
        <vt:i4>1900602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_Toc534894251</vt:lpwstr>
      </vt:variant>
      <vt:variant>
        <vt:i4>1900602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_Toc534894250</vt:lpwstr>
      </vt:variant>
      <vt:variant>
        <vt:i4>1835066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_Toc534894249</vt:lpwstr>
      </vt:variant>
      <vt:variant>
        <vt:i4>1835066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_Toc534894248</vt:lpwstr>
      </vt:variant>
      <vt:variant>
        <vt:i4>1835066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_Toc534894247</vt:lpwstr>
      </vt:variant>
      <vt:variant>
        <vt:i4>1835066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_Toc534894246</vt:lpwstr>
      </vt:variant>
      <vt:variant>
        <vt:i4>1835066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_Toc534894245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Luận lý Số 2</dc:title>
  <dc:subject/>
  <dc:creator>Trần Đại Dương</dc:creator>
  <cp:keywords/>
  <dc:description/>
  <cp:lastModifiedBy>Phan Cong Dung</cp:lastModifiedBy>
  <cp:revision>211</cp:revision>
  <cp:lastPrinted>2020-04-21T02:03:00Z</cp:lastPrinted>
  <dcterms:created xsi:type="dcterms:W3CDTF">2019-12-03T10:22:00Z</dcterms:created>
  <dcterms:modified xsi:type="dcterms:W3CDTF">2022-06-03T09:52:00Z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(#S1.#E1)</vt:lpwstr>
  </property>
  <property fmtid="{D5CDD505-2E9C-101B-9397-08002B2CF9AE}" pid="5" name="ContentTypeId">
    <vt:lpwstr>0x0101000C7930F50D64CD46A5D0D4CAECF59AEE</vt:lpwstr>
  </property>
</Properties>
</file>