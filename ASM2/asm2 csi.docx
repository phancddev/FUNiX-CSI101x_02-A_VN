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6772"/>
      </w:tblGrid>
      <w:tr w:rsidR="00EF6C7C" w14:paraId="7D0C9BAA" w14:textId="77777777" w:rsidTr="00711BE0">
        <w:tc>
          <w:tcPr>
            <w:tcW w:w="2263" w:type="dxa"/>
          </w:tcPr>
          <w:p w14:paraId="444D6170" w14:textId="77777777" w:rsidR="00EF6C7C" w:rsidRDefault="00EF6C7C" w:rsidP="00711BE0">
            <w:pPr>
              <w:jc w:val="center"/>
              <w:rPr>
                <w:rStyle w:val="fontstyle01"/>
                <w:rFonts w:hint="eastAsia"/>
                <w:szCs w:val="26"/>
              </w:rPr>
            </w:pPr>
            <w:r w:rsidRPr="008F596D">
              <w:rPr>
                <w:noProof/>
                <w:sz w:val="28"/>
                <w:szCs w:val="28"/>
              </w:rPr>
              <w:drawing>
                <wp:inline distT="0" distB="0" distL="0" distR="0" wp14:anchorId="67BCD5EC" wp14:editId="5267A0AA">
                  <wp:extent cx="1190625" cy="485775"/>
                  <wp:effectExtent l="0" t="0" r="9525" b="9525"/>
                  <wp:docPr id="10" name="Picture 10" descr="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ọc trực tuyến CNTT, học lập trình từ cơ bản đến nâng ca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485775"/>
                          </a:xfrm>
                          <a:prstGeom prst="rect">
                            <a:avLst/>
                          </a:prstGeom>
                          <a:noFill/>
                          <a:ln>
                            <a:noFill/>
                          </a:ln>
                        </pic:spPr>
                      </pic:pic>
                    </a:graphicData>
                  </a:graphic>
                </wp:inline>
              </w:drawing>
            </w:r>
          </w:p>
        </w:tc>
        <w:tc>
          <w:tcPr>
            <w:tcW w:w="7087" w:type="dxa"/>
          </w:tcPr>
          <w:p w14:paraId="679FEB23" w14:textId="77777777" w:rsidR="00EF6C7C" w:rsidRPr="00FF4D1B" w:rsidRDefault="00EF6C7C" w:rsidP="00711BE0">
            <w:pPr>
              <w:jc w:val="center"/>
              <w:rPr>
                <w:rStyle w:val="fontstyle01"/>
                <w:rFonts w:hint="eastAsia"/>
                <w:b/>
                <w:bCs/>
                <w:sz w:val="32"/>
                <w:szCs w:val="32"/>
              </w:rPr>
            </w:pPr>
            <w:r w:rsidRPr="00FF4D1B">
              <w:rPr>
                <w:rStyle w:val="fontstyle01"/>
                <w:b/>
                <w:bCs/>
                <w:sz w:val="32"/>
                <w:szCs w:val="32"/>
              </w:rPr>
              <w:t>TRƯỜNG ĐẠI HỌC TRỰC TUYẾN FUNIX</w:t>
            </w:r>
          </w:p>
        </w:tc>
      </w:tr>
    </w:tbl>
    <w:p w14:paraId="0249553F" w14:textId="77777777" w:rsidR="00EF6C7C" w:rsidRPr="00EF6C7C" w:rsidRDefault="00EF6C7C" w:rsidP="00EF6C7C">
      <w:pPr>
        <w:jc w:val="center"/>
        <w:rPr>
          <w:rStyle w:val="fontstyle01"/>
          <w:rFonts w:hint="eastAsia"/>
          <w:sz w:val="32"/>
          <w:szCs w:val="32"/>
        </w:rPr>
      </w:pPr>
    </w:p>
    <w:p w14:paraId="50FBFFFA" w14:textId="230141E3" w:rsidR="00EF6C7C" w:rsidRPr="00FF4D1B" w:rsidRDefault="00EF6C7C" w:rsidP="00EF6C7C">
      <w:pPr>
        <w:jc w:val="center"/>
        <w:rPr>
          <w:rStyle w:val="fontstyle01"/>
          <w:rFonts w:hint="eastAsia"/>
          <w:b/>
          <w:bCs/>
          <w:sz w:val="32"/>
          <w:szCs w:val="32"/>
        </w:rPr>
      </w:pPr>
      <w:r w:rsidRPr="00FF4D1B">
        <w:rPr>
          <w:rStyle w:val="fontstyle01"/>
          <w:b/>
          <w:bCs/>
          <w:sz w:val="32"/>
          <w:szCs w:val="32"/>
        </w:rPr>
        <w:t>MÔN HỌC CSI101</w:t>
      </w:r>
    </w:p>
    <w:p w14:paraId="6E9804E4" w14:textId="77777777" w:rsidR="00EF6C7C" w:rsidRPr="00FF4D1B" w:rsidRDefault="00EF6C7C" w:rsidP="00EF6C7C">
      <w:pPr>
        <w:jc w:val="center"/>
        <w:rPr>
          <w:rStyle w:val="fontstyle01"/>
          <w:rFonts w:hint="eastAsia"/>
          <w:b/>
          <w:bCs/>
          <w:sz w:val="32"/>
          <w:szCs w:val="32"/>
        </w:rPr>
      </w:pPr>
      <w:r w:rsidRPr="00FF4D1B">
        <w:rPr>
          <w:rStyle w:val="fontstyle01"/>
          <w:b/>
          <w:bCs/>
          <w:sz w:val="32"/>
          <w:szCs w:val="32"/>
        </w:rPr>
        <w:t>GIỚI THIỆU VỀ KHOA HỌC MÁY TÍNH</w:t>
      </w:r>
    </w:p>
    <w:p w14:paraId="59009BF5" w14:textId="77777777" w:rsidR="00EF6C7C" w:rsidRDefault="00EF6C7C" w:rsidP="00EF6C7C">
      <w:pPr>
        <w:jc w:val="center"/>
        <w:rPr>
          <w:rStyle w:val="fontstyle01"/>
          <w:rFonts w:hint="eastAsia"/>
          <w:szCs w:val="26"/>
        </w:rPr>
      </w:pPr>
    </w:p>
    <w:p w14:paraId="076BED09" w14:textId="77777777" w:rsidR="00EF6C7C" w:rsidRDefault="00EF6C7C" w:rsidP="00EF6C7C">
      <w:pPr>
        <w:jc w:val="center"/>
        <w:rPr>
          <w:rStyle w:val="fontstyle01"/>
          <w:rFonts w:hint="eastAsia"/>
          <w:szCs w:val="26"/>
        </w:rPr>
      </w:pPr>
    </w:p>
    <w:p w14:paraId="25A87E82" w14:textId="77777777" w:rsidR="00EF6C7C" w:rsidRPr="00DF596D" w:rsidRDefault="00EF6C7C" w:rsidP="00EF6C7C">
      <w:pPr>
        <w:jc w:val="center"/>
        <w:rPr>
          <w:rStyle w:val="fontstyle01"/>
          <w:rFonts w:hint="eastAsia"/>
          <w:szCs w:val="26"/>
        </w:rPr>
      </w:pPr>
    </w:p>
    <w:p w14:paraId="4C0A06FC" w14:textId="77777777" w:rsidR="00EF6C7C" w:rsidRPr="00FF4D1B" w:rsidRDefault="00EF6C7C" w:rsidP="00EF6C7C">
      <w:pPr>
        <w:jc w:val="center"/>
        <w:rPr>
          <w:rStyle w:val="fontstyle01"/>
          <w:rFonts w:hint="eastAsia"/>
          <w:b/>
          <w:bCs/>
          <w:szCs w:val="26"/>
        </w:rPr>
      </w:pPr>
      <w:r w:rsidRPr="00FF4D1B">
        <w:rPr>
          <w:rStyle w:val="fontstyle01"/>
          <w:b/>
          <w:bCs/>
          <w:szCs w:val="26"/>
        </w:rPr>
        <w:t>BÁO CÁO ASSIGMENT 2</w:t>
      </w:r>
    </w:p>
    <w:p w14:paraId="37BACF82" w14:textId="77777777" w:rsidR="00EF6C7C" w:rsidRPr="00FF4D1B" w:rsidRDefault="00EF6C7C" w:rsidP="00EF6C7C">
      <w:pPr>
        <w:jc w:val="center"/>
        <w:rPr>
          <w:rStyle w:val="fontstyle01"/>
          <w:rFonts w:hint="eastAsia"/>
          <w:b/>
          <w:bCs/>
          <w:sz w:val="40"/>
          <w:szCs w:val="40"/>
        </w:rPr>
      </w:pPr>
      <w:r w:rsidRPr="00FF4D1B">
        <w:rPr>
          <w:rStyle w:val="fontstyle01"/>
          <w:b/>
          <w:bCs/>
          <w:sz w:val="40"/>
          <w:szCs w:val="40"/>
        </w:rPr>
        <w:t>SỬ DỤNG GOOGLE SEARCH ENGINE</w:t>
      </w:r>
    </w:p>
    <w:p w14:paraId="14B77F87" w14:textId="77777777" w:rsidR="00EF6C7C" w:rsidRPr="00DF596D" w:rsidRDefault="00EF6C7C" w:rsidP="00EF6C7C">
      <w:pPr>
        <w:jc w:val="center"/>
        <w:rPr>
          <w:rStyle w:val="fontstyle01"/>
          <w:rFonts w:hint="eastAsia"/>
          <w:szCs w:val="26"/>
        </w:rPr>
      </w:pPr>
    </w:p>
    <w:p w14:paraId="57B6C7AF" w14:textId="77777777" w:rsidR="00EF6C7C" w:rsidRPr="00DF596D" w:rsidRDefault="00EF6C7C" w:rsidP="00EF6C7C">
      <w:pPr>
        <w:jc w:val="center"/>
        <w:rPr>
          <w:rStyle w:val="fontstyle01"/>
          <w:rFonts w:hint="eastAsia"/>
          <w:szCs w:val="26"/>
        </w:rPr>
      </w:pP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4"/>
        <w:gridCol w:w="4459"/>
      </w:tblGrid>
      <w:tr w:rsidR="00EF6C7C" w:rsidRPr="008A2B85" w14:paraId="7B1FCEC7" w14:textId="77777777" w:rsidTr="00711BE0">
        <w:tc>
          <w:tcPr>
            <w:tcW w:w="2412" w:type="dxa"/>
          </w:tcPr>
          <w:p w14:paraId="1A1774D2" w14:textId="77777777" w:rsidR="00EF6C7C" w:rsidRPr="008A2B85" w:rsidRDefault="00EF6C7C" w:rsidP="00711BE0">
            <w:pPr>
              <w:jc w:val="right"/>
              <w:rPr>
                <w:szCs w:val="26"/>
              </w:rPr>
            </w:pPr>
            <w:r w:rsidRPr="008A2B85">
              <w:rPr>
                <w:szCs w:val="26"/>
              </w:rPr>
              <w:t>Tên học viên:</w:t>
            </w:r>
          </w:p>
          <w:p w14:paraId="10E95384" w14:textId="77777777" w:rsidR="00EF6C7C" w:rsidRPr="008A2B85" w:rsidRDefault="00EF6C7C" w:rsidP="00711BE0">
            <w:pPr>
              <w:jc w:val="right"/>
              <w:rPr>
                <w:szCs w:val="26"/>
              </w:rPr>
            </w:pPr>
            <w:r>
              <w:rPr>
                <w:szCs w:val="26"/>
              </w:rPr>
              <w:t>Mã học viên</w:t>
            </w:r>
            <w:r w:rsidRPr="008A2B85">
              <w:rPr>
                <w:szCs w:val="26"/>
              </w:rPr>
              <w:t>:</w:t>
            </w:r>
          </w:p>
          <w:p w14:paraId="62359D68" w14:textId="77777777" w:rsidR="00EF6C7C" w:rsidRPr="008A2B85" w:rsidRDefault="00EF6C7C" w:rsidP="00711BE0">
            <w:pPr>
              <w:jc w:val="right"/>
              <w:rPr>
                <w:szCs w:val="26"/>
              </w:rPr>
            </w:pPr>
            <w:r>
              <w:rPr>
                <w:szCs w:val="26"/>
              </w:rPr>
              <w:t>Ngày báo cáo</w:t>
            </w:r>
            <w:r w:rsidRPr="008A2B85">
              <w:rPr>
                <w:szCs w:val="26"/>
              </w:rPr>
              <w:t>:</w:t>
            </w:r>
          </w:p>
        </w:tc>
        <w:tc>
          <w:tcPr>
            <w:tcW w:w="4675" w:type="dxa"/>
          </w:tcPr>
          <w:p w14:paraId="3DE4904C" w14:textId="0AAA5B3A" w:rsidR="00EF6C7C" w:rsidRPr="00A77504" w:rsidRDefault="00A77504" w:rsidP="00711BE0">
            <w:pPr>
              <w:rPr>
                <w:szCs w:val="26"/>
                <w:lang w:val="en-US"/>
              </w:rPr>
            </w:pPr>
            <w:r>
              <w:rPr>
                <w:szCs w:val="26"/>
                <w:lang w:val="en-US"/>
              </w:rPr>
              <w:t>Phan Công Dũng</w:t>
            </w:r>
          </w:p>
          <w:p w14:paraId="04809492" w14:textId="5D7D6865" w:rsidR="00EF6C7C" w:rsidRPr="00A77504" w:rsidRDefault="00A77504" w:rsidP="00711BE0">
            <w:pPr>
              <w:rPr>
                <w:szCs w:val="26"/>
                <w:lang w:val="en-US"/>
              </w:rPr>
            </w:pPr>
            <w:r>
              <w:rPr>
                <w:szCs w:val="26"/>
                <w:lang w:val="en-US"/>
              </w:rPr>
              <w:t>FX13854</w:t>
            </w:r>
          </w:p>
          <w:p w14:paraId="53D05A2A" w14:textId="63988EB5" w:rsidR="00EF6C7C" w:rsidRPr="00A77504" w:rsidRDefault="00A77504" w:rsidP="00711BE0">
            <w:pPr>
              <w:rPr>
                <w:szCs w:val="26"/>
                <w:lang w:val="en-US"/>
              </w:rPr>
            </w:pPr>
            <w:r>
              <w:rPr>
                <w:szCs w:val="26"/>
                <w:lang w:val="en-US"/>
              </w:rPr>
              <w:t>18/05/2022</w:t>
            </w:r>
          </w:p>
        </w:tc>
      </w:tr>
    </w:tbl>
    <w:p w14:paraId="0E4C9A1D" w14:textId="77777777" w:rsidR="00EF6C7C" w:rsidRDefault="00EF6C7C" w:rsidP="00EF6C7C">
      <w:pPr>
        <w:jc w:val="center"/>
        <w:rPr>
          <w:szCs w:val="26"/>
        </w:rPr>
      </w:pPr>
    </w:p>
    <w:p w14:paraId="2BC0FAB7" w14:textId="77777777" w:rsidR="00EF6C7C" w:rsidRDefault="00EF6C7C" w:rsidP="00EF6C7C">
      <w:pPr>
        <w:jc w:val="center"/>
        <w:rPr>
          <w:szCs w:val="26"/>
        </w:rPr>
      </w:pPr>
    </w:p>
    <w:p w14:paraId="1107D1E7" w14:textId="77777777" w:rsidR="00EF6C7C" w:rsidRDefault="00EF6C7C" w:rsidP="00EF6C7C">
      <w:pPr>
        <w:jc w:val="center"/>
        <w:rPr>
          <w:szCs w:val="26"/>
        </w:rPr>
      </w:pPr>
    </w:p>
    <w:p w14:paraId="740C3FBD" w14:textId="77777777" w:rsidR="00EF6C7C" w:rsidRDefault="00EF6C7C" w:rsidP="00EF6C7C">
      <w:pPr>
        <w:jc w:val="center"/>
        <w:rPr>
          <w:szCs w:val="26"/>
        </w:rPr>
      </w:pPr>
    </w:p>
    <w:p w14:paraId="14F6380A" w14:textId="77777777" w:rsidR="00EF6C7C" w:rsidRDefault="00EF6C7C" w:rsidP="00EF6C7C">
      <w:pPr>
        <w:jc w:val="center"/>
        <w:rPr>
          <w:szCs w:val="26"/>
        </w:rPr>
      </w:pPr>
    </w:p>
    <w:p w14:paraId="44D08D35" w14:textId="77777777" w:rsidR="00EF6C7C" w:rsidRDefault="00EF6C7C" w:rsidP="00EF6C7C">
      <w:pPr>
        <w:jc w:val="center"/>
        <w:rPr>
          <w:szCs w:val="26"/>
        </w:rPr>
      </w:pPr>
    </w:p>
    <w:p w14:paraId="0FC5FF3A" w14:textId="77777777" w:rsidR="00EF6C7C" w:rsidRDefault="00EF6C7C" w:rsidP="00EF6C7C">
      <w:pPr>
        <w:jc w:val="center"/>
        <w:rPr>
          <w:szCs w:val="26"/>
        </w:rPr>
      </w:pPr>
    </w:p>
    <w:p w14:paraId="39DD06CC" w14:textId="77777777" w:rsidR="00EF6C7C" w:rsidRDefault="00EF6C7C" w:rsidP="00EF6C7C">
      <w:pPr>
        <w:jc w:val="center"/>
        <w:rPr>
          <w:szCs w:val="26"/>
        </w:rPr>
      </w:pPr>
    </w:p>
    <w:p w14:paraId="6F5A98D2" w14:textId="77777777" w:rsidR="00EF6C7C" w:rsidRDefault="00EF6C7C" w:rsidP="00EF6C7C">
      <w:pPr>
        <w:jc w:val="center"/>
        <w:rPr>
          <w:szCs w:val="26"/>
        </w:rPr>
      </w:pPr>
    </w:p>
    <w:p w14:paraId="01A5B2E5" w14:textId="77777777" w:rsidR="00EF6C7C" w:rsidRDefault="00EF6C7C" w:rsidP="00EF6C7C">
      <w:pPr>
        <w:jc w:val="center"/>
        <w:rPr>
          <w:szCs w:val="26"/>
        </w:rPr>
      </w:pPr>
    </w:p>
    <w:p w14:paraId="4CCC9F62" w14:textId="77777777" w:rsidR="00EF6C7C" w:rsidRDefault="00EF6C7C" w:rsidP="00EF6C7C">
      <w:pPr>
        <w:jc w:val="center"/>
        <w:rPr>
          <w:szCs w:val="26"/>
        </w:rPr>
      </w:pPr>
    </w:p>
    <w:p w14:paraId="610B422D" w14:textId="77777777" w:rsidR="00EF6C7C" w:rsidRDefault="00EF6C7C" w:rsidP="00EF6C7C">
      <w:pPr>
        <w:jc w:val="center"/>
        <w:rPr>
          <w:szCs w:val="26"/>
        </w:rPr>
      </w:pPr>
    </w:p>
    <w:p w14:paraId="07F699E8" w14:textId="236F5A3D" w:rsidR="00EF6C7C" w:rsidRDefault="00A77504" w:rsidP="00EF6C7C">
      <w:pPr>
        <w:jc w:val="center"/>
        <w:rPr>
          <w:b/>
          <w:bCs/>
          <w:szCs w:val="26"/>
        </w:rPr>
        <w:sectPr w:rsidR="00EF6C7C" w:rsidSect="00EF6C7C">
          <w:footerReference w:type="default" r:id="rId12"/>
          <w:pgSz w:w="11906" w:h="16838" w:code="9"/>
          <w:pgMar w:top="1701" w:right="1440" w:bottom="1440" w:left="1440" w:header="720" w:footer="720" w:gutter="0"/>
          <w:pgBorders w:display="firstPage" w:offsetFrom="page">
            <w:top w:val="triple" w:sz="4" w:space="30" w:color="auto"/>
            <w:left w:val="triple" w:sz="4" w:space="30" w:color="auto"/>
            <w:bottom w:val="triple" w:sz="4" w:space="30" w:color="auto"/>
            <w:right w:val="triple" w:sz="4" w:space="30" w:color="auto"/>
          </w:pgBorders>
          <w:cols w:space="720"/>
          <w:docGrid w:linePitch="360"/>
        </w:sectPr>
      </w:pPr>
      <w:r>
        <w:rPr>
          <w:b/>
          <w:bCs/>
          <w:szCs w:val="26"/>
          <w:lang w:val="en-US"/>
        </w:rPr>
        <w:t>Huế</w:t>
      </w:r>
      <w:r w:rsidR="00EF6C7C" w:rsidRPr="005E449E">
        <w:rPr>
          <w:b/>
          <w:bCs/>
          <w:szCs w:val="26"/>
        </w:rPr>
        <w:t xml:space="preserve">, </w:t>
      </w:r>
      <w:r>
        <w:rPr>
          <w:b/>
          <w:bCs/>
          <w:szCs w:val="26"/>
          <w:lang w:val="en-US"/>
        </w:rPr>
        <w:t>05</w:t>
      </w:r>
      <w:r w:rsidR="00EF6C7C" w:rsidRPr="005E449E">
        <w:rPr>
          <w:b/>
          <w:bCs/>
          <w:szCs w:val="26"/>
        </w:rPr>
        <w:t>/2022</w:t>
      </w:r>
    </w:p>
    <w:p w14:paraId="3184F2E8" w14:textId="77777777" w:rsidR="00276CDE" w:rsidRDefault="00E44803" w:rsidP="00793D04">
      <w:pPr>
        <w:spacing w:after="120"/>
        <w:jc w:val="center"/>
        <w:outlineLvl w:val="0"/>
        <w:rPr>
          <w:noProof/>
        </w:rPr>
      </w:pPr>
      <w:bookmarkStart w:id="0" w:name="_Toc104737755"/>
      <w:r w:rsidRPr="00FF4D1B">
        <w:rPr>
          <w:b/>
          <w:szCs w:val="26"/>
        </w:rPr>
        <w:lastRenderedPageBreak/>
        <w:t>MỤC LỤC</w:t>
      </w:r>
      <w:bookmarkEnd w:id="0"/>
      <w:r w:rsidRPr="00FF4D1B">
        <w:rPr>
          <w:szCs w:val="26"/>
        </w:rPr>
        <w:fldChar w:fldCharType="begin"/>
      </w:r>
      <w:r w:rsidRPr="00FF4D1B">
        <w:rPr>
          <w:szCs w:val="26"/>
        </w:rPr>
        <w:instrText xml:space="preserve"> TOC \o "1-2" \h \z \u </w:instrText>
      </w:r>
      <w:r w:rsidRPr="00FF4D1B">
        <w:rPr>
          <w:szCs w:val="26"/>
        </w:rPr>
        <w:fldChar w:fldCharType="separate"/>
      </w:r>
    </w:p>
    <w:p w14:paraId="5467765D" w14:textId="1826DA4C" w:rsidR="00276CDE" w:rsidRDefault="00276CDE">
      <w:pPr>
        <w:pStyle w:val="TOC1"/>
        <w:tabs>
          <w:tab w:val="right" w:leader="dot" w:pos="10478"/>
        </w:tabs>
        <w:rPr>
          <w:rFonts w:asciiTheme="minorHAnsi" w:hAnsiTheme="minorHAnsi" w:cstheme="minorBidi"/>
          <w:b w:val="0"/>
          <w:bCs w:val="0"/>
          <w:caps w:val="0"/>
          <w:noProof/>
          <w:sz w:val="22"/>
          <w:szCs w:val="22"/>
          <w:lang w:val="en-US"/>
        </w:rPr>
      </w:pPr>
      <w:hyperlink w:anchor="_Toc104737755" w:history="1">
        <w:r w:rsidRPr="00C633CF">
          <w:rPr>
            <w:rStyle w:val="Hyperlink"/>
            <w:noProof/>
          </w:rPr>
          <w:t>MỤC LỤC</w:t>
        </w:r>
        <w:r>
          <w:rPr>
            <w:noProof/>
            <w:webHidden/>
          </w:rPr>
          <w:tab/>
        </w:r>
        <w:r>
          <w:rPr>
            <w:noProof/>
            <w:webHidden/>
          </w:rPr>
          <w:fldChar w:fldCharType="begin"/>
        </w:r>
        <w:r>
          <w:rPr>
            <w:noProof/>
            <w:webHidden/>
          </w:rPr>
          <w:instrText xml:space="preserve"> PAGEREF _Toc104737755 \h </w:instrText>
        </w:r>
        <w:r>
          <w:rPr>
            <w:noProof/>
            <w:webHidden/>
          </w:rPr>
        </w:r>
        <w:r>
          <w:rPr>
            <w:noProof/>
            <w:webHidden/>
          </w:rPr>
          <w:fldChar w:fldCharType="separate"/>
        </w:r>
        <w:r>
          <w:rPr>
            <w:noProof/>
            <w:webHidden/>
          </w:rPr>
          <w:t>i</w:t>
        </w:r>
        <w:r>
          <w:rPr>
            <w:noProof/>
            <w:webHidden/>
          </w:rPr>
          <w:fldChar w:fldCharType="end"/>
        </w:r>
      </w:hyperlink>
    </w:p>
    <w:p w14:paraId="20349D96" w14:textId="31A44B0B" w:rsidR="00276CDE" w:rsidRDefault="00276CDE">
      <w:pPr>
        <w:pStyle w:val="TOC1"/>
        <w:tabs>
          <w:tab w:val="right" w:leader="dot" w:pos="10478"/>
        </w:tabs>
        <w:rPr>
          <w:rFonts w:asciiTheme="minorHAnsi" w:hAnsiTheme="minorHAnsi" w:cstheme="minorBidi"/>
          <w:b w:val="0"/>
          <w:bCs w:val="0"/>
          <w:caps w:val="0"/>
          <w:noProof/>
          <w:sz w:val="22"/>
          <w:szCs w:val="22"/>
          <w:lang w:val="en-US"/>
        </w:rPr>
      </w:pPr>
      <w:hyperlink w:anchor="_Toc104737756" w:history="1">
        <w:r w:rsidRPr="00C633CF">
          <w:rPr>
            <w:rStyle w:val="Hyperlink"/>
            <w:noProof/>
          </w:rPr>
          <w:t xml:space="preserve">DANH MỤC HÌNH </w:t>
        </w:r>
        <w:r w:rsidRPr="00C633CF">
          <w:rPr>
            <w:rStyle w:val="Hyperlink"/>
            <w:noProof/>
            <w:lang w:val="en-US"/>
          </w:rPr>
          <w:t>ẢNH</w:t>
        </w:r>
        <w:r>
          <w:rPr>
            <w:noProof/>
            <w:webHidden/>
          </w:rPr>
          <w:tab/>
        </w:r>
        <w:r>
          <w:rPr>
            <w:noProof/>
            <w:webHidden/>
          </w:rPr>
          <w:fldChar w:fldCharType="begin"/>
        </w:r>
        <w:r>
          <w:rPr>
            <w:noProof/>
            <w:webHidden/>
          </w:rPr>
          <w:instrText xml:space="preserve"> PAGEREF _Toc104737756 \h </w:instrText>
        </w:r>
        <w:r>
          <w:rPr>
            <w:noProof/>
            <w:webHidden/>
          </w:rPr>
        </w:r>
        <w:r>
          <w:rPr>
            <w:noProof/>
            <w:webHidden/>
          </w:rPr>
          <w:fldChar w:fldCharType="separate"/>
        </w:r>
        <w:r>
          <w:rPr>
            <w:noProof/>
            <w:webHidden/>
          </w:rPr>
          <w:t>iii</w:t>
        </w:r>
        <w:r>
          <w:rPr>
            <w:noProof/>
            <w:webHidden/>
          </w:rPr>
          <w:fldChar w:fldCharType="end"/>
        </w:r>
      </w:hyperlink>
    </w:p>
    <w:p w14:paraId="1D8E4821" w14:textId="5ACF9F19"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57" w:history="1">
        <w:r w:rsidRPr="00C633CF">
          <w:rPr>
            <w:rStyle w:val="Hyperlink"/>
            <w:noProof/>
          </w:rPr>
          <w:t>MỤC 1.</w:t>
        </w:r>
        <w:r>
          <w:rPr>
            <w:rFonts w:asciiTheme="minorHAnsi" w:hAnsiTheme="minorHAnsi" w:cstheme="minorBidi"/>
            <w:b w:val="0"/>
            <w:bCs w:val="0"/>
            <w:caps w:val="0"/>
            <w:noProof/>
            <w:sz w:val="22"/>
            <w:szCs w:val="22"/>
            <w:lang w:val="en-US"/>
          </w:rPr>
          <w:tab/>
        </w:r>
        <w:r w:rsidRPr="00C633CF">
          <w:rPr>
            <w:rStyle w:val="Hyperlink"/>
            <w:noProof/>
          </w:rPr>
          <w:t>Sử dụng các toán tử tìm kiếm</w:t>
        </w:r>
        <w:r>
          <w:rPr>
            <w:noProof/>
            <w:webHidden/>
          </w:rPr>
          <w:tab/>
        </w:r>
        <w:r>
          <w:rPr>
            <w:noProof/>
            <w:webHidden/>
          </w:rPr>
          <w:fldChar w:fldCharType="begin"/>
        </w:r>
        <w:r>
          <w:rPr>
            <w:noProof/>
            <w:webHidden/>
          </w:rPr>
          <w:instrText xml:space="preserve"> PAGEREF _Toc104737757 \h </w:instrText>
        </w:r>
        <w:r>
          <w:rPr>
            <w:noProof/>
            <w:webHidden/>
          </w:rPr>
        </w:r>
        <w:r>
          <w:rPr>
            <w:noProof/>
            <w:webHidden/>
          </w:rPr>
          <w:fldChar w:fldCharType="separate"/>
        </w:r>
        <w:r>
          <w:rPr>
            <w:noProof/>
            <w:webHidden/>
          </w:rPr>
          <w:t>4</w:t>
        </w:r>
        <w:r>
          <w:rPr>
            <w:noProof/>
            <w:webHidden/>
          </w:rPr>
          <w:fldChar w:fldCharType="end"/>
        </w:r>
      </w:hyperlink>
    </w:p>
    <w:p w14:paraId="7671DC26" w14:textId="42F58FEC"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58" w:history="1">
        <w:r w:rsidRPr="00C633CF">
          <w:rPr>
            <w:rStyle w:val="Hyperlink"/>
            <w:rFonts w:cs="Times New Roman"/>
            <w:noProof/>
          </w:rPr>
          <w:t>1.1</w:t>
        </w:r>
        <w:r>
          <w:rPr>
            <w:rFonts w:asciiTheme="minorHAnsi" w:hAnsiTheme="minorHAnsi" w:cstheme="minorBidi"/>
            <w:b w:val="0"/>
            <w:bCs w:val="0"/>
            <w:noProof/>
            <w:sz w:val="22"/>
            <w:szCs w:val="22"/>
            <w:lang w:val="en-US"/>
          </w:rPr>
          <w:tab/>
        </w:r>
        <w:r w:rsidRPr="00C633CF">
          <w:rPr>
            <w:rStyle w:val="Hyperlink"/>
            <w:rFonts w:cs="Times New Roman"/>
            <w:noProof/>
          </w:rPr>
          <w:t>Toán tử Filetype</w:t>
        </w:r>
        <w:r>
          <w:rPr>
            <w:noProof/>
            <w:webHidden/>
          </w:rPr>
          <w:tab/>
        </w:r>
        <w:r>
          <w:rPr>
            <w:noProof/>
            <w:webHidden/>
          </w:rPr>
          <w:fldChar w:fldCharType="begin"/>
        </w:r>
        <w:r>
          <w:rPr>
            <w:noProof/>
            <w:webHidden/>
          </w:rPr>
          <w:instrText xml:space="preserve"> PAGEREF _Toc104737758 \h </w:instrText>
        </w:r>
        <w:r>
          <w:rPr>
            <w:noProof/>
            <w:webHidden/>
          </w:rPr>
        </w:r>
        <w:r>
          <w:rPr>
            <w:noProof/>
            <w:webHidden/>
          </w:rPr>
          <w:fldChar w:fldCharType="separate"/>
        </w:r>
        <w:r>
          <w:rPr>
            <w:noProof/>
            <w:webHidden/>
          </w:rPr>
          <w:t>4</w:t>
        </w:r>
        <w:r>
          <w:rPr>
            <w:noProof/>
            <w:webHidden/>
          </w:rPr>
          <w:fldChar w:fldCharType="end"/>
        </w:r>
      </w:hyperlink>
    </w:p>
    <w:p w14:paraId="0917868F" w14:textId="7ADEC40A"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59" w:history="1">
        <w:r w:rsidRPr="00C633CF">
          <w:rPr>
            <w:rStyle w:val="Hyperlink"/>
            <w:rFonts w:cs="Times New Roman"/>
            <w:noProof/>
          </w:rPr>
          <w:t>1.2</w:t>
        </w:r>
        <w:r>
          <w:rPr>
            <w:rFonts w:asciiTheme="minorHAnsi" w:hAnsiTheme="minorHAnsi" w:cstheme="minorBidi"/>
            <w:b w:val="0"/>
            <w:bCs w:val="0"/>
            <w:noProof/>
            <w:sz w:val="22"/>
            <w:szCs w:val="22"/>
            <w:lang w:val="en-US"/>
          </w:rPr>
          <w:tab/>
        </w:r>
        <w:r w:rsidRPr="00C633CF">
          <w:rPr>
            <w:rStyle w:val="Hyperlink"/>
            <w:rFonts w:cs="Times New Roman"/>
            <w:noProof/>
          </w:rPr>
          <w:t>Toán tử Intitle</w:t>
        </w:r>
        <w:r>
          <w:rPr>
            <w:noProof/>
            <w:webHidden/>
          </w:rPr>
          <w:tab/>
        </w:r>
        <w:r>
          <w:rPr>
            <w:noProof/>
            <w:webHidden/>
          </w:rPr>
          <w:fldChar w:fldCharType="begin"/>
        </w:r>
        <w:r>
          <w:rPr>
            <w:noProof/>
            <w:webHidden/>
          </w:rPr>
          <w:instrText xml:space="preserve"> PAGEREF _Toc104737759 \h </w:instrText>
        </w:r>
        <w:r>
          <w:rPr>
            <w:noProof/>
            <w:webHidden/>
          </w:rPr>
        </w:r>
        <w:r>
          <w:rPr>
            <w:noProof/>
            <w:webHidden/>
          </w:rPr>
          <w:fldChar w:fldCharType="separate"/>
        </w:r>
        <w:r>
          <w:rPr>
            <w:noProof/>
            <w:webHidden/>
          </w:rPr>
          <w:t>5</w:t>
        </w:r>
        <w:r>
          <w:rPr>
            <w:noProof/>
            <w:webHidden/>
          </w:rPr>
          <w:fldChar w:fldCharType="end"/>
        </w:r>
      </w:hyperlink>
    </w:p>
    <w:p w14:paraId="6691CD06" w14:textId="4DA5EB69"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0" w:history="1">
        <w:r w:rsidRPr="00C633CF">
          <w:rPr>
            <w:rStyle w:val="Hyperlink"/>
            <w:noProof/>
          </w:rPr>
          <w:t>1.3</w:t>
        </w:r>
        <w:r>
          <w:rPr>
            <w:rFonts w:asciiTheme="minorHAnsi" w:hAnsiTheme="minorHAnsi" w:cstheme="minorBidi"/>
            <w:b w:val="0"/>
            <w:bCs w:val="0"/>
            <w:noProof/>
            <w:sz w:val="22"/>
            <w:szCs w:val="22"/>
            <w:lang w:val="en-US"/>
          </w:rPr>
          <w:tab/>
        </w:r>
        <w:r w:rsidRPr="00C633CF">
          <w:rPr>
            <w:rStyle w:val="Hyperlink"/>
            <w:rFonts w:cs="Times New Roman"/>
            <w:noProof/>
          </w:rPr>
          <w:t>Toán</w:t>
        </w:r>
        <w:r w:rsidRPr="00C633CF">
          <w:rPr>
            <w:rStyle w:val="Hyperlink"/>
            <w:noProof/>
          </w:rPr>
          <w:t xml:space="preserve"> tử Allintitle</w:t>
        </w:r>
        <w:r>
          <w:rPr>
            <w:noProof/>
            <w:webHidden/>
          </w:rPr>
          <w:tab/>
        </w:r>
        <w:r>
          <w:rPr>
            <w:noProof/>
            <w:webHidden/>
          </w:rPr>
          <w:fldChar w:fldCharType="begin"/>
        </w:r>
        <w:r>
          <w:rPr>
            <w:noProof/>
            <w:webHidden/>
          </w:rPr>
          <w:instrText xml:space="preserve"> PAGEREF _Toc104737760 \h </w:instrText>
        </w:r>
        <w:r>
          <w:rPr>
            <w:noProof/>
            <w:webHidden/>
          </w:rPr>
        </w:r>
        <w:r>
          <w:rPr>
            <w:noProof/>
            <w:webHidden/>
          </w:rPr>
          <w:fldChar w:fldCharType="separate"/>
        </w:r>
        <w:r>
          <w:rPr>
            <w:noProof/>
            <w:webHidden/>
          </w:rPr>
          <w:t>5</w:t>
        </w:r>
        <w:r>
          <w:rPr>
            <w:noProof/>
            <w:webHidden/>
          </w:rPr>
          <w:fldChar w:fldCharType="end"/>
        </w:r>
      </w:hyperlink>
    </w:p>
    <w:p w14:paraId="02735E69" w14:textId="7A1BB5A6"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1" w:history="1">
        <w:r w:rsidRPr="00C633CF">
          <w:rPr>
            <w:rStyle w:val="Hyperlink"/>
            <w:noProof/>
          </w:rPr>
          <w:t>1.4</w:t>
        </w:r>
        <w:r>
          <w:rPr>
            <w:rFonts w:asciiTheme="minorHAnsi" w:hAnsiTheme="minorHAnsi" w:cstheme="minorBidi"/>
            <w:b w:val="0"/>
            <w:bCs w:val="0"/>
            <w:noProof/>
            <w:sz w:val="22"/>
            <w:szCs w:val="22"/>
            <w:lang w:val="en-US"/>
          </w:rPr>
          <w:tab/>
        </w:r>
        <w:r w:rsidRPr="00C633CF">
          <w:rPr>
            <w:rStyle w:val="Hyperlink"/>
            <w:noProof/>
          </w:rPr>
          <w:t>Toán tử “-“</w:t>
        </w:r>
        <w:r>
          <w:rPr>
            <w:noProof/>
            <w:webHidden/>
          </w:rPr>
          <w:tab/>
        </w:r>
        <w:r>
          <w:rPr>
            <w:noProof/>
            <w:webHidden/>
          </w:rPr>
          <w:fldChar w:fldCharType="begin"/>
        </w:r>
        <w:r>
          <w:rPr>
            <w:noProof/>
            <w:webHidden/>
          </w:rPr>
          <w:instrText xml:space="preserve"> PAGEREF _Toc104737761 \h </w:instrText>
        </w:r>
        <w:r>
          <w:rPr>
            <w:noProof/>
            <w:webHidden/>
          </w:rPr>
        </w:r>
        <w:r>
          <w:rPr>
            <w:noProof/>
            <w:webHidden/>
          </w:rPr>
          <w:fldChar w:fldCharType="separate"/>
        </w:r>
        <w:r>
          <w:rPr>
            <w:noProof/>
            <w:webHidden/>
          </w:rPr>
          <w:t>6</w:t>
        </w:r>
        <w:r>
          <w:rPr>
            <w:noProof/>
            <w:webHidden/>
          </w:rPr>
          <w:fldChar w:fldCharType="end"/>
        </w:r>
      </w:hyperlink>
    </w:p>
    <w:p w14:paraId="1EF9A5F5" w14:textId="05E185D2"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2" w:history="1">
        <w:r w:rsidRPr="00C633CF">
          <w:rPr>
            <w:rStyle w:val="Hyperlink"/>
            <w:noProof/>
          </w:rPr>
          <w:t>1.5</w:t>
        </w:r>
        <w:r>
          <w:rPr>
            <w:rFonts w:asciiTheme="minorHAnsi" w:hAnsiTheme="minorHAnsi" w:cstheme="minorBidi"/>
            <w:b w:val="0"/>
            <w:bCs w:val="0"/>
            <w:noProof/>
            <w:sz w:val="22"/>
            <w:szCs w:val="22"/>
            <w:lang w:val="en-US"/>
          </w:rPr>
          <w:tab/>
        </w:r>
        <w:r w:rsidRPr="00C633CF">
          <w:rPr>
            <w:rStyle w:val="Hyperlink"/>
            <w:noProof/>
          </w:rPr>
          <w:t>Toán tử “#”</w:t>
        </w:r>
        <w:r>
          <w:rPr>
            <w:noProof/>
            <w:webHidden/>
          </w:rPr>
          <w:tab/>
        </w:r>
        <w:r>
          <w:rPr>
            <w:noProof/>
            <w:webHidden/>
          </w:rPr>
          <w:fldChar w:fldCharType="begin"/>
        </w:r>
        <w:r>
          <w:rPr>
            <w:noProof/>
            <w:webHidden/>
          </w:rPr>
          <w:instrText xml:space="preserve"> PAGEREF _Toc104737762 \h </w:instrText>
        </w:r>
        <w:r>
          <w:rPr>
            <w:noProof/>
            <w:webHidden/>
          </w:rPr>
        </w:r>
        <w:r>
          <w:rPr>
            <w:noProof/>
            <w:webHidden/>
          </w:rPr>
          <w:fldChar w:fldCharType="separate"/>
        </w:r>
        <w:r>
          <w:rPr>
            <w:noProof/>
            <w:webHidden/>
          </w:rPr>
          <w:t>6</w:t>
        </w:r>
        <w:r>
          <w:rPr>
            <w:noProof/>
            <w:webHidden/>
          </w:rPr>
          <w:fldChar w:fldCharType="end"/>
        </w:r>
      </w:hyperlink>
    </w:p>
    <w:p w14:paraId="6A606A3E" w14:textId="770926DF"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3" w:history="1">
        <w:r w:rsidRPr="00C633CF">
          <w:rPr>
            <w:rStyle w:val="Hyperlink"/>
            <w:noProof/>
          </w:rPr>
          <w:t>1.6</w:t>
        </w:r>
        <w:r>
          <w:rPr>
            <w:rFonts w:asciiTheme="minorHAnsi" w:hAnsiTheme="minorHAnsi" w:cstheme="minorBidi"/>
            <w:b w:val="0"/>
            <w:bCs w:val="0"/>
            <w:noProof/>
            <w:sz w:val="22"/>
            <w:szCs w:val="22"/>
            <w:lang w:val="en-US"/>
          </w:rPr>
          <w:tab/>
        </w:r>
        <w:r w:rsidRPr="00C633CF">
          <w:rPr>
            <w:rStyle w:val="Hyperlink"/>
            <w:noProof/>
          </w:rPr>
          <w:t>Toán tử “..”</w:t>
        </w:r>
        <w:r>
          <w:rPr>
            <w:noProof/>
            <w:webHidden/>
          </w:rPr>
          <w:tab/>
        </w:r>
        <w:r>
          <w:rPr>
            <w:noProof/>
            <w:webHidden/>
          </w:rPr>
          <w:fldChar w:fldCharType="begin"/>
        </w:r>
        <w:r>
          <w:rPr>
            <w:noProof/>
            <w:webHidden/>
          </w:rPr>
          <w:instrText xml:space="preserve"> PAGEREF _Toc104737763 \h </w:instrText>
        </w:r>
        <w:r>
          <w:rPr>
            <w:noProof/>
            <w:webHidden/>
          </w:rPr>
        </w:r>
        <w:r>
          <w:rPr>
            <w:noProof/>
            <w:webHidden/>
          </w:rPr>
          <w:fldChar w:fldCharType="separate"/>
        </w:r>
        <w:r>
          <w:rPr>
            <w:noProof/>
            <w:webHidden/>
          </w:rPr>
          <w:t>7</w:t>
        </w:r>
        <w:r>
          <w:rPr>
            <w:noProof/>
            <w:webHidden/>
          </w:rPr>
          <w:fldChar w:fldCharType="end"/>
        </w:r>
      </w:hyperlink>
    </w:p>
    <w:p w14:paraId="0FD8ACE2" w14:textId="03B8DA46"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4" w:history="1">
        <w:r w:rsidRPr="00C633CF">
          <w:rPr>
            <w:rStyle w:val="Hyperlink"/>
            <w:noProof/>
          </w:rPr>
          <w:t>1.7</w:t>
        </w:r>
        <w:r>
          <w:rPr>
            <w:rFonts w:asciiTheme="minorHAnsi" w:hAnsiTheme="minorHAnsi" w:cstheme="minorBidi"/>
            <w:b w:val="0"/>
            <w:bCs w:val="0"/>
            <w:noProof/>
            <w:sz w:val="22"/>
            <w:szCs w:val="22"/>
            <w:lang w:val="en-US"/>
          </w:rPr>
          <w:tab/>
        </w:r>
        <w:r w:rsidRPr="00C633CF">
          <w:rPr>
            <w:rStyle w:val="Hyperlink"/>
            <w:noProof/>
          </w:rPr>
          <w:t>Toán tử “OR”</w:t>
        </w:r>
        <w:r>
          <w:rPr>
            <w:noProof/>
            <w:webHidden/>
          </w:rPr>
          <w:tab/>
        </w:r>
        <w:r>
          <w:rPr>
            <w:noProof/>
            <w:webHidden/>
          </w:rPr>
          <w:fldChar w:fldCharType="begin"/>
        </w:r>
        <w:r>
          <w:rPr>
            <w:noProof/>
            <w:webHidden/>
          </w:rPr>
          <w:instrText xml:space="preserve"> PAGEREF _Toc104737764 \h </w:instrText>
        </w:r>
        <w:r>
          <w:rPr>
            <w:noProof/>
            <w:webHidden/>
          </w:rPr>
        </w:r>
        <w:r>
          <w:rPr>
            <w:noProof/>
            <w:webHidden/>
          </w:rPr>
          <w:fldChar w:fldCharType="separate"/>
        </w:r>
        <w:r>
          <w:rPr>
            <w:noProof/>
            <w:webHidden/>
          </w:rPr>
          <w:t>7</w:t>
        </w:r>
        <w:r>
          <w:rPr>
            <w:noProof/>
            <w:webHidden/>
          </w:rPr>
          <w:fldChar w:fldCharType="end"/>
        </w:r>
      </w:hyperlink>
    </w:p>
    <w:p w14:paraId="066D2436" w14:textId="6EF3F0F8"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5" w:history="1">
        <w:r w:rsidRPr="00C633CF">
          <w:rPr>
            <w:rStyle w:val="Hyperlink"/>
            <w:noProof/>
          </w:rPr>
          <w:t>1.8</w:t>
        </w:r>
        <w:r>
          <w:rPr>
            <w:rFonts w:asciiTheme="minorHAnsi" w:hAnsiTheme="minorHAnsi" w:cstheme="minorBidi"/>
            <w:b w:val="0"/>
            <w:bCs w:val="0"/>
            <w:noProof/>
            <w:sz w:val="22"/>
            <w:szCs w:val="22"/>
            <w:lang w:val="en-US"/>
          </w:rPr>
          <w:tab/>
        </w:r>
        <w:r w:rsidRPr="00C633CF">
          <w:rPr>
            <w:rStyle w:val="Hyperlink"/>
            <w:noProof/>
          </w:rPr>
          <w:t>Toán tử “site”</w:t>
        </w:r>
        <w:r>
          <w:rPr>
            <w:noProof/>
            <w:webHidden/>
          </w:rPr>
          <w:tab/>
        </w:r>
        <w:r>
          <w:rPr>
            <w:noProof/>
            <w:webHidden/>
          </w:rPr>
          <w:fldChar w:fldCharType="begin"/>
        </w:r>
        <w:r>
          <w:rPr>
            <w:noProof/>
            <w:webHidden/>
          </w:rPr>
          <w:instrText xml:space="preserve"> PAGEREF _Toc104737765 \h </w:instrText>
        </w:r>
        <w:r>
          <w:rPr>
            <w:noProof/>
            <w:webHidden/>
          </w:rPr>
        </w:r>
        <w:r>
          <w:rPr>
            <w:noProof/>
            <w:webHidden/>
          </w:rPr>
          <w:fldChar w:fldCharType="separate"/>
        </w:r>
        <w:r>
          <w:rPr>
            <w:noProof/>
            <w:webHidden/>
          </w:rPr>
          <w:t>8</w:t>
        </w:r>
        <w:r>
          <w:rPr>
            <w:noProof/>
            <w:webHidden/>
          </w:rPr>
          <w:fldChar w:fldCharType="end"/>
        </w:r>
      </w:hyperlink>
    </w:p>
    <w:p w14:paraId="2412D162" w14:textId="4DB28840"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66" w:history="1">
        <w:r w:rsidRPr="00C633CF">
          <w:rPr>
            <w:rStyle w:val="Hyperlink"/>
            <w:noProof/>
          </w:rPr>
          <w:t>MỤC 2.</w:t>
        </w:r>
        <w:r>
          <w:rPr>
            <w:rFonts w:asciiTheme="minorHAnsi" w:hAnsiTheme="minorHAnsi" w:cstheme="minorBidi"/>
            <w:b w:val="0"/>
            <w:bCs w:val="0"/>
            <w:caps w:val="0"/>
            <w:noProof/>
            <w:sz w:val="22"/>
            <w:szCs w:val="22"/>
            <w:lang w:val="en-US"/>
          </w:rPr>
          <w:tab/>
        </w:r>
        <w:r w:rsidRPr="00C633CF">
          <w:rPr>
            <w:rStyle w:val="Hyperlink"/>
            <w:noProof/>
            <w:spacing w:val="-4"/>
          </w:rPr>
          <w:t xml:space="preserve">TÌM KIẾM </w:t>
        </w:r>
        <w:r w:rsidRPr="00C633CF">
          <w:rPr>
            <w:rStyle w:val="Hyperlink"/>
            <w:noProof/>
          </w:rPr>
          <w:t>NHANH THEO DANH MỤC</w:t>
        </w:r>
        <w:r>
          <w:rPr>
            <w:noProof/>
            <w:webHidden/>
          </w:rPr>
          <w:tab/>
        </w:r>
        <w:r>
          <w:rPr>
            <w:noProof/>
            <w:webHidden/>
          </w:rPr>
          <w:fldChar w:fldCharType="begin"/>
        </w:r>
        <w:r>
          <w:rPr>
            <w:noProof/>
            <w:webHidden/>
          </w:rPr>
          <w:instrText xml:space="preserve"> PAGEREF _Toc104737766 \h </w:instrText>
        </w:r>
        <w:r>
          <w:rPr>
            <w:noProof/>
            <w:webHidden/>
          </w:rPr>
        </w:r>
        <w:r>
          <w:rPr>
            <w:noProof/>
            <w:webHidden/>
          </w:rPr>
          <w:fldChar w:fldCharType="separate"/>
        </w:r>
        <w:r>
          <w:rPr>
            <w:noProof/>
            <w:webHidden/>
          </w:rPr>
          <w:t>9</w:t>
        </w:r>
        <w:r>
          <w:rPr>
            <w:noProof/>
            <w:webHidden/>
          </w:rPr>
          <w:fldChar w:fldCharType="end"/>
        </w:r>
      </w:hyperlink>
    </w:p>
    <w:p w14:paraId="00F76510" w14:textId="56A4D2F5"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7" w:history="1">
        <w:r w:rsidRPr="00C633CF">
          <w:rPr>
            <w:rStyle w:val="Hyperlink"/>
            <w:rFonts w:cs="Times New Roman"/>
            <w:noProof/>
          </w:rPr>
          <w:t>2.1</w:t>
        </w:r>
        <w:r>
          <w:rPr>
            <w:rFonts w:asciiTheme="minorHAnsi" w:hAnsiTheme="minorHAnsi" w:cstheme="minorBidi"/>
            <w:b w:val="0"/>
            <w:bCs w:val="0"/>
            <w:noProof/>
            <w:sz w:val="22"/>
            <w:szCs w:val="22"/>
            <w:lang w:val="en-US"/>
          </w:rPr>
          <w:tab/>
        </w:r>
        <w:r w:rsidRPr="00C633CF">
          <w:rPr>
            <w:rStyle w:val="Hyperlink"/>
            <w:rFonts w:cs="Times New Roman"/>
            <w:noProof/>
          </w:rPr>
          <w:t>Thời tiết</w:t>
        </w:r>
        <w:r>
          <w:rPr>
            <w:noProof/>
            <w:webHidden/>
          </w:rPr>
          <w:tab/>
        </w:r>
        <w:r>
          <w:rPr>
            <w:noProof/>
            <w:webHidden/>
          </w:rPr>
          <w:fldChar w:fldCharType="begin"/>
        </w:r>
        <w:r>
          <w:rPr>
            <w:noProof/>
            <w:webHidden/>
          </w:rPr>
          <w:instrText xml:space="preserve"> PAGEREF _Toc104737767 \h </w:instrText>
        </w:r>
        <w:r>
          <w:rPr>
            <w:noProof/>
            <w:webHidden/>
          </w:rPr>
        </w:r>
        <w:r>
          <w:rPr>
            <w:noProof/>
            <w:webHidden/>
          </w:rPr>
          <w:fldChar w:fldCharType="separate"/>
        </w:r>
        <w:r>
          <w:rPr>
            <w:noProof/>
            <w:webHidden/>
          </w:rPr>
          <w:t>9</w:t>
        </w:r>
        <w:r>
          <w:rPr>
            <w:noProof/>
            <w:webHidden/>
          </w:rPr>
          <w:fldChar w:fldCharType="end"/>
        </w:r>
      </w:hyperlink>
    </w:p>
    <w:p w14:paraId="2DECBCBA" w14:textId="23F8FF04"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8" w:history="1">
        <w:r w:rsidRPr="00C633CF">
          <w:rPr>
            <w:rStyle w:val="Hyperlink"/>
            <w:rFonts w:cs="Times New Roman"/>
            <w:noProof/>
          </w:rPr>
          <w:t>2.2</w:t>
        </w:r>
        <w:r>
          <w:rPr>
            <w:rFonts w:asciiTheme="minorHAnsi" w:hAnsiTheme="minorHAnsi" w:cstheme="minorBidi"/>
            <w:b w:val="0"/>
            <w:bCs w:val="0"/>
            <w:noProof/>
            <w:sz w:val="22"/>
            <w:szCs w:val="22"/>
            <w:lang w:val="en-US"/>
          </w:rPr>
          <w:tab/>
        </w:r>
        <w:r w:rsidRPr="00C633CF">
          <w:rPr>
            <w:rStyle w:val="Hyperlink"/>
            <w:noProof/>
          </w:rPr>
          <w:t>Từ đ</w:t>
        </w:r>
        <w:r w:rsidRPr="00C633CF">
          <w:rPr>
            <w:rStyle w:val="Hyperlink"/>
            <w:rFonts w:cs="Times New Roman"/>
            <w:noProof/>
          </w:rPr>
          <w:t>iển</w:t>
        </w:r>
        <w:r>
          <w:rPr>
            <w:noProof/>
            <w:webHidden/>
          </w:rPr>
          <w:tab/>
        </w:r>
        <w:r>
          <w:rPr>
            <w:noProof/>
            <w:webHidden/>
          </w:rPr>
          <w:fldChar w:fldCharType="begin"/>
        </w:r>
        <w:r>
          <w:rPr>
            <w:noProof/>
            <w:webHidden/>
          </w:rPr>
          <w:instrText xml:space="preserve"> PAGEREF _Toc104737768 \h </w:instrText>
        </w:r>
        <w:r>
          <w:rPr>
            <w:noProof/>
            <w:webHidden/>
          </w:rPr>
        </w:r>
        <w:r>
          <w:rPr>
            <w:noProof/>
            <w:webHidden/>
          </w:rPr>
          <w:fldChar w:fldCharType="separate"/>
        </w:r>
        <w:r>
          <w:rPr>
            <w:noProof/>
            <w:webHidden/>
          </w:rPr>
          <w:t>9</w:t>
        </w:r>
        <w:r>
          <w:rPr>
            <w:noProof/>
            <w:webHidden/>
          </w:rPr>
          <w:fldChar w:fldCharType="end"/>
        </w:r>
      </w:hyperlink>
    </w:p>
    <w:p w14:paraId="6E1101F6" w14:textId="437A076E"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69" w:history="1">
        <w:r w:rsidRPr="00C633CF">
          <w:rPr>
            <w:rStyle w:val="Hyperlink"/>
            <w:rFonts w:cs="Times New Roman"/>
            <w:noProof/>
          </w:rPr>
          <w:t>2.3</w:t>
        </w:r>
        <w:r>
          <w:rPr>
            <w:rFonts w:asciiTheme="minorHAnsi" w:hAnsiTheme="minorHAnsi" w:cstheme="minorBidi"/>
            <w:b w:val="0"/>
            <w:bCs w:val="0"/>
            <w:noProof/>
            <w:sz w:val="22"/>
            <w:szCs w:val="22"/>
            <w:lang w:val="en-US"/>
          </w:rPr>
          <w:tab/>
        </w:r>
        <w:r w:rsidRPr="00C633CF">
          <w:rPr>
            <w:rStyle w:val="Hyperlink"/>
            <w:rFonts w:cs="Times New Roman"/>
            <w:noProof/>
          </w:rPr>
          <w:t>Tính toán</w:t>
        </w:r>
        <w:r>
          <w:rPr>
            <w:noProof/>
            <w:webHidden/>
          </w:rPr>
          <w:tab/>
        </w:r>
        <w:r>
          <w:rPr>
            <w:noProof/>
            <w:webHidden/>
          </w:rPr>
          <w:fldChar w:fldCharType="begin"/>
        </w:r>
        <w:r>
          <w:rPr>
            <w:noProof/>
            <w:webHidden/>
          </w:rPr>
          <w:instrText xml:space="preserve"> PAGEREF _Toc104737769 \h </w:instrText>
        </w:r>
        <w:r>
          <w:rPr>
            <w:noProof/>
            <w:webHidden/>
          </w:rPr>
        </w:r>
        <w:r>
          <w:rPr>
            <w:noProof/>
            <w:webHidden/>
          </w:rPr>
          <w:fldChar w:fldCharType="separate"/>
        </w:r>
        <w:r>
          <w:rPr>
            <w:noProof/>
            <w:webHidden/>
          </w:rPr>
          <w:t>10</w:t>
        </w:r>
        <w:r>
          <w:rPr>
            <w:noProof/>
            <w:webHidden/>
          </w:rPr>
          <w:fldChar w:fldCharType="end"/>
        </w:r>
      </w:hyperlink>
    </w:p>
    <w:p w14:paraId="1D853045" w14:textId="6F2CD66D"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0" w:history="1">
        <w:r w:rsidRPr="00C633CF">
          <w:rPr>
            <w:rStyle w:val="Hyperlink"/>
            <w:rFonts w:cs="Times New Roman"/>
            <w:noProof/>
          </w:rPr>
          <w:t>2.4</w:t>
        </w:r>
        <w:r>
          <w:rPr>
            <w:rFonts w:asciiTheme="minorHAnsi" w:hAnsiTheme="minorHAnsi" w:cstheme="minorBidi"/>
            <w:b w:val="0"/>
            <w:bCs w:val="0"/>
            <w:noProof/>
            <w:sz w:val="22"/>
            <w:szCs w:val="22"/>
            <w:lang w:val="en-US"/>
          </w:rPr>
          <w:tab/>
        </w:r>
        <w:r w:rsidRPr="00C633CF">
          <w:rPr>
            <w:rStyle w:val="Hyperlink"/>
            <w:rFonts w:cs="Times New Roman"/>
            <w:noProof/>
          </w:rPr>
          <w:t>Chuyển đổi đơn vị</w:t>
        </w:r>
        <w:r>
          <w:rPr>
            <w:noProof/>
            <w:webHidden/>
          </w:rPr>
          <w:tab/>
        </w:r>
        <w:r>
          <w:rPr>
            <w:noProof/>
            <w:webHidden/>
          </w:rPr>
          <w:fldChar w:fldCharType="begin"/>
        </w:r>
        <w:r>
          <w:rPr>
            <w:noProof/>
            <w:webHidden/>
          </w:rPr>
          <w:instrText xml:space="preserve"> PAGEREF _Toc104737770 \h </w:instrText>
        </w:r>
        <w:r>
          <w:rPr>
            <w:noProof/>
            <w:webHidden/>
          </w:rPr>
        </w:r>
        <w:r>
          <w:rPr>
            <w:noProof/>
            <w:webHidden/>
          </w:rPr>
          <w:fldChar w:fldCharType="separate"/>
        </w:r>
        <w:r>
          <w:rPr>
            <w:noProof/>
            <w:webHidden/>
          </w:rPr>
          <w:t>11</w:t>
        </w:r>
        <w:r>
          <w:rPr>
            <w:noProof/>
            <w:webHidden/>
          </w:rPr>
          <w:fldChar w:fldCharType="end"/>
        </w:r>
      </w:hyperlink>
    </w:p>
    <w:p w14:paraId="19998689" w14:textId="20F14059"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1" w:history="1">
        <w:r w:rsidRPr="00C633CF">
          <w:rPr>
            <w:rStyle w:val="Hyperlink"/>
            <w:rFonts w:cs="Times New Roman"/>
            <w:noProof/>
          </w:rPr>
          <w:t>2.5</w:t>
        </w:r>
        <w:r>
          <w:rPr>
            <w:rFonts w:asciiTheme="minorHAnsi" w:hAnsiTheme="minorHAnsi" w:cstheme="minorBidi"/>
            <w:b w:val="0"/>
            <w:bCs w:val="0"/>
            <w:noProof/>
            <w:sz w:val="22"/>
            <w:szCs w:val="22"/>
            <w:lang w:val="en-US"/>
          </w:rPr>
          <w:tab/>
        </w:r>
        <w:r w:rsidRPr="00C633CF">
          <w:rPr>
            <w:rStyle w:val="Hyperlink"/>
            <w:rFonts w:cs="Times New Roman"/>
            <w:noProof/>
          </w:rPr>
          <w:t>Thể Thao</w:t>
        </w:r>
        <w:r>
          <w:rPr>
            <w:noProof/>
            <w:webHidden/>
          </w:rPr>
          <w:tab/>
        </w:r>
        <w:r>
          <w:rPr>
            <w:noProof/>
            <w:webHidden/>
          </w:rPr>
          <w:fldChar w:fldCharType="begin"/>
        </w:r>
        <w:r>
          <w:rPr>
            <w:noProof/>
            <w:webHidden/>
          </w:rPr>
          <w:instrText xml:space="preserve"> PAGEREF _Toc104737771 \h </w:instrText>
        </w:r>
        <w:r>
          <w:rPr>
            <w:noProof/>
            <w:webHidden/>
          </w:rPr>
        </w:r>
        <w:r>
          <w:rPr>
            <w:noProof/>
            <w:webHidden/>
          </w:rPr>
          <w:fldChar w:fldCharType="separate"/>
        </w:r>
        <w:r>
          <w:rPr>
            <w:noProof/>
            <w:webHidden/>
          </w:rPr>
          <w:t>12</w:t>
        </w:r>
        <w:r>
          <w:rPr>
            <w:noProof/>
            <w:webHidden/>
          </w:rPr>
          <w:fldChar w:fldCharType="end"/>
        </w:r>
      </w:hyperlink>
    </w:p>
    <w:p w14:paraId="31CAE37A" w14:textId="52B3040D"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2" w:history="1">
        <w:r w:rsidRPr="00C633CF">
          <w:rPr>
            <w:rStyle w:val="Hyperlink"/>
            <w:rFonts w:cs="Times New Roman"/>
            <w:noProof/>
          </w:rPr>
          <w:t>2.6</w:t>
        </w:r>
        <w:r>
          <w:rPr>
            <w:rFonts w:asciiTheme="minorHAnsi" w:hAnsiTheme="minorHAnsi" w:cstheme="minorBidi"/>
            <w:b w:val="0"/>
            <w:bCs w:val="0"/>
            <w:noProof/>
            <w:sz w:val="22"/>
            <w:szCs w:val="22"/>
            <w:lang w:val="en-US"/>
          </w:rPr>
          <w:tab/>
        </w:r>
        <w:r w:rsidRPr="00C633CF">
          <w:rPr>
            <w:rStyle w:val="Hyperlink"/>
            <w:rFonts w:cs="Times New Roman"/>
            <w:noProof/>
          </w:rPr>
          <w:t>Thông tin nhanh</w:t>
        </w:r>
        <w:r>
          <w:rPr>
            <w:noProof/>
            <w:webHidden/>
          </w:rPr>
          <w:tab/>
        </w:r>
        <w:r>
          <w:rPr>
            <w:noProof/>
            <w:webHidden/>
          </w:rPr>
          <w:fldChar w:fldCharType="begin"/>
        </w:r>
        <w:r>
          <w:rPr>
            <w:noProof/>
            <w:webHidden/>
          </w:rPr>
          <w:instrText xml:space="preserve"> PAGEREF _Toc104737772 \h </w:instrText>
        </w:r>
        <w:r>
          <w:rPr>
            <w:noProof/>
            <w:webHidden/>
          </w:rPr>
        </w:r>
        <w:r>
          <w:rPr>
            <w:noProof/>
            <w:webHidden/>
          </w:rPr>
          <w:fldChar w:fldCharType="separate"/>
        </w:r>
        <w:r>
          <w:rPr>
            <w:noProof/>
            <w:webHidden/>
          </w:rPr>
          <w:t>12</w:t>
        </w:r>
        <w:r>
          <w:rPr>
            <w:noProof/>
            <w:webHidden/>
          </w:rPr>
          <w:fldChar w:fldCharType="end"/>
        </w:r>
      </w:hyperlink>
    </w:p>
    <w:p w14:paraId="4F859184" w14:textId="6247B7EE"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73" w:history="1">
        <w:r w:rsidRPr="00C633CF">
          <w:rPr>
            <w:rStyle w:val="Hyperlink"/>
            <w:noProof/>
            <w:spacing w:val="-4"/>
          </w:rPr>
          <w:t>MỤC 3.</w:t>
        </w:r>
        <w:r>
          <w:rPr>
            <w:rFonts w:asciiTheme="minorHAnsi" w:hAnsiTheme="minorHAnsi" w:cstheme="minorBidi"/>
            <w:b w:val="0"/>
            <w:bCs w:val="0"/>
            <w:caps w:val="0"/>
            <w:noProof/>
            <w:sz w:val="22"/>
            <w:szCs w:val="22"/>
            <w:lang w:val="en-US"/>
          </w:rPr>
          <w:tab/>
        </w:r>
        <w:r w:rsidRPr="00C633CF">
          <w:rPr>
            <w:rStyle w:val="Hyperlink"/>
            <w:noProof/>
            <w:spacing w:val="-4"/>
          </w:rPr>
          <w:t xml:space="preserve">TÌM </w:t>
        </w:r>
        <w:r w:rsidRPr="00C633CF">
          <w:rPr>
            <w:rStyle w:val="Hyperlink"/>
            <w:noProof/>
          </w:rPr>
          <w:t>KIẾM</w:t>
        </w:r>
        <w:r w:rsidRPr="00C633CF">
          <w:rPr>
            <w:rStyle w:val="Hyperlink"/>
            <w:noProof/>
            <w:spacing w:val="-4"/>
          </w:rPr>
          <w:t xml:space="preserve"> NÂNG CAO VỚI TRANG WEB VÀ TỆP TIN</w:t>
        </w:r>
        <w:r>
          <w:rPr>
            <w:noProof/>
            <w:webHidden/>
          </w:rPr>
          <w:tab/>
        </w:r>
        <w:r>
          <w:rPr>
            <w:noProof/>
            <w:webHidden/>
          </w:rPr>
          <w:fldChar w:fldCharType="begin"/>
        </w:r>
        <w:r>
          <w:rPr>
            <w:noProof/>
            <w:webHidden/>
          </w:rPr>
          <w:instrText xml:space="preserve"> PAGEREF _Toc104737773 \h </w:instrText>
        </w:r>
        <w:r>
          <w:rPr>
            <w:noProof/>
            <w:webHidden/>
          </w:rPr>
        </w:r>
        <w:r>
          <w:rPr>
            <w:noProof/>
            <w:webHidden/>
          </w:rPr>
          <w:fldChar w:fldCharType="separate"/>
        </w:r>
        <w:r>
          <w:rPr>
            <w:noProof/>
            <w:webHidden/>
          </w:rPr>
          <w:t>14</w:t>
        </w:r>
        <w:r>
          <w:rPr>
            <w:noProof/>
            <w:webHidden/>
          </w:rPr>
          <w:fldChar w:fldCharType="end"/>
        </w:r>
      </w:hyperlink>
    </w:p>
    <w:p w14:paraId="522C58C2" w14:textId="71BA5A93"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4" w:history="1">
        <w:r w:rsidRPr="00C633CF">
          <w:rPr>
            <w:rStyle w:val="Hyperlink"/>
            <w:noProof/>
          </w:rPr>
          <w:t>3.1</w:t>
        </w:r>
        <w:r>
          <w:rPr>
            <w:rFonts w:asciiTheme="minorHAnsi" w:hAnsiTheme="minorHAnsi" w:cstheme="minorBidi"/>
            <w:b w:val="0"/>
            <w:bCs w:val="0"/>
            <w:noProof/>
            <w:sz w:val="22"/>
            <w:szCs w:val="22"/>
            <w:lang w:val="en-US"/>
          </w:rPr>
          <w:tab/>
        </w:r>
        <w:r w:rsidRPr="00C633CF">
          <w:rPr>
            <w:rStyle w:val="Hyperlink"/>
            <w:noProof/>
          </w:rPr>
          <w:t>Ngôn ngữ</w:t>
        </w:r>
        <w:r>
          <w:rPr>
            <w:noProof/>
            <w:webHidden/>
          </w:rPr>
          <w:tab/>
        </w:r>
        <w:r>
          <w:rPr>
            <w:noProof/>
            <w:webHidden/>
          </w:rPr>
          <w:fldChar w:fldCharType="begin"/>
        </w:r>
        <w:r>
          <w:rPr>
            <w:noProof/>
            <w:webHidden/>
          </w:rPr>
          <w:instrText xml:space="preserve"> PAGEREF _Toc104737774 \h </w:instrText>
        </w:r>
        <w:r>
          <w:rPr>
            <w:noProof/>
            <w:webHidden/>
          </w:rPr>
        </w:r>
        <w:r>
          <w:rPr>
            <w:noProof/>
            <w:webHidden/>
          </w:rPr>
          <w:fldChar w:fldCharType="separate"/>
        </w:r>
        <w:r>
          <w:rPr>
            <w:noProof/>
            <w:webHidden/>
          </w:rPr>
          <w:t>14</w:t>
        </w:r>
        <w:r>
          <w:rPr>
            <w:noProof/>
            <w:webHidden/>
          </w:rPr>
          <w:fldChar w:fldCharType="end"/>
        </w:r>
      </w:hyperlink>
    </w:p>
    <w:p w14:paraId="0A55E239" w14:textId="7C374ED8"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5" w:history="1">
        <w:r w:rsidRPr="00C633CF">
          <w:rPr>
            <w:rStyle w:val="Hyperlink"/>
            <w:noProof/>
          </w:rPr>
          <w:t>3.2</w:t>
        </w:r>
        <w:r>
          <w:rPr>
            <w:rFonts w:asciiTheme="minorHAnsi" w:hAnsiTheme="minorHAnsi" w:cstheme="minorBidi"/>
            <w:b w:val="0"/>
            <w:bCs w:val="0"/>
            <w:noProof/>
            <w:sz w:val="22"/>
            <w:szCs w:val="22"/>
            <w:lang w:val="en-US"/>
          </w:rPr>
          <w:tab/>
        </w:r>
        <w:r w:rsidRPr="00C633CF">
          <w:rPr>
            <w:rStyle w:val="Hyperlink"/>
            <w:noProof/>
          </w:rPr>
          <w:t>Khu vực</w:t>
        </w:r>
        <w:r>
          <w:rPr>
            <w:noProof/>
            <w:webHidden/>
          </w:rPr>
          <w:tab/>
        </w:r>
        <w:r>
          <w:rPr>
            <w:noProof/>
            <w:webHidden/>
          </w:rPr>
          <w:fldChar w:fldCharType="begin"/>
        </w:r>
        <w:r>
          <w:rPr>
            <w:noProof/>
            <w:webHidden/>
          </w:rPr>
          <w:instrText xml:space="preserve"> PAGEREF _Toc104737775 \h </w:instrText>
        </w:r>
        <w:r>
          <w:rPr>
            <w:noProof/>
            <w:webHidden/>
          </w:rPr>
        </w:r>
        <w:r>
          <w:rPr>
            <w:noProof/>
            <w:webHidden/>
          </w:rPr>
          <w:fldChar w:fldCharType="separate"/>
        </w:r>
        <w:r>
          <w:rPr>
            <w:noProof/>
            <w:webHidden/>
          </w:rPr>
          <w:t>15</w:t>
        </w:r>
        <w:r>
          <w:rPr>
            <w:noProof/>
            <w:webHidden/>
          </w:rPr>
          <w:fldChar w:fldCharType="end"/>
        </w:r>
      </w:hyperlink>
    </w:p>
    <w:p w14:paraId="1BD44CB9" w14:textId="683EF0D3"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6" w:history="1">
        <w:r w:rsidRPr="00C633CF">
          <w:rPr>
            <w:rStyle w:val="Hyperlink"/>
            <w:noProof/>
          </w:rPr>
          <w:t>3.3</w:t>
        </w:r>
        <w:r>
          <w:rPr>
            <w:rFonts w:asciiTheme="minorHAnsi" w:hAnsiTheme="minorHAnsi" w:cstheme="minorBidi"/>
            <w:b w:val="0"/>
            <w:bCs w:val="0"/>
            <w:noProof/>
            <w:sz w:val="22"/>
            <w:szCs w:val="22"/>
            <w:lang w:val="en-US"/>
          </w:rPr>
          <w:tab/>
        </w:r>
        <w:r w:rsidRPr="00C633CF">
          <w:rPr>
            <w:rStyle w:val="Hyperlink"/>
            <w:noProof/>
          </w:rPr>
          <w:t>Lần cập nhật gần đây nhất</w:t>
        </w:r>
        <w:r>
          <w:rPr>
            <w:noProof/>
            <w:webHidden/>
          </w:rPr>
          <w:tab/>
        </w:r>
        <w:r>
          <w:rPr>
            <w:noProof/>
            <w:webHidden/>
          </w:rPr>
          <w:fldChar w:fldCharType="begin"/>
        </w:r>
        <w:r>
          <w:rPr>
            <w:noProof/>
            <w:webHidden/>
          </w:rPr>
          <w:instrText xml:space="preserve"> PAGEREF _Toc104737776 \h </w:instrText>
        </w:r>
        <w:r>
          <w:rPr>
            <w:noProof/>
            <w:webHidden/>
          </w:rPr>
        </w:r>
        <w:r>
          <w:rPr>
            <w:noProof/>
            <w:webHidden/>
          </w:rPr>
          <w:fldChar w:fldCharType="separate"/>
        </w:r>
        <w:r>
          <w:rPr>
            <w:noProof/>
            <w:webHidden/>
          </w:rPr>
          <w:t>17</w:t>
        </w:r>
        <w:r>
          <w:rPr>
            <w:noProof/>
            <w:webHidden/>
          </w:rPr>
          <w:fldChar w:fldCharType="end"/>
        </w:r>
      </w:hyperlink>
    </w:p>
    <w:p w14:paraId="3A900889" w14:textId="7ADBA400"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7" w:history="1">
        <w:r w:rsidRPr="00C633CF">
          <w:rPr>
            <w:rStyle w:val="Hyperlink"/>
            <w:noProof/>
          </w:rPr>
          <w:t>3.4</w:t>
        </w:r>
        <w:r>
          <w:rPr>
            <w:rFonts w:asciiTheme="minorHAnsi" w:hAnsiTheme="minorHAnsi" w:cstheme="minorBidi"/>
            <w:b w:val="0"/>
            <w:bCs w:val="0"/>
            <w:noProof/>
            <w:sz w:val="22"/>
            <w:szCs w:val="22"/>
            <w:lang w:val="en-US"/>
          </w:rPr>
          <w:tab/>
        </w:r>
        <w:r w:rsidRPr="00C633CF">
          <w:rPr>
            <w:rStyle w:val="Hyperlink"/>
            <w:noProof/>
          </w:rPr>
          <w:t>Trang web hoặc tên miền</w:t>
        </w:r>
        <w:r>
          <w:rPr>
            <w:noProof/>
            <w:webHidden/>
          </w:rPr>
          <w:tab/>
        </w:r>
        <w:r>
          <w:rPr>
            <w:noProof/>
            <w:webHidden/>
          </w:rPr>
          <w:fldChar w:fldCharType="begin"/>
        </w:r>
        <w:r>
          <w:rPr>
            <w:noProof/>
            <w:webHidden/>
          </w:rPr>
          <w:instrText xml:space="preserve"> PAGEREF _Toc104737777 \h </w:instrText>
        </w:r>
        <w:r>
          <w:rPr>
            <w:noProof/>
            <w:webHidden/>
          </w:rPr>
        </w:r>
        <w:r>
          <w:rPr>
            <w:noProof/>
            <w:webHidden/>
          </w:rPr>
          <w:fldChar w:fldCharType="separate"/>
        </w:r>
        <w:r>
          <w:rPr>
            <w:noProof/>
            <w:webHidden/>
          </w:rPr>
          <w:t>18</w:t>
        </w:r>
        <w:r>
          <w:rPr>
            <w:noProof/>
            <w:webHidden/>
          </w:rPr>
          <w:fldChar w:fldCharType="end"/>
        </w:r>
      </w:hyperlink>
    </w:p>
    <w:p w14:paraId="42A43381" w14:textId="4ED47D37"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78" w:history="1">
        <w:r w:rsidRPr="00C633CF">
          <w:rPr>
            <w:rStyle w:val="Hyperlink"/>
            <w:noProof/>
            <w:spacing w:val="-4"/>
          </w:rPr>
          <w:t>MỤC 4.</w:t>
        </w:r>
        <w:r>
          <w:rPr>
            <w:rFonts w:asciiTheme="minorHAnsi" w:hAnsiTheme="minorHAnsi" w:cstheme="minorBidi"/>
            <w:b w:val="0"/>
            <w:bCs w:val="0"/>
            <w:caps w:val="0"/>
            <w:noProof/>
            <w:sz w:val="22"/>
            <w:szCs w:val="22"/>
            <w:lang w:val="en-US"/>
          </w:rPr>
          <w:tab/>
        </w:r>
        <w:r w:rsidRPr="00C633CF">
          <w:rPr>
            <w:rStyle w:val="Hyperlink"/>
            <w:noProof/>
            <w:spacing w:val="-4"/>
          </w:rPr>
          <w:t>TÌM KIẾM NÂNG CAO VỚI HÌNH ẢNH</w:t>
        </w:r>
        <w:r>
          <w:rPr>
            <w:noProof/>
            <w:webHidden/>
          </w:rPr>
          <w:tab/>
        </w:r>
        <w:r>
          <w:rPr>
            <w:noProof/>
            <w:webHidden/>
          </w:rPr>
          <w:fldChar w:fldCharType="begin"/>
        </w:r>
        <w:r>
          <w:rPr>
            <w:noProof/>
            <w:webHidden/>
          </w:rPr>
          <w:instrText xml:space="preserve"> PAGEREF _Toc104737778 \h </w:instrText>
        </w:r>
        <w:r>
          <w:rPr>
            <w:noProof/>
            <w:webHidden/>
          </w:rPr>
        </w:r>
        <w:r>
          <w:rPr>
            <w:noProof/>
            <w:webHidden/>
          </w:rPr>
          <w:fldChar w:fldCharType="separate"/>
        </w:r>
        <w:r>
          <w:rPr>
            <w:noProof/>
            <w:webHidden/>
          </w:rPr>
          <w:t>20</w:t>
        </w:r>
        <w:r>
          <w:rPr>
            <w:noProof/>
            <w:webHidden/>
          </w:rPr>
          <w:fldChar w:fldCharType="end"/>
        </w:r>
      </w:hyperlink>
    </w:p>
    <w:p w14:paraId="3058BD7F" w14:textId="2330EFEC"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79" w:history="1">
        <w:r w:rsidRPr="00C633CF">
          <w:rPr>
            <w:rStyle w:val="Hyperlink"/>
            <w:noProof/>
          </w:rPr>
          <w:t>4.1</w:t>
        </w:r>
        <w:r>
          <w:rPr>
            <w:rFonts w:asciiTheme="minorHAnsi" w:hAnsiTheme="minorHAnsi" w:cstheme="minorBidi"/>
            <w:b w:val="0"/>
            <w:bCs w:val="0"/>
            <w:noProof/>
            <w:sz w:val="22"/>
            <w:szCs w:val="22"/>
            <w:lang w:val="en-US"/>
          </w:rPr>
          <w:tab/>
        </w:r>
        <w:r w:rsidRPr="00C633CF">
          <w:rPr>
            <w:rStyle w:val="Hyperlink"/>
            <w:noProof/>
          </w:rPr>
          <w:t>Kích thước</w:t>
        </w:r>
        <w:r>
          <w:rPr>
            <w:noProof/>
            <w:webHidden/>
          </w:rPr>
          <w:tab/>
        </w:r>
        <w:r>
          <w:rPr>
            <w:noProof/>
            <w:webHidden/>
          </w:rPr>
          <w:fldChar w:fldCharType="begin"/>
        </w:r>
        <w:r>
          <w:rPr>
            <w:noProof/>
            <w:webHidden/>
          </w:rPr>
          <w:instrText xml:space="preserve"> PAGEREF _Toc104737779 \h </w:instrText>
        </w:r>
        <w:r>
          <w:rPr>
            <w:noProof/>
            <w:webHidden/>
          </w:rPr>
        </w:r>
        <w:r>
          <w:rPr>
            <w:noProof/>
            <w:webHidden/>
          </w:rPr>
          <w:fldChar w:fldCharType="separate"/>
        </w:r>
        <w:r>
          <w:rPr>
            <w:noProof/>
            <w:webHidden/>
          </w:rPr>
          <w:t>20</w:t>
        </w:r>
        <w:r>
          <w:rPr>
            <w:noProof/>
            <w:webHidden/>
          </w:rPr>
          <w:fldChar w:fldCharType="end"/>
        </w:r>
      </w:hyperlink>
    </w:p>
    <w:p w14:paraId="576A7E9D" w14:textId="5FAEA211"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80" w:history="1">
        <w:r w:rsidRPr="00C633CF">
          <w:rPr>
            <w:rStyle w:val="Hyperlink"/>
            <w:noProof/>
          </w:rPr>
          <w:t>4.2</w:t>
        </w:r>
        <w:r>
          <w:rPr>
            <w:rFonts w:asciiTheme="minorHAnsi" w:hAnsiTheme="minorHAnsi" w:cstheme="minorBidi"/>
            <w:b w:val="0"/>
            <w:bCs w:val="0"/>
            <w:noProof/>
            <w:sz w:val="22"/>
            <w:szCs w:val="22"/>
            <w:lang w:val="en-US"/>
          </w:rPr>
          <w:tab/>
        </w:r>
        <w:r w:rsidRPr="00C633CF">
          <w:rPr>
            <w:rStyle w:val="Hyperlink"/>
            <w:noProof/>
          </w:rPr>
          <w:t>Tỷ lệ khung hình</w:t>
        </w:r>
        <w:r>
          <w:rPr>
            <w:noProof/>
            <w:webHidden/>
          </w:rPr>
          <w:tab/>
        </w:r>
        <w:r>
          <w:rPr>
            <w:noProof/>
            <w:webHidden/>
          </w:rPr>
          <w:fldChar w:fldCharType="begin"/>
        </w:r>
        <w:r>
          <w:rPr>
            <w:noProof/>
            <w:webHidden/>
          </w:rPr>
          <w:instrText xml:space="preserve"> PAGEREF _Toc104737780 \h </w:instrText>
        </w:r>
        <w:r>
          <w:rPr>
            <w:noProof/>
            <w:webHidden/>
          </w:rPr>
        </w:r>
        <w:r>
          <w:rPr>
            <w:noProof/>
            <w:webHidden/>
          </w:rPr>
          <w:fldChar w:fldCharType="separate"/>
        </w:r>
        <w:r>
          <w:rPr>
            <w:noProof/>
            <w:webHidden/>
          </w:rPr>
          <w:t>21</w:t>
        </w:r>
        <w:r>
          <w:rPr>
            <w:noProof/>
            <w:webHidden/>
          </w:rPr>
          <w:fldChar w:fldCharType="end"/>
        </w:r>
      </w:hyperlink>
    </w:p>
    <w:p w14:paraId="2B881FD5" w14:textId="7F789427"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81" w:history="1">
        <w:r w:rsidRPr="00C633CF">
          <w:rPr>
            <w:rStyle w:val="Hyperlink"/>
            <w:noProof/>
          </w:rPr>
          <w:t>4.3</w:t>
        </w:r>
        <w:r>
          <w:rPr>
            <w:rFonts w:asciiTheme="minorHAnsi" w:hAnsiTheme="minorHAnsi" w:cstheme="minorBidi"/>
            <w:b w:val="0"/>
            <w:bCs w:val="0"/>
            <w:noProof/>
            <w:sz w:val="22"/>
            <w:szCs w:val="22"/>
            <w:lang w:val="en-US"/>
          </w:rPr>
          <w:tab/>
        </w:r>
        <w:r w:rsidRPr="00C633CF">
          <w:rPr>
            <w:rStyle w:val="Hyperlink"/>
            <w:noProof/>
          </w:rPr>
          <w:t>Loại tệp</w:t>
        </w:r>
        <w:r>
          <w:rPr>
            <w:noProof/>
            <w:webHidden/>
          </w:rPr>
          <w:tab/>
        </w:r>
        <w:r>
          <w:rPr>
            <w:noProof/>
            <w:webHidden/>
          </w:rPr>
          <w:fldChar w:fldCharType="begin"/>
        </w:r>
        <w:r>
          <w:rPr>
            <w:noProof/>
            <w:webHidden/>
          </w:rPr>
          <w:instrText xml:space="preserve"> PAGEREF _Toc104737781 \h </w:instrText>
        </w:r>
        <w:r>
          <w:rPr>
            <w:noProof/>
            <w:webHidden/>
          </w:rPr>
        </w:r>
        <w:r>
          <w:rPr>
            <w:noProof/>
            <w:webHidden/>
          </w:rPr>
          <w:fldChar w:fldCharType="separate"/>
        </w:r>
        <w:r>
          <w:rPr>
            <w:noProof/>
            <w:webHidden/>
          </w:rPr>
          <w:t>23</w:t>
        </w:r>
        <w:r>
          <w:rPr>
            <w:noProof/>
            <w:webHidden/>
          </w:rPr>
          <w:fldChar w:fldCharType="end"/>
        </w:r>
      </w:hyperlink>
    </w:p>
    <w:p w14:paraId="2039FD35" w14:textId="3E291485" w:rsidR="00276CDE" w:rsidRDefault="00276CDE">
      <w:pPr>
        <w:pStyle w:val="TOC2"/>
        <w:tabs>
          <w:tab w:val="left" w:pos="600"/>
          <w:tab w:val="right" w:leader="dot" w:pos="10478"/>
        </w:tabs>
        <w:rPr>
          <w:rFonts w:asciiTheme="minorHAnsi" w:hAnsiTheme="minorHAnsi" w:cstheme="minorBidi"/>
          <w:b w:val="0"/>
          <w:bCs w:val="0"/>
          <w:noProof/>
          <w:sz w:val="22"/>
          <w:szCs w:val="22"/>
          <w:lang w:val="en-US"/>
        </w:rPr>
      </w:pPr>
      <w:hyperlink w:anchor="_Toc104737782" w:history="1">
        <w:r w:rsidRPr="00C633CF">
          <w:rPr>
            <w:rStyle w:val="Hyperlink"/>
            <w:noProof/>
          </w:rPr>
          <w:t>4.4</w:t>
        </w:r>
        <w:r>
          <w:rPr>
            <w:rFonts w:asciiTheme="minorHAnsi" w:hAnsiTheme="minorHAnsi" w:cstheme="minorBidi"/>
            <w:b w:val="0"/>
            <w:bCs w:val="0"/>
            <w:noProof/>
            <w:sz w:val="22"/>
            <w:szCs w:val="22"/>
            <w:lang w:val="en-US"/>
          </w:rPr>
          <w:tab/>
        </w:r>
        <w:r w:rsidRPr="00C633CF">
          <w:rPr>
            <w:rStyle w:val="Hyperlink"/>
            <w:noProof/>
          </w:rPr>
          <w:t>Trang web hoặc tên miền</w:t>
        </w:r>
        <w:r>
          <w:rPr>
            <w:noProof/>
            <w:webHidden/>
          </w:rPr>
          <w:tab/>
        </w:r>
        <w:r>
          <w:rPr>
            <w:noProof/>
            <w:webHidden/>
          </w:rPr>
          <w:fldChar w:fldCharType="begin"/>
        </w:r>
        <w:r>
          <w:rPr>
            <w:noProof/>
            <w:webHidden/>
          </w:rPr>
          <w:instrText xml:space="preserve"> PAGEREF _Toc104737782 \h </w:instrText>
        </w:r>
        <w:r>
          <w:rPr>
            <w:noProof/>
            <w:webHidden/>
          </w:rPr>
        </w:r>
        <w:r>
          <w:rPr>
            <w:noProof/>
            <w:webHidden/>
          </w:rPr>
          <w:fldChar w:fldCharType="separate"/>
        </w:r>
        <w:r>
          <w:rPr>
            <w:noProof/>
            <w:webHidden/>
          </w:rPr>
          <w:t>23</w:t>
        </w:r>
        <w:r>
          <w:rPr>
            <w:noProof/>
            <w:webHidden/>
          </w:rPr>
          <w:fldChar w:fldCharType="end"/>
        </w:r>
      </w:hyperlink>
    </w:p>
    <w:p w14:paraId="6BB39106" w14:textId="4FAED1BB" w:rsidR="00276CDE" w:rsidRDefault="00276CDE">
      <w:pPr>
        <w:pStyle w:val="TOC1"/>
        <w:tabs>
          <w:tab w:val="right" w:leader="dot" w:pos="10478"/>
        </w:tabs>
        <w:rPr>
          <w:rFonts w:asciiTheme="minorHAnsi" w:hAnsiTheme="minorHAnsi" w:cstheme="minorBidi"/>
          <w:b w:val="0"/>
          <w:bCs w:val="0"/>
          <w:caps w:val="0"/>
          <w:noProof/>
          <w:sz w:val="22"/>
          <w:szCs w:val="22"/>
          <w:lang w:val="en-US"/>
        </w:rPr>
      </w:pPr>
      <w:hyperlink w:anchor="_Toc104737783" w:history="1">
        <w:r w:rsidRPr="00C633CF">
          <w:rPr>
            <w:rStyle w:val="Hyperlink"/>
            <w:noProof/>
          </w:rPr>
          <w:t>MỤC 5.</w:t>
        </w:r>
        <w:r>
          <w:rPr>
            <w:noProof/>
            <w:webHidden/>
          </w:rPr>
          <w:tab/>
        </w:r>
        <w:r>
          <w:rPr>
            <w:noProof/>
            <w:webHidden/>
          </w:rPr>
          <w:fldChar w:fldCharType="begin"/>
        </w:r>
        <w:r>
          <w:rPr>
            <w:noProof/>
            <w:webHidden/>
          </w:rPr>
          <w:instrText xml:space="preserve"> PAGEREF _Toc104737783 \h </w:instrText>
        </w:r>
        <w:r>
          <w:rPr>
            <w:noProof/>
            <w:webHidden/>
          </w:rPr>
        </w:r>
        <w:r>
          <w:rPr>
            <w:noProof/>
            <w:webHidden/>
          </w:rPr>
          <w:fldChar w:fldCharType="separate"/>
        </w:r>
        <w:r>
          <w:rPr>
            <w:noProof/>
            <w:webHidden/>
          </w:rPr>
          <w:t>24</w:t>
        </w:r>
        <w:r>
          <w:rPr>
            <w:noProof/>
            <w:webHidden/>
          </w:rPr>
          <w:fldChar w:fldCharType="end"/>
        </w:r>
      </w:hyperlink>
    </w:p>
    <w:p w14:paraId="62CF8AEA" w14:textId="7A2A2920"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84" w:history="1">
        <w:r w:rsidRPr="00C633CF">
          <w:rPr>
            <w:rStyle w:val="Hyperlink"/>
            <w:noProof/>
            <w:spacing w:val="-4"/>
          </w:rPr>
          <w:t>MỤC 6.</w:t>
        </w:r>
        <w:r>
          <w:rPr>
            <w:rFonts w:asciiTheme="minorHAnsi" w:hAnsiTheme="minorHAnsi" w:cstheme="minorBidi"/>
            <w:b w:val="0"/>
            <w:bCs w:val="0"/>
            <w:caps w:val="0"/>
            <w:noProof/>
            <w:sz w:val="22"/>
            <w:szCs w:val="22"/>
            <w:lang w:val="en-US"/>
          </w:rPr>
          <w:tab/>
        </w:r>
        <w:r w:rsidRPr="00C633CF">
          <w:rPr>
            <w:rStyle w:val="Hyperlink"/>
            <w:noProof/>
            <w:spacing w:val="-4"/>
          </w:rPr>
          <w:t>TÌM KIẾM NÂNG CAO VỚI VIDEO</w:t>
        </w:r>
        <w:r>
          <w:rPr>
            <w:noProof/>
            <w:webHidden/>
          </w:rPr>
          <w:tab/>
        </w:r>
        <w:r>
          <w:rPr>
            <w:noProof/>
            <w:webHidden/>
          </w:rPr>
          <w:fldChar w:fldCharType="begin"/>
        </w:r>
        <w:r>
          <w:rPr>
            <w:noProof/>
            <w:webHidden/>
          </w:rPr>
          <w:instrText xml:space="preserve"> PAGEREF _Toc104737784 \h </w:instrText>
        </w:r>
        <w:r>
          <w:rPr>
            <w:noProof/>
            <w:webHidden/>
          </w:rPr>
        </w:r>
        <w:r>
          <w:rPr>
            <w:noProof/>
            <w:webHidden/>
          </w:rPr>
          <w:fldChar w:fldCharType="separate"/>
        </w:r>
        <w:r>
          <w:rPr>
            <w:noProof/>
            <w:webHidden/>
          </w:rPr>
          <w:t>25</w:t>
        </w:r>
        <w:r>
          <w:rPr>
            <w:noProof/>
            <w:webHidden/>
          </w:rPr>
          <w:fldChar w:fldCharType="end"/>
        </w:r>
      </w:hyperlink>
    </w:p>
    <w:p w14:paraId="4F111709" w14:textId="70EAD2A4" w:rsidR="00276CDE" w:rsidRDefault="00276CDE">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737785" w:history="1">
        <w:r w:rsidRPr="00C633CF">
          <w:rPr>
            <w:rStyle w:val="Hyperlink"/>
            <w:noProof/>
            <w:spacing w:val="-4"/>
          </w:rPr>
          <w:t>MỤC 7.</w:t>
        </w:r>
        <w:r>
          <w:rPr>
            <w:rFonts w:asciiTheme="minorHAnsi" w:hAnsiTheme="minorHAnsi" w:cstheme="minorBidi"/>
            <w:b w:val="0"/>
            <w:bCs w:val="0"/>
            <w:caps w:val="0"/>
            <w:noProof/>
            <w:sz w:val="22"/>
            <w:szCs w:val="22"/>
            <w:lang w:val="en-US"/>
          </w:rPr>
          <w:tab/>
        </w:r>
        <w:r w:rsidRPr="00C633CF">
          <w:rPr>
            <w:rStyle w:val="Hyperlink"/>
            <w:noProof/>
            <w:spacing w:val="-4"/>
          </w:rPr>
          <w:t>TIẾP</w:t>
        </w:r>
        <w:r>
          <w:rPr>
            <w:noProof/>
            <w:webHidden/>
          </w:rPr>
          <w:tab/>
        </w:r>
        <w:r>
          <w:rPr>
            <w:noProof/>
            <w:webHidden/>
          </w:rPr>
          <w:fldChar w:fldCharType="begin"/>
        </w:r>
        <w:r>
          <w:rPr>
            <w:noProof/>
            <w:webHidden/>
          </w:rPr>
          <w:instrText xml:space="preserve"> PAGEREF _Toc104737785 \h </w:instrText>
        </w:r>
        <w:r>
          <w:rPr>
            <w:noProof/>
            <w:webHidden/>
          </w:rPr>
        </w:r>
        <w:r>
          <w:rPr>
            <w:noProof/>
            <w:webHidden/>
          </w:rPr>
          <w:fldChar w:fldCharType="separate"/>
        </w:r>
        <w:r>
          <w:rPr>
            <w:noProof/>
            <w:webHidden/>
          </w:rPr>
          <w:t>26</w:t>
        </w:r>
        <w:r>
          <w:rPr>
            <w:noProof/>
            <w:webHidden/>
          </w:rPr>
          <w:fldChar w:fldCharType="end"/>
        </w:r>
      </w:hyperlink>
    </w:p>
    <w:p w14:paraId="5DADA0EA" w14:textId="023A9B7E" w:rsidR="00276CDE" w:rsidRDefault="00276CDE">
      <w:pPr>
        <w:pStyle w:val="TOC1"/>
        <w:tabs>
          <w:tab w:val="right" w:leader="dot" w:pos="10478"/>
        </w:tabs>
        <w:rPr>
          <w:rFonts w:asciiTheme="minorHAnsi" w:hAnsiTheme="minorHAnsi" w:cstheme="minorBidi"/>
          <w:b w:val="0"/>
          <w:bCs w:val="0"/>
          <w:caps w:val="0"/>
          <w:noProof/>
          <w:sz w:val="22"/>
          <w:szCs w:val="22"/>
          <w:lang w:val="en-US"/>
        </w:rPr>
      </w:pPr>
      <w:hyperlink w:anchor="_Toc104737786" w:history="1">
        <w:r w:rsidRPr="00C633CF">
          <w:rPr>
            <w:rStyle w:val="Hyperlink"/>
            <w:noProof/>
            <w:spacing w:val="-4"/>
          </w:rPr>
          <w:t>TÀI LIỆU THAM KHẢO</w:t>
        </w:r>
        <w:r>
          <w:rPr>
            <w:noProof/>
            <w:webHidden/>
          </w:rPr>
          <w:tab/>
        </w:r>
        <w:r>
          <w:rPr>
            <w:noProof/>
            <w:webHidden/>
          </w:rPr>
          <w:fldChar w:fldCharType="begin"/>
        </w:r>
        <w:r>
          <w:rPr>
            <w:noProof/>
            <w:webHidden/>
          </w:rPr>
          <w:instrText xml:space="preserve"> PAGEREF _Toc104737786 \h </w:instrText>
        </w:r>
        <w:r>
          <w:rPr>
            <w:noProof/>
            <w:webHidden/>
          </w:rPr>
        </w:r>
        <w:r>
          <w:rPr>
            <w:noProof/>
            <w:webHidden/>
          </w:rPr>
          <w:fldChar w:fldCharType="separate"/>
        </w:r>
        <w:r>
          <w:rPr>
            <w:noProof/>
            <w:webHidden/>
          </w:rPr>
          <w:t>27</w:t>
        </w:r>
        <w:r>
          <w:rPr>
            <w:noProof/>
            <w:webHidden/>
          </w:rPr>
          <w:fldChar w:fldCharType="end"/>
        </w:r>
      </w:hyperlink>
    </w:p>
    <w:p w14:paraId="022B01DD" w14:textId="77777777" w:rsidR="00E44803" w:rsidRPr="00FF4D1B" w:rsidRDefault="00E44803" w:rsidP="00D45572">
      <w:pPr>
        <w:spacing w:line="240" w:lineRule="auto"/>
        <w:rPr>
          <w:szCs w:val="26"/>
        </w:rPr>
      </w:pPr>
      <w:r w:rsidRPr="00FF4D1B">
        <w:rPr>
          <w:b/>
          <w:bCs/>
          <w:caps/>
          <w:szCs w:val="26"/>
        </w:rPr>
        <w:fldChar w:fldCharType="end"/>
      </w:r>
    </w:p>
    <w:p w14:paraId="46F3398D" w14:textId="77777777" w:rsidR="00B11FA3" w:rsidRPr="00FF4D1B" w:rsidRDefault="00B11FA3" w:rsidP="00A3224A">
      <w:pPr>
        <w:pStyle w:val="BodyTextFirstIndent"/>
        <w:rPr>
          <w:szCs w:val="26"/>
        </w:rPr>
      </w:pPr>
    </w:p>
    <w:p w14:paraId="7BF3ADE3" w14:textId="77777777" w:rsidR="00A14B31" w:rsidRPr="00FF4D1B" w:rsidRDefault="00A14B31" w:rsidP="00A3224A">
      <w:pPr>
        <w:pStyle w:val="BodyTextFirstIndent"/>
        <w:rPr>
          <w:szCs w:val="26"/>
        </w:rPr>
      </w:pPr>
    </w:p>
    <w:p w14:paraId="4E62E23D" w14:textId="77777777" w:rsidR="00B12725" w:rsidRPr="00FF4D1B" w:rsidRDefault="00B12725" w:rsidP="00A3224A">
      <w:pPr>
        <w:jc w:val="left"/>
        <w:rPr>
          <w:szCs w:val="26"/>
        </w:rPr>
      </w:pPr>
      <w:r w:rsidRPr="00FF4D1B">
        <w:rPr>
          <w:szCs w:val="26"/>
        </w:rPr>
        <w:br w:type="page"/>
      </w:r>
    </w:p>
    <w:p w14:paraId="428E12E7" w14:textId="3374DB90" w:rsidR="00A14B31" w:rsidRPr="00FF4D1B" w:rsidRDefault="00DD7C98" w:rsidP="00444F81">
      <w:pPr>
        <w:spacing w:after="120"/>
        <w:jc w:val="center"/>
        <w:outlineLvl w:val="0"/>
        <w:rPr>
          <w:b/>
          <w:szCs w:val="26"/>
          <w:lang w:val="en-US"/>
        </w:rPr>
      </w:pPr>
      <w:bookmarkStart w:id="1" w:name="_Toc104737756"/>
      <w:r w:rsidRPr="00FF4D1B">
        <w:rPr>
          <w:b/>
          <w:szCs w:val="26"/>
        </w:rPr>
        <w:lastRenderedPageBreak/>
        <w:t xml:space="preserve">DANH MỤC HÌNH </w:t>
      </w:r>
      <w:r w:rsidR="00EF6C7C" w:rsidRPr="00FF4D1B">
        <w:rPr>
          <w:b/>
          <w:szCs w:val="26"/>
          <w:lang w:val="en-US"/>
        </w:rPr>
        <w:t>ẢNH</w:t>
      </w:r>
      <w:bookmarkEnd w:id="1"/>
    </w:p>
    <w:p w14:paraId="006DDF49" w14:textId="4484D7D7" w:rsidR="00276CDE" w:rsidRDefault="00D276FA">
      <w:pPr>
        <w:pStyle w:val="TableofFigures"/>
        <w:tabs>
          <w:tab w:val="right" w:leader="dot" w:pos="10478"/>
        </w:tabs>
        <w:rPr>
          <w:rFonts w:asciiTheme="minorHAnsi" w:hAnsiTheme="minorHAnsi" w:cstheme="minorBidi"/>
          <w:i w:val="0"/>
          <w:iCs w:val="0"/>
          <w:noProof/>
          <w:sz w:val="22"/>
          <w:szCs w:val="22"/>
          <w:lang w:val="en-US"/>
        </w:rPr>
      </w:pPr>
      <w:r>
        <w:rPr>
          <w:szCs w:val="26"/>
          <w:lang w:val="en-US"/>
        </w:rPr>
        <w:fldChar w:fldCharType="begin"/>
      </w:r>
      <w:r>
        <w:rPr>
          <w:szCs w:val="26"/>
          <w:lang w:val="en-US"/>
        </w:rPr>
        <w:instrText xml:space="preserve"> TOC \c "Hình" </w:instrText>
      </w:r>
      <w:r>
        <w:rPr>
          <w:szCs w:val="26"/>
          <w:lang w:val="en-US"/>
        </w:rPr>
        <w:fldChar w:fldCharType="separate"/>
      </w:r>
      <w:r w:rsidR="00276CDE">
        <w:rPr>
          <w:noProof/>
        </w:rPr>
        <w:t>Hình 1.1</w:t>
      </w:r>
      <w:r w:rsidR="00276CDE" w:rsidRPr="00F73E35">
        <w:rPr>
          <w:noProof/>
          <w:lang w:val="en-US"/>
        </w:rPr>
        <w:t>: Kết quả tìm kiếm với filetype</w:t>
      </w:r>
      <w:r w:rsidR="00276CDE">
        <w:rPr>
          <w:noProof/>
        </w:rPr>
        <w:tab/>
      </w:r>
      <w:r w:rsidR="00276CDE">
        <w:rPr>
          <w:noProof/>
        </w:rPr>
        <w:fldChar w:fldCharType="begin"/>
      </w:r>
      <w:r w:rsidR="00276CDE">
        <w:rPr>
          <w:noProof/>
        </w:rPr>
        <w:instrText xml:space="preserve"> PAGEREF _Toc104737787 \h </w:instrText>
      </w:r>
      <w:r w:rsidR="00276CDE">
        <w:rPr>
          <w:noProof/>
        </w:rPr>
      </w:r>
      <w:r w:rsidR="00276CDE">
        <w:rPr>
          <w:noProof/>
        </w:rPr>
        <w:fldChar w:fldCharType="separate"/>
      </w:r>
      <w:r w:rsidR="00276CDE">
        <w:rPr>
          <w:noProof/>
        </w:rPr>
        <w:t>4</w:t>
      </w:r>
      <w:r w:rsidR="00276CDE">
        <w:rPr>
          <w:noProof/>
        </w:rPr>
        <w:fldChar w:fldCharType="end"/>
      </w:r>
    </w:p>
    <w:p w14:paraId="121BB4A3" w14:textId="0EC35A77"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1.2</w:t>
      </w:r>
      <w:r w:rsidRPr="00F73E35">
        <w:rPr>
          <w:noProof/>
          <w:lang w:val="en-US"/>
        </w:rPr>
        <w:t xml:space="preserve">: Kết quả tìm kiếm với </w:t>
      </w:r>
      <w:r>
        <w:rPr>
          <w:noProof/>
        </w:rPr>
        <w:t>Intitle</w:t>
      </w:r>
      <w:r>
        <w:rPr>
          <w:noProof/>
        </w:rPr>
        <w:tab/>
      </w:r>
      <w:r>
        <w:rPr>
          <w:noProof/>
        </w:rPr>
        <w:fldChar w:fldCharType="begin"/>
      </w:r>
      <w:r>
        <w:rPr>
          <w:noProof/>
        </w:rPr>
        <w:instrText xml:space="preserve"> PAGEREF _Toc104737788 \h </w:instrText>
      </w:r>
      <w:r>
        <w:rPr>
          <w:noProof/>
        </w:rPr>
      </w:r>
      <w:r>
        <w:rPr>
          <w:noProof/>
        </w:rPr>
        <w:fldChar w:fldCharType="separate"/>
      </w:r>
      <w:r>
        <w:rPr>
          <w:noProof/>
        </w:rPr>
        <w:t>5</w:t>
      </w:r>
      <w:r>
        <w:rPr>
          <w:noProof/>
        </w:rPr>
        <w:fldChar w:fldCharType="end"/>
      </w:r>
    </w:p>
    <w:p w14:paraId="4BED7EC6" w14:textId="39B73CC6"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1.3</w:t>
      </w:r>
      <w:r w:rsidRPr="00F73E35">
        <w:rPr>
          <w:noProof/>
          <w:lang w:val="en-US"/>
        </w:rPr>
        <w:t xml:space="preserve">: Kết quả tìm kiếm với </w:t>
      </w:r>
      <w:r>
        <w:rPr>
          <w:noProof/>
        </w:rPr>
        <w:t>Allintitle</w:t>
      </w:r>
      <w:r>
        <w:rPr>
          <w:noProof/>
        </w:rPr>
        <w:tab/>
      </w:r>
      <w:r>
        <w:rPr>
          <w:noProof/>
        </w:rPr>
        <w:fldChar w:fldCharType="begin"/>
      </w:r>
      <w:r>
        <w:rPr>
          <w:noProof/>
        </w:rPr>
        <w:instrText xml:space="preserve"> PAGEREF _Toc104737789 \h </w:instrText>
      </w:r>
      <w:r>
        <w:rPr>
          <w:noProof/>
        </w:rPr>
      </w:r>
      <w:r>
        <w:rPr>
          <w:noProof/>
        </w:rPr>
        <w:fldChar w:fldCharType="separate"/>
      </w:r>
      <w:r>
        <w:rPr>
          <w:noProof/>
        </w:rPr>
        <w:t>5</w:t>
      </w:r>
      <w:r>
        <w:rPr>
          <w:noProof/>
        </w:rPr>
        <w:fldChar w:fldCharType="end"/>
      </w:r>
    </w:p>
    <w:p w14:paraId="712541B0" w14:textId="42CAE729"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1.4</w:t>
      </w:r>
      <w:r w:rsidRPr="00F73E35">
        <w:rPr>
          <w:noProof/>
          <w:lang w:val="en-US"/>
        </w:rPr>
        <w:t xml:space="preserve"> Kết quả tìm kiếm với với toán tử "-"</w:t>
      </w:r>
      <w:r>
        <w:rPr>
          <w:noProof/>
        </w:rPr>
        <w:tab/>
      </w:r>
      <w:r>
        <w:rPr>
          <w:noProof/>
        </w:rPr>
        <w:fldChar w:fldCharType="begin"/>
      </w:r>
      <w:r>
        <w:rPr>
          <w:noProof/>
        </w:rPr>
        <w:instrText xml:space="preserve"> PAGEREF _Toc104737790 \h </w:instrText>
      </w:r>
      <w:r>
        <w:rPr>
          <w:noProof/>
        </w:rPr>
      </w:r>
      <w:r>
        <w:rPr>
          <w:noProof/>
        </w:rPr>
        <w:fldChar w:fldCharType="separate"/>
      </w:r>
      <w:r>
        <w:rPr>
          <w:noProof/>
        </w:rPr>
        <w:t>6</w:t>
      </w:r>
      <w:r>
        <w:rPr>
          <w:noProof/>
        </w:rPr>
        <w:fldChar w:fldCharType="end"/>
      </w:r>
    </w:p>
    <w:p w14:paraId="3D55F7AC" w14:textId="15176CA5"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1.5</w:t>
      </w:r>
      <w:r w:rsidRPr="00F73E35">
        <w:rPr>
          <w:noProof/>
          <w:lang w:val="en-US"/>
        </w:rPr>
        <w:t xml:space="preserve"> Kết quả với toán tử "#"</w:t>
      </w:r>
      <w:r>
        <w:rPr>
          <w:noProof/>
        </w:rPr>
        <w:tab/>
      </w:r>
      <w:r>
        <w:rPr>
          <w:noProof/>
        </w:rPr>
        <w:fldChar w:fldCharType="begin"/>
      </w:r>
      <w:r>
        <w:rPr>
          <w:noProof/>
        </w:rPr>
        <w:instrText xml:space="preserve"> PAGEREF _Toc104737791 \h </w:instrText>
      </w:r>
      <w:r>
        <w:rPr>
          <w:noProof/>
        </w:rPr>
      </w:r>
      <w:r>
        <w:rPr>
          <w:noProof/>
        </w:rPr>
        <w:fldChar w:fldCharType="separate"/>
      </w:r>
      <w:r>
        <w:rPr>
          <w:noProof/>
        </w:rPr>
        <w:t>6</w:t>
      </w:r>
      <w:r>
        <w:rPr>
          <w:noProof/>
        </w:rPr>
        <w:fldChar w:fldCharType="end"/>
      </w:r>
    </w:p>
    <w:p w14:paraId="260B4958" w14:textId="15B3EF12"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1.6</w:t>
      </w:r>
      <w:r w:rsidRPr="00F73E35">
        <w:rPr>
          <w:noProof/>
          <w:lang w:val="en-US"/>
        </w:rPr>
        <w:t xml:space="preserve"> Kết quả tìm kiếm với toán tử ".."</w:t>
      </w:r>
      <w:r>
        <w:rPr>
          <w:noProof/>
        </w:rPr>
        <w:tab/>
      </w:r>
      <w:r>
        <w:rPr>
          <w:noProof/>
        </w:rPr>
        <w:fldChar w:fldCharType="begin"/>
      </w:r>
      <w:r>
        <w:rPr>
          <w:noProof/>
        </w:rPr>
        <w:instrText xml:space="preserve"> PAGEREF _Toc104737792 \h </w:instrText>
      </w:r>
      <w:r>
        <w:rPr>
          <w:noProof/>
        </w:rPr>
      </w:r>
      <w:r>
        <w:rPr>
          <w:noProof/>
        </w:rPr>
        <w:fldChar w:fldCharType="separate"/>
      </w:r>
      <w:r>
        <w:rPr>
          <w:noProof/>
        </w:rPr>
        <w:t>7</w:t>
      </w:r>
      <w:r>
        <w:rPr>
          <w:noProof/>
        </w:rPr>
        <w:fldChar w:fldCharType="end"/>
      </w:r>
    </w:p>
    <w:p w14:paraId="1A096FDD" w14:textId="045E6ED7"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1.7</w:t>
      </w:r>
      <w:r w:rsidRPr="00F73E35">
        <w:rPr>
          <w:noProof/>
          <w:lang w:val="en-US"/>
        </w:rPr>
        <w:t xml:space="preserve"> Kết quả với toán tử "OR</w:t>
      </w:r>
      <w:r>
        <w:rPr>
          <w:noProof/>
        </w:rPr>
        <w:tab/>
      </w:r>
      <w:r>
        <w:rPr>
          <w:noProof/>
        </w:rPr>
        <w:fldChar w:fldCharType="begin"/>
      </w:r>
      <w:r>
        <w:rPr>
          <w:noProof/>
        </w:rPr>
        <w:instrText xml:space="preserve"> PAGEREF _Toc104737793 \h </w:instrText>
      </w:r>
      <w:r>
        <w:rPr>
          <w:noProof/>
        </w:rPr>
      </w:r>
      <w:r>
        <w:rPr>
          <w:noProof/>
        </w:rPr>
        <w:fldChar w:fldCharType="separate"/>
      </w:r>
      <w:r>
        <w:rPr>
          <w:noProof/>
        </w:rPr>
        <w:t>7</w:t>
      </w:r>
      <w:r>
        <w:rPr>
          <w:noProof/>
        </w:rPr>
        <w:fldChar w:fldCharType="end"/>
      </w:r>
    </w:p>
    <w:p w14:paraId="77154248" w14:textId="0C8939C8"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1.8</w:t>
      </w:r>
      <w:r w:rsidRPr="00F73E35">
        <w:rPr>
          <w:noProof/>
          <w:lang w:val="en-US"/>
        </w:rPr>
        <w:t xml:space="preserve"> Kết quả tìm kiếm với toán tử "site.</w:t>
      </w:r>
      <w:r>
        <w:rPr>
          <w:noProof/>
        </w:rPr>
        <w:tab/>
      </w:r>
      <w:r>
        <w:rPr>
          <w:noProof/>
        </w:rPr>
        <w:fldChar w:fldCharType="begin"/>
      </w:r>
      <w:r>
        <w:rPr>
          <w:noProof/>
        </w:rPr>
        <w:instrText xml:space="preserve"> PAGEREF _Toc104737794 \h </w:instrText>
      </w:r>
      <w:r>
        <w:rPr>
          <w:noProof/>
        </w:rPr>
      </w:r>
      <w:r>
        <w:rPr>
          <w:noProof/>
        </w:rPr>
        <w:fldChar w:fldCharType="separate"/>
      </w:r>
      <w:r>
        <w:rPr>
          <w:noProof/>
        </w:rPr>
        <w:t>8</w:t>
      </w:r>
      <w:r>
        <w:rPr>
          <w:noProof/>
        </w:rPr>
        <w:fldChar w:fldCharType="end"/>
      </w:r>
    </w:p>
    <w:p w14:paraId="059CAB90" w14:textId="6483030C"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2.1: Kết quả tìm kiếm</w:t>
      </w:r>
      <w:r w:rsidRPr="00F73E35">
        <w:rPr>
          <w:noProof/>
          <w:lang w:val="en-US"/>
        </w:rPr>
        <w:t xml:space="preserve"> với</w:t>
      </w:r>
      <w:r>
        <w:rPr>
          <w:noProof/>
        </w:rPr>
        <w:t xml:space="preserve"> thời tiết</w:t>
      </w:r>
      <w:r>
        <w:rPr>
          <w:noProof/>
        </w:rPr>
        <w:tab/>
      </w:r>
      <w:r>
        <w:rPr>
          <w:noProof/>
        </w:rPr>
        <w:fldChar w:fldCharType="begin"/>
      </w:r>
      <w:r>
        <w:rPr>
          <w:noProof/>
        </w:rPr>
        <w:instrText xml:space="preserve"> PAGEREF _Toc104737795 \h </w:instrText>
      </w:r>
      <w:r>
        <w:rPr>
          <w:noProof/>
        </w:rPr>
      </w:r>
      <w:r>
        <w:rPr>
          <w:noProof/>
        </w:rPr>
        <w:fldChar w:fldCharType="separate"/>
      </w:r>
      <w:r>
        <w:rPr>
          <w:noProof/>
        </w:rPr>
        <w:t>9</w:t>
      </w:r>
      <w:r>
        <w:rPr>
          <w:noProof/>
        </w:rPr>
        <w:fldChar w:fldCharType="end"/>
      </w:r>
    </w:p>
    <w:p w14:paraId="666E59E6" w14:textId="0496AE4C"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2.2</w:t>
      </w:r>
      <w:r w:rsidRPr="00F73E35">
        <w:rPr>
          <w:noProof/>
          <w:lang w:val="en-US"/>
        </w:rPr>
        <w:t xml:space="preserve"> Kết quả tìm kiếm với từ điển</w:t>
      </w:r>
      <w:r>
        <w:rPr>
          <w:noProof/>
        </w:rPr>
        <w:tab/>
      </w:r>
      <w:r>
        <w:rPr>
          <w:noProof/>
        </w:rPr>
        <w:fldChar w:fldCharType="begin"/>
      </w:r>
      <w:r>
        <w:rPr>
          <w:noProof/>
        </w:rPr>
        <w:instrText xml:space="preserve"> PAGEREF _Toc104737796 \h </w:instrText>
      </w:r>
      <w:r>
        <w:rPr>
          <w:noProof/>
        </w:rPr>
      </w:r>
      <w:r>
        <w:rPr>
          <w:noProof/>
        </w:rPr>
        <w:fldChar w:fldCharType="separate"/>
      </w:r>
      <w:r>
        <w:rPr>
          <w:noProof/>
        </w:rPr>
        <w:t>10</w:t>
      </w:r>
      <w:r>
        <w:rPr>
          <w:noProof/>
        </w:rPr>
        <w:fldChar w:fldCharType="end"/>
      </w:r>
    </w:p>
    <w:p w14:paraId="327BBB4D" w14:textId="1FBB40DE"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2.3</w:t>
      </w:r>
      <w:r w:rsidRPr="00F73E35">
        <w:rPr>
          <w:noProof/>
          <w:lang w:val="en-US"/>
        </w:rPr>
        <w:t xml:space="preserve"> Kết quả tìm kiếm với phép toán</w:t>
      </w:r>
      <w:r>
        <w:rPr>
          <w:noProof/>
        </w:rPr>
        <w:tab/>
      </w:r>
      <w:r>
        <w:rPr>
          <w:noProof/>
        </w:rPr>
        <w:fldChar w:fldCharType="begin"/>
      </w:r>
      <w:r>
        <w:rPr>
          <w:noProof/>
        </w:rPr>
        <w:instrText xml:space="preserve"> PAGEREF _Toc104737797 \h </w:instrText>
      </w:r>
      <w:r>
        <w:rPr>
          <w:noProof/>
        </w:rPr>
      </w:r>
      <w:r>
        <w:rPr>
          <w:noProof/>
        </w:rPr>
        <w:fldChar w:fldCharType="separate"/>
      </w:r>
      <w:r>
        <w:rPr>
          <w:noProof/>
        </w:rPr>
        <w:t>11</w:t>
      </w:r>
      <w:r>
        <w:rPr>
          <w:noProof/>
        </w:rPr>
        <w:fldChar w:fldCharType="end"/>
      </w:r>
    </w:p>
    <w:p w14:paraId="4FCD3E48" w14:textId="131397A1"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2.4</w:t>
      </w:r>
      <w:r w:rsidRPr="00F73E35">
        <w:rPr>
          <w:noProof/>
          <w:lang w:val="en-US"/>
        </w:rPr>
        <w:t xml:space="preserve"> Kết quả chuyển đơn vị</w:t>
      </w:r>
      <w:r>
        <w:rPr>
          <w:noProof/>
        </w:rPr>
        <w:tab/>
      </w:r>
      <w:r>
        <w:rPr>
          <w:noProof/>
        </w:rPr>
        <w:fldChar w:fldCharType="begin"/>
      </w:r>
      <w:r>
        <w:rPr>
          <w:noProof/>
        </w:rPr>
        <w:instrText xml:space="preserve"> PAGEREF _Toc104737798 \h </w:instrText>
      </w:r>
      <w:r>
        <w:rPr>
          <w:noProof/>
        </w:rPr>
      </w:r>
      <w:r>
        <w:rPr>
          <w:noProof/>
        </w:rPr>
        <w:fldChar w:fldCharType="separate"/>
      </w:r>
      <w:r>
        <w:rPr>
          <w:noProof/>
        </w:rPr>
        <w:t>11</w:t>
      </w:r>
      <w:r>
        <w:rPr>
          <w:noProof/>
        </w:rPr>
        <w:fldChar w:fldCharType="end"/>
      </w:r>
    </w:p>
    <w:p w14:paraId="0FDB2AAC" w14:textId="722A9A69"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2.5</w:t>
      </w:r>
      <w:r w:rsidRPr="00F73E35">
        <w:rPr>
          <w:noProof/>
          <w:lang w:val="en-US"/>
        </w:rPr>
        <w:t xml:space="preserve"> Kết quả thông tin thể thao</w:t>
      </w:r>
      <w:r>
        <w:rPr>
          <w:noProof/>
        </w:rPr>
        <w:tab/>
      </w:r>
      <w:r>
        <w:rPr>
          <w:noProof/>
        </w:rPr>
        <w:fldChar w:fldCharType="begin"/>
      </w:r>
      <w:r>
        <w:rPr>
          <w:noProof/>
        </w:rPr>
        <w:instrText xml:space="preserve"> PAGEREF _Toc104737799 \h </w:instrText>
      </w:r>
      <w:r>
        <w:rPr>
          <w:noProof/>
        </w:rPr>
      </w:r>
      <w:r>
        <w:rPr>
          <w:noProof/>
        </w:rPr>
        <w:fldChar w:fldCharType="separate"/>
      </w:r>
      <w:r>
        <w:rPr>
          <w:noProof/>
        </w:rPr>
        <w:t>12</w:t>
      </w:r>
      <w:r>
        <w:rPr>
          <w:noProof/>
        </w:rPr>
        <w:fldChar w:fldCharType="end"/>
      </w:r>
    </w:p>
    <w:p w14:paraId="6600CC25" w14:textId="291FBCD8"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2.6</w:t>
      </w:r>
      <w:r w:rsidRPr="00F73E35">
        <w:rPr>
          <w:noProof/>
          <w:lang w:val="en-US"/>
        </w:rPr>
        <w:t xml:space="preserve"> Kết quả thông tin nhanh</w:t>
      </w:r>
      <w:r>
        <w:rPr>
          <w:noProof/>
        </w:rPr>
        <w:tab/>
      </w:r>
      <w:r>
        <w:rPr>
          <w:noProof/>
        </w:rPr>
        <w:fldChar w:fldCharType="begin"/>
      </w:r>
      <w:r>
        <w:rPr>
          <w:noProof/>
        </w:rPr>
        <w:instrText xml:space="preserve"> PAGEREF _Toc104737800 \h </w:instrText>
      </w:r>
      <w:r>
        <w:rPr>
          <w:noProof/>
        </w:rPr>
      </w:r>
      <w:r>
        <w:rPr>
          <w:noProof/>
        </w:rPr>
        <w:fldChar w:fldCharType="separate"/>
      </w:r>
      <w:r>
        <w:rPr>
          <w:noProof/>
        </w:rPr>
        <w:t>13</w:t>
      </w:r>
      <w:r>
        <w:rPr>
          <w:noProof/>
        </w:rPr>
        <w:fldChar w:fldCharType="end"/>
      </w:r>
    </w:p>
    <w:p w14:paraId="47A4821B" w14:textId="3F7AB1AC"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3.1</w:t>
      </w:r>
      <w:r w:rsidRPr="00F73E35">
        <w:rPr>
          <w:noProof/>
          <w:lang w:val="en-US"/>
        </w:rPr>
        <w:t xml:space="preserve"> Thu hẹp kết quả tìm trang web và tập tập tin bằng ngôn ngữ</w:t>
      </w:r>
      <w:r>
        <w:rPr>
          <w:noProof/>
        </w:rPr>
        <w:tab/>
      </w:r>
      <w:r>
        <w:rPr>
          <w:noProof/>
        </w:rPr>
        <w:fldChar w:fldCharType="begin"/>
      </w:r>
      <w:r>
        <w:rPr>
          <w:noProof/>
        </w:rPr>
        <w:instrText xml:space="preserve"> PAGEREF _Toc104737801 \h </w:instrText>
      </w:r>
      <w:r>
        <w:rPr>
          <w:noProof/>
        </w:rPr>
      </w:r>
      <w:r>
        <w:rPr>
          <w:noProof/>
        </w:rPr>
        <w:fldChar w:fldCharType="separate"/>
      </w:r>
      <w:r>
        <w:rPr>
          <w:noProof/>
        </w:rPr>
        <w:t>14</w:t>
      </w:r>
      <w:r>
        <w:rPr>
          <w:noProof/>
        </w:rPr>
        <w:fldChar w:fldCharType="end"/>
      </w:r>
    </w:p>
    <w:p w14:paraId="0D201769" w14:textId="33A813E8"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3.2</w:t>
      </w:r>
      <w:r w:rsidRPr="00F73E35">
        <w:rPr>
          <w:noProof/>
          <w:lang w:val="en-US"/>
        </w:rPr>
        <w:t xml:space="preserve"> Kết quả thu hẹp tìm trang web và tập tin bằng ngôn ngữ</w:t>
      </w:r>
      <w:r>
        <w:rPr>
          <w:noProof/>
        </w:rPr>
        <w:tab/>
      </w:r>
      <w:r>
        <w:rPr>
          <w:noProof/>
        </w:rPr>
        <w:fldChar w:fldCharType="begin"/>
      </w:r>
      <w:r>
        <w:rPr>
          <w:noProof/>
        </w:rPr>
        <w:instrText xml:space="preserve"> PAGEREF _Toc104737802 \h </w:instrText>
      </w:r>
      <w:r>
        <w:rPr>
          <w:noProof/>
        </w:rPr>
      </w:r>
      <w:r>
        <w:rPr>
          <w:noProof/>
        </w:rPr>
        <w:fldChar w:fldCharType="separate"/>
      </w:r>
      <w:r>
        <w:rPr>
          <w:noProof/>
        </w:rPr>
        <w:t>15</w:t>
      </w:r>
      <w:r>
        <w:rPr>
          <w:noProof/>
        </w:rPr>
        <w:fldChar w:fldCharType="end"/>
      </w:r>
    </w:p>
    <w:p w14:paraId="232EC334" w14:textId="2567A176"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4.1</w:t>
      </w:r>
      <w:r w:rsidRPr="00F73E35">
        <w:rPr>
          <w:noProof/>
          <w:lang w:val="en-US"/>
        </w:rPr>
        <w:t xml:space="preserve"> Thu hẹp kết quả tìm kiếm hình ảnh bằng kích thước</w:t>
      </w:r>
      <w:r>
        <w:rPr>
          <w:noProof/>
        </w:rPr>
        <w:tab/>
      </w:r>
      <w:r>
        <w:rPr>
          <w:noProof/>
        </w:rPr>
        <w:fldChar w:fldCharType="begin"/>
      </w:r>
      <w:r>
        <w:rPr>
          <w:noProof/>
        </w:rPr>
        <w:instrText xml:space="preserve"> PAGEREF _Toc104737803 \h </w:instrText>
      </w:r>
      <w:r>
        <w:rPr>
          <w:noProof/>
        </w:rPr>
      </w:r>
      <w:r>
        <w:rPr>
          <w:noProof/>
        </w:rPr>
        <w:fldChar w:fldCharType="separate"/>
      </w:r>
      <w:r>
        <w:rPr>
          <w:noProof/>
        </w:rPr>
        <w:t>20</w:t>
      </w:r>
      <w:r>
        <w:rPr>
          <w:noProof/>
        </w:rPr>
        <w:fldChar w:fldCharType="end"/>
      </w:r>
    </w:p>
    <w:p w14:paraId="5403743C" w14:textId="25BEB12F"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4.2</w:t>
      </w:r>
      <w:r w:rsidRPr="00F73E35">
        <w:rPr>
          <w:noProof/>
          <w:lang w:val="en-US"/>
        </w:rPr>
        <w:t xml:space="preserve"> K</w:t>
      </w:r>
      <w:r>
        <w:rPr>
          <w:noProof/>
        </w:rPr>
        <w:t>ết quả</w:t>
      </w:r>
      <w:r w:rsidRPr="00F73E35">
        <w:rPr>
          <w:noProof/>
          <w:lang w:val="en-US"/>
        </w:rPr>
        <w:t xml:space="preserve"> thu hẹp</w:t>
      </w:r>
      <w:r>
        <w:rPr>
          <w:noProof/>
        </w:rPr>
        <w:t xml:space="preserve"> tìm kiếm hình ảnh bằng kích thước</w:t>
      </w:r>
      <w:r>
        <w:rPr>
          <w:noProof/>
        </w:rPr>
        <w:tab/>
      </w:r>
      <w:r>
        <w:rPr>
          <w:noProof/>
        </w:rPr>
        <w:fldChar w:fldCharType="begin"/>
      </w:r>
      <w:r>
        <w:rPr>
          <w:noProof/>
        </w:rPr>
        <w:instrText xml:space="preserve"> PAGEREF _Toc104737804 \h </w:instrText>
      </w:r>
      <w:r>
        <w:rPr>
          <w:noProof/>
        </w:rPr>
      </w:r>
      <w:r>
        <w:rPr>
          <w:noProof/>
        </w:rPr>
        <w:fldChar w:fldCharType="separate"/>
      </w:r>
      <w:r>
        <w:rPr>
          <w:noProof/>
        </w:rPr>
        <w:t>21</w:t>
      </w:r>
      <w:r>
        <w:rPr>
          <w:noProof/>
        </w:rPr>
        <w:fldChar w:fldCharType="end"/>
      </w:r>
    </w:p>
    <w:p w14:paraId="238F138A" w14:textId="376FEF59"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4.3</w:t>
      </w:r>
      <w:r w:rsidRPr="00F73E35">
        <w:rPr>
          <w:noProof/>
          <w:lang w:val="en-US"/>
        </w:rPr>
        <w:t xml:space="preserve"> Thu hẹp kết quả tìm kiếm bằng tỷ lệ khung hình</w:t>
      </w:r>
      <w:r>
        <w:rPr>
          <w:noProof/>
        </w:rPr>
        <w:tab/>
      </w:r>
      <w:r>
        <w:rPr>
          <w:noProof/>
        </w:rPr>
        <w:fldChar w:fldCharType="begin"/>
      </w:r>
      <w:r>
        <w:rPr>
          <w:noProof/>
        </w:rPr>
        <w:instrText xml:space="preserve"> PAGEREF _Toc104737805 \h </w:instrText>
      </w:r>
      <w:r>
        <w:rPr>
          <w:noProof/>
        </w:rPr>
      </w:r>
      <w:r>
        <w:rPr>
          <w:noProof/>
        </w:rPr>
        <w:fldChar w:fldCharType="separate"/>
      </w:r>
      <w:r>
        <w:rPr>
          <w:noProof/>
        </w:rPr>
        <w:t>22</w:t>
      </w:r>
      <w:r>
        <w:rPr>
          <w:noProof/>
        </w:rPr>
        <w:fldChar w:fldCharType="end"/>
      </w:r>
    </w:p>
    <w:p w14:paraId="42ED64A2" w14:textId="66D8601C" w:rsidR="00276CDE" w:rsidRDefault="00276CDE">
      <w:pPr>
        <w:pStyle w:val="TableofFigures"/>
        <w:tabs>
          <w:tab w:val="right" w:leader="dot" w:pos="10478"/>
        </w:tabs>
        <w:rPr>
          <w:rFonts w:asciiTheme="minorHAnsi" w:hAnsiTheme="minorHAnsi" w:cstheme="minorBidi"/>
          <w:i w:val="0"/>
          <w:iCs w:val="0"/>
          <w:noProof/>
          <w:sz w:val="22"/>
          <w:szCs w:val="22"/>
          <w:lang w:val="en-US"/>
        </w:rPr>
      </w:pPr>
      <w:r>
        <w:rPr>
          <w:noProof/>
        </w:rPr>
        <w:t>Hình 4.4</w:t>
      </w:r>
      <w:r w:rsidRPr="00F73E35">
        <w:rPr>
          <w:noProof/>
          <w:lang w:val="en-US"/>
        </w:rPr>
        <w:t xml:space="preserve"> Kết quả thu hẹp tìm kiếm hình ảnh bằng tỷ lệ khung hình</w:t>
      </w:r>
      <w:r>
        <w:rPr>
          <w:noProof/>
        </w:rPr>
        <w:tab/>
      </w:r>
      <w:r>
        <w:rPr>
          <w:noProof/>
        </w:rPr>
        <w:fldChar w:fldCharType="begin"/>
      </w:r>
      <w:r>
        <w:rPr>
          <w:noProof/>
        </w:rPr>
        <w:instrText xml:space="preserve"> PAGEREF _Toc104737806 \h </w:instrText>
      </w:r>
      <w:r>
        <w:rPr>
          <w:noProof/>
        </w:rPr>
      </w:r>
      <w:r>
        <w:rPr>
          <w:noProof/>
        </w:rPr>
        <w:fldChar w:fldCharType="separate"/>
      </w:r>
      <w:r>
        <w:rPr>
          <w:noProof/>
        </w:rPr>
        <w:t>23</w:t>
      </w:r>
      <w:r>
        <w:rPr>
          <w:noProof/>
        </w:rPr>
        <w:fldChar w:fldCharType="end"/>
      </w:r>
    </w:p>
    <w:p w14:paraId="5CFE3165" w14:textId="283A69FA" w:rsidR="00D97E7A" w:rsidRPr="00FF4D1B" w:rsidRDefault="00D276FA" w:rsidP="00E403C7">
      <w:pPr>
        <w:pStyle w:val="BodyTextFirstIndent"/>
        <w:ind w:firstLine="0"/>
        <w:jc w:val="center"/>
        <w:rPr>
          <w:szCs w:val="26"/>
          <w:lang w:val="en-US"/>
        </w:rPr>
      </w:pPr>
      <w:r>
        <w:rPr>
          <w:szCs w:val="26"/>
          <w:lang w:val="en-US"/>
        </w:rPr>
        <w:fldChar w:fldCharType="end"/>
      </w:r>
    </w:p>
    <w:p w14:paraId="794F23CF" w14:textId="77777777" w:rsidR="00977684" w:rsidRPr="00FF4D1B" w:rsidRDefault="00977684" w:rsidP="00D97E7A">
      <w:pPr>
        <w:pStyle w:val="BodyText"/>
        <w:rPr>
          <w:szCs w:val="26"/>
          <w:lang w:val="en-US"/>
        </w:rPr>
      </w:pPr>
    </w:p>
    <w:p w14:paraId="48DAAF4E" w14:textId="77777777" w:rsidR="00977684" w:rsidRDefault="00977684" w:rsidP="00D97E7A">
      <w:pPr>
        <w:pStyle w:val="BodyText"/>
        <w:rPr>
          <w:lang w:val="en-US"/>
        </w:rPr>
      </w:pPr>
    </w:p>
    <w:p w14:paraId="526DF5D8" w14:textId="77777777" w:rsidR="00977684" w:rsidRDefault="00977684" w:rsidP="00D97E7A">
      <w:pPr>
        <w:pStyle w:val="BodyText"/>
        <w:rPr>
          <w:lang w:val="en-US"/>
        </w:rPr>
      </w:pPr>
    </w:p>
    <w:p w14:paraId="6A0748B5" w14:textId="08692B1A" w:rsidR="00DD7C98" w:rsidRDefault="00DD7C98">
      <w:pPr>
        <w:spacing w:line="240" w:lineRule="auto"/>
        <w:jc w:val="left"/>
        <w:rPr>
          <w:b/>
          <w:sz w:val="34"/>
          <w:szCs w:val="32"/>
        </w:rPr>
      </w:pPr>
      <w:r>
        <w:rPr>
          <w:b/>
          <w:sz w:val="34"/>
          <w:szCs w:val="32"/>
        </w:rPr>
        <w:br w:type="page"/>
      </w:r>
    </w:p>
    <w:p w14:paraId="38D636A3" w14:textId="77777777" w:rsidR="00A14B31" w:rsidRPr="007E045D" w:rsidRDefault="00A14B31" w:rsidP="00433667">
      <w:pPr>
        <w:pStyle w:val="BodyTextFirstIndent"/>
        <w:ind w:firstLine="0"/>
        <w:rPr>
          <w:lang w:val="en-US"/>
        </w:rPr>
        <w:sectPr w:rsidR="00A14B31" w:rsidRPr="007E045D" w:rsidSect="00EF6C7C">
          <w:headerReference w:type="even" r:id="rId13"/>
          <w:headerReference w:type="default" r:id="rId14"/>
          <w:footerReference w:type="default" r:id="rId15"/>
          <w:headerReference w:type="first" r:id="rId16"/>
          <w:pgSz w:w="11906" w:h="16838" w:code="9"/>
          <w:pgMar w:top="567" w:right="567" w:bottom="567" w:left="851" w:header="720" w:footer="720" w:gutter="0"/>
          <w:pgNumType w:fmt="lowerRoman" w:start="1"/>
          <w:cols w:space="720"/>
          <w:noEndnote/>
          <w:docGrid w:linePitch="354"/>
        </w:sectPr>
      </w:pPr>
    </w:p>
    <w:p w14:paraId="0CFAD22D" w14:textId="7192D06C" w:rsidR="004758BC" w:rsidRDefault="001F284B" w:rsidP="00A3224A">
      <w:pPr>
        <w:pStyle w:val="Heading1"/>
        <w:spacing w:line="360" w:lineRule="auto"/>
        <w:rPr>
          <w:rFonts w:cs="Times New Roman"/>
        </w:rPr>
      </w:pPr>
      <w:bookmarkStart w:id="2" w:name="_Toc104737757"/>
      <w:r>
        <w:rPr>
          <w:rFonts w:cs="Times New Roman"/>
        </w:rPr>
        <w:lastRenderedPageBreak/>
        <w:t>Sử dụng các toán tử tìm kiếm</w:t>
      </w:r>
      <w:bookmarkEnd w:id="2"/>
    </w:p>
    <w:p w14:paraId="2852A643" w14:textId="5CAA46C2" w:rsidR="001F284B" w:rsidRDefault="001F284B" w:rsidP="001F284B">
      <w:pPr>
        <w:pStyle w:val="BodyText"/>
        <w:rPr>
          <w:lang w:val="en-US"/>
        </w:rPr>
      </w:pPr>
      <w:r>
        <w:rPr>
          <w:lang w:val="en-US"/>
        </w:rPr>
        <w:t>Bạn có thể sử dụng các biểu tượng hoặc từ ngữ để tìm được những kết quả chính xác hơn. Tuy nhiên cần lưu ý:</w:t>
      </w:r>
    </w:p>
    <w:p w14:paraId="0B69797D" w14:textId="54A7364A" w:rsidR="001F284B" w:rsidRDefault="001F284B" w:rsidP="001F284B">
      <w:pPr>
        <w:pStyle w:val="BodyTextFirstIndent"/>
        <w:numPr>
          <w:ilvl w:val="0"/>
          <w:numId w:val="31"/>
        </w:numPr>
        <w:rPr>
          <w:lang w:val="en-US"/>
        </w:rPr>
      </w:pPr>
      <w:r>
        <w:rPr>
          <w:lang w:val="en-US"/>
        </w:rPr>
        <w:t>Google Tìm kiếm thường bỏ qua dấu câu vì đó không được xem là toán tử tìm kiếm</w:t>
      </w:r>
    </w:p>
    <w:p w14:paraId="2DDA9970" w14:textId="4B93F959" w:rsidR="001F284B" w:rsidRDefault="001F284B" w:rsidP="001F284B">
      <w:pPr>
        <w:pStyle w:val="BodyTextFirstIndent"/>
        <w:numPr>
          <w:ilvl w:val="0"/>
          <w:numId w:val="31"/>
        </w:numPr>
        <w:rPr>
          <w:lang w:val="en-US"/>
        </w:rPr>
      </w:pPr>
      <w:r>
        <w:rPr>
          <w:lang w:val="en-US"/>
        </w:rPr>
        <w:t>Đừng thêm khoảng trống giữa các kí hiệu/ từ ngữ và cụm từ tìm kiếm. Nếu tìm kiếm site:nytimes.com thì bạn sẽ thu hẹp được kết quả nhưng site:</w:t>
      </w:r>
      <w:r w:rsidR="00A21E63">
        <w:rPr>
          <w:lang w:val="en-US"/>
        </w:rPr>
        <w:t xml:space="preserve"> nytimes.com thì sẽ không được như bạn mong muốn.</w:t>
      </w:r>
    </w:p>
    <w:p w14:paraId="011F1F68" w14:textId="4E67EE75" w:rsidR="00A21E63" w:rsidRPr="001F284B" w:rsidRDefault="00A21E63" w:rsidP="00A21E63">
      <w:pPr>
        <w:pStyle w:val="BodyTextFirstIndent"/>
        <w:ind w:left="792" w:firstLine="0"/>
        <w:rPr>
          <w:lang w:val="en-US"/>
        </w:rPr>
      </w:pPr>
      <w:r>
        <w:rPr>
          <w:lang w:val="en-US"/>
        </w:rPr>
        <w:t>Sau đây là một số toán tử tìm kiếm phổ biến để giúp chúng ta có thể tìm kiếm một cách nhanh chóng hơn bao giờ hết.</w:t>
      </w:r>
    </w:p>
    <w:p w14:paraId="68C22134" w14:textId="7ED6CA0D" w:rsidR="007B06A1" w:rsidRPr="007E045D" w:rsidRDefault="00A0483B" w:rsidP="007B06A1">
      <w:pPr>
        <w:pStyle w:val="Heading2"/>
        <w:rPr>
          <w:rFonts w:cs="Times New Roman"/>
        </w:rPr>
      </w:pPr>
      <w:bookmarkStart w:id="3" w:name="_Toc104737758"/>
      <w:r>
        <w:rPr>
          <w:rFonts w:cs="Times New Roman"/>
        </w:rPr>
        <w:t xml:space="preserve">Toán tử </w:t>
      </w:r>
      <w:r w:rsidR="004A5F04">
        <w:rPr>
          <w:rFonts w:cs="Times New Roman"/>
        </w:rPr>
        <w:t>F</w:t>
      </w:r>
      <w:r>
        <w:rPr>
          <w:rFonts w:cs="Times New Roman"/>
        </w:rPr>
        <w:t>iletype</w:t>
      </w:r>
      <w:bookmarkEnd w:id="3"/>
    </w:p>
    <w:p w14:paraId="6C0DF3F8" w14:textId="14C355FE" w:rsidR="001F284B" w:rsidRPr="001F284B" w:rsidRDefault="001F284B" w:rsidP="00A0483B">
      <w:pPr>
        <w:widowControl w:val="0"/>
        <w:spacing w:before="120"/>
        <w:rPr>
          <w:spacing w:val="-4"/>
          <w:szCs w:val="26"/>
          <w:lang w:val="en-US"/>
        </w:rPr>
      </w:pPr>
      <w:r>
        <w:rPr>
          <w:spacing w:val="-4"/>
          <w:szCs w:val="26"/>
          <w:lang w:val="en-US"/>
        </w:rPr>
        <w:t>Filetype được dùng để tìm chính xác các loại file như: doc, pdf, mp3, zip, xls,….</w:t>
      </w:r>
    </w:p>
    <w:p w14:paraId="4B4A380A" w14:textId="36CB2E65" w:rsidR="00A0483B" w:rsidRDefault="00A0483B" w:rsidP="00A0483B">
      <w:pPr>
        <w:widowControl w:val="0"/>
        <w:spacing w:before="120"/>
        <w:rPr>
          <w:spacing w:val="-4"/>
          <w:szCs w:val="26"/>
          <w:lang w:val="en-US"/>
        </w:rPr>
      </w:pPr>
      <w:r>
        <w:rPr>
          <w:rFonts w:hint="eastAsia"/>
          <w:spacing w:val="-4"/>
          <w:szCs w:val="26"/>
        </w:rPr>
        <w:t>C</w:t>
      </w:r>
      <w:r>
        <w:rPr>
          <w:spacing w:val="-4"/>
          <w:szCs w:val="26"/>
          <w:lang w:val="en-US"/>
        </w:rPr>
        <w:t>ú pháp:</w:t>
      </w:r>
      <w:r w:rsidR="001F284B">
        <w:rPr>
          <w:spacing w:val="-4"/>
          <w:szCs w:val="26"/>
          <w:lang w:val="en-US"/>
        </w:rPr>
        <w:t xml:space="preserve"> filetype:[loại file]</w:t>
      </w:r>
    </w:p>
    <w:p w14:paraId="0D3CE639" w14:textId="2748B835" w:rsidR="00A0483B" w:rsidRDefault="00A0483B" w:rsidP="00A0483B">
      <w:pPr>
        <w:pStyle w:val="BodyText"/>
        <w:rPr>
          <w:lang w:val="en-US"/>
        </w:rPr>
      </w:pPr>
      <w:r>
        <w:rPr>
          <w:rFonts w:hint="eastAsia"/>
          <w:lang w:val="en-US"/>
        </w:rPr>
        <w:t>V</w:t>
      </w:r>
      <w:r>
        <w:rPr>
          <w:lang w:val="en-US"/>
        </w:rPr>
        <w:t>í dụ:</w:t>
      </w:r>
      <w:r w:rsidR="00F64131">
        <w:rPr>
          <w:lang w:val="en-US"/>
        </w:rPr>
        <w:t xml:space="preserve"> “Sach Tierng Anh B1 filetype:pdf” sẽ trả về những website có chứa file Sách tiếng anh B1 dạng pdf</w:t>
      </w:r>
      <w:r w:rsidR="008B12AD">
        <w:rPr>
          <w:lang w:val="en-US"/>
        </w:rPr>
        <w:t>.</w:t>
      </w:r>
    </w:p>
    <w:p w14:paraId="2E049B69" w14:textId="6DCB8001" w:rsidR="00034508" w:rsidRPr="00A0483B" w:rsidRDefault="00A0483B" w:rsidP="00A0483B">
      <w:pPr>
        <w:pStyle w:val="BodyTextFirstIndent"/>
        <w:ind w:firstLine="0"/>
        <w:rPr>
          <w:lang w:val="en-US"/>
        </w:rPr>
      </w:pPr>
      <w:r>
        <w:rPr>
          <w:rFonts w:hint="eastAsia"/>
          <w:lang w:val="en-US"/>
        </w:rPr>
        <w:t>K</w:t>
      </w:r>
      <w:r>
        <w:rPr>
          <w:lang w:val="en-US"/>
        </w:rPr>
        <w:t>ết quả:</w:t>
      </w:r>
    </w:p>
    <w:p w14:paraId="6E179E5B" w14:textId="2C681702" w:rsidR="00D276FA" w:rsidRDefault="00564600" w:rsidP="00D276FA">
      <w:pPr>
        <w:keepNext/>
        <w:widowControl w:val="0"/>
        <w:spacing w:before="120"/>
        <w:jc w:val="center"/>
      </w:pPr>
      <w:r w:rsidRPr="00564600">
        <w:rPr>
          <w:noProof/>
        </w:rPr>
        <w:drawing>
          <wp:inline distT="0" distB="0" distL="0" distR="0" wp14:anchorId="30478204" wp14:editId="28FA6D55">
            <wp:extent cx="4953000" cy="3519170"/>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3000" cy="3519170"/>
                    </a:xfrm>
                    <a:prstGeom prst="rect">
                      <a:avLst/>
                    </a:prstGeom>
                  </pic:spPr>
                </pic:pic>
              </a:graphicData>
            </a:graphic>
          </wp:inline>
        </w:drawing>
      </w:r>
    </w:p>
    <w:p w14:paraId="01CACE36" w14:textId="264FCA3A" w:rsidR="00034508" w:rsidRPr="00D276FA" w:rsidRDefault="00D276FA" w:rsidP="00D276FA">
      <w:pPr>
        <w:pStyle w:val="Caption"/>
        <w:rPr>
          <w:lang w:val="en-US"/>
        </w:rPr>
      </w:pPr>
      <w:bookmarkStart w:id="4" w:name="_Toc104737787"/>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1</w:t>
      </w:r>
      <w:r w:rsidR="00F8185A">
        <w:fldChar w:fldCharType="end"/>
      </w:r>
      <w:r>
        <w:rPr>
          <w:lang w:val="en-US"/>
        </w:rPr>
        <w:t xml:space="preserve">: </w:t>
      </w:r>
      <w:r w:rsidR="00564600">
        <w:rPr>
          <w:lang w:val="en-US"/>
        </w:rPr>
        <w:t>Kết quả tìm kiếm với filetype</w:t>
      </w:r>
      <w:bookmarkEnd w:id="4"/>
    </w:p>
    <w:p w14:paraId="42207CED" w14:textId="3B0EBC96" w:rsidR="00E4585F" w:rsidRPr="007E045D" w:rsidRDefault="007E0D51" w:rsidP="008348DB">
      <w:pPr>
        <w:widowControl w:val="0"/>
        <w:spacing w:before="120"/>
        <w:ind w:firstLine="510"/>
        <w:rPr>
          <w:spacing w:val="-4"/>
          <w:szCs w:val="26"/>
        </w:rPr>
      </w:pPr>
      <w:r w:rsidRPr="008D4758">
        <w:rPr>
          <w:spacing w:val="-4"/>
          <w:szCs w:val="26"/>
        </w:rPr>
        <w:t>.</w:t>
      </w:r>
    </w:p>
    <w:p w14:paraId="29BD6239" w14:textId="09D13640" w:rsidR="00DD26FF" w:rsidRDefault="00176AE3" w:rsidP="00A0483B">
      <w:pPr>
        <w:pStyle w:val="Heading2"/>
        <w:spacing w:line="360" w:lineRule="auto"/>
        <w:rPr>
          <w:rFonts w:cs="Times New Roman"/>
        </w:rPr>
      </w:pPr>
      <w:bookmarkStart w:id="5" w:name="_Toc18188089"/>
      <w:bookmarkStart w:id="6" w:name="_Toc18365115"/>
      <w:bookmarkStart w:id="7" w:name="_Toc17892633"/>
      <w:bookmarkStart w:id="8" w:name="_Toc18188090"/>
      <w:bookmarkStart w:id="9" w:name="_Toc18365116"/>
      <w:bookmarkStart w:id="10" w:name="_Toc17892634"/>
      <w:bookmarkStart w:id="11" w:name="_Toc18188091"/>
      <w:bookmarkStart w:id="12" w:name="_Toc18365117"/>
      <w:bookmarkStart w:id="13" w:name="_Toc17892635"/>
      <w:bookmarkStart w:id="14" w:name="_Toc18188092"/>
      <w:bookmarkStart w:id="15" w:name="_Toc18365118"/>
      <w:bookmarkStart w:id="16" w:name="_Ref25433144"/>
      <w:bookmarkStart w:id="17" w:name="_Toc104737759"/>
      <w:bookmarkEnd w:id="5"/>
      <w:bookmarkEnd w:id="6"/>
      <w:bookmarkEnd w:id="7"/>
      <w:bookmarkEnd w:id="8"/>
      <w:bookmarkEnd w:id="9"/>
      <w:bookmarkEnd w:id="10"/>
      <w:bookmarkEnd w:id="11"/>
      <w:bookmarkEnd w:id="12"/>
      <w:bookmarkEnd w:id="13"/>
      <w:bookmarkEnd w:id="14"/>
      <w:bookmarkEnd w:id="15"/>
      <w:r>
        <w:rPr>
          <w:rFonts w:cs="Times New Roman"/>
        </w:rPr>
        <w:lastRenderedPageBreak/>
        <w:t>T</w:t>
      </w:r>
      <w:bookmarkEnd w:id="16"/>
      <w:r w:rsidR="00A0483B">
        <w:rPr>
          <w:rFonts w:cs="Times New Roman"/>
        </w:rPr>
        <w:t>oán tử</w:t>
      </w:r>
      <w:r w:rsidR="00387C9D">
        <w:rPr>
          <w:rFonts w:cs="Times New Roman"/>
        </w:rPr>
        <w:t xml:space="preserve"> Intitle</w:t>
      </w:r>
      <w:bookmarkEnd w:id="17"/>
    </w:p>
    <w:p w14:paraId="34CE085C" w14:textId="3D66328E" w:rsidR="00A0483B" w:rsidRDefault="00387C9D" w:rsidP="00A0483B">
      <w:pPr>
        <w:pStyle w:val="BodyText"/>
        <w:rPr>
          <w:lang w:val="en-US"/>
        </w:rPr>
      </w:pPr>
      <w:r>
        <w:rPr>
          <w:lang w:val="en-US"/>
        </w:rPr>
        <w:t>Intitle giúp tìm các trang có một từ (hoặc các từ) nhất định trong tiêu đề.</w:t>
      </w:r>
    </w:p>
    <w:p w14:paraId="14AE4FA0" w14:textId="0F383576" w:rsidR="00387C9D" w:rsidRDefault="00387C9D" w:rsidP="00387C9D">
      <w:pPr>
        <w:pStyle w:val="BodyTextFirstIndent"/>
        <w:ind w:firstLine="0"/>
        <w:rPr>
          <w:lang w:val="en-US"/>
        </w:rPr>
      </w:pPr>
      <w:r>
        <w:rPr>
          <w:lang w:val="en-US"/>
        </w:rPr>
        <w:t>Cú pháp: intitle:[Từ khóa]</w:t>
      </w:r>
    </w:p>
    <w:p w14:paraId="7A67ACC8" w14:textId="47A54E9B" w:rsidR="00387C9D" w:rsidRDefault="00387C9D" w:rsidP="00387C9D">
      <w:pPr>
        <w:pStyle w:val="BodyTextFirstIndent"/>
        <w:ind w:firstLine="0"/>
        <w:rPr>
          <w:lang w:val="en-US"/>
        </w:rPr>
      </w:pPr>
      <w:r>
        <w:rPr>
          <w:lang w:val="en-US"/>
        </w:rPr>
        <w:t>VD: “intile:Lập trình” bất kì kết quả nào có chứa 2 từ “Lập trình” trong thẻ tiêu đề sẽ được trả về.</w:t>
      </w:r>
    </w:p>
    <w:p w14:paraId="2BC56F3F" w14:textId="50E8058A" w:rsidR="00FA46F7" w:rsidRPr="00387C9D" w:rsidRDefault="00FA46F7" w:rsidP="00387C9D">
      <w:pPr>
        <w:pStyle w:val="BodyTextFirstIndent"/>
        <w:ind w:firstLine="0"/>
        <w:rPr>
          <w:lang w:val="en-US"/>
        </w:rPr>
      </w:pPr>
      <w:r w:rsidRPr="00FA46F7">
        <w:rPr>
          <w:noProof/>
        </w:rPr>
        <w:drawing>
          <wp:anchor distT="0" distB="0" distL="114300" distR="114300" simplePos="0" relativeHeight="251658240" behindDoc="1" locked="0" layoutInCell="1" allowOverlap="1" wp14:anchorId="73628C89" wp14:editId="7029585F">
            <wp:simplePos x="0" y="0"/>
            <wp:positionH relativeFrom="margin">
              <wp:align>left</wp:align>
            </wp:positionH>
            <wp:positionV relativeFrom="paragraph">
              <wp:posOffset>294640</wp:posOffset>
            </wp:positionV>
            <wp:extent cx="6659880" cy="2966085"/>
            <wp:effectExtent l="0" t="0" r="7620" b="5715"/>
            <wp:wrapTight wrapText="bothSides">
              <wp:wrapPolygon edited="0">
                <wp:start x="0" y="0"/>
                <wp:lineTo x="0" y="21503"/>
                <wp:lineTo x="21563" y="21503"/>
                <wp:lineTo x="21563" y="0"/>
                <wp:lineTo x="0" y="0"/>
              </wp:wrapPolygon>
            </wp:wrapTight>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659880" cy="2966085"/>
                    </a:xfrm>
                    <a:prstGeom prst="rect">
                      <a:avLst/>
                    </a:prstGeom>
                  </pic:spPr>
                </pic:pic>
              </a:graphicData>
            </a:graphic>
          </wp:anchor>
        </w:drawing>
      </w:r>
      <w:r>
        <w:rPr>
          <w:lang w:val="en-US"/>
        </w:rPr>
        <w:t>Kết quả:</w:t>
      </w:r>
    </w:p>
    <w:p w14:paraId="49157B42" w14:textId="6D2F76A8" w:rsidR="005649E1" w:rsidRDefault="005649E1" w:rsidP="00FA46F7">
      <w:pPr>
        <w:pStyle w:val="BodyTextFirstIndent"/>
        <w:keepNext/>
        <w:jc w:val="center"/>
      </w:pPr>
    </w:p>
    <w:p w14:paraId="14E111DD" w14:textId="1C0F9961" w:rsidR="005649E1" w:rsidRPr="00D276FA" w:rsidRDefault="005649E1" w:rsidP="005649E1">
      <w:pPr>
        <w:pStyle w:val="Caption"/>
        <w:rPr>
          <w:lang w:val="en-US"/>
        </w:rPr>
      </w:pPr>
      <w:bookmarkStart w:id="18" w:name="_Toc104737788"/>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2</w:t>
      </w:r>
      <w:r w:rsidR="00F8185A">
        <w:fldChar w:fldCharType="end"/>
      </w:r>
      <w:r w:rsidR="00D276FA">
        <w:rPr>
          <w:lang w:val="en-US"/>
        </w:rPr>
        <w:t xml:space="preserve">: </w:t>
      </w:r>
      <w:r w:rsidR="00FA46F7">
        <w:rPr>
          <w:lang w:val="en-US"/>
        </w:rPr>
        <w:t xml:space="preserve">Kết quả tìm kiếm với </w:t>
      </w:r>
      <w:r w:rsidR="00FA46F7">
        <w:t>Intitle</w:t>
      </w:r>
      <w:bookmarkEnd w:id="18"/>
    </w:p>
    <w:p w14:paraId="03F798A0" w14:textId="05BA40BB" w:rsidR="00750C96" w:rsidRDefault="00A0483B" w:rsidP="00A0483B">
      <w:pPr>
        <w:pStyle w:val="Heading2"/>
        <w:spacing w:line="360" w:lineRule="auto"/>
      </w:pPr>
      <w:bookmarkStart w:id="19" w:name="_Toc104737760"/>
      <w:r w:rsidRPr="00A0483B">
        <w:rPr>
          <w:rFonts w:cs="Times New Roman" w:hint="eastAsia"/>
        </w:rPr>
        <w:t>T</w:t>
      </w:r>
      <w:r w:rsidRPr="00A0483B">
        <w:rPr>
          <w:rFonts w:cs="Times New Roman"/>
        </w:rPr>
        <w:t>oán</w:t>
      </w:r>
      <w:r>
        <w:t xml:space="preserve"> tử</w:t>
      </w:r>
      <w:r w:rsidR="007525F4">
        <w:t xml:space="preserve"> Allintitle</w:t>
      </w:r>
      <w:bookmarkEnd w:id="19"/>
    </w:p>
    <w:p w14:paraId="4D3A16F6" w14:textId="16085AD5" w:rsidR="000607AE" w:rsidRDefault="000607AE" w:rsidP="000607AE">
      <w:pPr>
        <w:pStyle w:val="BodyText"/>
        <w:rPr>
          <w:rFonts w:eastAsia="Times New Roman"/>
          <w:bCs/>
          <w:iCs/>
          <w:kern w:val="32"/>
          <w:sz w:val="28"/>
          <w:szCs w:val="28"/>
          <w:lang w:val="en-US"/>
        </w:rPr>
      </w:pPr>
      <w:r>
        <w:rPr>
          <w:rFonts w:eastAsia="Times New Roman"/>
          <w:bCs/>
          <w:iCs/>
          <w:kern w:val="32"/>
          <w:sz w:val="28"/>
          <w:szCs w:val="28"/>
          <w:lang w:val="en-US"/>
        </w:rPr>
        <w:t>Allintile được dùng để tìm tất cả các từ có trong từ khóa, và chỉ ở trong tiêu đề của website.</w:t>
      </w:r>
    </w:p>
    <w:p w14:paraId="59916310" w14:textId="270ECD19" w:rsidR="000607AE" w:rsidRDefault="000607AE" w:rsidP="000607AE">
      <w:pPr>
        <w:pStyle w:val="BodyTextFirstIndent"/>
        <w:ind w:firstLine="0"/>
        <w:rPr>
          <w:lang w:val="en-US"/>
        </w:rPr>
      </w:pPr>
      <w:r>
        <w:rPr>
          <w:lang w:val="en-US"/>
        </w:rPr>
        <w:t>Cú pháp</w:t>
      </w:r>
      <w:r w:rsidR="00F36F39">
        <w:rPr>
          <w:lang w:val="en-US"/>
        </w:rPr>
        <w:t>: allintitle:[Từ khóa]</w:t>
      </w:r>
    </w:p>
    <w:p w14:paraId="6F2F076C" w14:textId="314C3A82" w:rsidR="00F36F39" w:rsidRDefault="00F36F39" w:rsidP="00F36F39">
      <w:pPr>
        <w:pStyle w:val="BodyTextFirstIndent"/>
        <w:ind w:firstLine="0"/>
        <w:rPr>
          <w:lang w:val="en-US"/>
        </w:rPr>
      </w:pPr>
      <w:r>
        <w:rPr>
          <w:lang w:val="en-US"/>
        </w:rPr>
        <w:t>VD:”allintitle:thủ thuật Google+” sẽ trả về các website có tất cả các từ trong tiêu đề là “thủ thuật Google+” .</w:t>
      </w:r>
    </w:p>
    <w:p w14:paraId="432167B4" w14:textId="70B0FD34" w:rsidR="00F36F39" w:rsidRPr="00F36F39" w:rsidRDefault="00F36F39" w:rsidP="00F36F39">
      <w:pPr>
        <w:pStyle w:val="BodyTextFirstIndent"/>
        <w:ind w:firstLine="0"/>
        <w:rPr>
          <w:lang w:val="en-US"/>
        </w:rPr>
      </w:pPr>
      <w:r w:rsidRPr="00F36F39">
        <w:rPr>
          <w:noProof/>
          <w:lang w:val="en-US"/>
        </w:rPr>
        <w:drawing>
          <wp:inline distT="0" distB="0" distL="0" distR="0" wp14:anchorId="50EE9A8B" wp14:editId="3F0A7D9C">
            <wp:extent cx="6659880" cy="2089785"/>
            <wp:effectExtent l="0" t="0" r="762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stretch>
                      <a:fillRect/>
                    </a:stretch>
                  </pic:blipFill>
                  <pic:spPr>
                    <a:xfrm>
                      <a:off x="0" y="0"/>
                      <a:ext cx="6659880" cy="2089785"/>
                    </a:xfrm>
                    <a:prstGeom prst="rect">
                      <a:avLst/>
                    </a:prstGeom>
                  </pic:spPr>
                </pic:pic>
              </a:graphicData>
            </a:graphic>
          </wp:inline>
        </w:drawing>
      </w:r>
    </w:p>
    <w:p w14:paraId="57BCD1B8" w14:textId="769C15DB" w:rsidR="00D276FA" w:rsidRPr="00D276FA" w:rsidRDefault="00D276FA" w:rsidP="00D276FA">
      <w:pPr>
        <w:pStyle w:val="Caption"/>
        <w:rPr>
          <w:lang w:val="en-US"/>
        </w:rPr>
      </w:pPr>
      <w:bookmarkStart w:id="20" w:name="_Toc104737789"/>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3</w:t>
      </w:r>
      <w:r w:rsidR="00F8185A">
        <w:fldChar w:fldCharType="end"/>
      </w:r>
      <w:r>
        <w:rPr>
          <w:lang w:val="en-US"/>
        </w:rPr>
        <w:t xml:space="preserve">: </w:t>
      </w:r>
      <w:r w:rsidR="00330361">
        <w:rPr>
          <w:lang w:val="en-US"/>
        </w:rPr>
        <w:t xml:space="preserve">Kết quả tìm kiếm với </w:t>
      </w:r>
      <w:r w:rsidR="00330361">
        <w:t>Allintitle</w:t>
      </w:r>
      <w:bookmarkEnd w:id="20"/>
    </w:p>
    <w:p w14:paraId="767F997E" w14:textId="561C3873" w:rsidR="00A0483B" w:rsidRDefault="00750C96" w:rsidP="00A0483B">
      <w:pPr>
        <w:pStyle w:val="Heading2"/>
        <w:spacing w:line="360" w:lineRule="auto"/>
      </w:pPr>
      <w:bookmarkStart w:id="21" w:name="_Toc104737761"/>
      <w:r>
        <w:lastRenderedPageBreak/>
        <w:t xml:space="preserve">Toán tử </w:t>
      </w:r>
      <w:r w:rsidR="000A48DC">
        <w:t>“-“</w:t>
      </w:r>
      <w:bookmarkEnd w:id="21"/>
    </w:p>
    <w:p w14:paraId="13AE890B" w14:textId="6B06FF45" w:rsidR="000A48DC" w:rsidRDefault="000A48DC" w:rsidP="000A48DC">
      <w:pPr>
        <w:pStyle w:val="BodyText"/>
        <w:rPr>
          <w:lang w:val="en-US"/>
        </w:rPr>
      </w:pPr>
      <w:r>
        <w:rPr>
          <w:lang w:val="en-US"/>
        </w:rPr>
        <w:t>Toán tử - được dùng để loại bỏ một kết quả nào đó khỏi kết quả tìm kiếm của bạn. Lưu ý, bạn phải đặt dấu – sát từ khóa, không được có khoảng trắng.</w:t>
      </w:r>
    </w:p>
    <w:p w14:paraId="11E2769D" w14:textId="219DBF8D" w:rsidR="000A48DC" w:rsidRDefault="000A48DC" w:rsidP="000A48DC">
      <w:pPr>
        <w:pStyle w:val="BodyTextFirstIndent"/>
        <w:ind w:firstLine="0"/>
        <w:rPr>
          <w:lang w:val="en-US"/>
        </w:rPr>
      </w:pPr>
      <w:r>
        <w:rPr>
          <w:lang w:val="en-US"/>
        </w:rPr>
        <w:t>Cú pháp: -[Từ khóa cần loại bỏ]</w:t>
      </w:r>
    </w:p>
    <w:p w14:paraId="3BCA51C6" w14:textId="5B13FB2B" w:rsidR="000A48DC" w:rsidRDefault="000A48DC" w:rsidP="000A48DC">
      <w:pPr>
        <w:pStyle w:val="BodyTextFirstIndent"/>
        <w:ind w:firstLine="0"/>
        <w:rPr>
          <w:lang w:val="en-US"/>
        </w:rPr>
      </w:pPr>
      <w:r>
        <w:rPr>
          <w:lang w:val="en-US"/>
        </w:rPr>
        <w:t>VD: “</w:t>
      </w:r>
      <w:r w:rsidR="006A488D" w:rsidRPr="006A488D">
        <w:rPr>
          <w:lang w:val="en-US"/>
        </w:rPr>
        <w:t>màn hình giá rẻ -cellphones</w:t>
      </w:r>
      <w:r w:rsidR="006A488D">
        <w:rPr>
          <w:lang w:val="en-US"/>
        </w:rPr>
        <w:t>”</w:t>
      </w:r>
      <w:r w:rsidR="007A3DAF">
        <w:rPr>
          <w:lang w:val="en-US"/>
        </w:rPr>
        <w:t xml:space="preserve"> sẽ trả về những website nói về “màn hình giá rẻ và không có chữ cellphones”</w:t>
      </w:r>
    </w:p>
    <w:p w14:paraId="6F7662CD" w14:textId="77777777" w:rsidR="007A3DAF" w:rsidRDefault="007A3DAF" w:rsidP="007A3DAF">
      <w:pPr>
        <w:pStyle w:val="BodyTextFirstIndent"/>
        <w:keepNext/>
        <w:ind w:firstLine="0"/>
      </w:pPr>
      <w:r w:rsidRPr="007A3DAF">
        <w:rPr>
          <w:noProof/>
          <w:lang w:val="en-US"/>
        </w:rPr>
        <w:drawing>
          <wp:inline distT="0" distB="0" distL="0" distR="0" wp14:anchorId="44398604" wp14:editId="2C78E8B8">
            <wp:extent cx="6659880" cy="2983865"/>
            <wp:effectExtent l="0" t="0" r="7620" b="698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6659880" cy="2983865"/>
                    </a:xfrm>
                    <a:prstGeom prst="rect">
                      <a:avLst/>
                    </a:prstGeom>
                  </pic:spPr>
                </pic:pic>
              </a:graphicData>
            </a:graphic>
          </wp:inline>
        </w:drawing>
      </w:r>
    </w:p>
    <w:p w14:paraId="28978181" w14:textId="2A02E51C" w:rsidR="007A3DAF" w:rsidRPr="000A48DC" w:rsidRDefault="007A3DAF" w:rsidP="007A3DAF">
      <w:pPr>
        <w:pStyle w:val="Caption"/>
        <w:rPr>
          <w:lang w:val="en-US"/>
        </w:rPr>
      </w:pPr>
      <w:bookmarkStart w:id="22" w:name="_Toc104737790"/>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4</w:t>
      </w:r>
      <w:r w:rsidR="00F8185A">
        <w:fldChar w:fldCharType="end"/>
      </w:r>
      <w:r>
        <w:rPr>
          <w:lang w:val="en-US"/>
        </w:rPr>
        <w:t xml:space="preserve"> Kết quả tìm kiếm với với toán tử "-"</w:t>
      </w:r>
      <w:bookmarkEnd w:id="22"/>
    </w:p>
    <w:p w14:paraId="14A18B5C" w14:textId="6C590A14" w:rsidR="00FA300E" w:rsidRDefault="007E4D0B" w:rsidP="007E4D0B">
      <w:pPr>
        <w:pStyle w:val="Heading2"/>
        <w:spacing w:line="360" w:lineRule="auto"/>
      </w:pPr>
      <w:bookmarkStart w:id="23" w:name="_Toc104737762"/>
      <w:r>
        <w:t xml:space="preserve">Toán tử </w:t>
      </w:r>
      <w:r w:rsidR="00AA1DFA">
        <w:t>“#”</w:t>
      </w:r>
      <w:bookmarkEnd w:id="23"/>
    </w:p>
    <w:p w14:paraId="2EE48AFE" w14:textId="31B81A85" w:rsidR="00AA1DFA" w:rsidRDefault="00AA1DFA" w:rsidP="00AA1DFA">
      <w:pPr>
        <w:pStyle w:val="BodyText"/>
        <w:rPr>
          <w:lang w:val="en-US"/>
        </w:rPr>
      </w:pPr>
      <w:r>
        <w:rPr>
          <w:lang w:val="en-US"/>
        </w:rPr>
        <w:t xml:space="preserve">Toán tử “#” giúp tìm kiếm theo hashtag cụ thể, được giới thiệu cho </w:t>
      </w:r>
      <w:r w:rsidR="00EE5F79">
        <w:rPr>
          <w:lang w:val="en-US"/>
        </w:rPr>
        <w:t>Google+</w:t>
      </w:r>
    </w:p>
    <w:p w14:paraId="7EDE319C" w14:textId="2A65D4EA" w:rsidR="00EE5F79" w:rsidRDefault="00EE5F79" w:rsidP="00EE5F79">
      <w:pPr>
        <w:pStyle w:val="BodyTextFirstIndent"/>
        <w:ind w:firstLine="0"/>
        <w:rPr>
          <w:lang w:val="en-US"/>
        </w:rPr>
      </w:pPr>
      <w:r>
        <w:rPr>
          <w:lang w:val="en-US"/>
        </w:rPr>
        <w:t>Cú pháp: #[Từ</w:t>
      </w:r>
      <w:r w:rsidR="00904E99">
        <w:rPr>
          <w:lang w:val="en-US"/>
        </w:rPr>
        <w:t>\</w:t>
      </w:r>
    </w:p>
    <w:p w14:paraId="6C58EAFF" w14:textId="17D8ED3A" w:rsidR="00EE5F79" w:rsidRDefault="00EE5F79" w:rsidP="00EE5F79">
      <w:pPr>
        <w:pStyle w:val="BodyTextFirstIndent"/>
        <w:ind w:firstLine="0"/>
        <w:rPr>
          <w:lang w:val="en-US"/>
        </w:rPr>
      </w:pPr>
      <w:r>
        <w:rPr>
          <w:lang w:val="en-US"/>
        </w:rPr>
        <w:t>VD: “</w:t>
      </w:r>
      <w:r w:rsidRPr="00EE5F79">
        <w:rPr>
          <w:lang w:val="en-US"/>
        </w:rPr>
        <w:t>#throwbackthursday</w:t>
      </w:r>
      <w:r>
        <w:rPr>
          <w:lang w:val="en-US"/>
        </w:rPr>
        <w:t xml:space="preserve">” sẽ trả về kết quả có hastag là </w:t>
      </w:r>
      <w:r w:rsidRPr="00EE5F79">
        <w:rPr>
          <w:lang w:val="en-US"/>
        </w:rPr>
        <w:t>#throwbackthursday</w:t>
      </w:r>
      <w:r>
        <w:rPr>
          <w:lang w:val="en-US"/>
        </w:rPr>
        <w:t>.</w:t>
      </w:r>
    </w:p>
    <w:p w14:paraId="60116C5D" w14:textId="77777777" w:rsidR="00EE5F79" w:rsidRDefault="00EE5F79" w:rsidP="00EE5F79">
      <w:pPr>
        <w:pStyle w:val="BodyTextFirstIndent"/>
        <w:keepNext/>
        <w:ind w:firstLine="0"/>
      </w:pPr>
      <w:r w:rsidRPr="00EE5F79">
        <w:rPr>
          <w:b/>
          <w:bCs/>
          <w:noProof/>
          <w:lang w:val="en-US"/>
        </w:rPr>
        <w:drawing>
          <wp:inline distT="0" distB="0" distL="0" distR="0" wp14:anchorId="07D683D0" wp14:editId="46E6F55F">
            <wp:extent cx="6659880" cy="2383155"/>
            <wp:effectExtent l="0" t="0" r="762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stretch>
                      <a:fillRect/>
                    </a:stretch>
                  </pic:blipFill>
                  <pic:spPr>
                    <a:xfrm>
                      <a:off x="0" y="0"/>
                      <a:ext cx="6659880" cy="2383155"/>
                    </a:xfrm>
                    <a:prstGeom prst="rect">
                      <a:avLst/>
                    </a:prstGeom>
                  </pic:spPr>
                </pic:pic>
              </a:graphicData>
            </a:graphic>
          </wp:inline>
        </w:drawing>
      </w:r>
    </w:p>
    <w:p w14:paraId="78117E24" w14:textId="333AE02C" w:rsidR="00EE5F79" w:rsidRPr="00EE5F79" w:rsidRDefault="00EE5F79" w:rsidP="00EE5F79">
      <w:pPr>
        <w:pStyle w:val="Caption"/>
        <w:rPr>
          <w:b/>
          <w:bCs w:val="0"/>
          <w:lang w:val="en-US"/>
        </w:rPr>
      </w:pPr>
      <w:bookmarkStart w:id="24" w:name="_Toc104737791"/>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5</w:t>
      </w:r>
      <w:r w:rsidR="00F8185A">
        <w:fldChar w:fldCharType="end"/>
      </w:r>
      <w:r>
        <w:rPr>
          <w:lang w:val="en-US"/>
        </w:rPr>
        <w:t xml:space="preserve"> Kết quả với toán tử "#"</w:t>
      </w:r>
      <w:bookmarkEnd w:id="24"/>
    </w:p>
    <w:p w14:paraId="728C70A7" w14:textId="77777777" w:rsidR="007A3DAF" w:rsidRPr="007A3DAF" w:rsidRDefault="007A3DAF" w:rsidP="007A3DAF">
      <w:pPr>
        <w:pStyle w:val="BodyText"/>
        <w:rPr>
          <w:lang w:val="en-US"/>
        </w:rPr>
      </w:pPr>
    </w:p>
    <w:p w14:paraId="0AAC1A18" w14:textId="21F35D4C" w:rsidR="00775D7C" w:rsidRDefault="00FA300E" w:rsidP="007E4D0B">
      <w:pPr>
        <w:pStyle w:val="Heading2"/>
        <w:spacing w:line="360" w:lineRule="auto"/>
      </w:pPr>
      <w:bookmarkStart w:id="25" w:name="_Toc104737763"/>
      <w:r>
        <w:t xml:space="preserve">Toán </w:t>
      </w:r>
      <w:r w:rsidR="00D010AD">
        <w:t>tử “..”</w:t>
      </w:r>
      <w:bookmarkEnd w:id="25"/>
    </w:p>
    <w:p w14:paraId="104EEF73" w14:textId="38363F13" w:rsidR="00D010AD" w:rsidRDefault="00D010AD" w:rsidP="00D010AD">
      <w:pPr>
        <w:pStyle w:val="BodyText"/>
        <w:rPr>
          <w:lang w:val="en-US"/>
        </w:rPr>
      </w:pPr>
      <w:r>
        <w:rPr>
          <w:lang w:val="en-US"/>
        </w:rPr>
        <w:t>Toán tử “..” được dùng để tìm các kết quả có khoảng cách giữa các con số mà chúng ta cần tìm.</w:t>
      </w:r>
    </w:p>
    <w:p w14:paraId="141E839D" w14:textId="12497D34" w:rsidR="00D010AD" w:rsidRDefault="00D010AD" w:rsidP="00D010AD">
      <w:pPr>
        <w:pStyle w:val="BodyTextFirstIndent"/>
        <w:ind w:firstLine="0"/>
        <w:rPr>
          <w:lang w:val="en-US"/>
        </w:rPr>
      </w:pPr>
      <w:r>
        <w:rPr>
          <w:lang w:val="en-US"/>
        </w:rPr>
        <w:t>Cú pháp: [Số bắt đầu]..[Số kết thúc]</w:t>
      </w:r>
    </w:p>
    <w:p w14:paraId="2854FEF8" w14:textId="30F43D65" w:rsidR="00D010AD" w:rsidRDefault="00C14197" w:rsidP="00D010AD">
      <w:pPr>
        <w:pStyle w:val="BodyTextFirstIndent"/>
        <w:ind w:firstLine="0"/>
        <w:rPr>
          <w:lang w:val="en-US"/>
        </w:rPr>
      </w:pPr>
      <w:r w:rsidRPr="00E248F3">
        <w:rPr>
          <w:noProof/>
          <w:lang w:val="en-US"/>
        </w:rPr>
        <w:drawing>
          <wp:anchor distT="0" distB="0" distL="114300" distR="114300" simplePos="0" relativeHeight="251659264" behindDoc="1" locked="0" layoutInCell="1" allowOverlap="1" wp14:anchorId="7490BC80" wp14:editId="4D4A2D2A">
            <wp:simplePos x="0" y="0"/>
            <wp:positionH relativeFrom="margin">
              <wp:posOffset>-182245</wp:posOffset>
            </wp:positionH>
            <wp:positionV relativeFrom="paragraph">
              <wp:posOffset>562610</wp:posOffset>
            </wp:positionV>
            <wp:extent cx="6967220" cy="1869440"/>
            <wp:effectExtent l="0" t="0" r="5080" b="0"/>
            <wp:wrapTight wrapText="bothSides">
              <wp:wrapPolygon edited="0">
                <wp:start x="0" y="0"/>
                <wp:lineTo x="0" y="21351"/>
                <wp:lineTo x="21557" y="21351"/>
                <wp:lineTo x="21557"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67220" cy="1869440"/>
                    </a:xfrm>
                    <a:prstGeom prst="rect">
                      <a:avLst/>
                    </a:prstGeom>
                  </pic:spPr>
                </pic:pic>
              </a:graphicData>
            </a:graphic>
            <wp14:sizeRelH relativeFrom="margin">
              <wp14:pctWidth>0</wp14:pctWidth>
            </wp14:sizeRelH>
            <wp14:sizeRelV relativeFrom="margin">
              <wp14:pctHeight>0</wp14:pctHeight>
            </wp14:sizeRelV>
          </wp:anchor>
        </w:drawing>
      </w:r>
      <w:r w:rsidR="00D010AD">
        <w:rPr>
          <w:lang w:val="en-US"/>
        </w:rPr>
        <w:t>VD: “Việc làm lương $200..$1000”</w:t>
      </w:r>
      <w:r w:rsidR="00A73878">
        <w:rPr>
          <w:lang w:val="en-US"/>
        </w:rPr>
        <w:t xml:space="preserve"> sẽ trả về những website đăng việc làm có mức lương từ $200 đến $1000</w:t>
      </w:r>
    </w:p>
    <w:p w14:paraId="4AFD8923" w14:textId="2218EACB" w:rsidR="00E248F3" w:rsidRDefault="00E248F3" w:rsidP="00E248F3">
      <w:pPr>
        <w:pStyle w:val="BodyTextFirstIndent"/>
        <w:keepNext/>
        <w:ind w:firstLine="0"/>
      </w:pPr>
    </w:p>
    <w:p w14:paraId="3C857102" w14:textId="402CCEB5" w:rsidR="00E248F3" w:rsidRPr="00D010AD" w:rsidRDefault="00E248F3" w:rsidP="00E248F3">
      <w:pPr>
        <w:pStyle w:val="Caption"/>
        <w:rPr>
          <w:lang w:val="en-US"/>
        </w:rPr>
      </w:pPr>
      <w:bookmarkStart w:id="26" w:name="_Toc104737792"/>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6</w:t>
      </w:r>
      <w:r w:rsidR="00F8185A">
        <w:fldChar w:fldCharType="end"/>
      </w:r>
      <w:r>
        <w:rPr>
          <w:lang w:val="en-US"/>
        </w:rPr>
        <w:t xml:space="preserve"> Kết quả tìm kiếm với toán tử ".."</w:t>
      </w:r>
      <w:bookmarkEnd w:id="26"/>
    </w:p>
    <w:p w14:paraId="60D71DD2" w14:textId="129759A7" w:rsidR="00775D7C" w:rsidRDefault="00775D7C" w:rsidP="007E4D0B">
      <w:pPr>
        <w:pStyle w:val="Heading2"/>
        <w:spacing w:line="360" w:lineRule="auto"/>
      </w:pPr>
      <w:r>
        <w:t xml:space="preserve"> </w:t>
      </w:r>
      <w:bookmarkStart w:id="27" w:name="_Toc104737764"/>
      <w:r w:rsidR="007013AF">
        <w:t>Toán tử “OR”</w:t>
      </w:r>
      <w:bookmarkEnd w:id="27"/>
    </w:p>
    <w:p w14:paraId="535704BA" w14:textId="02E8482C" w:rsidR="007013AF" w:rsidRDefault="007013AF" w:rsidP="007013AF">
      <w:pPr>
        <w:pStyle w:val="BodyText"/>
        <w:rPr>
          <w:rFonts w:ascii="Cambria" w:hAnsi="Cambria"/>
          <w:color w:val="333333"/>
          <w:shd w:val="clear" w:color="auto" w:fill="FFFFFF"/>
          <w:lang w:val="en-US"/>
        </w:rPr>
      </w:pPr>
      <w:r>
        <w:rPr>
          <w:lang w:val="en-US"/>
        </w:rPr>
        <w:t xml:space="preserve">Toán tử “OR” hoặc dấu </w:t>
      </w:r>
      <w:r w:rsidR="009B65ED">
        <w:rPr>
          <w:rFonts w:ascii="Merriweather" w:hAnsi="Merriweather"/>
          <w:color w:val="333333"/>
          <w:shd w:val="clear" w:color="auto" w:fill="FFFFFF"/>
        </w:rPr>
        <w:t>|</w:t>
      </w:r>
      <w:r w:rsidR="009B65ED">
        <w:rPr>
          <w:rFonts w:ascii="Merriweather" w:hAnsi="Merriweather"/>
          <w:color w:val="333333"/>
          <w:shd w:val="clear" w:color="auto" w:fill="FFFFFF"/>
          <w:lang w:val="en-US"/>
        </w:rPr>
        <w:t xml:space="preserve"> </w:t>
      </w:r>
      <w:r w:rsidR="009B65ED">
        <w:rPr>
          <w:rFonts w:ascii="Cambria" w:hAnsi="Cambria"/>
          <w:color w:val="333333"/>
          <w:shd w:val="clear" w:color="auto" w:fill="FFFFFF"/>
          <w:lang w:val="en-US"/>
        </w:rPr>
        <w:t xml:space="preserve">được dùng để thay thế giữa hai từ khóa. Dấu </w:t>
      </w:r>
      <w:r w:rsidR="009B65ED">
        <w:rPr>
          <w:lang w:val="en-US"/>
        </w:rPr>
        <w:t xml:space="preserve"> </w:t>
      </w:r>
      <w:r w:rsidR="009B65ED">
        <w:rPr>
          <w:rFonts w:ascii="Merriweather" w:hAnsi="Merriweather"/>
          <w:color w:val="333333"/>
          <w:shd w:val="clear" w:color="auto" w:fill="FFFFFF"/>
        </w:rPr>
        <w:t>|</w:t>
      </w:r>
      <w:r w:rsidR="00275123">
        <w:rPr>
          <w:rFonts w:ascii="Merriweather" w:hAnsi="Merriweather"/>
          <w:color w:val="333333"/>
          <w:shd w:val="clear" w:color="auto" w:fill="FFFFFF"/>
          <w:lang w:val="en-US"/>
        </w:rPr>
        <w:t xml:space="preserve"> </w:t>
      </w:r>
      <w:r w:rsidR="00275123">
        <w:rPr>
          <w:rFonts w:ascii="Cambria" w:hAnsi="Cambria"/>
          <w:color w:val="333333"/>
          <w:shd w:val="clear" w:color="auto" w:fill="FFFFFF"/>
          <w:lang w:val="en-US"/>
        </w:rPr>
        <w:t>được đặt ở giữa hai từ khóa</w:t>
      </w:r>
    </w:p>
    <w:p w14:paraId="24256A79" w14:textId="56C20C0B" w:rsidR="00275123" w:rsidRDefault="00275123" w:rsidP="00275123">
      <w:pPr>
        <w:pStyle w:val="BodyTextFirstIndent"/>
        <w:ind w:firstLine="0"/>
        <w:rPr>
          <w:lang w:val="en-US"/>
        </w:rPr>
      </w:pPr>
      <w:r>
        <w:rPr>
          <w:lang w:val="en-US"/>
        </w:rPr>
        <w:t>Cú pháp: [Từ khóa một t][Từ khóa hai]</w:t>
      </w:r>
    </w:p>
    <w:p w14:paraId="6D54ECC4" w14:textId="17D0EE7C" w:rsidR="00041056" w:rsidRDefault="00041056" w:rsidP="00275123">
      <w:pPr>
        <w:pStyle w:val="BodyTextFirstIndent"/>
        <w:ind w:firstLine="0"/>
        <w:rPr>
          <w:color w:val="333333"/>
          <w:shd w:val="clear" w:color="auto" w:fill="FFFFFF"/>
          <w:lang w:val="en-US"/>
        </w:rPr>
      </w:pPr>
      <w:r>
        <w:rPr>
          <w:lang w:val="en-US"/>
        </w:rPr>
        <w:t>VD: “</w:t>
      </w:r>
      <w:r w:rsidRPr="00041056">
        <w:rPr>
          <w:lang w:val="en-US"/>
        </w:rPr>
        <w:t>Du lịch Mỹ</w:t>
      </w:r>
      <w:r w:rsidRPr="00041056">
        <w:rPr>
          <w:color w:val="333333"/>
          <w:shd w:val="clear" w:color="auto" w:fill="FFFFFF"/>
        </w:rPr>
        <w:t>|</w:t>
      </w:r>
      <w:r w:rsidRPr="00041056">
        <w:rPr>
          <w:color w:val="333333"/>
          <w:shd w:val="clear" w:color="auto" w:fill="FFFFFF"/>
          <w:lang w:val="en-US"/>
        </w:rPr>
        <w:t>Hoa Kỳ</w:t>
      </w:r>
      <w:r>
        <w:rPr>
          <w:color w:val="333333"/>
          <w:shd w:val="clear" w:color="auto" w:fill="FFFFFF"/>
          <w:lang w:val="en-US"/>
        </w:rPr>
        <w:t>” sẽ trả về những website có chứa nội dung về “Du lịch Mỹ” hoặc “Du lịch Hoa Kỳ”.</w:t>
      </w:r>
    </w:p>
    <w:p w14:paraId="7F365014" w14:textId="77777777" w:rsidR="00A73720" w:rsidRDefault="00A73720" w:rsidP="00A73720">
      <w:pPr>
        <w:pStyle w:val="BodyTextFirstIndent"/>
        <w:keepNext/>
        <w:ind w:firstLine="0"/>
      </w:pPr>
      <w:r w:rsidRPr="00A73720">
        <w:rPr>
          <w:noProof/>
          <w:lang w:val="en-US"/>
        </w:rPr>
        <w:drawing>
          <wp:inline distT="0" distB="0" distL="0" distR="0" wp14:anchorId="55D02FB9" wp14:editId="3214F4C0">
            <wp:extent cx="6659880" cy="2598420"/>
            <wp:effectExtent l="0" t="0" r="762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6659880" cy="2598420"/>
                    </a:xfrm>
                    <a:prstGeom prst="rect">
                      <a:avLst/>
                    </a:prstGeom>
                  </pic:spPr>
                </pic:pic>
              </a:graphicData>
            </a:graphic>
          </wp:inline>
        </w:drawing>
      </w:r>
    </w:p>
    <w:p w14:paraId="4559D1DB" w14:textId="6C704F90" w:rsidR="00A73720" w:rsidRPr="00A73720" w:rsidRDefault="00A73720" w:rsidP="00A73720">
      <w:pPr>
        <w:pStyle w:val="Caption"/>
        <w:rPr>
          <w:lang w:val="en-US"/>
        </w:rPr>
      </w:pPr>
      <w:bookmarkStart w:id="28" w:name="_Toc104737793"/>
      <w:r w:rsidRPr="00A73720">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7</w:t>
      </w:r>
      <w:r w:rsidR="00F8185A">
        <w:fldChar w:fldCharType="end"/>
      </w:r>
      <w:r w:rsidRPr="00A73720">
        <w:rPr>
          <w:lang w:val="en-US"/>
        </w:rPr>
        <w:t xml:space="preserve"> Kết quả với toán tử "OR</w:t>
      </w:r>
      <w:bookmarkEnd w:id="28"/>
    </w:p>
    <w:p w14:paraId="51848A6F" w14:textId="4231F015" w:rsidR="00D276FA" w:rsidRDefault="00A73720" w:rsidP="00D276FA">
      <w:pPr>
        <w:pStyle w:val="Heading2"/>
        <w:spacing w:line="360" w:lineRule="auto"/>
      </w:pPr>
      <w:bookmarkStart w:id="29" w:name="_Toc104737765"/>
      <w:r>
        <w:lastRenderedPageBreak/>
        <w:t>Toán tử “site”</w:t>
      </w:r>
      <w:bookmarkEnd w:id="29"/>
    </w:p>
    <w:p w14:paraId="10D4402E" w14:textId="091236CE" w:rsidR="00A73720" w:rsidRDefault="00A73720" w:rsidP="00A73720">
      <w:pPr>
        <w:pStyle w:val="BodyText"/>
        <w:rPr>
          <w:lang w:val="en-US"/>
        </w:rPr>
      </w:pPr>
      <w:r>
        <w:rPr>
          <w:lang w:val="en-US"/>
        </w:rPr>
        <w:t>Toán tử “site” dùng để tìm tất cả các trang thuộc một trang web nào đó đã được google phân loại và đánh giá</w:t>
      </w:r>
    </w:p>
    <w:p w14:paraId="1ACD34E3" w14:textId="47BFF711" w:rsidR="00A73720" w:rsidRDefault="00A73720" w:rsidP="00A73720">
      <w:pPr>
        <w:pStyle w:val="BodyTextFirstIndent"/>
        <w:ind w:firstLine="0"/>
        <w:rPr>
          <w:lang w:val="en-US"/>
        </w:rPr>
      </w:pPr>
      <w:r>
        <w:rPr>
          <w:lang w:val="en-US"/>
        </w:rPr>
        <w:t>Cú pháp: site[Tên miền]</w:t>
      </w:r>
    </w:p>
    <w:p w14:paraId="2A761314" w14:textId="5D2CAAE1" w:rsidR="00155201" w:rsidRDefault="00155201" w:rsidP="00A73720">
      <w:pPr>
        <w:pStyle w:val="BodyTextFirstIndent"/>
        <w:ind w:firstLine="0"/>
        <w:rPr>
          <w:lang w:val="en-US"/>
        </w:rPr>
      </w:pPr>
      <w:r>
        <w:rPr>
          <w:lang w:val="en-US"/>
        </w:rPr>
        <w:t>VD: “site”funix.edu.vn” dùng để tìm tất cả các trang của website funix.edu.vn.</w:t>
      </w:r>
    </w:p>
    <w:p w14:paraId="799ED044" w14:textId="77777777" w:rsidR="00155201" w:rsidRDefault="00155201" w:rsidP="00155201">
      <w:pPr>
        <w:pStyle w:val="BodyTextFirstIndent"/>
        <w:keepNext/>
        <w:ind w:firstLine="0"/>
      </w:pPr>
      <w:r w:rsidRPr="00155201">
        <w:rPr>
          <w:noProof/>
          <w:lang w:val="en-US"/>
        </w:rPr>
        <w:drawing>
          <wp:inline distT="0" distB="0" distL="0" distR="0" wp14:anchorId="4880C646" wp14:editId="4143CA14">
            <wp:extent cx="6659880" cy="3045460"/>
            <wp:effectExtent l="0" t="0" r="762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6659880" cy="3045460"/>
                    </a:xfrm>
                    <a:prstGeom prst="rect">
                      <a:avLst/>
                    </a:prstGeom>
                  </pic:spPr>
                </pic:pic>
              </a:graphicData>
            </a:graphic>
          </wp:inline>
        </w:drawing>
      </w:r>
    </w:p>
    <w:p w14:paraId="15A474EC" w14:textId="6D99577E" w:rsidR="00155201" w:rsidRPr="00A73720" w:rsidRDefault="00155201" w:rsidP="00155201">
      <w:pPr>
        <w:pStyle w:val="Caption"/>
        <w:rPr>
          <w:lang w:val="en-US"/>
        </w:rPr>
      </w:pPr>
      <w:bookmarkStart w:id="30" w:name="_Toc104737794"/>
      <w:r>
        <w:t xml:space="preserve">Hình </w:t>
      </w:r>
      <w:r w:rsidR="00F8185A">
        <w:fldChar w:fldCharType="begin"/>
      </w:r>
      <w:r w:rsidR="00F8185A">
        <w:instrText xml:space="preserve"> STYLEREF 1 \s </w:instrText>
      </w:r>
      <w:r w:rsidR="00F8185A">
        <w:fldChar w:fldCharType="separate"/>
      </w:r>
      <w:r w:rsidR="00276CDE">
        <w:rPr>
          <w:noProof/>
        </w:rPr>
        <w:t>1</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8</w:t>
      </w:r>
      <w:r w:rsidR="00F8185A">
        <w:fldChar w:fldCharType="end"/>
      </w:r>
      <w:r>
        <w:rPr>
          <w:lang w:val="en-US"/>
        </w:rPr>
        <w:t xml:space="preserve"> Kết quả tìm kiếm với toán tử "site.</w:t>
      </w:r>
      <w:bookmarkEnd w:id="30"/>
    </w:p>
    <w:p w14:paraId="6B710609" w14:textId="77777777" w:rsidR="00775D7C" w:rsidRPr="00775D7C" w:rsidRDefault="00775D7C" w:rsidP="00775D7C">
      <w:pPr>
        <w:pStyle w:val="BodyText"/>
        <w:rPr>
          <w:lang w:val="en-US"/>
        </w:rPr>
      </w:pPr>
    </w:p>
    <w:p w14:paraId="3E8913A1" w14:textId="77777777" w:rsidR="00775D7C" w:rsidRPr="00775D7C" w:rsidRDefault="00775D7C" w:rsidP="00775D7C">
      <w:pPr>
        <w:pStyle w:val="BodyText"/>
        <w:rPr>
          <w:lang w:val="en-US"/>
        </w:rPr>
      </w:pPr>
    </w:p>
    <w:p w14:paraId="79B00FC0" w14:textId="77777777" w:rsidR="00775D7C" w:rsidRPr="00775D7C" w:rsidRDefault="00775D7C" w:rsidP="00775D7C">
      <w:pPr>
        <w:pStyle w:val="BodyText"/>
        <w:rPr>
          <w:lang w:val="en-US"/>
        </w:rPr>
      </w:pPr>
    </w:p>
    <w:p w14:paraId="1297F8ED" w14:textId="77777777" w:rsidR="00775D7C" w:rsidRPr="00775D7C" w:rsidRDefault="00775D7C" w:rsidP="00775D7C">
      <w:pPr>
        <w:pStyle w:val="BodyText"/>
        <w:rPr>
          <w:lang w:val="en-US"/>
        </w:rPr>
      </w:pPr>
    </w:p>
    <w:p w14:paraId="08E15DA4" w14:textId="6ABCF04C" w:rsidR="00775D7C" w:rsidRDefault="00775D7C" w:rsidP="00775D7C">
      <w:pPr>
        <w:pStyle w:val="BodyText"/>
        <w:rPr>
          <w:lang w:val="en-US"/>
        </w:rPr>
      </w:pPr>
      <w:r>
        <w:rPr>
          <w:lang w:val="en-US"/>
        </w:rPr>
        <w:t>Dádsadadsadasdad</w:t>
      </w:r>
    </w:p>
    <w:p w14:paraId="6AF13939" w14:textId="77777777" w:rsidR="00775D7C" w:rsidRPr="00775D7C" w:rsidRDefault="00775D7C" w:rsidP="00775D7C">
      <w:pPr>
        <w:pStyle w:val="BodyTextFirstIndent"/>
        <w:ind w:firstLine="0"/>
        <w:rPr>
          <w:lang w:val="en-US"/>
        </w:rPr>
      </w:pPr>
    </w:p>
    <w:p w14:paraId="08E6A7F4" w14:textId="77777777" w:rsidR="00750C96" w:rsidRPr="00750C96" w:rsidRDefault="00750C96" w:rsidP="00750C96">
      <w:pPr>
        <w:pStyle w:val="BodyText"/>
        <w:rPr>
          <w:lang w:val="en-US"/>
        </w:rPr>
      </w:pPr>
    </w:p>
    <w:p w14:paraId="14E13720" w14:textId="712185B0" w:rsidR="00750C96" w:rsidRDefault="00750C96" w:rsidP="00750C96">
      <w:pPr>
        <w:pStyle w:val="BodyText"/>
        <w:rPr>
          <w:lang w:val="en-US"/>
        </w:rPr>
      </w:pPr>
    </w:p>
    <w:p w14:paraId="3C3F2E6C" w14:textId="77777777" w:rsidR="00750C96" w:rsidRPr="00750C96" w:rsidRDefault="00750C96" w:rsidP="00750C96">
      <w:pPr>
        <w:pStyle w:val="BodyTextFirstIndent"/>
        <w:rPr>
          <w:lang w:val="en-US"/>
        </w:rPr>
      </w:pPr>
    </w:p>
    <w:p w14:paraId="6F1B0588" w14:textId="7AB01BD4" w:rsidR="00750C96" w:rsidRDefault="00750C96" w:rsidP="00750C96">
      <w:pPr>
        <w:pStyle w:val="BodyText"/>
        <w:rPr>
          <w:lang w:val="en-US"/>
        </w:rPr>
      </w:pPr>
    </w:p>
    <w:p w14:paraId="51289AA9" w14:textId="77777777" w:rsidR="00750C96" w:rsidRPr="00750C96" w:rsidRDefault="00750C96" w:rsidP="00750C96">
      <w:pPr>
        <w:pStyle w:val="BodyTextFirstIndent"/>
        <w:rPr>
          <w:lang w:val="en-US"/>
        </w:rPr>
      </w:pPr>
    </w:p>
    <w:p w14:paraId="7DDFC0E0" w14:textId="77777777" w:rsidR="00AD2C63" w:rsidRPr="00AD2C63" w:rsidRDefault="00AD2C63" w:rsidP="00AD2C63">
      <w:pPr>
        <w:pStyle w:val="BodyText"/>
        <w:rPr>
          <w:lang w:val="en-US"/>
        </w:rPr>
      </w:pPr>
    </w:p>
    <w:p w14:paraId="69B9AE20" w14:textId="77777777" w:rsidR="00AD2C63" w:rsidRPr="00AD2C63" w:rsidRDefault="00AD2C63" w:rsidP="00AD2C63">
      <w:pPr>
        <w:pStyle w:val="BodyText"/>
        <w:rPr>
          <w:lang w:val="en-US"/>
        </w:rPr>
      </w:pPr>
    </w:p>
    <w:p w14:paraId="399651BA" w14:textId="77777777" w:rsidR="00750C96" w:rsidRDefault="00750C96">
      <w:pPr>
        <w:spacing w:line="240" w:lineRule="auto"/>
        <w:jc w:val="left"/>
        <w:rPr>
          <w:rFonts w:eastAsia="Times New Roman" w:cs="Arial"/>
          <w:bCs/>
          <w:spacing w:val="-4"/>
          <w:kern w:val="32"/>
          <w:sz w:val="32"/>
          <w:szCs w:val="32"/>
          <w:lang w:val="en-US"/>
        </w:rPr>
      </w:pPr>
      <w:r>
        <w:rPr>
          <w:b/>
          <w:spacing w:val="-4"/>
        </w:rPr>
        <w:br w:type="page"/>
      </w:r>
    </w:p>
    <w:p w14:paraId="2A7C13E8" w14:textId="1FA5E303" w:rsidR="00A0483B" w:rsidRDefault="00A0483B" w:rsidP="00A0483B">
      <w:pPr>
        <w:pStyle w:val="Heading1"/>
        <w:spacing w:line="360" w:lineRule="auto"/>
        <w:rPr>
          <w:rFonts w:cs="Times New Roman"/>
        </w:rPr>
      </w:pPr>
      <w:bookmarkStart w:id="31" w:name="_Toc104737766"/>
      <w:r>
        <w:rPr>
          <w:b w:val="0"/>
          <w:spacing w:val="-4"/>
        </w:rPr>
        <w:lastRenderedPageBreak/>
        <w:t xml:space="preserve">TÌM KIẾM </w:t>
      </w:r>
      <w:r>
        <w:rPr>
          <w:rFonts w:cs="Times New Roman"/>
        </w:rPr>
        <w:t>NHANH THEO DANH MỤC</w:t>
      </w:r>
      <w:bookmarkEnd w:id="31"/>
    </w:p>
    <w:p w14:paraId="3A02A0F0" w14:textId="129BB9C7" w:rsidR="00904E99" w:rsidRDefault="00904E99" w:rsidP="00904E99">
      <w:pPr>
        <w:pStyle w:val="BodyText"/>
        <w:ind w:left="400"/>
        <w:rPr>
          <w:rFonts w:eastAsia="Times New Roman" w:cs="Arial"/>
          <w:bCs/>
          <w:spacing w:val="-4"/>
          <w:kern w:val="32"/>
          <w:sz w:val="32"/>
          <w:szCs w:val="32"/>
          <w:lang w:val="en-US"/>
        </w:rPr>
      </w:pPr>
      <w:r>
        <w:rPr>
          <w:rFonts w:eastAsia="Times New Roman" w:cs="Arial"/>
          <w:bCs/>
          <w:spacing w:val="-4"/>
          <w:kern w:val="32"/>
          <w:sz w:val="32"/>
          <w:szCs w:val="32"/>
          <w:lang w:val="en-US"/>
        </w:rPr>
        <w:t>Đối với nhiều tìm kiếm, Google sẽ thực hiện công việc cho bạn và hiển thị câu trả lời cho câu hỏi của bạn trong kết quả tìm kiếm. Một số tính năng, như thông tin về các đội thể thao, không có sẵn tại tất cả các khu vực. Tuy nhiên bạn có thể thử tìm kiếm các thông tin nhanh này nhé. Nó sẽ giúp cho bạn có thêm rất nhiều thông tin một cách nhanh chóng</w:t>
      </w:r>
    </w:p>
    <w:p w14:paraId="7B32CE79" w14:textId="77777777" w:rsidR="00904E99" w:rsidRPr="00904E99" w:rsidRDefault="00904E99" w:rsidP="00904E99">
      <w:pPr>
        <w:pStyle w:val="BodyTextFirstIndent"/>
        <w:ind w:firstLine="0"/>
        <w:rPr>
          <w:lang w:val="en-US"/>
        </w:rPr>
      </w:pPr>
    </w:p>
    <w:p w14:paraId="586E4DCE" w14:textId="361B1CF8" w:rsidR="00A0483B" w:rsidRDefault="00A0483B" w:rsidP="00A0483B">
      <w:pPr>
        <w:pStyle w:val="Heading2"/>
        <w:rPr>
          <w:rFonts w:cs="Times New Roman"/>
        </w:rPr>
      </w:pPr>
      <w:bookmarkStart w:id="32" w:name="_Toc104737767"/>
      <w:r w:rsidRPr="00A0483B">
        <w:rPr>
          <w:rFonts w:cs="Times New Roman" w:hint="eastAsia"/>
        </w:rPr>
        <w:t>T</w:t>
      </w:r>
      <w:r>
        <w:rPr>
          <w:rFonts w:cs="Times New Roman"/>
        </w:rPr>
        <w:t>hời tiết</w:t>
      </w:r>
      <w:bookmarkEnd w:id="32"/>
    </w:p>
    <w:p w14:paraId="49333999" w14:textId="0E8E7947" w:rsidR="00A0483B" w:rsidRDefault="00904E99" w:rsidP="00A0483B">
      <w:pPr>
        <w:pStyle w:val="BodyText"/>
        <w:rPr>
          <w:lang w:val="en-US"/>
        </w:rPr>
      </w:pPr>
      <w:r>
        <w:rPr>
          <w:lang w:val="en-US"/>
        </w:rPr>
        <w:t xml:space="preserve">Bạn có thể nhập “weather” để xem nhiệt độ hiện tại và dự báo thời tiết trong tuần tại khu vực bạn đang ở </w:t>
      </w:r>
      <w:r w:rsidR="009508A6">
        <w:rPr>
          <w:lang w:val="en-US"/>
        </w:rPr>
        <w:t>ngay trong ô tìm kiếm. Nếu bạn muốn xem thời tiết tại khu vực khác bạn chỉ cần nhập “weather [Địa điểm bạn muốn xem thời tiết].”</w:t>
      </w:r>
    </w:p>
    <w:p w14:paraId="35F44F9C" w14:textId="050FA238" w:rsidR="009508A6" w:rsidRPr="009508A6" w:rsidRDefault="009508A6" w:rsidP="009508A6">
      <w:pPr>
        <w:pStyle w:val="BodyTextFirstIndent"/>
        <w:rPr>
          <w:lang w:val="en-US"/>
        </w:rPr>
      </w:pPr>
      <w:r>
        <w:rPr>
          <w:lang w:val="en-US"/>
        </w:rPr>
        <w:t>VD: “weather Huế” google sẽ hiển thị thông tin thời tiết tại Huế</w:t>
      </w:r>
    </w:p>
    <w:p w14:paraId="00E1C4BA" w14:textId="77777777" w:rsidR="00FF4D1B" w:rsidRDefault="00FF4D1B" w:rsidP="00FF4D1B">
      <w:pPr>
        <w:pStyle w:val="BodyTextFirstIndent"/>
        <w:keepNext/>
        <w:jc w:val="center"/>
      </w:pPr>
      <w:r>
        <w:rPr>
          <w:noProof/>
          <w:lang w:val="en-US"/>
        </w:rPr>
        <w:drawing>
          <wp:inline distT="0" distB="0" distL="0" distR="0" wp14:anchorId="6516B690" wp14:editId="5FEAFB0B">
            <wp:extent cx="4686954" cy="264562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954" cy="2645623"/>
                    </a:xfrm>
                    <a:prstGeom prst="rect">
                      <a:avLst/>
                    </a:prstGeom>
                  </pic:spPr>
                </pic:pic>
              </a:graphicData>
            </a:graphic>
          </wp:inline>
        </w:drawing>
      </w:r>
    </w:p>
    <w:p w14:paraId="4F87B8DD" w14:textId="6305C171" w:rsidR="00FF4D1B" w:rsidRPr="00FF4D1B" w:rsidRDefault="00FF4D1B" w:rsidP="00FF4D1B">
      <w:pPr>
        <w:pStyle w:val="Caption"/>
      </w:pPr>
      <w:bookmarkStart w:id="33" w:name="_Toc104737795"/>
      <w:r>
        <w:t xml:space="preserve">Hình </w:t>
      </w:r>
      <w:r w:rsidR="00F8185A">
        <w:fldChar w:fldCharType="begin"/>
      </w:r>
      <w:r w:rsidR="00F8185A">
        <w:instrText xml:space="preserve"> STYLEREF 1 \s </w:instrText>
      </w:r>
      <w:r w:rsidR="00F8185A">
        <w:fldChar w:fldCharType="separate"/>
      </w:r>
      <w:r w:rsidR="00276CDE">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1</w:t>
      </w:r>
      <w:r w:rsidR="00F8185A">
        <w:fldChar w:fldCharType="end"/>
      </w:r>
      <w:r w:rsidRPr="00FF4D1B">
        <w:t>: Kết quả tìm kiếm</w:t>
      </w:r>
      <w:r w:rsidR="00CB7145">
        <w:rPr>
          <w:lang w:val="en-US"/>
        </w:rPr>
        <w:t xml:space="preserve"> với</w:t>
      </w:r>
      <w:r w:rsidRPr="00FF4D1B">
        <w:t xml:space="preserve"> thời tiết</w:t>
      </w:r>
      <w:bookmarkEnd w:id="33"/>
    </w:p>
    <w:p w14:paraId="1452E13A" w14:textId="4A97188E" w:rsidR="00AA5294" w:rsidRDefault="00A0483B" w:rsidP="00C14197">
      <w:pPr>
        <w:pStyle w:val="Heading2"/>
        <w:rPr>
          <w:rFonts w:cs="Times New Roman"/>
        </w:rPr>
      </w:pPr>
      <w:bookmarkStart w:id="34" w:name="_Toc104737768"/>
      <w:r>
        <w:rPr>
          <w:rFonts w:hint="eastAsia"/>
        </w:rPr>
        <w:t>T</w:t>
      </w:r>
      <w:r>
        <w:t>ừ đ</w:t>
      </w:r>
      <w:r w:rsidRPr="00A0483B">
        <w:rPr>
          <w:rFonts w:cs="Times New Roman"/>
        </w:rPr>
        <w:t>iển</w:t>
      </w:r>
      <w:bookmarkEnd w:id="34"/>
      <w:r w:rsidR="00AA5294">
        <w:rPr>
          <w:rFonts w:cs="Times New Roman"/>
        </w:rPr>
        <w:t xml:space="preserve"> </w:t>
      </w:r>
    </w:p>
    <w:p w14:paraId="2BF1AB7E" w14:textId="77777777" w:rsidR="00862032" w:rsidRDefault="00862032" w:rsidP="00862032">
      <w:pPr>
        <w:pStyle w:val="BodyText"/>
        <w:ind w:left="400"/>
        <w:rPr>
          <w:lang w:val="en-US"/>
        </w:rPr>
      </w:pPr>
      <w:r>
        <w:rPr>
          <w:lang w:val="en-US"/>
        </w:rPr>
        <w:t>Google có thể phiên dịch được hầu hết các ngôn ngữ trên thế giới, giờ đây bạn có thể tra từ điển ngay trực tiếp trên trang tìm kiếm của Google mà không cần phải truy cập vào các trang web từ điển khác. Chỉ cần nhập “[Từ bạn muốn tra từ điển] in [Ngôn ngữ bạn muốn tra]</w:t>
      </w:r>
    </w:p>
    <w:p w14:paraId="714CDE0E" w14:textId="77777777" w:rsidR="00862032" w:rsidRDefault="00862032" w:rsidP="00862032">
      <w:pPr>
        <w:pStyle w:val="BodyTextFirstIndent"/>
        <w:rPr>
          <w:lang w:val="en-US"/>
        </w:rPr>
      </w:pPr>
      <w:r>
        <w:rPr>
          <w:lang w:val="en-US"/>
        </w:rPr>
        <w:t>VD: “thời tiết in english” sẽ trả về kết quả các loại thời tiết trong tiếng anh là gì</w:t>
      </w:r>
    </w:p>
    <w:p w14:paraId="2CEFC4C2" w14:textId="1F9E78C5" w:rsidR="00862032" w:rsidRPr="00C14197" w:rsidRDefault="0018675F" w:rsidP="00862032">
      <w:pPr>
        <w:pStyle w:val="BodyTextFirstIndent"/>
        <w:jc w:val="left"/>
        <w:rPr>
          <w:lang w:val="en-US"/>
        </w:rPr>
      </w:pPr>
      <w:r>
        <w:rPr>
          <w:noProof/>
        </w:rPr>
        <w:lastRenderedPageBreak/>
        <mc:AlternateContent>
          <mc:Choice Requires="wps">
            <w:drawing>
              <wp:anchor distT="0" distB="0" distL="114300" distR="114300" simplePos="0" relativeHeight="251663360" behindDoc="1" locked="0" layoutInCell="1" allowOverlap="1" wp14:anchorId="1D8BE354" wp14:editId="00C2ABB8">
                <wp:simplePos x="0" y="0"/>
                <wp:positionH relativeFrom="column">
                  <wp:posOffset>99060</wp:posOffset>
                </wp:positionH>
                <wp:positionV relativeFrom="paragraph">
                  <wp:posOffset>3658235</wp:posOffset>
                </wp:positionV>
                <wp:extent cx="656082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6560820" cy="635"/>
                        </a:xfrm>
                        <a:prstGeom prst="rect">
                          <a:avLst/>
                        </a:prstGeom>
                        <a:solidFill>
                          <a:prstClr val="white"/>
                        </a:solidFill>
                        <a:ln>
                          <a:noFill/>
                        </a:ln>
                      </wps:spPr>
                      <wps:txbx>
                        <w:txbxContent>
                          <w:p w14:paraId="17B1EB59" w14:textId="1AEB9F2A" w:rsidR="0018675F" w:rsidRPr="00D10DCB" w:rsidRDefault="0018675F" w:rsidP="0018675F">
                            <w:pPr>
                              <w:pStyle w:val="Caption"/>
                              <w:rPr>
                                <w:sz w:val="26"/>
                                <w:szCs w:val="24"/>
                              </w:rPr>
                            </w:pPr>
                            <w:bookmarkStart w:id="35" w:name="_Toc104737796"/>
                            <w:r>
                              <w:t xml:space="preserve">Hình </w:t>
                            </w:r>
                            <w:r w:rsidR="00F8185A">
                              <w:fldChar w:fldCharType="begin"/>
                            </w:r>
                            <w:r w:rsidR="00F8185A">
                              <w:instrText xml:space="preserve"> STYLEREF 1 \s </w:instrText>
                            </w:r>
                            <w:r w:rsidR="00F8185A">
                              <w:fldChar w:fldCharType="separate"/>
                            </w:r>
                            <w:r w:rsidR="00F8185A">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Kết quả tìm kiếm với từ điển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8BE354" id="_x0000_t202" coordsize="21600,21600" o:spt="202" path="m,l,21600r21600,l21600,xe">
                <v:stroke joinstyle="miter"/>
                <v:path gradientshapeok="t" o:connecttype="rect"/>
              </v:shapetype>
              <v:shape id="Text Box 5" o:spid="_x0000_s1026" type="#_x0000_t202" style="position:absolute;left:0;text-align:left;margin-left:7.8pt;margin-top:288.05pt;width:516.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qFQIAADgEAAAOAAAAZHJzL2Uyb0RvYy54bWysU8Fu2zAMvQ/YPwi6L04yN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lzcLKa3c0pJyi0+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" stroked="f">
                <v:textbox style="mso-fit-shape-to-text:t" inset="0,0,0,0">
                  <w:txbxContent>
                    <w:p w14:paraId="17B1EB59" w14:textId="1AEB9F2A" w:rsidR="0018675F" w:rsidRPr="00D10DCB" w:rsidRDefault="0018675F" w:rsidP="0018675F">
                      <w:pPr>
                        <w:pStyle w:val="Caption"/>
                        <w:rPr>
                          <w:sz w:val="26"/>
                          <w:szCs w:val="24"/>
                        </w:rPr>
                      </w:pPr>
                      <w:bookmarkStart w:id="36" w:name="_Toc104737796"/>
                      <w:r>
                        <w:t xml:space="preserve">Hình </w:t>
                      </w:r>
                      <w:r w:rsidR="00F8185A">
                        <w:fldChar w:fldCharType="begin"/>
                      </w:r>
                      <w:r w:rsidR="00F8185A">
                        <w:instrText xml:space="preserve"> STYLEREF 1 \s </w:instrText>
                      </w:r>
                      <w:r w:rsidR="00F8185A">
                        <w:fldChar w:fldCharType="separate"/>
                      </w:r>
                      <w:r w:rsidR="00F8185A">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Kết quả tìm kiếm với từ điển</w:t>
                      </w:r>
                      <w:bookmarkEnd w:id="36"/>
                    </w:p>
                  </w:txbxContent>
                </v:textbox>
                <w10:wrap type="tight"/>
              </v:shape>
            </w:pict>
          </mc:Fallback>
        </mc:AlternateContent>
      </w:r>
      <w:r w:rsidR="00862032" w:rsidRPr="00AA5294">
        <w:rPr>
          <w:noProof/>
          <w:lang w:val="en-US"/>
        </w:rPr>
        <w:drawing>
          <wp:anchor distT="0" distB="0" distL="114300" distR="114300" simplePos="0" relativeHeight="251661312" behindDoc="1" locked="0" layoutInCell="1" allowOverlap="1" wp14:anchorId="170EA6DA" wp14:editId="3A3D2C4C">
            <wp:simplePos x="0" y="0"/>
            <wp:positionH relativeFrom="margin">
              <wp:align>right</wp:align>
            </wp:positionH>
            <wp:positionV relativeFrom="paragraph">
              <wp:posOffset>0</wp:posOffset>
            </wp:positionV>
            <wp:extent cx="6560820" cy="3601085"/>
            <wp:effectExtent l="0" t="0" r="0" b="0"/>
            <wp:wrapTight wrapText="bothSides">
              <wp:wrapPolygon edited="0">
                <wp:start x="0" y="0"/>
                <wp:lineTo x="0" y="21482"/>
                <wp:lineTo x="21512" y="21482"/>
                <wp:lineTo x="21512" y="0"/>
                <wp:lineTo x="0" y="0"/>
              </wp:wrapPolygon>
            </wp:wrapTight>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560820" cy="3601085"/>
                    </a:xfrm>
                    <a:prstGeom prst="rect">
                      <a:avLst/>
                    </a:prstGeom>
                  </pic:spPr>
                </pic:pic>
              </a:graphicData>
            </a:graphic>
          </wp:anchor>
        </w:drawing>
      </w:r>
    </w:p>
    <w:p w14:paraId="2195D90D" w14:textId="579721C2" w:rsidR="00AA5294" w:rsidRPr="00AA5294" w:rsidRDefault="00AA5294" w:rsidP="00AA5294">
      <w:pPr>
        <w:pStyle w:val="BodyText"/>
        <w:rPr>
          <w:lang w:val="en-US"/>
        </w:rPr>
      </w:pPr>
    </w:p>
    <w:p w14:paraId="7FA6BFC1" w14:textId="44311964" w:rsidR="0018675F" w:rsidRDefault="00AA5294" w:rsidP="00C14197">
      <w:pPr>
        <w:pStyle w:val="Heading2"/>
        <w:rPr>
          <w:rFonts w:cs="Times New Roman"/>
        </w:rPr>
      </w:pPr>
      <w:bookmarkStart w:id="37" w:name="_Toc104737769"/>
      <w:r>
        <w:rPr>
          <w:rFonts w:cs="Times New Roman"/>
        </w:rPr>
        <w:t>Tính toán</w:t>
      </w:r>
      <w:bookmarkEnd w:id="37"/>
    </w:p>
    <w:p w14:paraId="2AA7E7F2" w14:textId="0E9F808C" w:rsidR="003D4D4A" w:rsidRDefault="003D4D4A" w:rsidP="003D4D4A">
      <w:pPr>
        <w:pStyle w:val="BodyText"/>
        <w:rPr>
          <w:lang w:val="en-US"/>
        </w:rPr>
      </w:pPr>
      <w:r>
        <w:rPr>
          <w:lang w:val="en-US"/>
        </w:rPr>
        <w:t xml:space="preserve">Bạn đang sử dụng một trình duyệt để tìm kiếm thông tin nhưng đột nhiên bạn muốn thực hiện một phép tính mà không cần phải lấy máy tính hay mở một phần mềm tính </w:t>
      </w:r>
      <w:r w:rsidR="00077E57">
        <w:rPr>
          <w:lang w:val="en-US"/>
        </w:rPr>
        <w:t>toán. Google có thể giúp bạn thực hiện các phép tính toán trực tiếp ngay trên thanh tìm kiếm. Bạn chỉ cần nhập phép tính rồi Google sẽ trả về cho bạn kết quả như một máy tính</w:t>
      </w:r>
      <w:r w:rsidR="000F38A1">
        <w:rPr>
          <w:lang w:val="en-US"/>
        </w:rPr>
        <w:t xml:space="preserve"> thông thường</w:t>
      </w:r>
      <w:r w:rsidR="00CD7EFA">
        <w:rPr>
          <w:lang w:val="en-US"/>
        </w:rPr>
        <w:t>.</w:t>
      </w:r>
    </w:p>
    <w:p w14:paraId="18134617" w14:textId="1AB5B682" w:rsidR="004E1941" w:rsidRDefault="004E1941" w:rsidP="004E1941">
      <w:pPr>
        <w:pStyle w:val="BodyTextFirstIndent"/>
        <w:ind w:firstLine="0"/>
        <w:rPr>
          <w:lang w:val="en-US"/>
        </w:rPr>
      </w:pPr>
      <w:r>
        <w:rPr>
          <w:lang w:val="en-US"/>
        </w:rPr>
        <w:t xml:space="preserve"> </w:t>
      </w:r>
      <w:r>
        <w:rPr>
          <w:lang w:val="en-US"/>
        </w:rPr>
        <w:tab/>
        <w:t>VD: “</w:t>
      </w:r>
      <w:r w:rsidRPr="004E1941">
        <w:rPr>
          <w:lang w:val="en-US"/>
        </w:rPr>
        <w:t>8011004.5*2</w:t>
      </w:r>
      <w:r>
        <w:rPr>
          <w:lang w:val="en-US"/>
        </w:rPr>
        <w:t>” bạn sẽ nhận được đáp án 16022009 ngay lập tức.</w:t>
      </w:r>
    </w:p>
    <w:p w14:paraId="37025425" w14:textId="77777777" w:rsidR="004E1941" w:rsidRDefault="004E1941" w:rsidP="004E1941">
      <w:pPr>
        <w:pStyle w:val="BodyTextFirstIndent"/>
        <w:keepNext/>
        <w:ind w:firstLine="0"/>
      </w:pPr>
      <w:r w:rsidRPr="004E1941">
        <w:rPr>
          <w:noProof/>
          <w:lang w:val="en-US"/>
        </w:rPr>
        <w:lastRenderedPageBreak/>
        <w:drawing>
          <wp:inline distT="0" distB="0" distL="0" distR="0" wp14:anchorId="01A158B2" wp14:editId="4C480036">
            <wp:extent cx="6659880" cy="4099560"/>
            <wp:effectExtent l="0" t="0" r="7620" b="0"/>
            <wp:docPr id="9" name="Picture 9" descr="A picture containing text, electronics, calculator,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calculator, silver&#10;&#10;Description automatically generated"/>
                    <pic:cNvPicPr/>
                  </pic:nvPicPr>
                  <pic:blipFill>
                    <a:blip r:embed="rId27"/>
                    <a:stretch>
                      <a:fillRect/>
                    </a:stretch>
                  </pic:blipFill>
                  <pic:spPr>
                    <a:xfrm>
                      <a:off x="0" y="0"/>
                      <a:ext cx="6659880" cy="4099560"/>
                    </a:xfrm>
                    <a:prstGeom prst="rect">
                      <a:avLst/>
                    </a:prstGeom>
                  </pic:spPr>
                </pic:pic>
              </a:graphicData>
            </a:graphic>
          </wp:inline>
        </w:drawing>
      </w:r>
    </w:p>
    <w:p w14:paraId="4827656E" w14:textId="0C439D76" w:rsidR="004E1941" w:rsidRPr="004E1941" w:rsidRDefault="004E1941" w:rsidP="005F6160">
      <w:pPr>
        <w:pStyle w:val="Caption"/>
        <w:rPr>
          <w:lang w:val="en-US"/>
        </w:rPr>
      </w:pPr>
      <w:bookmarkStart w:id="38" w:name="_Toc104737797"/>
      <w:r>
        <w:t xml:space="preserve">Hình </w:t>
      </w:r>
      <w:r w:rsidR="00F8185A">
        <w:fldChar w:fldCharType="begin"/>
      </w:r>
      <w:r w:rsidR="00F8185A">
        <w:instrText xml:space="preserve"> STYLEREF 1 \s </w:instrText>
      </w:r>
      <w:r w:rsidR="00F8185A">
        <w:fldChar w:fldCharType="separate"/>
      </w:r>
      <w:r w:rsidR="00276CDE">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3</w:t>
      </w:r>
      <w:r w:rsidR="00F8185A">
        <w:fldChar w:fldCharType="end"/>
      </w:r>
      <w:r>
        <w:rPr>
          <w:lang w:val="en-US"/>
        </w:rPr>
        <w:t xml:space="preserve"> Kết quả tìm kiếm với phép toán</w:t>
      </w:r>
      <w:bookmarkEnd w:id="38"/>
    </w:p>
    <w:p w14:paraId="03AB69B6" w14:textId="0B9B9FFC" w:rsidR="00B444A7" w:rsidRDefault="0018675F" w:rsidP="00B444A7">
      <w:pPr>
        <w:pStyle w:val="Heading2"/>
        <w:rPr>
          <w:rFonts w:cs="Times New Roman"/>
        </w:rPr>
      </w:pPr>
      <w:r>
        <w:rPr>
          <w:rFonts w:cs="Times New Roman"/>
        </w:rPr>
        <w:t xml:space="preserve"> </w:t>
      </w:r>
      <w:bookmarkStart w:id="39" w:name="_Toc104737770"/>
      <w:r>
        <w:rPr>
          <w:rFonts w:cs="Times New Roman"/>
        </w:rPr>
        <w:t>Chuyển đổi đơn vị</w:t>
      </w:r>
      <w:bookmarkEnd w:id="39"/>
      <w:r w:rsidR="00B444A7">
        <w:rPr>
          <w:rFonts w:cs="Times New Roman"/>
        </w:rPr>
        <w:t xml:space="preserve"> </w:t>
      </w:r>
    </w:p>
    <w:p w14:paraId="1C61FF0B" w14:textId="77777777" w:rsidR="00946918" w:rsidRDefault="00B444A7" w:rsidP="00946918">
      <w:pPr>
        <w:pStyle w:val="BodyText"/>
        <w:ind w:left="510" w:firstLine="510"/>
        <w:rPr>
          <w:lang w:val="en-US"/>
        </w:rPr>
      </w:pPr>
      <w:r>
        <w:rPr>
          <w:lang w:val="en-US"/>
        </w:rPr>
        <w:t>Tương tự như các phép toán công việc chuyển đổi đơn vị cũng không có thể làm khó được Google. Bạn chỉ cần nhập hai loại đơn vị bạn muốn chuyển đổi theo bất kì hình theo chữ hay ký hiệu có thể là tiền tệ hay các đơn vị đo độ dài, nhiệt độ</w:t>
      </w:r>
    </w:p>
    <w:p w14:paraId="15C3BE2B" w14:textId="26839685" w:rsidR="00B444A7" w:rsidRPr="00946918" w:rsidRDefault="00946918" w:rsidP="00946918">
      <w:pPr>
        <w:pStyle w:val="BodyText"/>
        <w:ind w:left="510" w:firstLine="510"/>
        <w:rPr>
          <w:lang w:val="en-US"/>
        </w:rPr>
      </w:pPr>
      <w:r w:rsidRPr="00B444A7">
        <w:rPr>
          <w:noProof/>
          <w:lang w:val="en-US"/>
        </w:rPr>
        <w:drawing>
          <wp:anchor distT="0" distB="0" distL="114300" distR="114300" simplePos="0" relativeHeight="251664384" behindDoc="1" locked="0" layoutInCell="1" allowOverlap="1" wp14:anchorId="573D3091" wp14:editId="2918C8E7">
            <wp:simplePos x="0" y="0"/>
            <wp:positionH relativeFrom="column">
              <wp:posOffset>213995</wp:posOffset>
            </wp:positionH>
            <wp:positionV relativeFrom="paragraph">
              <wp:posOffset>283845</wp:posOffset>
            </wp:positionV>
            <wp:extent cx="6370320" cy="2781300"/>
            <wp:effectExtent l="0" t="0" r="0" b="0"/>
            <wp:wrapTight wrapText="bothSides">
              <wp:wrapPolygon edited="0">
                <wp:start x="0" y="0"/>
                <wp:lineTo x="0" y="21452"/>
                <wp:lineTo x="21510" y="21452"/>
                <wp:lineTo x="21510" y="0"/>
                <wp:lineTo x="0" y="0"/>
              </wp:wrapPolygon>
            </wp:wrapTight>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370320" cy="2781300"/>
                    </a:xfrm>
                    <a:prstGeom prst="rect">
                      <a:avLst/>
                    </a:prstGeom>
                  </pic:spPr>
                </pic:pic>
              </a:graphicData>
            </a:graphic>
            <wp14:sizeRelH relativeFrom="margin">
              <wp14:pctWidth>0</wp14:pctWidth>
            </wp14:sizeRelH>
            <wp14:sizeRelV relativeFrom="margin">
              <wp14:pctHeight>0</wp14:pctHeight>
            </wp14:sizeRelV>
          </wp:anchor>
        </w:drawing>
      </w:r>
      <w:r w:rsidR="00B444A7">
        <w:rPr>
          <w:lang w:val="en-US"/>
        </w:rPr>
        <w:t>VD: Đổi 73 độ F sang độ C</w:t>
      </w:r>
      <w:r w:rsidR="00B444A7" w:rsidRPr="00B444A7">
        <w:rPr>
          <w:noProof/>
        </w:rPr>
        <w:t xml:space="preserve"> </w:t>
      </w:r>
    </w:p>
    <w:p w14:paraId="7F8B6C6A" w14:textId="6561F5F0" w:rsidR="00B444A7" w:rsidRPr="00B444A7" w:rsidRDefault="00B444A7" w:rsidP="00946918">
      <w:pPr>
        <w:pStyle w:val="Caption"/>
        <w:rPr>
          <w:lang w:val="en-US"/>
        </w:rPr>
      </w:pPr>
      <w:bookmarkStart w:id="40" w:name="_Toc104737798"/>
      <w:r>
        <w:t xml:space="preserve">Hình </w:t>
      </w:r>
      <w:r w:rsidR="00F8185A">
        <w:fldChar w:fldCharType="begin"/>
      </w:r>
      <w:r w:rsidR="00F8185A">
        <w:instrText xml:space="preserve"> STYLEREF 1 \s </w:instrText>
      </w:r>
      <w:r w:rsidR="00F8185A">
        <w:fldChar w:fldCharType="separate"/>
      </w:r>
      <w:r w:rsidR="00276CDE">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4</w:t>
      </w:r>
      <w:r w:rsidR="00F8185A">
        <w:fldChar w:fldCharType="end"/>
      </w:r>
      <w:r>
        <w:rPr>
          <w:lang w:val="en-US"/>
        </w:rPr>
        <w:t xml:space="preserve"> Kết quả chuyển đơn vị</w:t>
      </w:r>
      <w:bookmarkEnd w:id="40"/>
    </w:p>
    <w:p w14:paraId="157FECC0" w14:textId="4F456A9C" w:rsidR="0018675F" w:rsidRDefault="0018675F" w:rsidP="00C14197">
      <w:pPr>
        <w:pStyle w:val="Heading2"/>
        <w:rPr>
          <w:rFonts w:cs="Times New Roman"/>
        </w:rPr>
      </w:pPr>
      <w:bookmarkStart w:id="41" w:name="_Toc104737771"/>
      <w:r>
        <w:rPr>
          <w:rFonts w:cs="Times New Roman"/>
        </w:rPr>
        <w:lastRenderedPageBreak/>
        <w:t>Thể Thao</w:t>
      </w:r>
      <w:bookmarkEnd w:id="41"/>
    </w:p>
    <w:p w14:paraId="3517BACA" w14:textId="0049A954" w:rsidR="002E3B58" w:rsidRDefault="002E3B58" w:rsidP="002E3B58">
      <w:pPr>
        <w:pStyle w:val="BodyText"/>
        <w:ind w:left="510" w:firstLine="510"/>
        <w:rPr>
          <w:lang w:val="en-US"/>
        </w:rPr>
      </w:pPr>
      <w:r>
        <w:rPr>
          <w:lang w:val="en-US"/>
        </w:rPr>
        <w:t>Các thông tin về thể thao cũng được Google thu thập để trả về cho người tìm kiếm những thông tin thể thao chính xác và kịp thời nhất, Như là thời gian thi đấu, tin tức, bảng xếp hạng, thông tin cầu thủ hay các kết quả của trận đấu đã diễn ra. Bạn chỉ cần nhập môn thể thao mà bạn muốn tìm kiếm thông tin tại thanh tìm kiếm.</w:t>
      </w:r>
    </w:p>
    <w:p w14:paraId="24F1ACE5" w14:textId="565E1678" w:rsidR="002E3B58" w:rsidRDefault="000307D4" w:rsidP="002E3B58">
      <w:pPr>
        <w:pStyle w:val="BodyTextFirstIndent"/>
        <w:rPr>
          <w:lang w:val="en-US"/>
        </w:rPr>
      </w:pPr>
      <w:r w:rsidRPr="00EC755C">
        <w:rPr>
          <w:noProof/>
          <w:lang w:val="en-US"/>
        </w:rPr>
        <w:drawing>
          <wp:anchor distT="0" distB="0" distL="114300" distR="114300" simplePos="0" relativeHeight="251665408" behindDoc="1" locked="0" layoutInCell="1" allowOverlap="1" wp14:anchorId="3CF2D3D6" wp14:editId="7290CB6A">
            <wp:simplePos x="0" y="0"/>
            <wp:positionH relativeFrom="page">
              <wp:align>center</wp:align>
            </wp:positionH>
            <wp:positionV relativeFrom="paragraph">
              <wp:posOffset>547370</wp:posOffset>
            </wp:positionV>
            <wp:extent cx="6629400" cy="4985385"/>
            <wp:effectExtent l="0" t="0" r="0" b="5715"/>
            <wp:wrapTight wrapText="bothSides">
              <wp:wrapPolygon edited="0">
                <wp:start x="0" y="0"/>
                <wp:lineTo x="0" y="21542"/>
                <wp:lineTo x="21538" y="21542"/>
                <wp:lineTo x="21538" y="0"/>
                <wp:lineTo x="0" y="0"/>
              </wp:wrapPolygon>
            </wp:wrapTight>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29400" cy="4985385"/>
                    </a:xfrm>
                    <a:prstGeom prst="rect">
                      <a:avLst/>
                    </a:prstGeom>
                  </pic:spPr>
                </pic:pic>
              </a:graphicData>
            </a:graphic>
          </wp:anchor>
        </w:drawing>
      </w:r>
      <w:r w:rsidR="002E3B58">
        <w:rPr>
          <w:lang w:val="en-US"/>
        </w:rPr>
        <w:tab/>
      </w:r>
      <w:r w:rsidR="002E3B58">
        <w:rPr>
          <w:lang w:val="en-US"/>
        </w:rPr>
        <w:tab/>
        <w:t>VD: “bóng đá Việt Nam” sẽ trả về cho bạn một bảng thông tin nhanh về các trận đấu, tin tức, bảng xếp hạng, và cầu thủ.</w:t>
      </w:r>
    </w:p>
    <w:p w14:paraId="0BCC03D9" w14:textId="28EAE4F3" w:rsidR="00EC755C" w:rsidRDefault="00EC755C" w:rsidP="000307D4">
      <w:pPr>
        <w:pStyle w:val="BodyTextFirstIndent"/>
        <w:keepNext/>
        <w:jc w:val="center"/>
      </w:pPr>
    </w:p>
    <w:p w14:paraId="60312C87" w14:textId="5A5AE11F" w:rsidR="00EC755C" w:rsidRPr="002E3B58" w:rsidRDefault="00EC755C" w:rsidP="00EC755C">
      <w:pPr>
        <w:pStyle w:val="Caption"/>
        <w:rPr>
          <w:lang w:val="en-US"/>
        </w:rPr>
      </w:pPr>
      <w:bookmarkStart w:id="42" w:name="_Toc104737799"/>
      <w:r>
        <w:t xml:space="preserve">Hình </w:t>
      </w:r>
      <w:r w:rsidR="00F8185A">
        <w:fldChar w:fldCharType="begin"/>
      </w:r>
      <w:r w:rsidR="00F8185A">
        <w:instrText xml:space="preserve"> STYLEREF 1 \s </w:instrText>
      </w:r>
      <w:r w:rsidR="00F8185A">
        <w:fldChar w:fldCharType="separate"/>
      </w:r>
      <w:r w:rsidR="00276CDE">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276CDE">
        <w:rPr>
          <w:noProof/>
        </w:rPr>
        <w:t>5</w:t>
      </w:r>
      <w:r w:rsidR="00F8185A">
        <w:fldChar w:fldCharType="end"/>
      </w:r>
      <w:r>
        <w:rPr>
          <w:lang w:val="en-US"/>
        </w:rPr>
        <w:t xml:space="preserve"> Kết quả thông tin thể thao</w:t>
      </w:r>
      <w:bookmarkEnd w:id="42"/>
    </w:p>
    <w:p w14:paraId="2A71B997" w14:textId="58531F73" w:rsidR="00AA5294" w:rsidRDefault="0018675F" w:rsidP="00C14197">
      <w:pPr>
        <w:pStyle w:val="Heading2"/>
        <w:rPr>
          <w:rFonts w:cs="Times New Roman"/>
        </w:rPr>
      </w:pPr>
      <w:r>
        <w:rPr>
          <w:rFonts w:cs="Times New Roman"/>
        </w:rPr>
        <w:t xml:space="preserve"> </w:t>
      </w:r>
      <w:bookmarkStart w:id="43" w:name="_Toc104737772"/>
      <w:r>
        <w:rPr>
          <w:rFonts w:cs="Times New Roman"/>
        </w:rPr>
        <w:t>Thông tin nhanh</w:t>
      </w:r>
      <w:bookmarkEnd w:id="43"/>
    </w:p>
    <w:p w14:paraId="07EA601D" w14:textId="7F4BA425" w:rsidR="00EC755C" w:rsidRDefault="00EC755C" w:rsidP="00EC755C">
      <w:pPr>
        <w:pStyle w:val="BodyText"/>
        <w:ind w:left="400"/>
        <w:rPr>
          <w:lang w:val="en-US"/>
        </w:rPr>
      </w:pPr>
      <w:r>
        <w:rPr>
          <w:lang w:val="en-US"/>
        </w:rPr>
        <w:t>Bạn có thể tìm kiếm các thông tin nhanh về các địa điểm mà bạn sẽ đi tới cho chuyến du lịch sắp tới hoặc các sự kiện trong khu vực bạn đang sinh sống. Bằng cách nhập “[Địa điểm] event” các thông tin nhanh về địa điểm sẽ hiển thị ngay cho bạn.</w:t>
      </w:r>
    </w:p>
    <w:p w14:paraId="13E52125" w14:textId="6731D452" w:rsidR="00EC755C" w:rsidRDefault="00392D18" w:rsidP="00EC755C">
      <w:pPr>
        <w:pStyle w:val="BodyTextFirstIndent"/>
        <w:rPr>
          <w:lang w:val="en-US"/>
        </w:rPr>
      </w:pPr>
      <w:r>
        <w:rPr>
          <w:noProof/>
        </w:rPr>
        <w:lastRenderedPageBreak/>
        <mc:AlternateContent>
          <mc:Choice Requires="wps">
            <w:drawing>
              <wp:anchor distT="0" distB="0" distL="114300" distR="114300" simplePos="0" relativeHeight="251668480" behindDoc="1" locked="0" layoutInCell="1" allowOverlap="1" wp14:anchorId="7DAB28D3" wp14:editId="393BB9FA">
                <wp:simplePos x="0" y="0"/>
                <wp:positionH relativeFrom="column">
                  <wp:posOffset>-86360</wp:posOffset>
                </wp:positionH>
                <wp:positionV relativeFrom="paragraph">
                  <wp:posOffset>5231130</wp:posOffset>
                </wp:positionV>
                <wp:extent cx="66522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5D075ADC" w14:textId="47D89973" w:rsidR="00392D18" w:rsidRPr="00365226" w:rsidRDefault="00392D18" w:rsidP="00392D18">
                            <w:pPr>
                              <w:pStyle w:val="Caption"/>
                              <w:rPr>
                                <w:sz w:val="26"/>
                                <w:szCs w:val="24"/>
                              </w:rPr>
                            </w:pPr>
                            <w:bookmarkStart w:id="44" w:name="_Toc104737800"/>
                            <w:r>
                              <w:t xml:space="preserve">Hình </w:t>
                            </w:r>
                            <w:r w:rsidR="00F8185A">
                              <w:fldChar w:fldCharType="begin"/>
                            </w:r>
                            <w:r w:rsidR="00F8185A">
                              <w:instrText xml:space="preserve"> STYLEREF 1 \s </w:instrText>
                            </w:r>
                            <w:r w:rsidR="00F8185A">
                              <w:fldChar w:fldCharType="separate"/>
                            </w:r>
                            <w:r w:rsidR="00F8185A">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6</w:t>
                            </w:r>
                            <w:r w:rsidR="00F8185A">
                              <w:fldChar w:fldCharType="end"/>
                            </w:r>
                            <w:r>
                              <w:rPr>
                                <w:lang w:val="en-US"/>
                              </w:rPr>
                              <w:t xml:space="preserve"> Kết quả thông tin nhanh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B28D3" id="Text Box 18" o:spid="_x0000_s1027" type="#_x0000_t202" style="position:absolute;left:0;text-align:left;margin-left:-6.8pt;margin-top:411.9pt;width:523.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aAFwIAAD8EAAAOAAAAZHJzL2Uyb0RvYy54bWysU8Fu2zAMvQ/YPwi6L04yN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" stroked="f">
                <v:textbox style="mso-fit-shape-to-text:t" inset="0,0,0,0">
                  <w:txbxContent>
                    <w:p w14:paraId="5D075ADC" w14:textId="47D89973" w:rsidR="00392D18" w:rsidRPr="00365226" w:rsidRDefault="00392D18" w:rsidP="00392D18">
                      <w:pPr>
                        <w:pStyle w:val="Caption"/>
                        <w:rPr>
                          <w:sz w:val="26"/>
                          <w:szCs w:val="24"/>
                        </w:rPr>
                      </w:pPr>
                      <w:bookmarkStart w:id="45" w:name="_Toc104737800"/>
                      <w:r>
                        <w:t xml:space="preserve">Hình </w:t>
                      </w:r>
                      <w:r w:rsidR="00F8185A">
                        <w:fldChar w:fldCharType="begin"/>
                      </w:r>
                      <w:r w:rsidR="00F8185A">
                        <w:instrText xml:space="preserve"> STYLEREF 1 \s </w:instrText>
                      </w:r>
                      <w:r w:rsidR="00F8185A">
                        <w:fldChar w:fldCharType="separate"/>
                      </w:r>
                      <w:r w:rsidR="00F8185A">
                        <w:rPr>
                          <w:noProof/>
                        </w:rPr>
                        <w:t>2</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6</w:t>
                      </w:r>
                      <w:r w:rsidR="00F8185A">
                        <w:fldChar w:fldCharType="end"/>
                      </w:r>
                      <w:r>
                        <w:rPr>
                          <w:lang w:val="en-US"/>
                        </w:rPr>
                        <w:t xml:space="preserve"> Kết quả thông tin nhanh</w:t>
                      </w:r>
                      <w:bookmarkEnd w:id="45"/>
                    </w:p>
                  </w:txbxContent>
                </v:textbox>
                <w10:wrap type="tight"/>
              </v:shape>
            </w:pict>
          </mc:Fallback>
        </mc:AlternateContent>
      </w:r>
      <w:r w:rsidRPr="00392D18">
        <w:rPr>
          <w:noProof/>
          <w:lang w:val="en-US"/>
        </w:rPr>
        <w:drawing>
          <wp:anchor distT="0" distB="0" distL="114300" distR="114300" simplePos="0" relativeHeight="251666432" behindDoc="1" locked="0" layoutInCell="1" allowOverlap="1" wp14:anchorId="370D7C39" wp14:editId="2CE9A1A2">
            <wp:simplePos x="0" y="0"/>
            <wp:positionH relativeFrom="page">
              <wp:align>center</wp:align>
            </wp:positionH>
            <wp:positionV relativeFrom="paragraph">
              <wp:posOffset>320040</wp:posOffset>
            </wp:positionV>
            <wp:extent cx="6652260" cy="4853940"/>
            <wp:effectExtent l="0" t="0" r="0" b="3810"/>
            <wp:wrapTight wrapText="bothSides">
              <wp:wrapPolygon edited="0">
                <wp:start x="0" y="0"/>
                <wp:lineTo x="0" y="21532"/>
                <wp:lineTo x="21526" y="21532"/>
                <wp:lineTo x="21526"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52260" cy="4853940"/>
                    </a:xfrm>
                    <a:prstGeom prst="rect">
                      <a:avLst/>
                    </a:prstGeom>
                  </pic:spPr>
                </pic:pic>
              </a:graphicData>
            </a:graphic>
            <wp14:sizeRelH relativeFrom="margin">
              <wp14:pctWidth>0</wp14:pctWidth>
            </wp14:sizeRelH>
            <wp14:sizeRelV relativeFrom="margin">
              <wp14:pctHeight>0</wp14:pctHeight>
            </wp14:sizeRelV>
          </wp:anchor>
        </w:drawing>
      </w:r>
      <w:r w:rsidR="00EC755C">
        <w:rPr>
          <w:lang w:val="en-US"/>
        </w:rPr>
        <w:tab/>
      </w:r>
      <w:r w:rsidR="00EC755C">
        <w:rPr>
          <w:lang w:val="en-US"/>
        </w:rPr>
        <w:tab/>
        <w:t>VD: “</w:t>
      </w:r>
      <w:r w:rsidR="00D65C34">
        <w:rPr>
          <w:lang w:val="en-US"/>
        </w:rPr>
        <w:t>Huế</w:t>
      </w:r>
      <w:r w:rsidR="00EC755C">
        <w:rPr>
          <w:lang w:val="en-US"/>
        </w:rPr>
        <w:t xml:space="preserve"> event” sẽ trả về cho bạn các sự kiện sắp diễn ra tại </w:t>
      </w:r>
      <w:r>
        <w:rPr>
          <w:lang w:val="en-US"/>
        </w:rPr>
        <w:t>Huế</w:t>
      </w:r>
      <w:r w:rsidR="00EC755C">
        <w:rPr>
          <w:lang w:val="en-US"/>
        </w:rPr>
        <w:t>.</w:t>
      </w:r>
    </w:p>
    <w:p w14:paraId="29AFFA63" w14:textId="7A1DD839" w:rsidR="00392D18" w:rsidRDefault="00392D18" w:rsidP="00EC755C">
      <w:pPr>
        <w:pStyle w:val="BodyTextFirstIndent"/>
        <w:rPr>
          <w:lang w:val="en-US"/>
        </w:rPr>
      </w:pPr>
    </w:p>
    <w:p w14:paraId="56D9AB8D" w14:textId="77777777" w:rsidR="00D65C34" w:rsidRPr="00EC755C" w:rsidRDefault="00D65C34" w:rsidP="00EC755C">
      <w:pPr>
        <w:pStyle w:val="BodyTextFirstIndent"/>
        <w:rPr>
          <w:lang w:val="en-US"/>
        </w:rPr>
      </w:pPr>
    </w:p>
    <w:p w14:paraId="151E413C" w14:textId="77777777" w:rsidR="00AA5294" w:rsidRPr="00AA5294" w:rsidRDefault="00AA5294" w:rsidP="00AA5294">
      <w:pPr>
        <w:pStyle w:val="BodyText"/>
        <w:rPr>
          <w:lang w:val="en-US"/>
        </w:rPr>
      </w:pPr>
    </w:p>
    <w:p w14:paraId="3A2445CB" w14:textId="77777777" w:rsidR="00A0483B" w:rsidRPr="00A0483B" w:rsidRDefault="00A0483B" w:rsidP="00A0483B">
      <w:pPr>
        <w:pStyle w:val="BodyTextFirstIndent"/>
        <w:ind w:firstLine="0"/>
        <w:rPr>
          <w:lang w:val="en-US"/>
        </w:rPr>
      </w:pPr>
    </w:p>
    <w:p w14:paraId="575BF604" w14:textId="77777777" w:rsidR="00EF6C7C" w:rsidRDefault="00EF6C7C">
      <w:pPr>
        <w:spacing w:line="240" w:lineRule="auto"/>
        <w:jc w:val="left"/>
        <w:rPr>
          <w:b/>
          <w:spacing w:val="-4"/>
          <w:sz w:val="32"/>
          <w:szCs w:val="32"/>
        </w:rPr>
      </w:pPr>
    </w:p>
    <w:p w14:paraId="5730FA72" w14:textId="77777777" w:rsidR="00A0483B" w:rsidRDefault="00A0483B" w:rsidP="00A202BF">
      <w:pPr>
        <w:spacing w:after="120"/>
        <w:jc w:val="center"/>
        <w:outlineLvl w:val="0"/>
        <w:rPr>
          <w:b/>
          <w:spacing w:val="-4"/>
          <w:sz w:val="32"/>
          <w:szCs w:val="32"/>
        </w:rPr>
        <w:sectPr w:rsidR="00A0483B" w:rsidSect="007E4D0B">
          <w:headerReference w:type="even" r:id="rId31"/>
          <w:headerReference w:type="default" r:id="rId32"/>
          <w:headerReference w:type="first" r:id="rId33"/>
          <w:pgSz w:w="11906" w:h="16838" w:code="9"/>
          <w:pgMar w:top="1260" w:right="567" w:bottom="567" w:left="851" w:header="0" w:footer="0" w:gutter="0"/>
          <w:cols w:space="720"/>
          <w:noEndnote/>
          <w:docGrid w:linePitch="354"/>
        </w:sectPr>
      </w:pPr>
    </w:p>
    <w:p w14:paraId="5C8F22DB" w14:textId="7A3924B7" w:rsidR="00646AA2" w:rsidRDefault="00A0483B" w:rsidP="00A0483B">
      <w:pPr>
        <w:pStyle w:val="Heading1"/>
        <w:spacing w:line="360" w:lineRule="auto"/>
        <w:rPr>
          <w:b w:val="0"/>
          <w:spacing w:val="-4"/>
        </w:rPr>
      </w:pPr>
      <w:bookmarkStart w:id="46" w:name="_Toc104737773"/>
      <w:r>
        <w:rPr>
          <w:rFonts w:hint="eastAsia"/>
          <w:b w:val="0"/>
          <w:spacing w:val="-4"/>
        </w:rPr>
        <w:lastRenderedPageBreak/>
        <w:t>T</w:t>
      </w:r>
      <w:r>
        <w:rPr>
          <w:b w:val="0"/>
          <w:spacing w:val="-4"/>
        </w:rPr>
        <w:t xml:space="preserve">ÌM </w:t>
      </w:r>
      <w:r w:rsidRPr="00A0483B">
        <w:rPr>
          <w:rFonts w:cs="Times New Roman"/>
        </w:rPr>
        <w:t>KIẾM</w:t>
      </w:r>
      <w:r>
        <w:rPr>
          <w:b w:val="0"/>
          <w:spacing w:val="-4"/>
        </w:rPr>
        <w:t xml:space="preserve"> NÂNG CAO</w:t>
      </w:r>
      <w:r w:rsidR="000C18DF">
        <w:rPr>
          <w:b w:val="0"/>
          <w:spacing w:val="-4"/>
        </w:rPr>
        <w:t xml:space="preserve"> VỚI TRANG WEB VÀ TỆP TIN</w:t>
      </w:r>
      <w:bookmarkEnd w:id="46"/>
    </w:p>
    <w:p w14:paraId="04B21552" w14:textId="77777777" w:rsidR="00646AA2" w:rsidRPr="00DF073D" w:rsidRDefault="00646AA2" w:rsidP="00646AA2">
      <w:pPr>
        <w:pStyle w:val="BodyText"/>
        <w:jc w:val="left"/>
        <w:rPr>
          <w:lang w:val="en-US"/>
        </w:rPr>
      </w:pPr>
      <w:r>
        <w:rPr>
          <w:lang w:val="en-US"/>
        </w:rPr>
        <w:t>Tìm kiếm nâng cao với trang web và tệp tin là một công cụ của Google giúp cho chúng ta tìm kiếm chính xác và cụ thể hơn với các dòng chọn được tạo sẵn.</w:t>
      </w:r>
    </w:p>
    <w:p w14:paraId="3EE8A66F" w14:textId="77777777" w:rsidR="00646AA2" w:rsidRPr="00C90169" w:rsidRDefault="00646AA2" w:rsidP="00646AA2">
      <w:pPr>
        <w:pStyle w:val="Heading2"/>
      </w:pPr>
      <w:bookmarkStart w:id="47" w:name="_Toc104737774"/>
      <w:r>
        <w:t>Ngôn ngữ</w:t>
      </w:r>
      <w:bookmarkEnd w:id="47"/>
    </w:p>
    <w:p w14:paraId="7E45BA46" w14:textId="77777777" w:rsidR="00646AA2" w:rsidRDefault="00646AA2" w:rsidP="00646AA2">
      <w:pPr>
        <w:pStyle w:val="BodyText"/>
        <w:rPr>
          <w:lang w:val="en-US"/>
        </w:rPr>
      </w:pPr>
      <w:r>
        <w:rPr>
          <w:lang w:val="en-US"/>
        </w:rPr>
        <w:t>Thông thường Google sẽ tự động tìm kiếm cho bạn theo loại ngôn ngữ cùng với từ khóa bạn tìm kiếm, tuy nhiên bạn có thể lựa chọn lại ngôn ngữ tìm kiếm theo mong muốn của mình.</w:t>
      </w:r>
    </w:p>
    <w:p w14:paraId="54081A59" w14:textId="77777777" w:rsidR="00646AA2" w:rsidRDefault="00646AA2" w:rsidP="00646AA2">
      <w:pPr>
        <w:pStyle w:val="BodyTextFirstIndent"/>
        <w:rPr>
          <w:lang w:val="en-US"/>
        </w:rPr>
      </w:pPr>
      <w:r>
        <w:rPr>
          <w:noProof/>
        </w:rPr>
        <mc:AlternateContent>
          <mc:Choice Requires="wps">
            <w:drawing>
              <wp:anchor distT="0" distB="0" distL="114300" distR="114300" simplePos="0" relativeHeight="251671552" behindDoc="1" locked="0" layoutInCell="1" allowOverlap="1" wp14:anchorId="323E93CE" wp14:editId="25B91EC7">
                <wp:simplePos x="0" y="0"/>
                <wp:positionH relativeFrom="column">
                  <wp:posOffset>0</wp:posOffset>
                </wp:positionH>
                <wp:positionV relativeFrom="paragraph">
                  <wp:posOffset>7073900</wp:posOffset>
                </wp:positionV>
                <wp:extent cx="665988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79A8FE41" w14:textId="566E66FD" w:rsidR="00646AA2" w:rsidRPr="003B3855" w:rsidRDefault="00646AA2" w:rsidP="00646AA2">
                            <w:pPr>
                              <w:pStyle w:val="Caption"/>
                              <w:rPr>
                                <w:noProof/>
                                <w:sz w:val="26"/>
                                <w:szCs w:val="24"/>
                              </w:rPr>
                            </w:pPr>
                            <w:bookmarkStart w:id="48" w:name="_Toc104737801"/>
                            <w:r>
                              <w:t xml:space="preserve">Hình </w:t>
                            </w:r>
                            <w:r w:rsidR="00F8185A">
                              <w:fldChar w:fldCharType="begin"/>
                            </w:r>
                            <w:r w:rsidR="00F8185A">
                              <w:instrText xml:space="preserve"> STYLEREF 1 \s </w:instrText>
                            </w:r>
                            <w:r w:rsidR="00F8185A">
                              <w:fldChar w:fldCharType="separate"/>
                            </w:r>
                            <w:r w:rsidR="00F8185A">
                              <w:rPr>
                                <w:noProof/>
                              </w:rPr>
                              <w:t>3</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1</w:t>
                            </w:r>
                            <w:r w:rsidR="00F8185A">
                              <w:fldChar w:fldCharType="end"/>
                            </w:r>
                            <w:r>
                              <w:rPr>
                                <w:lang w:val="en-US"/>
                              </w:rPr>
                              <w:t xml:space="preserve"> Thu hẹp kết quả tìm trang web và tập tập tin bằng ngôn ngữ</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3E93CE" id="Text Box 20" o:spid="_x0000_s1028" type="#_x0000_t202" style="position:absolute;left:0;text-align:left;margin-left:0;margin-top:557pt;width:524.4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LLGQ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7j7N5xSSFJt9vI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" stroked="f">
                <v:textbox style="mso-fit-shape-to-text:t" inset="0,0,0,0">
                  <w:txbxContent>
                    <w:p w14:paraId="79A8FE41" w14:textId="566E66FD" w:rsidR="00646AA2" w:rsidRPr="003B3855" w:rsidRDefault="00646AA2" w:rsidP="00646AA2">
                      <w:pPr>
                        <w:pStyle w:val="Caption"/>
                        <w:rPr>
                          <w:noProof/>
                          <w:sz w:val="26"/>
                          <w:szCs w:val="24"/>
                        </w:rPr>
                      </w:pPr>
                      <w:bookmarkStart w:id="49" w:name="_Toc104737801"/>
                      <w:r>
                        <w:t xml:space="preserve">Hình </w:t>
                      </w:r>
                      <w:r w:rsidR="00F8185A">
                        <w:fldChar w:fldCharType="begin"/>
                      </w:r>
                      <w:r w:rsidR="00F8185A">
                        <w:instrText xml:space="preserve"> STYLEREF 1 \s </w:instrText>
                      </w:r>
                      <w:r w:rsidR="00F8185A">
                        <w:fldChar w:fldCharType="separate"/>
                      </w:r>
                      <w:r w:rsidR="00F8185A">
                        <w:rPr>
                          <w:noProof/>
                        </w:rPr>
                        <w:t>3</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1</w:t>
                      </w:r>
                      <w:r w:rsidR="00F8185A">
                        <w:fldChar w:fldCharType="end"/>
                      </w:r>
                      <w:r>
                        <w:rPr>
                          <w:lang w:val="en-US"/>
                        </w:rPr>
                        <w:t xml:space="preserve"> Thu hẹp kết quả tìm trang web và tập tập tin bằng ngôn ngữ</w:t>
                      </w:r>
                      <w:bookmarkEnd w:id="49"/>
                    </w:p>
                  </w:txbxContent>
                </v:textbox>
                <w10:wrap type="tight"/>
              </v:shape>
            </w:pict>
          </mc:Fallback>
        </mc:AlternateContent>
      </w:r>
      <w:r>
        <w:rPr>
          <w:noProof/>
        </w:rPr>
        <w:drawing>
          <wp:anchor distT="0" distB="0" distL="114300" distR="114300" simplePos="0" relativeHeight="251670528" behindDoc="1" locked="0" layoutInCell="1" allowOverlap="1" wp14:anchorId="49DE8312" wp14:editId="78572E04">
            <wp:simplePos x="0" y="0"/>
            <wp:positionH relativeFrom="margin">
              <wp:align>left</wp:align>
            </wp:positionH>
            <wp:positionV relativeFrom="paragraph">
              <wp:posOffset>570230</wp:posOffset>
            </wp:positionV>
            <wp:extent cx="6659880" cy="6446520"/>
            <wp:effectExtent l="0" t="0" r="7620" b="0"/>
            <wp:wrapTight wrapText="bothSides">
              <wp:wrapPolygon edited="0">
                <wp:start x="0" y="0"/>
                <wp:lineTo x="0" y="21511"/>
                <wp:lineTo x="21563" y="21511"/>
                <wp:lineTo x="21563"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59880" cy="6446520"/>
                    </a:xfrm>
                    <a:prstGeom prst="rect">
                      <a:avLst/>
                    </a:prstGeom>
                    <a:noFill/>
                    <a:ln>
                      <a:noFill/>
                    </a:ln>
                  </pic:spPr>
                </pic:pic>
              </a:graphicData>
            </a:graphic>
            <wp14:sizeRelV relativeFrom="margin">
              <wp14:pctHeight>0</wp14:pctHeight>
            </wp14:sizeRelV>
          </wp:anchor>
        </w:drawing>
      </w:r>
      <w:r>
        <w:rPr>
          <w:lang w:val="en-US"/>
        </w:rPr>
        <w:t>VD: Tìm kiếm các trang web và tệp tin liên quan đến “dog” bằng Tiếng Việt. Tại trang tìm kiếm nâng cao của Google, bạn thay đổi ngôn ngữ tìm kiếm tại ô “ngôn ngữ” thành tiếng Việt.</w:t>
      </w:r>
    </w:p>
    <w:p w14:paraId="55E7992E" w14:textId="77777777" w:rsidR="00646AA2" w:rsidRDefault="00646AA2" w:rsidP="00646AA2">
      <w:pPr>
        <w:pStyle w:val="BodyTextFirstIndent"/>
        <w:rPr>
          <w:lang w:val="en-US"/>
        </w:rPr>
      </w:pPr>
      <w:r>
        <w:rPr>
          <w:lang w:val="en-US"/>
        </w:rPr>
        <w:lastRenderedPageBreak/>
        <w:t>Google sẽ trả về cho bạn các kết quả tìm kiếm liên quan đến “dog” bằng Tiếng Việt.</w:t>
      </w:r>
    </w:p>
    <w:p w14:paraId="30EC532D" w14:textId="77777777" w:rsidR="00646AA2" w:rsidRDefault="00646AA2" w:rsidP="00646AA2">
      <w:pPr>
        <w:pStyle w:val="BodyTextFirstIndent"/>
        <w:rPr>
          <w:lang w:val="en-US"/>
        </w:rPr>
      </w:pPr>
      <w:r>
        <w:rPr>
          <w:noProof/>
        </w:rPr>
        <mc:AlternateContent>
          <mc:Choice Requires="wps">
            <w:drawing>
              <wp:anchor distT="0" distB="0" distL="114300" distR="114300" simplePos="0" relativeHeight="251673600" behindDoc="1" locked="0" layoutInCell="1" allowOverlap="1" wp14:anchorId="438D3F8C" wp14:editId="1CCBAD83">
                <wp:simplePos x="0" y="0"/>
                <wp:positionH relativeFrom="column">
                  <wp:posOffset>0</wp:posOffset>
                </wp:positionH>
                <wp:positionV relativeFrom="paragraph">
                  <wp:posOffset>4601210</wp:posOffset>
                </wp:positionV>
                <wp:extent cx="665988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32EFB6C" w14:textId="4D62852D" w:rsidR="00646AA2" w:rsidRPr="00FF4AC5" w:rsidRDefault="00646AA2" w:rsidP="00646AA2">
                            <w:pPr>
                              <w:pStyle w:val="Caption"/>
                              <w:rPr>
                                <w:noProof/>
                                <w:sz w:val="26"/>
                                <w:szCs w:val="24"/>
                              </w:rPr>
                            </w:pPr>
                            <w:bookmarkStart w:id="50" w:name="_Toc104737802"/>
                            <w:r>
                              <w:t xml:space="preserve">Hình </w:t>
                            </w:r>
                            <w:r w:rsidR="00F8185A">
                              <w:fldChar w:fldCharType="begin"/>
                            </w:r>
                            <w:r w:rsidR="00F8185A">
                              <w:instrText xml:space="preserve"> STYLEREF 1 \s </w:instrText>
                            </w:r>
                            <w:r w:rsidR="00F8185A">
                              <w:fldChar w:fldCharType="separate"/>
                            </w:r>
                            <w:r w:rsidR="00F8185A">
                              <w:rPr>
                                <w:noProof/>
                              </w:rPr>
                              <w:t>3</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Kết quả thu hẹp tìm trang web và tập tin bằng ngôn ngữ</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D3F8C" id="Text Box 4" o:spid="_x0000_s1029" type="#_x0000_t202" style="position:absolute;left:0;text-align:left;margin-left:0;margin-top:362.3pt;width:524.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bu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9O7zb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" stroked="f">
                <v:textbox style="mso-fit-shape-to-text:t" inset="0,0,0,0">
                  <w:txbxContent>
                    <w:p w14:paraId="632EFB6C" w14:textId="4D62852D" w:rsidR="00646AA2" w:rsidRPr="00FF4AC5" w:rsidRDefault="00646AA2" w:rsidP="00646AA2">
                      <w:pPr>
                        <w:pStyle w:val="Caption"/>
                        <w:rPr>
                          <w:noProof/>
                          <w:sz w:val="26"/>
                          <w:szCs w:val="24"/>
                        </w:rPr>
                      </w:pPr>
                      <w:bookmarkStart w:id="51" w:name="_Toc104737802"/>
                      <w:r>
                        <w:t xml:space="preserve">Hình </w:t>
                      </w:r>
                      <w:r w:rsidR="00F8185A">
                        <w:fldChar w:fldCharType="begin"/>
                      </w:r>
                      <w:r w:rsidR="00F8185A">
                        <w:instrText xml:space="preserve"> STYLEREF 1 \s </w:instrText>
                      </w:r>
                      <w:r w:rsidR="00F8185A">
                        <w:fldChar w:fldCharType="separate"/>
                      </w:r>
                      <w:r w:rsidR="00F8185A">
                        <w:rPr>
                          <w:noProof/>
                        </w:rPr>
                        <w:t>3</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Kết quả thu hẹp tìm trang web và tập tin bằng ngôn ngữ</w:t>
                      </w:r>
                      <w:bookmarkEnd w:id="51"/>
                    </w:p>
                  </w:txbxContent>
                </v:textbox>
                <w10:wrap type="tight"/>
              </v:shape>
            </w:pict>
          </mc:Fallback>
        </mc:AlternateContent>
      </w:r>
      <w:r w:rsidRPr="00B52F22">
        <w:rPr>
          <w:noProof/>
          <w:lang w:val="en-US"/>
        </w:rPr>
        <w:drawing>
          <wp:anchor distT="0" distB="0" distL="114300" distR="114300" simplePos="0" relativeHeight="251672576" behindDoc="1" locked="0" layoutInCell="1" allowOverlap="1" wp14:anchorId="4CCC3149" wp14:editId="508BAE49">
            <wp:simplePos x="0" y="0"/>
            <wp:positionH relativeFrom="margin">
              <wp:align>left</wp:align>
            </wp:positionH>
            <wp:positionV relativeFrom="paragraph">
              <wp:posOffset>287020</wp:posOffset>
            </wp:positionV>
            <wp:extent cx="6659880" cy="4257040"/>
            <wp:effectExtent l="0" t="0" r="7620" b="0"/>
            <wp:wrapTight wrapText="bothSides">
              <wp:wrapPolygon edited="0">
                <wp:start x="0" y="0"/>
                <wp:lineTo x="0" y="21458"/>
                <wp:lineTo x="21563" y="21458"/>
                <wp:lineTo x="21563" y="0"/>
                <wp:lineTo x="0" y="0"/>
              </wp:wrapPolygon>
            </wp:wrapTight>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659880" cy="4257040"/>
                    </a:xfrm>
                    <a:prstGeom prst="rect">
                      <a:avLst/>
                    </a:prstGeom>
                  </pic:spPr>
                </pic:pic>
              </a:graphicData>
            </a:graphic>
          </wp:anchor>
        </w:drawing>
      </w:r>
    </w:p>
    <w:p w14:paraId="753FBA8A" w14:textId="77777777" w:rsidR="00646AA2" w:rsidRDefault="00646AA2" w:rsidP="00646AA2">
      <w:pPr>
        <w:pStyle w:val="BodyTextFirstIndent"/>
        <w:rPr>
          <w:lang w:val="en-US"/>
        </w:rPr>
      </w:pPr>
    </w:p>
    <w:p w14:paraId="28E42E21" w14:textId="77777777" w:rsidR="00646AA2" w:rsidRPr="004C34B3" w:rsidRDefault="00646AA2" w:rsidP="00646AA2">
      <w:pPr>
        <w:pStyle w:val="BodyTextFirstIndent"/>
        <w:rPr>
          <w:lang w:val="en-US"/>
        </w:rPr>
      </w:pPr>
    </w:p>
    <w:p w14:paraId="54CA7457" w14:textId="77777777" w:rsidR="00646AA2" w:rsidRDefault="00646AA2" w:rsidP="00646AA2">
      <w:pPr>
        <w:pStyle w:val="Heading2"/>
      </w:pPr>
      <w:bookmarkStart w:id="52" w:name="_Toc104737775"/>
      <w:r>
        <w:t>Khu vực</w:t>
      </w:r>
      <w:bookmarkEnd w:id="52"/>
    </w:p>
    <w:p w14:paraId="75DE0AF7" w14:textId="77777777" w:rsidR="00646AA2" w:rsidRDefault="00646AA2" w:rsidP="00646AA2">
      <w:pPr>
        <w:pStyle w:val="BodyText"/>
        <w:rPr>
          <w:lang w:val="en-US"/>
        </w:rPr>
      </w:pPr>
      <w:r>
        <w:rPr>
          <w:lang w:val="en-US"/>
        </w:rPr>
        <w:t>Phân loại tìm kiếm theo khu vực giúp cho bạn sẽ tìm được các trang web và tập tin được xuất bản tại khu vực mà bạn mong muốn.</w:t>
      </w:r>
    </w:p>
    <w:p w14:paraId="62578C01" w14:textId="77777777" w:rsidR="00646AA2" w:rsidRDefault="00646AA2" w:rsidP="00646AA2">
      <w:pPr>
        <w:pStyle w:val="BodyTextFirstIndent"/>
        <w:rPr>
          <w:lang w:val="en-US"/>
        </w:rPr>
      </w:pPr>
      <w:r>
        <w:rPr>
          <w:lang w:val="en-US"/>
        </w:rPr>
        <w:t>VD: Tìm kiếm các trang và tệp tin liên quan đến “dog” trong vùng Việt Nam. Tại trang tìm kiếm nâng cao của Google, bạn thay đổi vùng tìm kiếm tại ô “vùng” thành “Việt Nam”.</w:t>
      </w:r>
    </w:p>
    <w:p w14:paraId="53A30051" w14:textId="77777777" w:rsidR="00646AA2" w:rsidRPr="0066327B" w:rsidRDefault="00646AA2" w:rsidP="00646AA2">
      <w:pPr>
        <w:pStyle w:val="BodyTextFirstIndent"/>
        <w:ind w:firstLine="0"/>
        <w:rPr>
          <w:lang w:val="en-US"/>
        </w:rPr>
      </w:pPr>
      <w:r>
        <w:rPr>
          <w:noProof/>
        </w:rPr>
        <w:lastRenderedPageBreak/>
        <mc:AlternateContent>
          <mc:Choice Requires="wps">
            <w:drawing>
              <wp:anchor distT="0" distB="0" distL="114300" distR="114300" simplePos="0" relativeHeight="251677696" behindDoc="1" locked="0" layoutInCell="1" allowOverlap="1" wp14:anchorId="19AA0E86" wp14:editId="2BFBE2A7">
                <wp:simplePos x="0" y="0"/>
                <wp:positionH relativeFrom="column">
                  <wp:posOffset>156210</wp:posOffset>
                </wp:positionH>
                <wp:positionV relativeFrom="paragraph">
                  <wp:posOffset>8898255</wp:posOffset>
                </wp:positionV>
                <wp:extent cx="634746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1C704929" w14:textId="77777777" w:rsidR="00646AA2" w:rsidRPr="00764A1D"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4 Kết quả thu hẹp tìm trang web và tập tin bằng khu vực.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A0E86" id="Text Box 28" o:spid="_x0000_s1030" type="#_x0000_t202" style="position:absolute;left:0;text-align:left;margin-left:12.3pt;margin-top:700.65pt;width:499.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HxGgIAAD8EAAAOAAAAZHJzL2Uyb0RvYy54bWysU8Fu2zAMvQ/YPwi6L07aL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2+mn6YxCkmKz2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" stroked="f">
                <v:textbox style="mso-fit-shape-to-text:t" inset="0,0,0,0">
                  <w:txbxContent>
                    <w:p w14:paraId="1C704929" w14:textId="77777777" w:rsidR="00646AA2" w:rsidRPr="00764A1D"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4 Kết quả thu hẹp tìm trang web và tập tin bằng khu vực.</w:t>
                      </w:r>
                    </w:p>
                  </w:txbxContent>
                </v:textbox>
                <w10:wrap type="tight"/>
              </v:shape>
            </w:pict>
          </mc:Fallback>
        </mc:AlternateContent>
      </w:r>
      <w:r w:rsidRPr="00741075">
        <w:rPr>
          <w:noProof/>
          <w:lang w:val="en-US"/>
        </w:rPr>
        <w:drawing>
          <wp:anchor distT="0" distB="0" distL="114300" distR="114300" simplePos="0" relativeHeight="251675648" behindDoc="1" locked="0" layoutInCell="1" allowOverlap="1" wp14:anchorId="7932EE71" wp14:editId="31F253B9">
            <wp:simplePos x="0" y="0"/>
            <wp:positionH relativeFrom="margin">
              <wp:align>center</wp:align>
            </wp:positionH>
            <wp:positionV relativeFrom="paragraph">
              <wp:posOffset>5013960</wp:posOffset>
            </wp:positionV>
            <wp:extent cx="6347460" cy="3827145"/>
            <wp:effectExtent l="0" t="0" r="0" b="1905"/>
            <wp:wrapTight wrapText="bothSides">
              <wp:wrapPolygon edited="0">
                <wp:start x="0" y="0"/>
                <wp:lineTo x="0" y="21503"/>
                <wp:lineTo x="21522" y="21503"/>
                <wp:lineTo x="21522" y="0"/>
                <wp:lineTo x="0" y="0"/>
              </wp:wrapPolygon>
            </wp:wrapTight>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47460" cy="38271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1" locked="0" layoutInCell="1" allowOverlap="1" wp14:anchorId="38829EA0" wp14:editId="060C1F5E">
                <wp:simplePos x="0" y="0"/>
                <wp:positionH relativeFrom="column">
                  <wp:posOffset>0</wp:posOffset>
                </wp:positionH>
                <wp:positionV relativeFrom="paragraph">
                  <wp:posOffset>4171950</wp:posOffset>
                </wp:positionV>
                <wp:extent cx="665988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1AB36517" w14:textId="77777777" w:rsidR="00646AA2" w:rsidRPr="00847653"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3</w:t>
                            </w:r>
                            <w:r w:rsidRPr="0026354F">
                              <w:rPr>
                                <w:lang w:val="en-US"/>
                              </w:rPr>
                              <w:t xml:space="preserve"> Thu hẹp kết quả tìm kiếm trang web và tập tin theo bằng khu vực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29EA0" id="Text Box 27" o:spid="_x0000_s1031" type="#_x0000_t202" style="position:absolute;left:0;text-align:left;margin-left:0;margin-top:328.5pt;width:524.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0wGAIAAD8EAAAOAAAAZHJzL2Uyb0RvYy54bWysU8Fu2zAMvQ/YPwi6L046N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fvvp7o5CkmLzj7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" stroked="f">
                <v:textbox style="mso-fit-shape-to-text:t" inset="0,0,0,0">
                  <w:txbxContent>
                    <w:p w14:paraId="1AB36517" w14:textId="77777777" w:rsidR="00646AA2" w:rsidRPr="00847653"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3</w:t>
                      </w:r>
                      <w:r w:rsidRPr="0026354F">
                        <w:rPr>
                          <w:lang w:val="en-US"/>
                        </w:rPr>
                        <w:t xml:space="preserve"> Thu hẹp kết quả tìm kiếm trang web và tập tin theo bằng khu vực</w:t>
                      </w:r>
                    </w:p>
                  </w:txbxContent>
                </v:textbox>
                <w10:wrap type="tight"/>
              </v:shape>
            </w:pict>
          </mc:Fallback>
        </mc:AlternateContent>
      </w:r>
      <w:r>
        <w:rPr>
          <w:noProof/>
        </w:rPr>
        <w:drawing>
          <wp:anchor distT="0" distB="0" distL="114300" distR="114300" simplePos="0" relativeHeight="251674624" behindDoc="1" locked="0" layoutInCell="1" allowOverlap="1" wp14:anchorId="1A1C1851" wp14:editId="42DD939F">
            <wp:simplePos x="0" y="0"/>
            <wp:positionH relativeFrom="margin">
              <wp:align>left</wp:align>
            </wp:positionH>
            <wp:positionV relativeFrom="paragraph">
              <wp:posOffset>0</wp:posOffset>
            </wp:positionV>
            <wp:extent cx="6659880" cy="4114800"/>
            <wp:effectExtent l="0" t="0" r="7620" b="0"/>
            <wp:wrapTight wrapText="bothSides">
              <wp:wrapPolygon edited="0">
                <wp:start x="0" y="0"/>
                <wp:lineTo x="0" y="21500"/>
                <wp:lineTo x="21563" y="21500"/>
                <wp:lineTo x="21563"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9880" cy="4114800"/>
                    </a:xfrm>
                    <a:prstGeom prst="rect">
                      <a:avLst/>
                    </a:prstGeom>
                    <a:noFill/>
                    <a:ln>
                      <a:noFill/>
                    </a:ln>
                  </pic:spPr>
                </pic:pic>
              </a:graphicData>
            </a:graphic>
          </wp:anchor>
        </w:drawing>
      </w:r>
      <w:r>
        <w:rPr>
          <w:lang w:val="en-US"/>
        </w:rPr>
        <w:t>Google sẽ trả về cho bạn các kết quả tìm kiếm liên quan đến “dog” tại vùng Việt Nam</w:t>
      </w:r>
    </w:p>
    <w:p w14:paraId="2F500A3B" w14:textId="77777777" w:rsidR="00646AA2" w:rsidRDefault="00646AA2" w:rsidP="00646AA2">
      <w:pPr>
        <w:pStyle w:val="Heading2"/>
      </w:pPr>
      <w:bookmarkStart w:id="53" w:name="_Toc104737776"/>
      <w:r>
        <w:lastRenderedPageBreak/>
        <w:t>Lần cập nhật gần đây nhất</w:t>
      </w:r>
      <w:bookmarkEnd w:id="53"/>
    </w:p>
    <w:p w14:paraId="2CA53501" w14:textId="77777777" w:rsidR="00646AA2" w:rsidRDefault="00646AA2" w:rsidP="00646AA2">
      <w:pPr>
        <w:pStyle w:val="BodyText"/>
        <w:rPr>
          <w:lang w:val="en-US"/>
        </w:rPr>
      </w:pPr>
      <w:r>
        <w:rPr>
          <w:lang w:val="en-US"/>
        </w:rPr>
        <w:t>Tại công cụ tìm kiếm trang web và tệp tin nâng cao của Google bạn có thể tìm kiếm dựa trên thời gian được cập nhật gần đây nhất kể từ lúc tìm kiếm để xuất hiện ra các trang web và tệp tin mới nhất được cập nhật trong khoảng thời gian từ</w:t>
      </w:r>
    </w:p>
    <w:p w14:paraId="58EF2A59" w14:textId="77777777" w:rsidR="00646AA2" w:rsidRDefault="00646AA2" w:rsidP="00646AA2">
      <w:pPr>
        <w:pStyle w:val="BodyTextFirstIndent"/>
        <w:numPr>
          <w:ilvl w:val="0"/>
          <w:numId w:val="31"/>
        </w:numPr>
        <w:rPr>
          <w:lang w:val="en-US"/>
        </w:rPr>
      </w:pPr>
      <w:r>
        <w:rPr>
          <w:lang w:val="en-US"/>
        </w:rPr>
        <w:t>Bất kì lúc nào</w:t>
      </w:r>
    </w:p>
    <w:p w14:paraId="6A388101" w14:textId="77777777" w:rsidR="00646AA2" w:rsidRDefault="00646AA2" w:rsidP="00646AA2">
      <w:pPr>
        <w:pStyle w:val="BodyTextFirstIndent"/>
        <w:numPr>
          <w:ilvl w:val="0"/>
          <w:numId w:val="31"/>
        </w:numPr>
        <w:rPr>
          <w:lang w:val="en-US"/>
        </w:rPr>
      </w:pPr>
      <w:r>
        <w:rPr>
          <w:lang w:val="en-US"/>
        </w:rPr>
        <w:t>24 giờ qua</w:t>
      </w:r>
    </w:p>
    <w:p w14:paraId="14B9FA0D" w14:textId="77777777" w:rsidR="00646AA2" w:rsidRDefault="00646AA2" w:rsidP="00646AA2">
      <w:pPr>
        <w:pStyle w:val="BodyTextFirstIndent"/>
        <w:numPr>
          <w:ilvl w:val="0"/>
          <w:numId w:val="31"/>
        </w:numPr>
        <w:rPr>
          <w:lang w:val="en-US"/>
        </w:rPr>
      </w:pPr>
      <w:r>
        <w:rPr>
          <w:lang w:val="en-US"/>
        </w:rPr>
        <w:t>Tuần qua</w:t>
      </w:r>
    </w:p>
    <w:p w14:paraId="3DBA93C6" w14:textId="77777777" w:rsidR="00646AA2" w:rsidRDefault="00646AA2" w:rsidP="00646AA2">
      <w:pPr>
        <w:pStyle w:val="BodyTextFirstIndent"/>
        <w:numPr>
          <w:ilvl w:val="0"/>
          <w:numId w:val="31"/>
        </w:numPr>
        <w:rPr>
          <w:lang w:val="en-US"/>
        </w:rPr>
      </w:pPr>
      <w:r>
        <w:rPr>
          <w:lang w:val="en-US"/>
        </w:rPr>
        <w:t>Tháng qua</w:t>
      </w:r>
    </w:p>
    <w:p w14:paraId="39C3DE9C" w14:textId="77777777" w:rsidR="00646AA2" w:rsidRDefault="00646AA2" w:rsidP="00646AA2">
      <w:pPr>
        <w:pStyle w:val="BodyTextFirstIndent"/>
        <w:numPr>
          <w:ilvl w:val="0"/>
          <w:numId w:val="31"/>
        </w:numPr>
        <w:rPr>
          <w:lang w:val="en-US"/>
        </w:rPr>
      </w:pPr>
      <w:r>
        <w:rPr>
          <w:lang w:val="en-US"/>
        </w:rPr>
        <w:t>Năm qua</w:t>
      </w:r>
    </w:p>
    <w:p w14:paraId="2A3FCBAF" w14:textId="77777777" w:rsidR="00646AA2" w:rsidRDefault="00646AA2" w:rsidP="00646AA2">
      <w:pPr>
        <w:pStyle w:val="BodyTextFirstIndent"/>
        <w:ind w:left="792" w:firstLine="0"/>
        <w:rPr>
          <w:lang w:val="en-US"/>
        </w:rPr>
      </w:pPr>
      <w:r>
        <w:rPr>
          <w:noProof/>
        </w:rPr>
        <mc:AlternateContent>
          <mc:Choice Requires="wps">
            <w:drawing>
              <wp:anchor distT="0" distB="0" distL="114300" distR="114300" simplePos="0" relativeHeight="251679744" behindDoc="1" locked="0" layoutInCell="1" allowOverlap="1" wp14:anchorId="49751D71" wp14:editId="2CF75A5C">
                <wp:simplePos x="0" y="0"/>
                <wp:positionH relativeFrom="column">
                  <wp:posOffset>-90805</wp:posOffset>
                </wp:positionH>
                <wp:positionV relativeFrom="paragraph">
                  <wp:posOffset>6414770</wp:posOffset>
                </wp:positionV>
                <wp:extent cx="665988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F39E9DC" w14:textId="77777777" w:rsidR="00646AA2" w:rsidRPr="00525FB1" w:rsidRDefault="00646AA2" w:rsidP="00646AA2">
                            <w:pPr>
                              <w:pStyle w:val="Caption"/>
                              <w:rPr>
                                <w:noProof/>
                                <w:sz w:val="26"/>
                                <w:szCs w:val="24"/>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5</w:t>
                            </w:r>
                            <w:r w:rsidRPr="00B31792">
                              <w:rPr>
                                <w:noProof/>
                                <w:sz w:val="26"/>
                                <w:szCs w:val="24"/>
                              </w:rPr>
                              <w:t xml:space="preserve"> </w:t>
                            </w:r>
                            <w:r>
                              <w:rPr>
                                <w:noProof/>
                                <w:sz w:val="26"/>
                                <w:szCs w:val="24"/>
                                <w:lang w:val="en-US"/>
                              </w:rPr>
                              <w:t>Thu hẹp kết quả tìm trang web và tập tin bằng lần cập nhật gần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51D71" id="Text Box 30" o:spid="_x0000_s1032" type="#_x0000_t202" style="position:absolute;left:0;text-align:left;margin-left:-7.15pt;margin-top:505.1pt;width:52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9BfGQIAAD8EAAAOAAAAZHJzL2Uyb0RvYy54bWysU01v2zAMvQ/YfxB0X5x0a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PbT3R25JPnmH29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" stroked="f">
                <v:textbox style="mso-fit-shape-to-text:t" inset="0,0,0,0">
                  <w:txbxContent>
                    <w:p w14:paraId="6F39E9DC" w14:textId="77777777" w:rsidR="00646AA2" w:rsidRPr="00525FB1" w:rsidRDefault="00646AA2" w:rsidP="00646AA2">
                      <w:pPr>
                        <w:pStyle w:val="Caption"/>
                        <w:rPr>
                          <w:noProof/>
                          <w:sz w:val="26"/>
                          <w:szCs w:val="24"/>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5</w:t>
                      </w:r>
                      <w:r w:rsidRPr="00B31792">
                        <w:rPr>
                          <w:noProof/>
                          <w:sz w:val="26"/>
                          <w:szCs w:val="24"/>
                        </w:rPr>
                        <w:t xml:space="preserve"> </w:t>
                      </w:r>
                      <w:r>
                        <w:rPr>
                          <w:noProof/>
                          <w:sz w:val="26"/>
                          <w:szCs w:val="24"/>
                          <w:lang w:val="en-US"/>
                        </w:rPr>
                        <w:t>Thu hẹp kết quả tìm trang web và tập tin bằng lần cập nhật gần nhất</w:t>
                      </w:r>
                    </w:p>
                  </w:txbxContent>
                </v:textbox>
                <w10:wrap type="tight"/>
              </v:shape>
            </w:pict>
          </mc:Fallback>
        </mc:AlternateContent>
      </w:r>
      <w:r w:rsidRPr="00525FB1">
        <w:rPr>
          <w:noProof/>
          <w:lang w:val="en-US"/>
        </w:rPr>
        <w:drawing>
          <wp:anchor distT="0" distB="0" distL="114300" distR="114300" simplePos="0" relativeHeight="251678720" behindDoc="1" locked="0" layoutInCell="1" allowOverlap="1" wp14:anchorId="28523AE3" wp14:editId="75A9EA88">
            <wp:simplePos x="0" y="0"/>
            <wp:positionH relativeFrom="page">
              <wp:posOffset>449580</wp:posOffset>
            </wp:positionH>
            <wp:positionV relativeFrom="paragraph">
              <wp:posOffset>855980</wp:posOffset>
            </wp:positionV>
            <wp:extent cx="6659880" cy="5501640"/>
            <wp:effectExtent l="0" t="0" r="7620" b="3810"/>
            <wp:wrapTight wrapText="bothSides">
              <wp:wrapPolygon edited="0">
                <wp:start x="0" y="0"/>
                <wp:lineTo x="0" y="21540"/>
                <wp:lineTo x="21563" y="21540"/>
                <wp:lineTo x="21563" y="0"/>
                <wp:lineTo x="0" y="0"/>
              </wp:wrapPolygon>
            </wp:wrapTight>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9880" cy="5501640"/>
                    </a:xfrm>
                    <a:prstGeom prst="rect">
                      <a:avLst/>
                    </a:prstGeom>
                    <a:noFill/>
                    <a:ln>
                      <a:noFill/>
                    </a:ln>
                  </pic:spPr>
                </pic:pic>
              </a:graphicData>
            </a:graphic>
            <wp14:sizeRelV relativeFrom="margin">
              <wp14:pctHeight>0</wp14:pctHeight>
            </wp14:sizeRelV>
          </wp:anchor>
        </w:drawing>
      </w:r>
      <w:r>
        <w:rPr>
          <w:lang w:val="en-US"/>
        </w:rPr>
        <w:t>VD: Tìm kiếm các trang web và tệp tin tại “funix” đã được cập nhật trong 1 tháng qua. Chúng ta thay đổi lựa chọn tại hàng “lần cập nhật gần đây nhất” trong trang tìm kiếm nâng cao của Google thành “Tháng qua”.</w:t>
      </w:r>
    </w:p>
    <w:p w14:paraId="6C75B736" w14:textId="77777777" w:rsidR="00646AA2" w:rsidRDefault="00646AA2" w:rsidP="00646AA2">
      <w:pPr>
        <w:pStyle w:val="BodyTextFirstIndent"/>
        <w:ind w:left="792" w:firstLine="0"/>
        <w:rPr>
          <w:lang w:val="en-US"/>
        </w:rPr>
      </w:pPr>
      <w:r>
        <w:rPr>
          <w:noProof/>
        </w:rPr>
        <w:lastRenderedPageBreak/>
        <mc:AlternateContent>
          <mc:Choice Requires="wps">
            <w:drawing>
              <wp:anchor distT="0" distB="0" distL="114300" distR="114300" simplePos="0" relativeHeight="251681792" behindDoc="1" locked="0" layoutInCell="1" allowOverlap="1" wp14:anchorId="12975BF8" wp14:editId="53AFF69C">
                <wp:simplePos x="0" y="0"/>
                <wp:positionH relativeFrom="column">
                  <wp:posOffset>0</wp:posOffset>
                </wp:positionH>
                <wp:positionV relativeFrom="paragraph">
                  <wp:posOffset>6052820</wp:posOffset>
                </wp:positionV>
                <wp:extent cx="665988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1BCD9A34" w14:textId="77777777" w:rsidR="00646AA2" w:rsidRPr="00F2713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6 Kết quả thu hẹp tìm trang web và tập tin bằng lần cập nhật gần nhất</w:t>
                            </w:r>
                            <w:r w:rsidRPr="00F27138">
                              <w:rPr>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75BF8" id="Text Box 32" o:spid="_x0000_s1033" type="#_x0000_t202" style="position:absolute;left:0;text-align:left;margin-left:0;margin-top:476.6pt;width:524.4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PR6GgIAAD8EAAAOAAAAZHJzL2Uyb0RvYy54bWysU8Fu2zAMvQ/YPwi6L046NEu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9PZuNqOQpNj042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" stroked="f">
                <v:textbox style="mso-fit-shape-to-text:t" inset="0,0,0,0">
                  <w:txbxContent>
                    <w:p w14:paraId="1BCD9A34" w14:textId="77777777" w:rsidR="00646AA2" w:rsidRPr="00F2713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6 Kết quả thu hẹp tìm trang web và tập tin bằng lần cập nhật gần nhất</w:t>
                      </w:r>
                      <w:r w:rsidRPr="00F27138">
                        <w:rPr>
                          <w:sz w:val="26"/>
                          <w:szCs w:val="24"/>
                        </w:rPr>
                        <w:t xml:space="preserve"> </w:t>
                      </w:r>
                    </w:p>
                  </w:txbxContent>
                </v:textbox>
                <w10:wrap type="tight"/>
              </v:shape>
            </w:pict>
          </mc:Fallback>
        </mc:AlternateContent>
      </w:r>
      <w:r w:rsidRPr="00D21F56">
        <w:rPr>
          <w:noProof/>
          <w:lang w:val="en-US"/>
        </w:rPr>
        <w:drawing>
          <wp:anchor distT="0" distB="0" distL="114300" distR="114300" simplePos="0" relativeHeight="251680768" behindDoc="1" locked="0" layoutInCell="1" allowOverlap="1" wp14:anchorId="20949D62" wp14:editId="006682DC">
            <wp:simplePos x="0" y="0"/>
            <wp:positionH relativeFrom="margin">
              <wp:align>left</wp:align>
            </wp:positionH>
            <wp:positionV relativeFrom="paragraph">
              <wp:posOffset>556260</wp:posOffset>
            </wp:positionV>
            <wp:extent cx="6659880" cy="5439410"/>
            <wp:effectExtent l="0" t="0" r="7620" b="8890"/>
            <wp:wrapTight wrapText="bothSides">
              <wp:wrapPolygon edited="0">
                <wp:start x="0" y="0"/>
                <wp:lineTo x="0" y="21560"/>
                <wp:lineTo x="21563" y="21560"/>
                <wp:lineTo x="21563" y="0"/>
                <wp:lineTo x="0" y="0"/>
              </wp:wrapPolygon>
            </wp:wrapTight>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659880" cy="5439410"/>
                    </a:xfrm>
                    <a:prstGeom prst="rect">
                      <a:avLst/>
                    </a:prstGeom>
                  </pic:spPr>
                </pic:pic>
              </a:graphicData>
            </a:graphic>
          </wp:anchor>
        </w:drawing>
      </w:r>
      <w:r>
        <w:rPr>
          <w:lang w:val="en-US"/>
        </w:rPr>
        <w:t>Kết quả sẽ trả về các trang có liên quan đến “funix” có cập nhật trong 1 tháng qua kể từ lúc tìm kiếm.</w:t>
      </w:r>
    </w:p>
    <w:p w14:paraId="7B028D1F" w14:textId="77777777" w:rsidR="00646AA2" w:rsidRDefault="00646AA2" w:rsidP="00646AA2">
      <w:pPr>
        <w:pStyle w:val="Heading2"/>
      </w:pPr>
      <w:bookmarkStart w:id="54" w:name="_Toc104737777"/>
      <w:r>
        <w:t>Trang web hoặc tên miền</w:t>
      </w:r>
      <w:bookmarkEnd w:id="54"/>
      <w:r>
        <w:t xml:space="preserve"> </w:t>
      </w:r>
    </w:p>
    <w:p w14:paraId="2BECDDDE" w14:textId="77777777" w:rsidR="00646AA2" w:rsidRDefault="00646AA2" w:rsidP="00646AA2">
      <w:pPr>
        <w:pStyle w:val="BodyText"/>
        <w:rPr>
          <w:lang w:val="en-US"/>
        </w:rPr>
      </w:pPr>
      <w:r>
        <w:rPr>
          <w:lang w:val="en-US"/>
        </w:rPr>
        <w:t>Trong công cụ tìm kiếm trang web và tệp tin nâng cao của Google cũng có hỗ trợ tìm kiếm theo trang web hoặc tên miền tương tự như với toán tử “site”.</w:t>
      </w:r>
    </w:p>
    <w:p w14:paraId="39084E03" w14:textId="77777777" w:rsidR="00646AA2" w:rsidRDefault="00646AA2" w:rsidP="00646AA2">
      <w:pPr>
        <w:pStyle w:val="BodyTextFirstIndent"/>
        <w:rPr>
          <w:lang w:val="en-US"/>
        </w:rPr>
      </w:pPr>
      <w:r>
        <w:rPr>
          <w:lang w:val="en-US"/>
        </w:rPr>
        <w:t>VD: Tìm kiếm “funix” trong trang web “funix.edu.vn” bằng cách nhập thêm tên trang web “funix.edu.vn” tại ô “trang web hoặc tên miền”</w:t>
      </w:r>
    </w:p>
    <w:p w14:paraId="0EA5A40E" w14:textId="77777777" w:rsidR="00646AA2" w:rsidRDefault="00646AA2" w:rsidP="00646AA2">
      <w:pPr>
        <w:pStyle w:val="BodyTextFirstIndent"/>
        <w:rPr>
          <w:noProof/>
          <w:lang w:val="en-US"/>
        </w:rPr>
      </w:pPr>
    </w:p>
    <w:p w14:paraId="03937432" w14:textId="77777777" w:rsidR="00646AA2" w:rsidRDefault="00646AA2" w:rsidP="00646AA2">
      <w:pPr>
        <w:pStyle w:val="BodyTextFirstIndent"/>
        <w:rPr>
          <w:noProof/>
          <w:lang w:val="en-US"/>
        </w:rPr>
      </w:pPr>
    </w:p>
    <w:p w14:paraId="4ADD641A" w14:textId="77777777" w:rsidR="00646AA2" w:rsidRDefault="00646AA2" w:rsidP="00646AA2">
      <w:pPr>
        <w:pStyle w:val="BodyTextFirstIndent"/>
        <w:rPr>
          <w:noProof/>
          <w:lang w:val="en-US"/>
        </w:rPr>
      </w:pPr>
    </w:p>
    <w:p w14:paraId="2A560D4B" w14:textId="77777777" w:rsidR="00646AA2" w:rsidRDefault="00646AA2" w:rsidP="00646AA2">
      <w:pPr>
        <w:pStyle w:val="BodyTextFirstIndent"/>
        <w:rPr>
          <w:noProof/>
          <w:lang w:val="en-US"/>
        </w:rPr>
      </w:pPr>
    </w:p>
    <w:p w14:paraId="4248B38A" w14:textId="77777777" w:rsidR="00646AA2" w:rsidRDefault="00646AA2" w:rsidP="00646AA2">
      <w:pPr>
        <w:pStyle w:val="BodyTextFirstIndent"/>
        <w:rPr>
          <w:lang w:val="en-US"/>
        </w:rPr>
      </w:pPr>
      <w:r>
        <w:rPr>
          <w:noProof/>
        </w:rPr>
        <w:lastRenderedPageBreak/>
        <mc:AlternateContent>
          <mc:Choice Requires="wps">
            <w:drawing>
              <wp:anchor distT="0" distB="0" distL="114300" distR="114300" simplePos="0" relativeHeight="251685888" behindDoc="1" locked="0" layoutInCell="1" allowOverlap="1" wp14:anchorId="77B6E59F" wp14:editId="3E93EB57">
                <wp:simplePos x="0" y="0"/>
                <wp:positionH relativeFrom="column">
                  <wp:posOffset>-93980</wp:posOffset>
                </wp:positionH>
                <wp:positionV relativeFrom="paragraph">
                  <wp:posOffset>7896860</wp:posOffset>
                </wp:positionV>
                <wp:extent cx="665988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A18B57" w14:textId="77777777" w:rsidR="00646AA2" w:rsidRPr="009B675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8 Kết quả thu hẹp tìm kiếm trang web và tập tin bằng trang web hoặc tên miền</w:t>
                            </w:r>
                            <w:r w:rsidRPr="009B6758">
                              <w:rPr>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59F" id="Text Box 36" o:spid="_x0000_s1034" type="#_x0000_t202" style="position:absolute;left:0;text-align:left;margin-left:-7.4pt;margin-top:621.8pt;width:524.4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F9zGgIAAD8EAAAOAAAAZHJzL2Uyb0RvYy54bWysU8Fu2zAMvQ/YPwi6L046NMi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e2nxYJCkmLzj7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" stroked="f">
                <v:textbox style="mso-fit-shape-to-text:t" inset="0,0,0,0">
                  <w:txbxContent>
                    <w:p w14:paraId="39A18B57" w14:textId="77777777" w:rsidR="00646AA2" w:rsidRPr="009B675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8 Kết quả thu hẹp tìm kiếm trang web và tập tin bằng trang web hoặc tên miền</w:t>
                      </w:r>
                      <w:r w:rsidRPr="009B6758">
                        <w:rPr>
                          <w:sz w:val="26"/>
                          <w:szCs w:val="24"/>
                        </w:rPr>
                        <w:t xml:space="preserve"> </w:t>
                      </w:r>
                    </w:p>
                  </w:txbxContent>
                </v:textbox>
                <w10:wrap type="tight"/>
              </v:shape>
            </w:pict>
          </mc:Fallback>
        </mc:AlternateContent>
      </w:r>
      <w:r w:rsidRPr="000F42F3">
        <w:rPr>
          <w:noProof/>
          <w:lang w:val="en-US"/>
        </w:rPr>
        <w:drawing>
          <wp:anchor distT="0" distB="0" distL="114300" distR="114300" simplePos="0" relativeHeight="251684864" behindDoc="1" locked="0" layoutInCell="1" allowOverlap="1" wp14:anchorId="4BB84418" wp14:editId="77191E3D">
            <wp:simplePos x="0" y="0"/>
            <wp:positionH relativeFrom="page">
              <wp:align>center</wp:align>
            </wp:positionH>
            <wp:positionV relativeFrom="paragraph">
              <wp:posOffset>4442460</wp:posOffset>
            </wp:positionV>
            <wp:extent cx="6659880" cy="3397250"/>
            <wp:effectExtent l="0" t="0" r="7620" b="0"/>
            <wp:wrapTight wrapText="bothSides">
              <wp:wrapPolygon edited="0">
                <wp:start x="0" y="0"/>
                <wp:lineTo x="0" y="21439"/>
                <wp:lineTo x="21563" y="21439"/>
                <wp:lineTo x="21563" y="0"/>
                <wp:lineTo x="0" y="0"/>
              </wp:wrapPolygon>
            </wp:wrapTight>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59880" cy="3397250"/>
                    </a:xfrm>
                    <a:prstGeom prst="rect">
                      <a:avLst/>
                    </a:prstGeom>
                  </pic:spPr>
                </pic:pic>
              </a:graphicData>
            </a:graphic>
          </wp:anchor>
        </w:drawing>
      </w:r>
      <w:r>
        <w:rPr>
          <w:noProof/>
        </w:rPr>
        <mc:AlternateContent>
          <mc:Choice Requires="wps">
            <w:drawing>
              <wp:anchor distT="0" distB="0" distL="114300" distR="114300" simplePos="0" relativeHeight="251683840" behindDoc="1" locked="0" layoutInCell="1" allowOverlap="1" wp14:anchorId="19A9FBFB" wp14:editId="29347C5D">
                <wp:simplePos x="0" y="0"/>
                <wp:positionH relativeFrom="column">
                  <wp:posOffset>270510</wp:posOffset>
                </wp:positionH>
                <wp:positionV relativeFrom="paragraph">
                  <wp:posOffset>3663950</wp:posOffset>
                </wp:positionV>
                <wp:extent cx="61188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056B6944" w14:textId="77777777" w:rsidR="00646AA2" w:rsidRPr="00233365" w:rsidRDefault="00646AA2" w:rsidP="00646AA2">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7 Thu hẹp kết quả tìm trang web và tập tin bằng trang web hoặc tên miền</w:t>
                            </w:r>
                            <w:r w:rsidRPr="00233365">
                              <w:rPr>
                                <w:noProof/>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FBFB" id="Text Box 34" o:spid="_x0000_s1035" type="#_x0000_t202" style="position:absolute;left:0;text-align:left;margin-left:21.3pt;margin-top:288.5pt;width:481.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JOGQIAAD8EAAAOAAAAZHJzL2Uyb0RvYy54bWysU8Fu2zAMvQ/YPwi6L046LOi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" stroked="f">
                <v:textbox style="mso-fit-shape-to-text:t" inset="0,0,0,0">
                  <w:txbxContent>
                    <w:p w14:paraId="056B6944" w14:textId="77777777" w:rsidR="00646AA2" w:rsidRPr="00233365" w:rsidRDefault="00646AA2" w:rsidP="00646AA2">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7 Thu hẹp kết quả tìm trang web và tập tin bằng trang web hoặc tên miền</w:t>
                      </w:r>
                      <w:r w:rsidRPr="00233365">
                        <w:rPr>
                          <w:noProof/>
                          <w:sz w:val="26"/>
                          <w:szCs w:val="24"/>
                        </w:rPr>
                        <w:t xml:space="preserve"> </w:t>
                      </w:r>
                    </w:p>
                  </w:txbxContent>
                </v:textbox>
                <w10:wrap type="tight"/>
              </v:shape>
            </w:pict>
          </mc:Fallback>
        </mc:AlternateContent>
      </w:r>
      <w:r w:rsidRPr="00DD2240">
        <w:rPr>
          <w:noProof/>
          <w:lang w:val="en-US"/>
        </w:rPr>
        <w:drawing>
          <wp:anchor distT="0" distB="0" distL="114300" distR="114300" simplePos="0" relativeHeight="251682816" behindDoc="1" locked="0" layoutInCell="1" allowOverlap="1" wp14:anchorId="5D93CDC1" wp14:editId="0A495A61">
            <wp:simplePos x="0" y="0"/>
            <wp:positionH relativeFrom="margin">
              <wp:align>center</wp:align>
            </wp:positionH>
            <wp:positionV relativeFrom="paragraph">
              <wp:posOffset>0</wp:posOffset>
            </wp:positionV>
            <wp:extent cx="6118860" cy="3606800"/>
            <wp:effectExtent l="0" t="0" r="0" b="0"/>
            <wp:wrapTight wrapText="bothSides">
              <wp:wrapPolygon edited="0">
                <wp:start x="0" y="0"/>
                <wp:lineTo x="0" y="21448"/>
                <wp:lineTo x="21519" y="21448"/>
                <wp:lineTo x="21519" y="0"/>
                <wp:lineTo x="0" y="0"/>
              </wp:wrapPolygon>
            </wp:wrapTight>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8860"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Kết quả sẽ trả về các trang có liên quan đến từ khóa “funix” trong trang web “funix.edu.vn”.</w:t>
      </w:r>
    </w:p>
    <w:p w14:paraId="7A1C7EEF" w14:textId="77777777" w:rsidR="00646AA2" w:rsidRPr="00DD2240" w:rsidRDefault="00646AA2" w:rsidP="00646AA2">
      <w:pPr>
        <w:pStyle w:val="BodyTextFirstIndent"/>
        <w:rPr>
          <w:lang w:val="en-US"/>
        </w:rPr>
      </w:pPr>
    </w:p>
    <w:p w14:paraId="7D4275AA" w14:textId="77777777" w:rsidR="00646AA2" w:rsidRPr="00646AA2" w:rsidRDefault="00646AA2" w:rsidP="00646AA2">
      <w:pPr>
        <w:pStyle w:val="BodyText"/>
        <w:rPr>
          <w:lang w:val="en-US"/>
        </w:rPr>
      </w:pPr>
    </w:p>
    <w:p w14:paraId="4B231779" w14:textId="2BEDB74F" w:rsidR="00E51B81" w:rsidRDefault="00646AA2" w:rsidP="00A0483B">
      <w:pPr>
        <w:pStyle w:val="Heading1"/>
        <w:spacing w:line="360" w:lineRule="auto"/>
        <w:rPr>
          <w:b w:val="0"/>
          <w:spacing w:val="-4"/>
        </w:rPr>
      </w:pPr>
      <w:r>
        <w:rPr>
          <w:b w:val="0"/>
          <w:spacing w:val="-4"/>
        </w:rPr>
        <w:lastRenderedPageBreak/>
        <w:t xml:space="preserve"> </w:t>
      </w:r>
      <w:bookmarkStart w:id="55" w:name="_Toc104737778"/>
      <w:r>
        <w:rPr>
          <w:b w:val="0"/>
          <w:spacing w:val="-4"/>
        </w:rPr>
        <w:t>TÌM KIẾM NÂNG CAO VỚI HÌNH ẢNH</w:t>
      </w:r>
      <w:bookmarkEnd w:id="55"/>
      <w:r w:rsidR="00E51B81">
        <w:rPr>
          <w:b w:val="0"/>
          <w:spacing w:val="-4"/>
        </w:rPr>
        <w:t xml:space="preserve"> </w:t>
      </w:r>
    </w:p>
    <w:p w14:paraId="599E13B6" w14:textId="208E3063" w:rsidR="00E51B81" w:rsidRDefault="00E51B81" w:rsidP="00E51B81">
      <w:pPr>
        <w:pStyle w:val="BodyText"/>
        <w:rPr>
          <w:lang w:val="en-US"/>
        </w:rPr>
      </w:pPr>
      <w:r>
        <w:rPr>
          <w:lang w:val="en-US"/>
        </w:rPr>
        <w:t>Đôi khi chúng ta sử dụng Google hình ảnh nhưng không mang lại cho chúng ta những hình ảnh mà mình đang tìm kiếm, chính vì thế tính năng tìm kiếm nâng cao hình ảnh sẽ giúp chúng ta từ việc thu hẹp kết quả tìm kiếm chi tiết hơn và biết đâu sẽ giúp bạn tìm được bức ảnh mà bạn đang cần tìm.</w:t>
      </w:r>
    </w:p>
    <w:p w14:paraId="09E2FE64" w14:textId="77777777" w:rsidR="00E51B81" w:rsidRPr="00E51B81" w:rsidRDefault="00E51B81" w:rsidP="00E51B81">
      <w:pPr>
        <w:pStyle w:val="BodyTextFirstIndent"/>
        <w:rPr>
          <w:lang w:val="en-US"/>
        </w:rPr>
      </w:pPr>
    </w:p>
    <w:p w14:paraId="3EC4DA57" w14:textId="1BA9AB46" w:rsidR="00686464" w:rsidRDefault="00E51B81" w:rsidP="00E51B81">
      <w:pPr>
        <w:pStyle w:val="Heading2"/>
      </w:pPr>
      <w:bookmarkStart w:id="56" w:name="_Toc104737779"/>
      <w:r>
        <w:t>Kích thước</w:t>
      </w:r>
      <w:bookmarkEnd w:id="56"/>
    </w:p>
    <w:p w14:paraId="640999E1" w14:textId="77777777" w:rsidR="00686464" w:rsidRDefault="00686464" w:rsidP="00686464">
      <w:pPr>
        <w:pStyle w:val="BodyText"/>
        <w:rPr>
          <w:lang w:val="en-US"/>
        </w:rPr>
      </w:pPr>
      <w:r>
        <w:rPr>
          <w:lang w:val="en-US"/>
        </w:rPr>
        <w:t>Đầu tiên bạn có thể lọc ra mọi kích thước mà bạn mong muốn hình nahr của bạn tìm kiếm. Google sẽ giúp cho bạn điều này</w:t>
      </w:r>
    </w:p>
    <w:p w14:paraId="5F612E38" w14:textId="77777777" w:rsidR="00686464" w:rsidRPr="00E51B81" w:rsidRDefault="00686464" w:rsidP="00686464">
      <w:pPr>
        <w:pStyle w:val="BodyTextFirstIndent"/>
        <w:rPr>
          <w:lang w:val="en-US"/>
        </w:rPr>
      </w:pPr>
      <w:r>
        <w:rPr>
          <w:noProof/>
        </w:rPr>
        <mc:AlternateContent>
          <mc:Choice Requires="wps">
            <w:drawing>
              <wp:anchor distT="0" distB="0" distL="114300" distR="114300" simplePos="0" relativeHeight="251688960" behindDoc="1" locked="0" layoutInCell="1" allowOverlap="1" wp14:anchorId="27F8047B" wp14:editId="70D09C73">
                <wp:simplePos x="0" y="0"/>
                <wp:positionH relativeFrom="column">
                  <wp:posOffset>-86360</wp:posOffset>
                </wp:positionH>
                <wp:positionV relativeFrom="paragraph">
                  <wp:posOffset>5414645</wp:posOffset>
                </wp:positionV>
                <wp:extent cx="665226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788D96C6" w14:textId="3BB942A0" w:rsidR="00686464" w:rsidRPr="00D43EF1" w:rsidRDefault="00686464" w:rsidP="00686464">
                            <w:pPr>
                              <w:pStyle w:val="Caption"/>
                              <w:rPr>
                                <w:noProof/>
                                <w:sz w:val="26"/>
                                <w:szCs w:val="24"/>
                              </w:rPr>
                            </w:pPr>
                            <w:bookmarkStart w:id="57" w:name="_Toc104737803"/>
                            <w:r>
                              <w:t xml:space="preserve">Hình </w:t>
                            </w:r>
                            <w:r w:rsidR="00F8185A">
                              <w:fldChar w:fldCharType="begin"/>
                            </w:r>
                            <w:r w:rsidR="00F8185A">
                              <w:instrText xml:space="preserve"> STYLEREF 1 \s </w:instrText>
                            </w:r>
                            <w:r w:rsidR="00F8185A">
                              <w:fldChar w:fldCharType="separate"/>
                            </w:r>
                            <w:r w:rsidR="00F8185A">
                              <w:rPr>
                                <w:noProof/>
                              </w:rPr>
                              <w:t>4</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1</w:t>
                            </w:r>
                            <w:r w:rsidR="00F8185A">
                              <w:fldChar w:fldCharType="end"/>
                            </w:r>
                            <w:r>
                              <w:rPr>
                                <w:lang w:val="en-US"/>
                              </w:rPr>
                              <w:t xml:space="preserve"> Thu hẹp kết quả tìm kiếm hình ảnh bằng kích thước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8047B" id="Text Box 24" o:spid="_x0000_s1036" type="#_x0000_t202" style="position:absolute;left:0;text-align:left;margin-left:-6.8pt;margin-top:426.35pt;width:523.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Y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OxuJvPFxSSFFt8vIs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" stroked="f">
                <v:textbox style="mso-fit-shape-to-text:t" inset="0,0,0,0">
                  <w:txbxContent>
                    <w:p w14:paraId="788D96C6" w14:textId="3BB942A0" w:rsidR="00686464" w:rsidRPr="00D43EF1" w:rsidRDefault="00686464" w:rsidP="00686464">
                      <w:pPr>
                        <w:pStyle w:val="Caption"/>
                        <w:rPr>
                          <w:noProof/>
                          <w:sz w:val="26"/>
                          <w:szCs w:val="24"/>
                        </w:rPr>
                      </w:pPr>
                      <w:bookmarkStart w:id="58" w:name="_Toc104737803"/>
                      <w:r>
                        <w:t xml:space="preserve">Hình </w:t>
                      </w:r>
                      <w:r w:rsidR="00F8185A">
                        <w:fldChar w:fldCharType="begin"/>
                      </w:r>
                      <w:r w:rsidR="00F8185A">
                        <w:instrText xml:space="preserve"> STYLEREF 1 \s </w:instrText>
                      </w:r>
                      <w:r w:rsidR="00F8185A">
                        <w:fldChar w:fldCharType="separate"/>
                      </w:r>
                      <w:r w:rsidR="00F8185A">
                        <w:rPr>
                          <w:noProof/>
                        </w:rPr>
                        <w:t>4</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1</w:t>
                      </w:r>
                      <w:r w:rsidR="00F8185A">
                        <w:fldChar w:fldCharType="end"/>
                      </w:r>
                      <w:r>
                        <w:rPr>
                          <w:lang w:val="en-US"/>
                        </w:rPr>
                        <w:t xml:space="preserve"> Thu hẹp kết quả tìm kiếm hình ảnh bằng kích thước</w:t>
                      </w:r>
                      <w:bookmarkEnd w:id="58"/>
                    </w:p>
                  </w:txbxContent>
                </v:textbox>
                <w10:wrap type="tight"/>
              </v:shape>
            </w:pict>
          </mc:Fallback>
        </mc:AlternateContent>
      </w:r>
      <w:r>
        <w:rPr>
          <w:noProof/>
          <w:lang w:val="en-US"/>
        </w:rPr>
        <w:drawing>
          <wp:anchor distT="0" distB="0" distL="114300" distR="114300" simplePos="0" relativeHeight="251687936" behindDoc="1" locked="0" layoutInCell="1" allowOverlap="1" wp14:anchorId="0E0EE9B5" wp14:editId="6D287707">
            <wp:simplePos x="0" y="0"/>
            <wp:positionH relativeFrom="page">
              <wp:align>center</wp:align>
            </wp:positionH>
            <wp:positionV relativeFrom="paragraph">
              <wp:posOffset>579755</wp:posOffset>
            </wp:positionV>
            <wp:extent cx="6652260" cy="4777740"/>
            <wp:effectExtent l="0" t="0" r="0" b="3810"/>
            <wp:wrapTight wrapText="bothSides">
              <wp:wrapPolygon edited="0">
                <wp:start x="0" y="0"/>
                <wp:lineTo x="0" y="21531"/>
                <wp:lineTo x="21526" y="21531"/>
                <wp:lineTo x="21526"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2260" cy="4777740"/>
                    </a:xfrm>
                    <a:prstGeom prst="rect">
                      <a:avLst/>
                    </a:prstGeom>
                    <a:noFill/>
                    <a:ln>
                      <a:noFill/>
                    </a:ln>
                  </pic:spPr>
                </pic:pic>
              </a:graphicData>
            </a:graphic>
          </wp:anchor>
        </w:drawing>
      </w:r>
      <w:r>
        <w:rPr>
          <w:lang w:val="en-US"/>
        </w:rPr>
        <w:t>VD: Bạn cần tìm kiếm các hình ảnh liên quan đến “dog” với kích thước lớn. Chúng ta sẽ thay đổi “kích thước hình ảnh” thành “lớn” tại ô lọc kích thước hình ảnh.</w:t>
      </w:r>
    </w:p>
    <w:p w14:paraId="2E37003F" w14:textId="77777777" w:rsidR="00686464" w:rsidRDefault="00686464" w:rsidP="00686464">
      <w:pPr>
        <w:pStyle w:val="BodyTextFirstIndent"/>
        <w:ind w:firstLine="0"/>
        <w:rPr>
          <w:lang w:val="en-US"/>
        </w:rPr>
      </w:pPr>
    </w:p>
    <w:p w14:paraId="0F114BEE" w14:textId="77777777" w:rsidR="00686464" w:rsidRDefault="00686464" w:rsidP="00686464">
      <w:pPr>
        <w:pStyle w:val="BodyTextFirstIndent"/>
        <w:ind w:firstLine="0"/>
        <w:rPr>
          <w:lang w:val="en-US"/>
        </w:rPr>
      </w:pPr>
      <w:r>
        <w:rPr>
          <w:lang w:val="en-US"/>
        </w:rPr>
        <w:t>Giờ đây Google sẽ chỉ trả về các kết quả hình ảnh có kích thước lớn cho bạn.</w:t>
      </w:r>
    </w:p>
    <w:p w14:paraId="259A912D" w14:textId="77777777" w:rsidR="00686464" w:rsidRDefault="00686464" w:rsidP="00686464">
      <w:pPr>
        <w:pStyle w:val="BodyTextFirstIndent"/>
        <w:ind w:firstLine="0"/>
        <w:rPr>
          <w:lang w:val="en-US"/>
        </w:rPr>
      </w:pPr>
    </w:p>
    <w:p w14:paraId="35C0292A" w14:textId="744F471C" w:rsidR="00686464" w:rsidRPr="00686464" w:rsidRDefault="00686464" w:rsidP="00686464">
      <w:pPr>
        <w:pStyle w:val="BodyTextFirstIndent"/>
        <w:ind w:firstLine="0"/>
        <w:rPr>
          <w:lang w:val="en-US"/>
        </w:rPr>
      </w:pPr>
      <w:r>
        <w:rPr>
          <w:noProof/>
        </w:rPr>
        <w:lastRenderedPageBreak/>
        <mc:AlternateContent>
          <mc:Choice Requires="wps">
            <w:drawing>
              <wp:anchor distT="0" distB="0" distL="114300" distR="114300" simplePos="0" relativeHeight="251691008" behindDoc="1" locked="0" layoutInCell="1" allowOverlap="1" wp14:anchorId="446B432D" wp14:editId="61FCE418">
                <wp:simplePos x="0" y="0"/>
                <wp:positionH relativeFrom="column">
                  <wp:posOffset>0</wp:posOffset>
                </wp:positionH>
                <wp:positionV relativeFrom="paragraph">
                  <wp:posOffset>3408045</wp:posOffset>
                </wp:positionV>
                <wp:extent cx="665988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ADE0F9B" w14:textId="17F2A745" w:rsidR="00686464" w:rsidRPr="001F4E56" w:rsidRDefault="00686464" w:rsidP="00686464">
                            <w:pPr>
                              <w:pStyle w:val="Caption"/>
                              <w:rPr>
                                <w:sz w:val="26"/>
                                <w:szCs w:val="24"/>
                              </w:rPr>
                            </w:pPr>
                            <w:bookmarkStart w:id="59" w:name="_Toc104737804"/>
                            <w:r>
                              <w:t xml:space="preserve">Hình </w:t>
                            </w:r>
                            <w:r w:rsidR="00F8185A">
                              <w:fldChar w:fldCharType="begin"/>
                            </w:r>
                            <w:r w:rsidR="00F8185A">
                              <w:instrText xml:space="preserve"> STYLEREF 1 \s </w:instrText>
                            </w:r>
                            <w:r w:rsidR="00F8185A">
                              <w:fldChar w:fldCharType="separate"/>
                            </w:r>
                            <w:r w:rsidR="00F8185A">
                              <w:rPr>
                                <w:noProof/>
                              </w:rPr>
                              <w:t>4</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w:t>
                            </w:r>
                            <w:r w:rsidRPr="00A76106">
                              <w:t>ết quả</w:t>
                            </w:r>
                            <w:r>
                              <w:rPr>
                                <w:lang w:val="en-US"/>
                              </w:rPr>
                              <w:t xml:space="preserve"> thu hẹp</w:t>
                            </w:r>
                            <w:r w:rsidRPr="00A76106">
                              <w:t xml:space="preserve"> tìm kiếm hình ảnh bằng kích thước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32D" id="Text Box 37" o:spid="_x0000_s1037" type="#_x0000_t202" style="position:absolute;left:0;text-align:left;margin-left:0;margin-top:268.35pt;width:524.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SkGQIAAEA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7nt5/u7igkKTb/eBt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" stroked="f">
                <v:textbox style="mso-fit-shape-to-text:t" inset="0,0,0,0">
                  <w:txbxContent>
                    <w:p w14:paraId="6ADE0F9B" w14:textId="17F2A745" w:rsidR="00686464" w:rsidRPr="001F4E56" w:rsidRDefault="00686464" w:rsidP="00686464">
                      <w:pPr>
                        <w:pStyle w:val="Caption"/>
                        <w:rPr>
                          <w:sz w:val="26"/>
                          <w:szCs w:val="24"/>
                        </w:rPr>
                      </w:pPr>
                      <w:bookmarkStart w:id="60" w:name="_Toc104737804"/>
                      <w:r>
                        <w:t xml:space="preserve">Hình </w:t>
                      </w:r>
                      <w:r w:rsidR="00F8185A">
                        <w:fldChar w:fldCharType="begin"/>
                      </w:r>
                      <w:r w:rsidR="00F8185A">
                        <w:instrText xml:space="preserve"> STYLEREF 1 \s </w:instrText>
                      </w:r>
                      <w:r w:rsidR="00F8185A">
                        <w:fldChar w:fldCharType="separate"/>
                      </w:r>
                      <w:r w:rsidR="00F8185A">
                        <w:rPr>
                          <w:noProof/>
                        </w:rPr>
                        <w:t>4</w:t>
                      </w:r>
                      <w:r w:rsidR="00F8185A">
                        <w:fldChar w:fldCharType="end"/>
                      </w:r>
                      <w:r w:rsidR="00F8185A">
                        <w:t>.</w:t>
                      </w:r>
                      <w:r w:rsidR="00F8185A">
                        <w:fldChar w:fldCharType="begin"/>
                      </w:r>
                      <w:r w:rsidR="00F8185A">
                        <w:instrText xml:space="preserve"> SEQ Hình \* ARABIC \s 1 </w:instrText>
                      </w:r>
                      <w:r w:rsidR="00F8185A">
                        <w:fldChar w:fldCharType="separate"/>
                      </w:r>
                      <w:r w:rsidR="00F8185A">
                        <w:rPr>
                          <w:noProof/>
                        </w:rPr>
                        <w:t>2</w:t>
                      </w:r>
                      <w:r w:rsidR="00F8185A">
                        <w:fldChar w:fldCharType="end"/>
                      </w:r>
                      <w:r>
                        <w:rPr>
                          <w:lang w:val="en-US"/>
                        </w:rPr>
                        <w:t xml:space="preserve"> K</w:t>
                      </w:r>
                      <w:r w:rsidRPr="00A76106">
                        <w:t>ết quả</w:t>
                      </w:r>
                      <w:r>
                        <w:rPr>
                          <w:lang w:val="en-US"/>
                        </w:rPr>
                        <w:t xml:space="preserve"> thu hẹp</w:t>
                      </w:r>
                      <w:r w:rsidRPr="00A76106">
                        <w:t xml:space="preserve"> tìm kiếm hình ảnh bằng kích thước</w:t>
                      </w:r>
                      <w:bookmarkEnd w:id="60"/>
                    </w:p>
                  </w:txbxContent>
                </v:textbox>
                <w10:wrap type="tight"/>
              </v:shape>
            </w:pict>
          </mc:Fallback>
        </mc:AlternateContent>
      </w:r>
      <w:r w:rsidRPr="00686464">
        <w:rPr>
          <w:lang w:val="en-US"/>
        </w:rPr>
        <w:drawing>
          <wp:anchor distT="0" distB="0" distL="114300" distR="114300" simplePos="0" relativeHeight="251689984" behindDoc="1" locked="0" layoutInCell="1" allowOverlap="1" wp14:anchorId="3DC76940" wp14:editId="261D91BF">
            <wp:simplePos x="0" y="0"/>
            <wp:positionH relativeFrom="margin">
              <wp:align>left</wp:align>
            </wp:positionH>
            <wp:positionV relativeFrom="paragraph">
              <wp:posOffset>0</wp:posOffset>
            </wp:positionV>
            <wp:extent cx="6659880" cy="3350895"/>
            <wp:effectExtent l="0" t="0" r="7620" b="1905"/>
            <wp:wrapTight wrapText="bothSides">
              <wp:wrapPolygon edited="0">
                <wp:start x="0" y="0"/>
                <wp:lineTo x="0" y="21489"/>
                <wp:lineTo x="21563" y="21489"/>
                <wp:lineTo x="21563" y="0"/>
                <wp:lineTo x="0" y="0"/>
              </wp:wrapPolygon>
            </wp:wrapTight>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59880" cy="3350895"/>
                    </a:xfrm>
                    <a:prstGeom prst="rect">
                      <a:avLst/>
                    </a:prstGeom>
                  </pic:spPr>
                </pic:pic>
              </a:graphicData>
            </a:graphic>
          </wp:anchor>
        </w:drawing>
      </w:r>
      <w:r>
        <w:rPr>
          <w:lang w:val="en-US"/>
        </w:rPr>
        <w:tab/>
      </w:r>
    </w:p>
    <w:p w14:paraId="571C6CFA" w14:textId="77777777" w:rsidR="00686464" w:rsidRPr="00686464" w:rsidRDefault="00686464" w:rsidP="00686464">
      <w:pPr>
        <w:pStyle w:val="BodyText"/>
        <w:rPr>
          <w:lang w:val="en-US"/>
        </w:rPr>
      </w:pPr>
    </w:p>
    <w:p w14:paraId="4E5F8283" w14:textId="06579F04" w:rsidR="009B5566" w:rsidRDefault="009B5566" w:rsidP="009B5566">
      <w:pPr>
        <w:pStyle w:val="Heading2"/>
      </w:pPr>
      <w:bookmarkStart w:id="61" w:name="_Toc104737780"/>
      <w:r>
        <w:t>Tỷ lệ khung hình</w:t>
      </w:r>
      <w:bookmarkEnd w:id="61"/>
      <w:r>
        <w:t xml:space="preserve"> </w:t>
      </w:r>
    </w:p>
    <w:p w14:paraId="6A7C0E5A" w14:textId="679E3232" w:rsidR="009B5566" w:rsidRDefault="009B5566" w:rsidP="009B5566">
      <w:pPr>
        <w:pStyle w:val="BodyText"/>
        <w:rPr>
          <w:lang w:val="en-US"/>
        </w:rPr>
      </w:pPr>
      <w:r>
        <w:rPr>
          <w:lang w:val="en-US"/>
        </w:rPr>
        <w:t>Khi tìm kiếm nếu bạn muốn tìm theo tỷ lệ khung hình thì Google cũng sẽ lựa chọn ra được những khung hình phù hợp cho bạn. Như là hình vuông, cao, rộng hoặc toàn cảnh</w:t>
      </w:r>
    </w:p>
    <w:p w14:paraId="3AF8A5E5" w14:textId="18CAFDD8" w:rsidR="009B5566" w:rsidRDefault="009B5566" w:rsidP="009B5566">
      <w:pPr>
        <w:pStyle w:val="BodyTextFirstIndent"/>
        <w:rPr>
          <w:lang w:val="en-US"/>
        </w:rPr>
      </w:pPr>
      <w:r>
        <w:rPr>
          <w:lang w:val="en-US"/>
        </w:rPr>
        <w:t>VD: Bạn muốn tìm kiếm các chú mèo trong khung hình vuông. Chúng ta sẽ thay đổi dòng “tỷ lệ khung hình” thành “hình vuông”.</w:t>
      </w:r>
    </w:p>
    <w:p w14:paraId="3E790656" w14:textId="50D188BE" w:rsidR="00F8185A" w:rsidRDefault="00F8185A" w:rsidP="009B5566">
      <w:pPr>
        <w:pStyle w:val="BodyTextFirstIndent"/>
        <w:rPr>
          <w:lang w:val="en-US"/>
        </w:rPr>
      </w:pPr>
    </w:p>
    <w:p w14:paraId="1177D46B" w14:textId="28AED965" w:rsidR="00F8185A" w:rsidRDefault="00F8185A" w:rsidP="009B5566">
      <w:pPr>
        <w:pStyle w:val="BodyTextFirstIndent"/>
        <w:rPr>
          <w:lang w:val="en-US"/>
        </w:rPr>
      </w:pPr>
    </w:p>
    <w:p w14:paraId="22731E44" w14:textId="355CD126" w:rsidR="00F8185A" w:rsidRDefault="00F8185A" w:rsidP="009B5566">
      <w:pPr>
        <w:pStyle w:val="BodyTextFirstIndent"/>
        <w:rPr>
          <w:lang w:val="en-US"/>
        </w:rPr>
      </w:pPr>
    </w:p>
    <w:p w14:paraId="44D06C5B" w14:textId="0AD9B8D4" w:rsidR="00F8185A" w:rsidRDefault="00F8185A" w:rsidP="009B5566">
      <w:pPr>
        <w:pStyle w:val="BodyTextFirstIndent"/>
        <w:rPr>
          <w:lang w:val="en-US"/>
        </w:rPr>
      </w:pPr>
    </w:p>
    <w:p w14:paraId="5D94415B" w14:textId="1B9C1D92" w:rsidR="00F8185A" w:rsidRDefault="00F8185A" w:rsidP="009B5566">
      <w:pPr>
        <w:pStyle w:val="BodyTextFirstIndent"/>
        <w:rPr>
          <w:lang w:val="en-US"/>
        </w:rPr>
      </w:pPr>
    </w:p>
    <w:p w14:paraId="4F2737E4" w14:textId="2E97F51B" w:rsidR="00F8185A" w:rsidRDefault="00F8185A" w:rsidP="009B5566">
      <w:pPr>
        <w:pStyle w:val="BodyTextFirstIndent"/>
        <w:rPr>
          <w:lang w:val="en-US"/>
        </w:rPr>
      </w:pPr>
    </w:p>
    <w:p w14:paraId="16A2C708" w14:textId="7DBA368C" w:rsidR="00F8185A" w:rsidRDefault="00F8185A" w:rsidP="009B5566">
      <w:pPr>
        <w:pStyle w:val="BodyTextFirstIndent"/>
        <w:rPr>
          <w:lang w:val="en-US"/>
        </w:rPr>
      </w:pPr>
    </w:p>
    <w:p w14:paraId="6BCBA559" w14:textId="7E933759" w:rsidR="00F8185A" w:rsidRDefault="00F8185A" w:rsidP="009B5566">
      <w:pPr>
        <w:pStyle w:val="BodyTextFirstIndent"/>
        <w:rPr>
          <w:lang w:val="en-US"/>
        </w:rPr>
      </w:pPr>
    </w:p>
    <w:p w14:paraId="70BF4073" w14:textId="74186400" w:rsidR="00F8185A" w:rsidRDefault="00F8185A" w:rsidP="009B5566">
      <w:pPr>
        <w:pStyle w:val="BodyTextFirstIndent"/>
        <w:rPr>
          <w:lang w:val="en-US"/>
        </w:rPr>
      </w:pPr>
    </w:p>
    <w:p w14:paraId="66C14750" w14:textId="1FD9B6E2" w:rsidR="00F8185A" w:rsidRDefault="00F8185A" w:rsidP="009B5566">
      <w:pPr>
        <w:pStyle w:val="BodyTextFirstIndent"/>
        <w:rPr>
          <w:lang w:val="en-US"/>
        </w:rPr>
      </w:pPr>
    </w:p>
    <w:p w14:paraId="7E49C860" w14:textId="6F9907A1" w:rsidR="00F8185A" w:rsidRDefault="00F8185A" w:rsidP="009B5566">
      <w:pPr>
        <w:pStyle w:val="BodyTextFirstIndent"/>
        <w:rPr>
          <w:lang w:val="en-US"/>
        </w:rPr>
      </w:pPr>
    </w:p>
    <w:p w14:paraId="5CC695F6" w14:textId="4973DC8D" w:rsidR="00F8185A" w:rsidRDefault="00F8185A" w:rsidP="009B5566">
      <w:pPr>
        <w:pStyle w:val="BodyTextFirstIndent"/>
        <w:rPr>
          <w:lang w:val="en-US"/>
        </w:rPr>
      </w:pPr>
    </w:p>
    <w:p w14:paraId="7CE0F36C" w14:textId="073E6A27" w:rsidR="00F8185A" w:rsidRDefault="00F8185A" w:rsidP="009B5566">
      <w:pPr>
        <w:pStyle w:val="BodyTextFirstIndent"/>
        <w:rPr>
          <w:lang w:val="en-US"/>
        </w:rPr>
      </w:pPr>
      <w:r>
        <w:rPr>
          <w:noProof/>
        </w:rPr>
        <mc:AlternateContent>
          <mc:Choice Requires="wps">
            <w:drawing>
              <wp:anchor distT="0" distB="0" distL="114300" distR="114300" simplePos="0" relativeHeight="251694080" behindDoc="1" locked="0" layoutInCell="1" allowOverlap="1" wp14:anchorId="007B1584" wp14:editId="4019674C">
                <wp:simplePos x="0" y="0"/>
                <wp:positionH relativeFrom="column">
                  <wp:posOffset>7620</wp:posOffset>
                </wp:positionH>
                <wp:positionV relativeFrom="paragraph">
                  <wp:posOffset>6249670</wp:posOffset>
                </wp:positionV>
                <wp:extent cx="665226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1B3DCA2C" w14:textId="5AA92CB6" w:rsidR="00F8185A" w:rsidRPr="00A35551" w:rsidRDefault="00F8185A" w:rsidP="00F8185A">
                            <w:pPr>
                              <w:pStyle w:val="Caption"/>
                              <w:rPr>
                                <w:noProof/>
                                <w:sz w:val="26"/>
                                <w:szCs w:val="24"/>
                              </w:rPr>
                            </w:pPr>
                            <w:bookmarkStart w:id="62" w:name="_Toc1047378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Thu hẹp kết quả tìm kiếm bằng tỷ lệ khung hình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B1584" id="Text Box 41" o:spid="_x0000_s1038" type="#_x0000_t202" style="position:absolute;left:0;text-align:left;margin-left:.6pt;margin-top:492.1pt;width:523.8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9ZGQ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" stroked="f">
                <v:textbox style="mso-fit-shape-to-text:t" inset="0,0,0,0">
                  <w:txbxContent>
                    <w:p w14:paraId="1B3DCA2C" w14:textId="5AA92CB6" w:rsidR="00F8185A" w:rsidRPr="00A35551" w:rsidRDefault="00F8185A" w:rsidP="00F8185A">
                      <w:pPr>
                        <w:pStyle w:val="Caption"/>
                        <w:rPr>
                          <w:noProof/>
                          <w:sz w:val="26"/>
                          <w:szCs w:val="24"/>
                        </w:rPr>
                      </w:pPr>
                      <w:bookmarkStart w:id="63" w:name="_Toc10473780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Thu hẹp kết quả tìm kiếm bằng tỷ lệ khung hình</w:t>
                      </w:r>
                      <w:bookmarkEnd w:id="63"/>
                    </w:p>
                  </w:txbxContent>
                </v:textbox>
                <w10:wrap type="tight"/>
              </v:shape>
            </w:pict>
          </mc:Fallback>
        </mc:AlternateContent>
      </w:r>
      <w:r>
        <w:rPr>
          <w:noProof/>
          <w:lang w:val="en-US"/>
        </w:rPr>
        <w:drawing>
          <wp:anchor distT="0" distB="0" distL="114300" distR="114300" simplePos="0" relativeHeight="251692032" behindDoc="1" locked="0" layoutInCell="1" allowOverlap="1" wp14:anchorId="2ADDA83C" wp14:editId="06418666">
            <wp:simplePos x="0" y="0"/>
            <wp:positionH relativeFrom="margin">
              <wp:align>right</wp:align>
            </wp:positionH>
            <wp:positionV relativeFrom="paragraph">
              <wp:posOffset>294640</wp:posOffset>
            </wp:positionV>
            <wp:extent cx="6652260" cy="5897880"/>
            <wp:effectExtent l="0" t="0" r="0" b="7620"/>
            <wp:wrapTight wrapText="bothSides">
              <wp:wrapPolygon edited="0">
                <wp:start x="0" y="0"/>
                <wp:lineTo x="0" y="21558"/>
                <wp:lineTo x="21526" y="21558"/>
                <wp:lineTo x="2152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260" cy="5897880"/>
                    </a:xfrm>
                    <a:prstGeom prst="rect">
                      <a:avLst/>
                    </a:prstGeom>
                    <a:noFill/>
                    <a:ln>
                      <a:noFill/>
                    </a:ln>
                  </pic:spPr>
                </pic:pic>
              </a:graphicData>
            </a:graphic>
          </wp:anchor>
        </w:drawing>
      </w:r>
    </w:p>
    <w:p w14:paraId="3255059B" w14:textId="6C433DD0" w:rsidR="00F8185A" w:rsidRDefault="00F8185A" w:rsidP="00F8185A">
      <w:pPr>
        <w:pStyle w:val="BodyTextFirstIndent"/>
        <w:ind w:firstLine="0"/>
        <w:rPr>
          <w:lang w:val="en-US"/>
        </w:rPr>
      </w:pPr>
      <w:r>
        <w:rPr>
          <w:lang w:val="en-US"/>
        </w:rPr>
        <w:t xml:space="preserve">Giờ đây Google sẽ chỉ trả về các kết quả hình ảnh có </w:t>
      </w:r>
      <w:r>
        <w:rPr>
          <w:lang w:val="en-US"/>
        </w:rPr>
        <w:t>tỷ lệ khung hình là hình vuông</w:t>
      </w:r>
      <w:r>
        <w:rPr>
          <w:lang w:val="en-US"/>
        </w:rPr>
        <w:t xml:space="preserve"> cho bạn.</w:t>
      </w:r>
    </w:p>
    <w:p w14:paraId="5FD7F36A" w14:textId="77777777" w:rsidR="00F8185A" w:rsidRDefault="00F8185A" w:rsidP="00F8185A">
      <w:pPr>
        <w:pStyle w:val="BodyTextFirstIndent"/>
        <w:keepNext/>
        <w:ind w:firstLine="0"/>
      </w:pPr>
      <w:r w:rsidRPr="00F8185A">
        <w:rPr>
          <w:lang w:val="en-US"/>
        </w:rPr>
        <w:lastRenderedPageBreak/>
        <w:drawing>
          <wp:inline distT="0" distB="0" distL="0" distR="0" wp14:anchorId="7794D1EC" wp14:editId="2DAD12B2">
            <wp:extent cx="6659880" cy="3314065"/>
            <wp:effectExtent l="0" t="0" r="7620" b="63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5"/>
                    <a:stretch>
                      <a:fillRect/>
                    </a:stretch>
                  </pic:blipFill>
                  <pic:spPr>
                    <a:xfrm>
                      <a:off x="0" y="0"/>
                      <a:ext cx="6659880" cy="3314065"/>
                    </a:xfrm>
                    <a:prstGeom prst="rect">
                      <a:avLst/>
                    </a:prstGeom>
                  </pic:spPr>
                </pic:pic>
              </a:graphicData>
            </a:graphic>
          </wp:inline>
        </w:drawing>
      </w:r>
    </w:p>
    <w:p w14:paraId="0E417968" w14:textId="7F725111" w:rsidR="00F8185A" w:rsidRDefault="00F8185A" w:rsidP="00E9273A">
      <w:pPr>
        <w:pStyle w:val="Caption"/>
        <w:rPr>
          <w:lang w:val="en-US"/>
        </w:rPr>
      </w:pPr>
      <w:bookmarkStart w:id="64" w:name="_Toc104737806"/>
      <w:r>
        <w:t xml:space="preserve">Hình </w:t>
      </w:r>
      <w:r>
        <w:fldChar w:fldCharType="begin"/>
      </w:r>
      <w:r>
        <w:instrText xml:space="preserve"> STYLEREF 1 \s </w:instrText>
      </w:r>
      <w:r>
        <w:fldChar w:fldCharType="separate"/>
      </w:r>
      <w:r w:rsidR="00276CDE">
        <w:rPr>
          <w:noProof/>
        </w:rPr>
        <w:t>4</w:t>
      </w:r>
      <w:r>
        <w:fldChar w:fldCharType="end"/>
      </w:r>
      <w:r>
        <w:t>.</w:t>
      </w:r>
      <w:r>
        <w:fldChar w:fldCharType="begin"/>
      </w:r>
      <w:r>
        <w:instrText xml:space="preserve"> SEQ Hình \* ARABIC \s 1 </w:instrText>
      </w:r>
      <w:r>
        <w:fldChar w:fldCharType="separate"/>
      </w:r>
      <w:r w:rsidR="00276CDE">
        <w:rPr>
          <w:noProof/>
        </w:rPr>
        <w:t>4</w:t>
      </w:r>
      <w:r>
        <w:fldChar w:fldCharType="end"/>
      </w:r>
      <w:r w:rsidRPr="007350BA">
        <w:rPr>
          <w:lang w:val="en-US"/>
        </w:rPr>
        <w:t xml:space="preserve"> Kết quả thu hẹp tìm kiếm hình ảnh bằng </w:t>
      </w:r>
      <w:r>
        <w:rPr>
          <w:lang w:val="en-US"/>
        </w:rPr>
        <w:t>tỷ lệ khung hình</w:t>
      </w:r>
      <w:bookmarkEnd w:id="64"/>
    </w:p>
    <w:p w14:paraId="68EF49DF" w14:textId="77777777" w:rsidR="00E9273A" w:rsidRPr="00E9273A" w:rsidRDefault="00E9273A" w:rsidP="00E9273A">
      <w:pPr>
        <w:rPr>
          <w:lang w:val="en-US"/>
        </w:rPr>
      </w:pPr>
    </w:p>
    <w:p w14:paraId="76FB243A" w14:textId="357D4084" w:rsidR="00686464" w:rsidRDefault="00E9273A" w:rsidP="00E51B81">
      <w:pPr>
        <w:pStyle w:val="Heading2"/>
      </w:pPr>
      <w:bookmarkStart w:id="65" w:name="_Toc104737781"/>
      <w:r>
        <w:t>Loại tệp</w:t>
      </w:r>
      <w:bookmarkEnd w:id="65"/>
    </w:p>
    <w:p w14:paraId="2120DEA6" w14:textId="24830510" w:rsidR="00E9273A" w:rsidRDefault="00E9273A" w:rsidP="00E9273A">
      <w:pPr>
        <w:pStyle w:val="BodyText"/>
        <w:rPr>
          <w:lang w:val="en-US"/>
        </w:rPr>
      </w:pPr>
      <w:r>
        <w:rPr>
          <w:lang w:val="en-US"/>
        </w:rPr>
        <w:t>Có rất nhiều loại tệp khác nhau cho hình ảnh như là PNG, JPEG, GIF,… Google cũng giúp chúng ta phân loại các loại tệp này ra cho chúng ta trong quá trình tìm kiếm.</w:t>
      </w:r>
    </w:p>
    <w:p w14:paraId="51660483" w14:textId="22C4B11B" w:rsidR="00E9273A" w:rsidRDefault="00E9273A" w:rsidP="00E9273A">
      <w:pPr>
        <w:pStyle w:val="BodyTextFirstIndent"/>
        <w:rPr>
          <w:lang w:val="en-US"/>
        </w:rPr>
      </w:pPr>
      <w:r>
        <w:rPr>
          <w:lang w:val="en-US"/>
        </w:rPr>
        <w:t>Bạn có thể lựa chọn loại tệp mà bạn muốn.</w:t>
      </w:r>
    </w:p>
    <w:p w14:paraId="6ECB2EF9" w14:textId="465DDC7B" w:rsidR="00E9273A" w:rsidRDefault="00E9273A" w:rsidP="00E9273A">
      <w:pPr>
        <w:pStyle w:val="BodyTextFirstIndent"/>
        <w:rPr>
          <w:lang w:val="en-US"/>
        </w:rPr>
      </w:pPr>
      <w:r>
        <w:rPr>
          <w:lang w:val="en-US"/>
        </w:rPr>
        <w:t>VD: Chúng ta cần tìm kiếm các hình ảnh JPEG liên quan đến mèo. Ở trong công cụ tìm kiếm hình ảnh nâng cao của Google các bạn thay đổi dòng “loại tệp” thành “JPG”.</w:t>
      </w:r>
    </w:p>
    <w:p w14:paraId="19E03174" w14:textId="77777777" w:rsidR="00E9273A" w:rsidRPr="00E9273A" w:rsidRDefault="00E9273A" w:rsidP="00E9273A">
      <w:pPr>
        <w:pStyle w:val="BodyTextFirstIndent"/>
        <w:rPr>
          <w:lang w:val="en-US"/>
        </w:rPr>
      </w:pPr>
    </w:p>
    <w:p w14:paraId="384E599F" w14:textId="15BB6641" w:rsidR="00E51B81" w:rsidRDefault="00686464" w:rsidP="00E51B81">
      <w:pPr>
        <w:pStyle w:val="Heading2"/>
      </w:pPr>
      <w:r>
        <w:t xml:space="preserve"> </w:t>
      </w:r>
      <w:bookmarkStart w:id="66" w:name="_Toc104737782"/>
      <w:r w:rsidR="00276CDE">
        <w:t>Trang web hoặc tên miền</w:t>
      </w:r>
      <w:bookmarkEnd w:id="66"/>
    </w:p>
    <w:p w14:paraId="514E84A2" w14:textId="2CC67836" w:rsidR="004E2E86" w:rsidRDefault="004E2E86" w:rsidP="004E2E86">
      <w:pPr>
        <w:pStyle w:val="BodyText"/>
        <w:rPr>
          <w:lang w:val="en-US"/>
        </w:rPr>
      </w:pPr>
      <w:r>
        <w:rPr>
          <w:lang w:val="en-US"/>
        </w:rPr>
        <w:t>Bạn cần tìm kiếm một hình ảnh cụ thể tại một trang web, chúng ta có thể sử dụng bộ lọc trang web hoặc tên miền để tìm hình ảnh một cách chính xác hơn.</w:t>
      </w:r>
    </w:p>
    <w:p w14:paraId="54FE7779" w14:textId="20CBF3A2" w:rsidR="004E2E86" w:rsidRPr="004E2E86" w:rsidRDefault="004E2E86" w:rsidP="004E2E86">
      <w:pPr>
        <w:pStyle w:val="BodyTextFirstIndent"/>
        <w:rPr>
          <w:lang w:val="en-US"/>
        </w:rPr>
      </w:pPr>
      <w:r>
        <w:rPr>
          <w:lang w:val="en-US"/>
        </w:rPr>
        <w:t>VD: Bạn cần tìm hình ảnh các chú mèo trên Facebook. Tại trang tìm kiếm hình ảnh nâng cao của Google, tại dòng “trang web hoặc tên miền” các bạn điền vào “facebook.com”.</w:t>
      </w:r>
    </w:p>
    <w:p w14:paraId="654715DA" w14:textId="77777777" w:rsidR="00E51B81" w:rsidRPr="00E51B81" w:rsidRDefault="00E51B81" w:rsidP="00E51B81">
      <w:pPr>
        <w:pStyle w:val="Heading1"/>
        <w:spacing w:line="360" w:lineRule="auto"/>
        <w:ind w:firstLine="0"/>
      </w:pPr>
      <w:bookmarkStart w:id="67" w:name="_Toc104737783"/>
      <w:bookmarkEnd w:id="67"/>
    </w:p>
    <w:p w14:paraId="4E3C91DF" w14:textId="77777777" w:rsidR="00E51B81" w:rsidRDefault="00E51B81" w:rsidP="00A0483B">
      <w:pPr>
        <w:pStyle w:val="Heading1"/>
        <w:spacing w:line="360" w:lineRule="auto"/>
        <w:rPr>
          <w:b w:val="0"/>
          <w:spacing w:val="-4"/>
        </w:rPr>
      </w:pPr>
      <w:bookmarkStart w:id="68" w:name="_Toc104737784"/>
      <w:r>
        <w:rPr>
          <w:b w:val="0"/>
          <w:spacing w:val="-4"/>
        </w:rPr>
        <w:lastRenderedPageBreak/>
        <w:t>TÌM KIẾM NÂNG CAO VỚI VIDEO</w:t>
      </w:r>
      <w:bookmarkEnd w:id="68"/>
      <w:r>
        <w:rPr>
          <w:b w:val="0"/>
          <w:spacing w:val="-4"/>
        </w:rPr>
        <w:t xml:space="preserve"> </w:t>
      </w:r>
    </w:p>
    <w:p w14:paraId="672E3DAF" w14:textId="544DF854" w:rsidR="00A0483B" w:rsidRDefault="00E51B81" w:rsidP="00A0483B">
      <w:pPr>
        <w:pStyle w:val="Heading1"/>
        <w:spacing w:line="360" w:lineRule="auto"/>
        <w:rPr>
          <w:b w:val="0"/>
          <w:spacing w:val="-4"/>
        </w:rPr>
      </w:pPr>
      <w:bookmarkStart w:id="69" w:name="_Toc104737785"/>
      <w:r>
        <w:rPr>
          <w:b w:val="0"/>
          <w:spacing w:val="-4"/>
        </w:rPr>
        <w:lastRenderedPageBreak/>
        <w:t>TIẾP</w:t>
      </w:r>
      <w:bookmarkEnd w:id="69"/>
    </w:p>
    <w:p w14:paraId="01F4E539" w14:textId="77777777" w:rsidR="007D3EC6" w:rsidRPr="007D3EC6" w:rsidRDefault="007D3EC6" w:rsidP="007D3EC6">
      <w:pPr>
        <w:pStyle w:val="BodyText"/>
        <w:rPr>
          <w:lang w:val="en-US"/>
        </w:rPr>
      </w:pPr>
    </w:p>
    <w:p w14:paraId="60569EDB" w14:textId="77777777" w:rsidR="00A0483B" w:rsidRPr="00A0483B" w:rsidRDefault="00A0483B" w:rsidP="00A0483B">
      <w:pPr>
        <w:pStyle w:val="BodyTextFirstIndent"/>
        <w:rPr>
          <w:lang w:val="en-US"/>
        </w:rPr>
      </w:pPr>
    </w:p>
    <w:p w14:paraId="6F82D426" w14:textId="5B7A1916" w:rsidR="00A0483B" w:rsidRDefault="00A0483B" w:rsidP="00A0483B">
      <w:pPr>
        <w:pStyle w:val="BodyText"/>
      </w:pPr>
    </w:p>
    <w:p w14:paraId="60DA7061" w14:textId="74014361" w:rsidR="00A0483B" w:rsidRPr="00A0483B" w:rsidRDefault="00A0483B" w:rsidP="00A0483B">
      <w:pPr>
        <w:pStyle w:val="BodyTextFirstIndent"/>
        <w:sectPr w:rsidR="00A0483B" w:rsidRPr="00A0483B" w:rsidSect="007E4D0B">
          <w:pgSz w:w="11906" w:h="16838" w:code="9"/>
          <w:pgMar w:top="1080" w:right="567" w:bottom="567" w:left="851" w:header="0" w:footer="0" w:gutter="0"/>
          <w:cols w:space="720"/>
          <w:noEndnote/>
          <w:docGrid w:linePitch="354"/>
        </w:sectPr>
      </w:pPr>
    </w:p>
    <w:p w14:paraId="7A712B94" w14:textId="3CE29538" w:rsidR="00174BB4" w:rsidRPr="00646AA2" w:rsidRDefault="00A2509A" w:rsidP="00A202BF">
      <w:pPr>
        <w:spacing w:after="120"/>
        <w:jc w:val="center"/>
        <w:outlineLvl w:val="0"/>
        <w:rPr>
          <w:b/>
          <w:spacing w:val="-4"/>
          <w:sz w:val="32"/>
          <w:szCs w:val="32"/>
          <w:lang w:val="en-US"/>
        </w:rPr>
      </w:pPr>
      <w:bookmarkStart w:id="70" w:name="_Toc104737786"/>
      <w:r w:rsidRPr="00F5781D">
        <w:rPr>
          <w:b/>
          <w:spacing w:val="-4"/>
          <w:sz w:val="32"/>
          <w:szCs w:val="32"/>
        </w:rPr>
        <w:lastRenderedPageBreak/>
        <w:t xml:space="preserve">TÀI </w:t>
      </w:r>
      <w:r w:rsidRPr="00A202BF">
        <w:rPr>
          <w:b/>
          <w:spacing w:val="-4"/>
          <w:sz w:val="32"/>
          <w:szCs w:val="32"/>
        </w:rPr>
        <w:t>LIỆU</w:t>
      </w:r>
      <w:r w:rsidRPr="00F5781D">
        <w:rPr>
          <w:b/>
          <w:spacing w:val="-4"/>
          <w:sz w:val="32"/>
          <w:szCs w:val="32"/>
        </w:rPr>
        <w:t xml:space="preserve"> THAM KHẢO</w:t>
      </w:r>
      <w:bookmarkEnd w:id="70"/>
      <w:r w:rsidR="00646AA2">
        <w:rPr>
          <w:b/>
          <w:spacing w:val="-4"/>
          <w:sz w:val="32"/>
          <w:szCs w:val="32"/>
          <w:lang w:val="en-US"/>
        </w:rPr>
        <w:t xml:space="preserve"> </w:t>
      </w:r>
    </w:p>
    <w:p w14:paraId="402D53E4" w14:textId="77777777" w:rsidR="009B3C3A" w:rsidRPr="00A92EE0" w:rsidRDefault="009B3C3A" w:rsidP="009B3C3A">
      <w:pPr>
        <w:widowControl w:val="0"/>
        <w:spacing w:before="120" w:line="300" w:lineRule="auto"/>
        <w:rPr>
          <w:bCs/>
          <w:spacing w:val="-4"/>
          <w:szCs w:val="26"/>
        </w:rPr>
      </w:pPr>
      <w:r w:rsidRPr="00A92EE0">
        <w:rPr>
          <w:bCs/>
          <w:spacing w:val="-4"/>
          <w:szCs w:val="26"/>
        </w:rPr>
        <w:t xml:space="preserve">[1] Daniel D. Gajski, </w:t>
      </w:r>
      <w:r w:rsidRPr="00A92EE0">
        <w:rPr>
          <w:bCs/>
          <w:i/>
          <w:iCs/>
          <w:spacing w:val="-4"/>
          <w:szCs w:val="26"/>
        </w:rPr>
        <w:t>Principles of Digital Design</w:t>
      </w:r>
      <w:r w:rsidRPr="00A92EE0">
        <w:rPr>
          <w:bCs/>
          <w:spacing w:val="-4"/>
          <w:szCs w:val="26"/>
        </w:rPr>
        <w:t>, Prentice Hall, 1997.</w:t>
      </w:r>
    </w:p>
    <w:p w14:paraId="3D4E29AE" w14:textId="7B43B31C" w:rsidR="009B3C3A" w:rsidRPr="00A92EE0" w:rsidRDefault="009B3C3A" w:rsidP="00FF4D1B">
      <w:pPr>
        <w:widowControl w:val="0"/>
        <w:spacing w:before="120" w:line="300" w:lineRule="auto"/>
        <w:rPr>
          <w:bCs/>
          <w:spacing w:val="-4"/>
          <w:szCs w:val="26"/>
        </w:rPr>
      </w:pPr>
      <w:r w:rsidRPr="00A92EE0">
        <w:rPr>
          <w:bCs/>
          <w:spacing w:val="-4"/>
          <w:szCs w:val="26"/>
        </w:rPr>
        <w:t xml:space="preserve">[2] M. </w:t>
      </w:r>
    </w:p>
    <w:p w14:paraId="70EC0217" w14:textId="2A7C2D42" w:rsidR="00A2509A" w:rsidRPr="00A2509A" w:rsidRDefault="00A2509A" w:rsidP="009B3C3A">
      <w:pPr>
        <w:pStyle w:val="BodyTextFirstIndent"/>
        <w:ind w:firstLine="0"/>
        <w:jc w:val="left"/>
        <w:rPr>
          <w:lang w:val="en-US"/>
        </w:rPr>
      </w:pPr>
    </w:p>
    <w:sectPr w:rsidR="00A2509A" w:rsidRPr="00A2509A" w:rsidSect="007E4D0B">
      <w:pgSz w:w="11906" w:h="16838" w:code="9"/>
      <w:pgMar w:top="990" w:right="567" w:bottom="567" w:left="851" w:header="0" w:footer="0" w:gutter="0"/>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92A88" w14:textId="77777777" w:rsidR="0047755D" w:rsidRDefault="0047755D">
      <w:r>
        <w:separator/>
      </w:r>
    </w:p>
  </w:endnote>
  <w:endnote w:type="continuationSeparator" w:id="0">
    <w:p w14:paraId="19570ADC" w14:textId="77777777" w:rsidR="0047755D" w:rsidRDefault="0047755D">
      <w:r>
        <w:continuationSeparator/>
      </w:r>
    </w:p>
  </w:endnote>
  <w:endnote w:type="continuationNotice" w:id="1">
    <w:p w14:paraId="5FB714C2" w14:textId="77777777" w:rsidR="0047755D" w:rsidRDefault="0047755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VNI-Gallera">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charset w:val="80"/>
    <w:family w:val="swiss"/>
    <w:pitch w:val="variable"/>
    <w:sig w:usb0="E00002FF" w:usb1="2AC7FDFF" w:usb2="00000016" w:usb3="00000000" w:csb0="0002009F"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F5F4E" w14:textId="182F39CC" w:rsidR="00EF6C7C" w:rsidRDefault="00EF6C7C">
    <w:pPr>
      <w:pStyle w:val="Footer"/>
      <w:jc w:val="center"/>
    </w:pPr>
  </w:p>
  <w:p w14:paraId="3177DB6C" w14:textId="77777777" w:rsidR="00EF6C7C" w:rsidRDefault="00EF6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716226"/>
      <w:docPartObj>
        <w:docPartGallery w:val="Page Numbers (Bottom of Page)"/>
        <w:docPartUnique/>
      </w:docPartObj>
    </w:sdtPr>
    <w:sdtEndPr>
      <w:rPr>
        <w:noProof/>
      </w:rPr>
    </w:sdtEndPr>
    <w:sdtContent>
      <w:p w14:paraId="481A5E0B" w14:textId="4E19C0C2" w:rsidR="001968F1" w:rsidRDefault="001968F1">
        <w:pPr>
          <w:pStyle w:val="Footer"/>
          <w:jc w:val="center"/>
        </w:pPr>
        <w:r>
          <w:fldChar w:fldCharType="begin"/>
        </w:r>
        <w:r>
          <w:instrText xml:space="preserve"> PAGE   \* MERGEFORMAT </w:instrText>
        </w:r>
        <w:r>
          <w:fldChar w:fldCharType="separate"/>
        </w:r>
        <w:r>
          <w:rPr>
            <w:noProof/>
          </w:rPr>
          <w:t>303</w:t>
        </w:r>
        <w:r>
          <w:rPr>
            <w:noProof/>
          </w:rPr>
          <w:fldChar w:fldCharType="end"/>
        </w:r>
      </w:p>
    </w:sdtContent>
  </w:sdt>
  <w:p w14:paraId="30870D6A" w14:textId="77777777" w:rsidR="001968F1" w:rsidRDefault="001968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354E1" w14:textId="77777777" w:rsidR="0047755D" w:rsidRDefault="0047755D">
      <w:r>
        <w:separator/>
      </w:r>
    </w:p>
  </w:footnote>
  <w:footnote w:type="continuationSeparator" w:id="0">
    <w:p w14:paraId="0E7E9A3C" w14:textId="77777777" w:rsidR="0047755D" w:rsidRDefault="0047755D">
      <w:r>
        <w:continuationSeparator/>
      </w:r>
    </w:p>
  </w:footnote>
  <w:footnote w:type="continuationNotice" w:id="1">
    <w:p w14:paraId="68605139" w14:textId="77777777" w:rsidR="0047755D" w:rsidRDefault="0047755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D94E3" w14:textId="6393A658" w:rsidR="00D539E0" w:rsidRDefault="00D539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581C4" w14:textId="32615B8E" w:rsidR="00D539E0" w:rsidRDefault="00D539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A3DB6" w14:textId="2EFAB8E3" w:rsidR="00D539E0" w:rsidRDefault="00D539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B8CA" w14:textId="5FA154F6" w:rsidR="00D539E0" w:rsidRDefault="00D539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3613" w14:textId="6D4A989C" w:rsidR="001968F1" w:rsidRPr="007E4D0B" w:rsidRDefault="001968F1" w:rsidP="007E4D0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ECBA0" w14:textId="00EB5826" w:rsidR="00D539E0" w:rsidRDefault="00D539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25pt;height:11.25pt" o:bullet="t">
        <v:imagedata r:id="rId1" o:title="mso584"/>
      </v:shape>
    </w:pict>
  </w:numPicBullet>
  <w:abstractNum w:abstractNumId="0" w15:restartNumberingAfterBreak="0">
    <w:nsid w:val="FFFFFF7C"/>
    <w:multiLevelType w:val="singleLevel"/>
    <w:tmpl w:val="06344128"/>
    <w:lvl w:ilvl="0">
      <w:start w:val="1"/>
      <w:numFmt w:val="decimal"/>
      <w:pStyle w:val="ListNumber5"/>
      <w:lvlText w:val="%1."/>
      <w:lvlJc w:val="left"/>
      <w:pPr>
        <w:tabs>
          <w:tab w:val="num" w:pos="1288"/>
        </w:tabs>
        <w:ind w:left="1288" w:hanging="360"/>
      </w:pPr>
    </w:lvl>
  </w:abstractNum>
  <w:abstractNum w:abstractNumId="1" w15:restartNumberingAfterBreak="0">
    <w:nsid w:val="FFFFFF7D"/>
    <w:multiLevelType w:val="singleLevel"/>
    <w:tmpl w:val="2536D0D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4FEAA0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1A8C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9AA48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3009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DE4D9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D86354"/>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1C6F0B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5A263E"/>
    <w:multiLevelType w:val="hybridMultilevel"/>
    <w:tmpl w:val="0066AA4C"/>
    <w:lvl w:ilvl="0" w:tplc="1158CB68">
      <w:start w:val="1"/>
      <w:numFmt w:val="lowerRoman"/>
      <w:pStyle w:val="Number2"/>
      <w:lvlText w:val="%1."/>
      <w:lvlJc w:val="right"/>
      <w:pPr>
        <w:ind w:left="1728" w:hanging="360"/>
      </w:pPr>
    </w:lvl>
    <w:lvl w:ilvl="1" w:tplc="F78E99CE" w:tentative="1">
      <w:start w:val="1"/>
      <w:numFmt w:val="lowerLetter"/>
      <w:lvlText w:val="%2."/>
      <w:lvlJc w:val="left"/>
      <w:pPr>
        <w:ind w:left="2448" w:hanging="360"/>
      </w:pPr>
    </w:lvl>
    <w:lvl w:ilvl="2" w:tplc="E0443D30" w:tentative="1">
      <w:start w:val="1"/>
      <w:numFmt w:val="lowerRoman"/>
      <w:lvlText w:val="%3."/>
      <w:lvlJc w:val="right"/>
      <w:pPr>
        <w:ind w:left="3168" w:hanging="180"/>
      </w:pPr>
    </w:lvl>
    <w:lvl w:ilvl="3" w:tplc="D3EA4B60" w:tentative="1">
      <w:start w:val="1"/>
      <w:numFmt w:val="decimal"/>
      <w:lvlText w:val="%4."/>
      <w:lvlJc w:val="left"/>
      <w:pPr>
        <w:ind w:left="3888" w:hanging="360"/>
      </w:pPr>
    </w:lvl>
    <w:lvl w:ilvl="4" w:tplc="00BA3384" w:tentative="1">
      <w:start w:val="1"/>
      <w:numFmt w:val="lowerLetter"/>
      <w:lvlText w:val="%5."/>
      <w:lvlJc w:val="left"/>
      <w:pPr>
        <w:ind w:left="4608" w:hanging="360"/>
      </w:pPr>
    </w:lvl>
    <w:lvl w:ilvl="5" w:tplc="CA163B00" w:tentative="1">
      <w:start w:val="1"/>
      <w:numFmt w:val="lowerRoman"/>
      <w:lvlText w:val="%6."/>
      <w:lvlJc w:val="right"/>
      <w:pPr>
        <w:ind w:left="5328" w:hanging="180"/>
      </w:pPr>
    </w:lvl>
    <w:lvl w:ilvl="6" w:tplc="BD98191C" w:tentative="1">
      <w:start w:val="1"/>
      <w:numFmt w:val="decimal"/>
      <w:lvlText w:val="%7."/>
      <w:lvlJc w:val="left"/>
      <w:pPr>
        <w:ind w:left="6048" w:hanging="360"/>
      </w:pPr>
    </w:lvl>
    <w:lvl w:ilvl="7" w:tplc="89900556" w:tentative="1">
      <w:start w:val="1"/>
      <w:numFmt w:val="lowerLetter"/>
      <w:lvlText w:val="%8."/>
      <w:lvlJc w:val="left"/>
      <w:pPr>
        <w:ind w:left="6768" w:hanging="360"/>
      </w:pPr>
    </w:lvl>
    <w:lvl w:ilvl="8" w:tplc="2B20EC12" w:tentative="1">
      <w:start w:val="1"/>
      <w:numFmt w:val="lowerRoman"/>
      <w:lvlText w:val="%9."/>
      <w:lvlJc w:val="right"/>
      <w:pPr>
        <w:ind w:left="7488" w:hanging="180"/>
      </w:pPr>
    </w:lvl>
  </w:abstractNum>
  <w:abstractNum w:abstractNumId="10" w15:restartNumberingAfterBreak="0">
    <w:nsid w:val="057F7662"/>
    <w:multiLevelType w:val="multilevel"/>
    <w:tmpl w:val="C77217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78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BA001F"/>
    <w:multiLevelType w:val="hybridMultilevel"/>
    <w:tmpl w:val="1C624884"/>
    <w:lvl w:ilvl="0" w:tplc="660A20F8">
      <w:start w:val="1"/>
      <w:numFmt w:val="bullet"/>
      <w:pStyle w:val="Bullet1"/>
      <w:lvlText w:val=""/>
      <w:lvlPicBulletId w:val="0"/>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2" w15:restartNumberingAfterBreak="0">
    <w:nsid w:val="16416E36"/>
    <w:multiLevelType w:val="hybridMultilevel"/>
    <w:tmpl w:val="B5DC5C78"/>
    <w:lvl w:ilvl="0" w:tplc="1CC2C2FA">
      <w:start w:val="1"/>
      <w:numFmt w:val="bullet"/>
      <w:pStyle w:val="Bullet1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6A142FE"/>
    <w:multiLevelType w:val="multilevel"/>
    <w:tmpl w:val="283CF180"/>
    <w:lvl w:ilvl="0">
      <w:start w:val="1"/>
      <w:numFmt w:val="upperLetter"/>
      <w:pStyle w:val="DD0"/>
      <w:suff w:val="space"/>
      <w:lvlText w:val="%1. "/>
      <w:lvlJc w:val="center"/>
      <w:pPr>
        <w:ind w:left="284" w:firstLine="4"/>
      </w:pPr>
      <w:rPr>
        <w:rFonts w:hint="default"/>
      </w:rPr>
    </w:lvl>
    <w:lvl w:ilvl="1">
      <w:start w:val="1"/>
      <w:numFmt w:val="decimal"/>
      <w:pStyle w:val="DD1"/>
      <w:suff w:val="space"/>
      <w:lvlText w:val="Chöông %2."/>
      <w:lvlJc w:val="center"/>
      <w:pPr>
        <w:ind w:left="284" w:firstLine="4"/>
      </w:pPr>
      <w:rPr>
        <w:rFonts w:ascii="VNI-Times" w:hAnsi="VNI-Times" w:hint="default"/>
        <w:b/>
        <w:i w:val="0"/>
        <w:sz w:val="28"/>
        <w:szCs w:val="28"/>
      </w:rPr>
    </w:lvl>
    <w:lvl w:ilvl="2">
      <w:start w:val="1"/>
      <w:numFmt w:val="decimal"/>
      <w:pStyle w:val="DD2"/>
      <w:suff w:val="space"/>
      <w:lvlText w:val="%2.%3."/>
      <w:lvlJc w:val="left"/>
      <w:pPr>
        <w:ind w:left="567" w:hanging="283"/>
      </w:pPr>
      <w:rPr>
        <w:rFonts w:hint="default"/>
      </w:rPr>
    </w:lvl>
    <w:lvl w:ilvl="3">
      <w:start w:val="1"/>
      <w:numFmt w:val="decimal"/>
      <w:pStyle w:val="DD3"/>
      <w:suff w:val="space"/>
      <w:lvlText w:val="%2.%3.%4."/>
      <w:lvlJc w:val="left"/>
      <w:pPr>
        <w:ind w:left="851" w:hanging="284"/>
      </w:pPr>
      <w:rPr>
        <w:rFonts w:hint="default"/>
      </w:rPr>
    </w:lvl>
    <w:lvl w:ilvl="4">
      <w:start w:val="1"/>
      <w:numFmt w:val="decimal"/>
      <w:pStyle w:val="DD4"/>
      <w:suff w:val="space"/>
      <w:lvlText w:val="%2.%3.%4.%5."/>
      <w:lvlJc w:val="left"/>
      <w:pPr>
        <w:ind w:left="1418" w:hanging="284"/>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14" w15:restartNumberingAfterBreak="0">
    <w:nsid w:val="1DF57F5C"/>
    <w:multiLevelType w:val="multilevel"/>
    <w:tmpl w:val="25940814"/>
    <w:lvl w:ilvl="0">
      <w:start w:val="1"/>
      <w:numFmt w:val="decimal"/>
      <w:pStyle w:val="Heading4"/>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2BBA46C7"/>
    <w:multiLevelType w:val="hybridMultilevel"/>
    <w:tmpl w:val="6F30EFA2"/>
    <w:name w:val="chapter3"/>
    <w:lvl w:ilvl="0" w:tplc="A18AD118">
      <w:numFmt w:val="bullet"/>
      <w:lvlText w:val="-"/>
      <w:lvlJc w:val="left"/>
      <w:pPr>
        <w:ind w:left="1080" w:hanging="360"/>
      </w:pPr>
      <w:rPr>
        <w:rFonts w:ascii="Times New Roman" w:eastAsia="Times New Roman" w:hAnsi="Times New Roman" w:cs="Times New Roman" w:hint="default"/>
      </w:rPr>
    </w:lvl>
    <w:lvl w:ilvl="1" w:tplc="218C395A" w:tentative="1">
      <w:start w:val="1"/>
      <w:numFmt w:val="bullet"/>
      <w:lvlText w:val="o"/>
      <w:lvlJc w:val="left"/>
      <w:pPr>
        <w:ind w:left="1800" w:hanging="360"/>
      </w:pPr>
      <w:rPr>
        <w:rFonts w:ascii="Courier New" w:hAnsi="Courier New" w:cs="Courier New" w:hint="default"/>
      </w:rPr>
    </w:lvl>
    <w:lvl w:ilvl="2" w:tplc="AE7E92A2" w:tentative="1">
      <w:start w:val="1"/>
      <w:numFmt w:val="bullet"/>
      <w:lvlText w:val=""/>
      <w:lvlJc w:val="left"/>
      <w:pPr>
        <w:ind w:left="2520" w:hanging="360"/>
      </w:pPr>
      <w:rPr>
        <w:rFonts w:ascii="Wingdings" w:hAnsi="Wingdings" w:hint="default"/>
      </w:rPr>
    </w:lvl>
    <w:lvl w:ilvl="3" w:tplc="D64E150E" w:tentative="1">
      <w:start w:val="1"/>
      <w:numFmt w:val="bullet"/>
      <w:lvlText w:val=""/>
      <w:lvlJc w:val="left"/>
      <w:pPr>
        <w:ind w:left="3240" w:hanging="360"/>
      </w:pPr>
      <w:rPr>
        <w:rFonts w:ascii="Symbol" w:hAnsi="Symbol" w:hint="default"/>
      </w:rPr>
    </w:lvl>
    <w:lvl w:ilvl="4" w:tplc="0E7E5AA6" w:tentative="1">
      <w:start w:val="1"/>
      <w:numFmt w:val="bullet"/>
      <w:lvlText w:val="o"/>
      <w:lvlJc w:val="left"/>
      <w:pPr>
        <w:ind w:left="3960" w:hanging="360"/>
      </w:pPr>
      <w:rPr>
        <w:rFonts w:ascii="Courier New" w:hAnsi="Courier New" w:cs="Courier New" w:hint="default"/>
      </w:rPr>
    </w:lvl>
    <w:lvl w:ilvl="5" w:tplc="EC7040E4" w:tentative="1">
      <w:start w:val="1"/>
      <w:numFmt w:val="bullet"/>
      <w:lvlText w:val=""/>
      <w:lvlJc w:val="left"/>
      <w:pPr>
        <w:ind w:left="4680" w:hanging="360"/>
      </w:pPr>
      <w:rPr>
        <w:rFonts w:ascii="Wingdings" w:hAnsi="Wingdings" w:hint="default"/>
      </w:rPr>
    </w:lvl>
    <w:lvl w:ilvl="6" w:tplc="F1EA43D6" w:tentative="1">
      <w:start w:val="1"/>
      <w:numFmt w:val="bullet"/>
      <w:lvlText w:val=""/>
      <w:lvlJc w:val="left"/>
      <w:pPr>
        <w:ind w:left="5400" w:hanging="360"/>
      </w:pPr>
      <w:rPr>
        <w:rFonts w:ascii="Symbol" w:hAnsi="Symbol" w:hint="default"/>
      </w:rPr>
    </w:lvl>
    <w:lvl w:ilvl="7" w:tplc="E656278A" w:tentative="1">
      <w:start w:val="1"/>
      <w:numFmt w:val="bullet"/>
      <w:lvlText w:val="o"/>
      <w:lvlJc w:val="left"/>
      <w:pPr>
        <w:ind w:left="6120" w:hanging="360"/>
      </w:pPr>
      <w:rPr>
        <w:rFonts w:ascii="Courier New" w:hAnsi="Courier New" w:cs="Courier New" w:hint="default"/>
      </w:rPr>
    </w:lvl>
    <w:lvl w:ilvl="8" w:tplc="67242528" w:tentative="1">
      <w:start w:val="1"/>
      <w:numFmt w:val="bullet"/>
      <w:lvlText w:val=""/>
      <w:lvlJc w:val="left"/>
      <w:pPr>
        <w:ind w:left="6840" w:hanging="360"/>
      </w:pPr>
      <w:rPr>
        <w:rFonts w:ascii="Wingdings" w:hAnsi="Wingdings" w:hint="default"/>
      </w:rPr>
    </w:lvl>
  </w:abstractNum>
  <w:abstractNum w:abstractNumId="16" w15:restartNumberingAfterBreak="0">
    <w:nsid w:val="43BB2355"/>
    <w:multiLevelType w:val="hybridMultilevel"/>
    <w:tmpl w:val="2F88BC9C"/>
    <w:lvl w:ilvl="0" w:tplc="0409000F">
      <w:start w:val="1"/>
      <w:numFmt w:val="bullet"/>
      <w:pStyle w:val="Bullet2"/>
      <w:lvlText w:val=""/>
      <w:lvlJc w:val="left"/>
      <w:pPr>
        <w:tabs>
          <w:tab w:val="num" w:pos="907"/>
        </w:tabs>
        <w:ind w:left="907" w:hanging="397"/>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A30734"/>
    <w:multiLevelType w:val="hybridMultilevel"/>
    <w:tmpl w:val="465A7EFC"/>
    <w:lvl w:ilvl="0" w:tplc="FFFFFFFF">
      <w:start w:val="1"/>
      <w:numFmt w:val="bullet"/>
      <w:pStyle w:val="Bullet4"/>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C95834"/>
    <w:multiLevelType w:val="hybridMultilevel"/>
    <w:tmpl w:val="F050D85C"/>
    <w:lvl w:ilvl="0" w:tplc="C3D8CF7E">
      <w:start w:val="1"/>
      <w:numFmt w:val="lowerRoman"/>
      <w:pStyle w:val="List"/>
      <w:lvlText w:val="%1."/>
      <w:lvlJc w:val="righ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4F9121F5"/>
    <w:multiLevelType w:val="hybridMultilevel"/>
    <w:tmpl w:val="7CC61B92"/>
    <w:lvl w:ilvl="0" w:tplc="4E742352">
      <w:start w:val="1"/>
      <w:numFmt w:val="lowerLetter"/>
      <w:pStyle w:val="Number3"/>
      <w:lvlText w:val="%1."/>
      <w:lvlJc w:val="left"/>
      <w:pPr>
        <w:ind w:left="2016" w:hanging="360"/>
      </w:pPr>
      <w:rPr>
        <w:rFont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0" w15:restartNumberingAfterBreak="0">
    <w:nsid w:val="55706B47"/>
    <w:multiLevelType w:val="hybridMultilevel"/>
    <w:tmpl w:val="BA2A6E2C"/>
    <w:lvl w:ilvl="0" w:tplc="37807902">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5987030"/>
    <w:multiLevelType w:val="hybridMultilevel"/>
    <w:tmpl w:val="9F18DB32"/>
    <w:name w:val="chapter4"/>
    <w:lvl w:ilvl="0" w:tplc="C714CD6A">
      <w:start w:val="1"/>
      <w:numFmt w:val="decimal"/>
      <w:pStyle w:val="Number1"/>
      <w:lvlText w:val="%1."/>
      <w:lvlJc w:val="left"/>
      <w:pPr>
        <w:ind w:left="1440" w:hanging="360"/>
      </w:pPr>
    </w:lvl>
    <w:lvl w:ilvl="1" w:tplc="F286A178" w:tentative="1">
      <w:start w:val="1"/>
      <w:numFmt w:val="lowerLetter"/>
      <w:lvlText w:val="%2."/>
      <w:lvlJc w:val="left"/>
      <w:pPr>
        <w:ind w:left="2160" w:hanging="360"/>
      </w:pPr>
    </w:lvl>
    <w:lvl w:ilvl="2" w:tplc="273693F8" w:tentative="1">
      <w:start w:val="1"/>
      <w:numFmt w:val="lowerRoman"/>
      <w:lvlText w:val="%3."/>
      <w:lvlJc w:val="right"/>
      <w:pPr>
        <w:ind w:left="2880" w:hanging="180"/>
      </w:pPr>
    </w:lvl>
    <w:lvl w:ilvl="3" w:tplc="04440840" w:tentative="1">
      <w:start w:val="1"/>
      <w:numFmt w:val="decimal"/>
      <w:lvlText w:val="%4."/>
      <w:lvlJc w:val="left"/>
      <w:pPr>
        <w:ind w:left="3600" w:hanging="360"/>
      </w:pPr>
    </w:lvl>
    <w:lvl w:ilvl="4" w:tplc="C762A146" w:tentative="1">
      <w:start w:val="1"/>
      <w:numFmt w:val="lowerLetter"/>
      <w:lvlText w:val="%5."/>
      <w:lvlJc w:val="left"/>
      <w:pPr>
        <w:ind w:left="4320" w:hanging="360"/>
      </w:pPr>
    </w:lvl>
    <w:lvl w:ilvl="5" w:tplc="82DA7DDE" w:tentative="1">
      <w:start w:val="1"/>
      <w:numFmt w:val="lowerRoman"/>
      <w:lvlText w:val="%6."/>
      <w:lvlJc w:val="right"/>
      <w:pPr>
        <w:ind w:left="5040" w:hanging="180"/>
      </w:pPr>
    </w:lvl>
    <w:lvl w:ilvl="6" w:tplc="5394E804" w:tentative="1">
      <w:start w:val="1"/>
      <w:numFmt w:val="decimal"/>
      <w:lvlText w:val="%7."/>
      <w:lvlJc w:val="left"/>
      <w:pPr>
        <w:ind w:left="5760" w:hanging="360"/>
      </w:pPr>
    </w:lvl>
    <w:lvl w:ilvl="7" w:tplc="771863B0" w:tentative="1">
      <w:start w:val="1"/>
      <w:numFmt w:val="lowerLetter"/>
      <w:lvlText w:val="%8."/>
      <w:lvlJc w:val="left"/>
      <w:pPr>
        <w:ind w:left="6480" w:hanging="360"/>
      </w:pPr>
    </w:lvl>
    <w:lvl w:ilvl="8" w:tplc="C810C354" w:tentative="1">
      <w:start w:val="1"/>
      <w:numFmt w:val="lowerRoman"/>
      <w:lvlText w:val="%9."/>
      <w:lvlJc w:val="right"/>
      <w:pPr>
        <w:ind w:left="7200" w:hanging="180"/>
      </w:pPr>
    </w:lvl>
  </w:abstractNum>
  <w:abstractNum w:abstractNumId="22" w15:restartNumberingAfterBreak="0">
    <w:nsid w:val="57441947"/>
    <w:multiLevelType w:val="singleLevel"/>
    <w:tmpl w:val="1FE29846"/>
    <w:lvl w:ilvl="0">
      <w:start w:val="1"/>
      <w:numFmt w:val="lowerRoman"/>
      <w:pStyle w:val="List2"/>
      <w:lvlText w:val="%1."/>
      <w:lvlJc w:val="right"/>
      <w:pPr>
        <w:tabs>
          <w:tab w:val="num" w:pos="360"/>
        </w:tabs>
        <w:ind w:left="360" w:hanging="360"/>
      </w:pPr>
    </w:lvl>
  </w:abstractNum>
  <w:abstractNum w:abstractNumId="23" w15:restartNumberingAfterBreak="0">
    <w:nsid w:val="59136C78"/>
    <w:multiLevelType w:val="hybridMultilevel"/>
    <w:tmpl w:val="E8B63AC6"/>
    <w:lvl w:ilvl="0" w:tplc="08A64504">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Heading6"/>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744C2D"/>
    <w:multiLevelType w:val="multilevel"/>
    <w:tmpl w:val="FB64F148"/>
    <w:lvl w:ilvl="0">
      <w:start w:val="1"/>
      <w:numFmt w:val="decimal"/>
      <w:pStyle w:val="ND"/>
      <w:lvlText w:val="%1. "/>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080"/>
        </w:tabs>
        <w:ind w:left="1080" w:hanging="360"/>
      </w:pPr>
      <w:rPr>
        <w:rFonts w:hint="default"/>
      </w:rPr>
    </w:lvl>
    <w:lvl w:ilvl="3">
      <w:start w:val="1"/>
      <w:numFmt w:val="decimal"/>
      <w:lvlText w:val="%1.%2.%3.%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15952DA"/>
    <w:multiLevelType w:val="hybridMultilevel"/>
    <w:tmpl w:val="2DC2C22E"/>
    <w:lvl w:ilvl="0" w:tplc="E1A4CED4">
      <w:start w:val="1"/>
      <w:numFmt w:val="bullet"/>
      <w:pStyle w:val="Bullet3"/>
      <w:lvlText w:val=""/>
      <w:lvlJc w:val="left"/>
      <w:pPr>
        <w:ind w:left="2016" w:hanging="360"/>
      </w:pPr>
      <w:rPr>
        <w:rFonts w:ascii="Wingdings" w:hAnsi="Wingdings" w:hint="default"/>
      </w:rPr>
    </w:lvl>
    <w:lvl w:ilvl="1" w:tplc="1C82282E" w:tentative="1">
      <w:start w:val="1"/>
      <w:numFmt w:val="bullet"/>
      <w:lvlText w:val="o"/>
      <w:lvlJc w:val="left"/>
      <w:pPr>
        <w:ind w:left="2736" w:hanging="360"/>
      </w:pPr>
      <w:rPr>
        <w:rFonts w:ascii="Courier New" w:hAnsi="Courier New" w:cs="Courier New" w:hint="default"/>
      </w:rPr>
    </w:lvl>
    <w:lvl w:ilvl="2" w:tplc="CEDC4FA6" w:tentative="1">
      <w:start w:val="1"/>
      <w:numFmt w:val="bullet"/>
      <w:lvlText w:val=""/>
      <w:lvlJc w:val="left"/>
      <w:pPr>
        <w:ind w:left="3456" w:hanging="360"/>
      </w:pPr>
      <w:rPr>
        <w:rFonts w:ascii="Wingdings" w:hAnsi="Wingdings" w:hint="default"/>
      </w:rPr>
    </w:lvl>
    <w:lvl w:ilvl="3" w:tplc="16200980" w:tentative="1">
      <w:start w:val="1"/>
      <w:numFmt w:val="bullet"/>
      <w:lvlText w:val=""/>
      <w:lvlJc w:val="left"/>
      <w:pPr>
        <w:ind w:left="4176" w:hanging="360"/>
      </w:pPr>
      <w:rPr>
        <w:rFonts w:ascii="Symbol" w:hAnsi="Symbol" w:hint="default"/>
      </w:rPr>
    </w:lvl>
    <w:lvl w:ilvl="4" w:tplc="B2BAFDFE" w:tentative="1">
      <w:start w:val="1"/>
      <w:numFmt w:val="bullet"/>
      <w:lvlText w:val="o"/>
      <w:lvlJc w:val="left"/>
      <w:pPr>
        <w:ind w:left="4896" w:hanging="360"/>
      </w:pPr>
      <w:rPr>
        <w:rFonts w:ascii="Courier New" w:hAnsi="Courier New" w:cs="Courier New" w:hint="default"/>
      </w:rPr>
    </w:lvl>
    <w:lvl w:ilvl="5" w:tplc="7BF60F36" w:tentative="1">
      <w:start w:val="1"/>
      <w:numFmt w:val="bullet"/>
      <w:lvlText w:val=""/>
      <w:lvlJc w:val="left"/>
      <w:pPr>
        <w:ind w:left="5616" w:hanging="360"/>
      </w:pPr>
      <w:rPr>
        <w:rFonts w:ascii="Wingdings" w:hAnsi="Wingdings" w:hint="default"/>
      </w:rPr>
    </w:lvl>
    <w:lvl w:ilvl="6" w:tplc="E398DDE6" w:tentative="1">
      <w:start w:val="1"/>
      <w:numFmt w:val="bullet"/>
      <w:lvlText w:val=""/>
      <w:lvlJc w:val="left"/>
      <w:pPr>
        <w:ind w:left="6336" w:hanging="360"/>
      </w:pPr>
      <w:rPr>
        <w:rFonts w:ascii="Symbol" w:hAnsi="Symbol" w:hint="default"/>
      </w:rPr>
    </w:lvl>
    <w:lvl w:ilvl="7" w:tplc="44E2EEC2" w:tentative="1">
      <w:start w:val="1"/>
      <w:numFmt w:val="bullet"/>
      <w:lvlText w:val="o"/>
      <w:lvlJc w:val="left"/>
      <w:pPr>
        <w:ind w:left="7056" w:hanging="360"/>
      </w:pPr>
      <w:rPr>
        <w:rFonts w:ascii="Courier New" w:hAnsi="Courier New" w:cs="Courier New" w:hint="default"/>
      </w:rPr>
    </w:lvl>
    <w:lvl w:ilvl="8" w:tplc="39AE3C32" w:tentative="1">
      <w:start w:val="1"/>
      <w:numFmt w:val="bullet"/>
      <w:lvlText w:val=""/>
      <w:lvlJc w:val="left"/>
      <w:pPr>
        <w:ind w:left="7776" w:hanging="360"/>
      </w:pPr>
      <w:rPr>
        <w:rFonts w:ascii="Wingdings" w:hAnsi="Wingdings" w:hint="default"/>
      </w:rPr>
    </w:lvl>
  </w:abstractNum>
  <w:abstractNum w:abstractNumId="26" w15:restartNumberingAfterBreak="0">
    <w:nsid w:val="637F52C9"/>
    <w:multiLevelType w:val="hybridMultilevel"/>
    <w:tmpl w:val="731449EE"/>
    <w:lvl w:ilvl="0" w:tplc="0C22C550">
      <w:start w:val="1"/>
      <w:numFmt w:val="bullet"/>
      <w:pStyle w:val="Bullet20"/>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15:restartNumberingAfterBreak="0">
    <w:nsid w:val="736F29CA"/>
    <w:multiLevelType w:val="multilevel"/>
    <w:tmpl w:val="1BE6B2BE"/>
    <w:styleLink w:val="Style1"/>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518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5186DFA"/>
    <w:multiLevelType w:val="multilevel"/>
    <w:tmpl w:val="8220A5E2"/>
    <w:lvl w:ilvl="0">
      <w:start w:val="1"/>
      <w:numFmt w:val="decimal"/>
      <w:pStyle w:val="Heading1"/>
      <w:lvlText w:val="MỤC %1."/>
      <w:lvlJc w:val="left"/>
      <w:pPr>
        <w:ind w:left="400" w:hanging="400"/>
      </w:pPr>
      <w:rPr>
        <w:rFonts w:ascii="Times New Roman" w:hAnsi="Times New Roman" w:hint="default"/>
        <w:b/>
        <w:i w:val="0"/>
        <w:sz w:val="32"/>
      </w:rPr>
    </w:lvl>
    <w:lvl w:ilvl="1">
      <w:start w:val="1"/>
      <w:numFmt w:val="decimal"/>
      <w:pStyle w:val="Heading2"/>
      <w:isLgl/>
      <w:lvlText w:val="%1.%2"/>
      <w:lvlJc w:val="left"/>
      <w:pPr>
        <w:tabs>
          <w:tab w:val="num" w:pos="1620"/>
        </w:tabs>
        <w:ind w:left="2286" w:hanging="1386"/>
      </w:pPr>
      <w:rPr>
        <w:rFonts w:hint="default"/>
      </w:rPr>
    </w:lvl>
    <w:lvl w:ilvl="2">
      <w:start w:val="1"/>
      <w:numFmt w:val="decimal"/>
      <w:pStyle w:val="Heading3"/>
      <w:isLgl/>
      <w:lvlText w:val="%1.%2.%3"/>
      <w:lvlJc w:val="left"/>
      <w:pPr>
        <w:tabs>
          <w:tab w:val="num" w:pos="720"/>
        </w:tabs>
        <w:ind w:left="720" w:hanging="720"/>
      </w:pPr>
      <w:rPr>
        <w:rFonts w:hint="default"/>
      </w:rPr>
    </w:lvl>
    <w:lvl w:ilvl="3">
      <w:start w:val="1"/>
      <w:numFmt w:val="decimal"/>
      <w:pStyle w:val="Heading40"/>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29" w15:restartNumberingAfterBreak="0">
    <w:nsid w:val="79FC15CF"/>
    <w:multiLevelType w:val="hybridMultilevel"/>
    <w:tmpl w:val="900CCA52"/>
    <w:name w:val="chapter2"/>
    <w:lvl w:ilvl="0" w:tplc="902C5B60">
      <w:start w:val="2"/>
      <w:numFmt w:val="lowerLetter"/>
      <w:lvlText w:val="%1)"/>
      <w:lvlJc w:val="left"/>
      <w:pPr>
        <w:ind w:left="720" w:hanging="360"/>
      </w:pPr>
      <w:rPr>
        <w:rFonts w:hint="default"/>
      </w:rPr>
    </w:lvl>
    <w:lvl w:ilvl="1" w:tplc="F58ED98A" w:tentative="1">
      <w:start w:val="1"/>
      <w:numFmt w:val="lowerLetter"/>
      <w:lvlText w:val="%2."/>
      <w:lvlJc w:val="left"/>
      <w:pPr>
        <w:ind w:left="1440" w:hanging="360"/>
      </w:pPr>
    </w:lvl>
    <w:lvl w:ilvl="2" w:tplc="4422204C" w:tentative="1">
      <w:start w:val="1"/>
      <w:numFmt w:val="lowerRoman"/>
      <w:lvlText w:val="%3."/>
      <w:lvlJc w:val="right"/>
      <w:pPr>
        <w:ind w:left="2160" w:hanging="180"/>
      </w:pPr>
    </w:lvl>
    <w:lvl w:ilvl="3" w:tplc="5DD8AA1E" w:tentative="1">
      <w:start w:val="1"/>
      <w:numFmt w:val="decimal"/>
      <w:lvlText w:val="%4."/>
      <w:lvlJc w:val="left"/>
      <w:pPr>
        <w:ind w:left="2880" w:hanging="360"/>
      </w:pPr>
    </w:lvl>
    <w:lvl w:ilvl="4" w:tplc="D9C4D104" w:tentative="1">
      <w:start w:val="1"/>
      <w:numFmt w:val="lowerLetter"/>
      <w:lvlText w:val="%5."/>
      <w:lvlJc w:val="left"/>
      <w:pPr>
        <w:ind w:left="3600" w:hanging="360"/>
      </w:pPr>
    </w:lvl>
    <w:lvl w:ilvl="5" w:tplc="145A41CC" w:tentative="1">
      <w:start w:val="1"/>
      <w:numFmt w:val="lowerRoman"/>
      <w:lvlText w:val="%6."/>
      <w:lvlJc w:val="right"/>
      <w:pPr>
        <w:ind w:left="4320" w:hanging="180"/>
      </w:pPr>
    </w:lvl>
    <w:lvl w:ilvl="6" w:tplc="9A2ABF6C" w:tentative="1">
      <w:start w:val="1"/>
      <w:numFmt w:val="decimal"/>
      <w:lvlText w:val="%7."/>
      <w:lvlJc w:val="left"/>
      <w:pPr>
        <w:ind w:left="5040" w:hanging="360"/>
      </w:pPr>
    </w:lvl>
    <w:lvl w:ilvl="7" w:tplc="305231BA" w:tentative="1">
      <w:start w:val="1"/>
      <w:numFmt w:val="lowerLetter"/>
      <w:lvlText w:val="%8."/>
      <w:lvlJc w:val="left"/>
      <w:pPr>
        <w:ind w:left="5760" w:hanging="360"/>
      </w:pPr>
    </w:lvl>
    <w:lvl w:ilvl="8" w:tplc="39AE16B6" w:tentative="1">
      <w:start w:val="1"/>
      <w:numFmt w:val="lowerRoman"/>
      <w:lvlText w:val="%9."/>
      <w:lvlJc w:val="right"/>
      <w:pPr>
        <w:ind w:left="6480" w:hanging="180"/>
      </w:pPr>
    </w:lvl>
  </w:abstractNum>
  <w:abstractNum w:abstractNumId="30" w15:restartNumberingAfterBreak="0">
    <w:nsid w:val="7C286AC3"/>
    <w:multiLevelType w:val="multilevel"/>
    <w:tmpl w:val="C3BA29E6"/>
    <w:lvl w:ilvl="0">
      <w:start w:val="1"/>
      <w:numFmt w:val="decimal"/>
      <w:lvlText w:val="Chương%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434252275">
    <w:abstractNumId w:val="2"/>
  </w:num>
  <w:num w:numId="2" w16cid:durableId="722213541">
    <w:abstractNumId w:val="8"/>
  </w:num>
  <w:num w:numId="3" w16cid:durableId="2088922306">
    <w:abstractNumId w:val="6"/>
  </w:num>
  <w:num w:numId="4" w16cid:durableId="949556097">
    <w:abstractNumId w:val="5"/>
  </w:num>
  <w:num w:numId="5" w16cid:durableId="689377565">
    <w:abstractNumId w:val="4"/>
  </w:num>
  <w:num w:numId="6" w16cid:durableId="1236667101">
    <w:abstractNumId w:val="7"/>
  </w:num>
  <w:num w:numId="7" w16cid:durableId="677347150">
    <w:abstractNumId w:val="3"/>
  </w:num>
  <w:num w:numId="8" w16cid:durableId="610168225">
    <w:abstractNumId w:val="1"/>
  </w:num>
  <w:num w:numId="9" w16cid:durableId="1454400625">
    <w:abstractNumId w:val="0"/>
  </w:num>
  <w:num w:numId="10" w16cid:durableId="731199796">
    <w:abstractNumId w:val="22"/>
  </w:num>
  <w:num w:numId="11" w16cid:durableId="682509089">
    <w:abstractNumId w:val="18"/>
  </w:num>
  <w:num w:numId="12" w16cid:durableId="337466632">
    <w:abstractNumId w:val="30"/>
  </w:num>
  <w:num w:numId="13" w16cid:durableId="1452743763">
    <w:abstractNumId w:val="28"/>
  </w:num>
  <w:num w:numId="14" w16cid:durableId="1893539410">
    <w:abstractNumId w:val="11"/>
  </w:num>
  <w:num w:numId="15" w16cid:durableId="1095398289">
    <w:abstractNumId w:val="26"/>
  </w:num>
  <w:num w:numId="16" w16cid:durableId="359940421">
    <w:abstractNumId w:val="25"/>
  </w:num>
  <w:num w:numId="17" w16cid:durableId="489442027">
    <w:abstractNumId w:val="19"/>
  </w:num>
  <w:num w:numId="18" w16cid:durableId="358508621">
    <w:abstractNumId w:val="17"/>
  </w:num>
  <w:num w:numId="19" w16cid:durableId="1606763045">
    <w:abstractNumId w:val="21"/>
    <w:lvlOverride w:ilvl="0">
      <w:startOverride w:val="1"/>
    </w:lvlOverride>
  </w:num>
  <w:num w:numId="20" w16cid:durableId="2100901858">
    <w:abstractNumId w:val="9"/>
    <w:lvlOverride w:ilvl="0">
      <w:startOverride w:val="1"/>
    </w:lvlOverride>
  </w:num>
  <w:num w:numId="21" w16cid:durableId="7752942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9010416">
    <w:abstractNumId w:val="16"/>
  </w:num>
  <w:num w:numId="23" w16cid:durableId="464784528">
    <w:abstractNumId w:val="12"/>
  </w:num>
  <w:num w:numId="24" w16cid:durableId="912667507">
    <w:abstractNumId w:val="23"/>
  </w:num>
  <w:num w:numId="25" w16cid:durableId="567423049">
    <w:abstractNumId w:val="13"/>
  </w:num>
  <w:num w:numId="26" w16cid:durableId="1840847173">
    <w:abstractNumId w:val="24"/>
  </w:num>
  <w:num w:numId="27" w16cid:durableId="660501725">
    <w:abstractNumId w:val="27"/>
  </w:num>
  <w:num w:numId="28" w16cid:durableId="1952079947">
    <w:abstractNumId w:val="10"/>
  </w:num>
  <w:num w:numId="29" w16cid:durableId="1552569961">
    <w:abstractNumId w:val="28"/>
  </w:num>
  <w:num w:numId="30" w16cid:durableId="753167493">
    <w:abstractNumId w:val="28"/>
  </w:num>
  <w:num w:numId="31" w16cid:durableId="1317799289">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activeWritingStyle w:appName="MSWord" w:lang="en-US" w:vendorID="64" w:dllVersion="5" w:nlCheck="1" w:checkStyle="1"/>
  <w:activeWritingStyle w:appName="MSWord" w:lang="en-AU" w:vendorID="64" w:dllVersion="5" w:nlCheck="1" w:checkStyle="1"/>
  <w:activeWritingStyle w:appName="MSWord" w:lang="en-GB" w:vendorID="64" w:dllVersion="5"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AU" w:vendorID="64" w:dllVersion="4096" w:nlCheck="1" w:checkStyle="0"/>
  <w:activeWritingStyle w:appName="MSWord" w:lang="en-US" w:vendorID="64" w:dllVersion="4096" w:nlCheck="1" w:checkStyle="0"/>
  <w:attachedTemplate r:id="rId1"/>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51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Times New RomanArial"/>
    <w:docVar w:name="EN_Lib_Name_List_Name" w:val="16PhDThesisRef.ENL"/>
    <w:docVar w:name="EN_Main_Body_Style_Name" w:val="Coastal Engineering"/>
  </w:docVars>
  <w:rsids>
    <w:rsidRoot w:val="00D51E78"/>
    <w:rsid w:val="00000333"/>
    <w:rsid w:val="00000351"/>
    <w:rsid w:val="0000047A"/>
    <w:rsid w:val="0000060E"/>
    <w:rsid w:val="00000947"/>
    <w:rsid w:val="00000A6F"/>
    <w:rsid w:val="000015B3"/>
    <w:rsid w:val="0000187C"/>
    <w:rsid w:val="00001991"/>
    <w:rsid w:val="00001C77"/>
    <w:rsid w:val="0000218B"/>
    <w:rsid w:val="000024DE"/>
    <w:rsid w:val="00002513"/>
    <w:rsid w:val="000028E4"/>
    <w:rsid w:val="000029F8"/>
    <w:rsid w:val="00002A60"/>
    <w:rsid w:val="00002E84"/>
    <w:rsid w:val="00003435"/>
    <w:rsid w:val="0000369E"/>
    <w:rsid w:val="00003A4C"/>
    <w:rsid w:val="00003AE0"/>
    <w:rsid w:val="000041CA"/>
    <w:rsid w:val="00004201"/>
    <w:rsid w:val="0000468E"/>
    <w:rsid w:val="00004934"/>
    <w:rsid w:val="00004B93"/>
    <w:rsid w:val="00004D15"/>
    <w:rsid w:val="0000538D"/>
    <w:rsid w:val="00005A6C"/>
    <w:rsid w:val="00006346"/>
    <w:rsid w:val="0000644A"/>
    <w:rsid w:val="000064B4"/>
    <w:rsid w:val="00006796"/>
    <w:rsid w:val="00007005"/>
    <w:rsid w:val="0000705D"/>
    <w:rsid w:val="000070E2"/>
    <w:rsid w:val="00007200"/>
    <w:rsid w:val="0000726C"/>
    <w:rsid w:val="0000751C"/>
    <w:rsid w:val="00007BE2"/>
    <w:rsid w:val="00010026"/>
    <w:rsid w:val="00010149"/>
    <w:rsid w:val="000103DA"/>
    <w:rsid w:val="0001045B"/>
    <w:rsid w:val="00010489"/>
    <w:rsid w:val="000105EB"/>
    <w:rsid w:val="00010879"/>
    <w:rsid w:val="00010981"/>
    <w:rsid w:val="00010D61"/>
    <w:rsid w:val="00010F06"/>
    <w:rsid w:val="00010F2B"/>
    <w:rsid w:val="00010FA5"/>
    <w:rsid w:val="0001112B"/>
    <w:rsid w:val="0001114A"/>
    <w:rsid w:val="000117C4"/>
    <w:rsid w:val="00011A45"/>
    <w:rsid w:val="00011A84"/>
    <w:rsid w:val="0001253C"/>
    <w:rsid w:val="00012619"/>
    <w:rsid w:val="00012625"/>
    <w:rsid w:val="000128F4"/>
    <w:rsid w:val="00012AF3"/>
    <w:rsid w:val="00013194"/>
    <w:rsid w:val="000131B5"/>
    <w:rsid w:val="0001363F"/>
    <w:rsid w:val="000136E8"/>
    <w:rsid w:val="00013722"/>
    <w:rsid w:val="00013C28"/>
    <w:rsid w:val="00013D8C"/>
    <w:rsid w:val="00013F40"/>
    <w:rsid w:val="00013FE0"/>
    <w:rsid w:val="00014647"/>
    <w:rsid w:val="00014CB5"/>
    <w:rsid w:val="00014FB3"/>
    <w:rsid w:val="00015191"/>
    <w:rsid w:val="00015678"/>
    <w:rsid w:val="000156E6"/>
    <w:rsid w:val="00015D39"/>
    <w:rsid w:val="00015D5F"/>
    <w:rsid w:val="00015DC8"/>
    <w:rsid w:val="00016252"/>
    <w:rsid w:val="00016287"/>
    <w:rsid w:val="00016385"/>
    <w:rsid w:val="00016447"/>
    <w:rsid w:val="00016717"/>
    <w:rsid w:val="00016EA2"/>
    <w:rsid w:val="000170E2"/>
    <w:rsid w:val="000173BE"/>
    <w:rsid w:val="00017509"/>
    <w:rsid w:val="00017C33"/>
    <w:rsid w:val="000203D7"/>
    <w:rsid w:val="00020416"/>
    <w:rsid w:val="00020A45"/>
    <w:rsid w:val="00020B97"/>
    <w:rsid w:val="00021075"/>
    <w:rsid w:val="00021911"/>
    <w:rsid w:val="00021929"/>
    <w:rsid w:val="000219A0"/>
    <w:rsid w:val="00021F71"/>
    <w:rsid w:val="00021F75"/>
    <w:rsid w:val="0002242C"/>
    <w:rsid w:val="00022DE1"/>
    <w:rsid w:val="000230DC"/>
    <w:rsid w:val="00023383"/>
    <w:rsid w:val="000237EB"/>
    <w:rsid w:val="00023A95"/>
    <w:rsid w:val="00023BB6"/>
    <w:rsid w:val="00023CD5"/>
    <w:rsid w:val="00024488"/>
    <w:rsid w:val="000244DD"/>
    <w:rsid w:val="00024504"/>
    <w:rsid w:val="00024C17"/>
    <w:rsid w:val="00024FB4"/>
    <w:rsid w:val="00025347"/>
    <w:rsid w:val="000254BC"/>
    <w:rsid w:val="000256AA"/>
    <w:rsid w:val="00025A53"/>
    <w:rsid w:val="00025C1C"/>
    <w:rsid w:val="00025E6B"/>
    <w:rsid w:val="00025F60"/>
    <w:rsid w:val="0002606C"/>
    <w:rsid w:val="0002612E"/>
    <w:rsid w:val="00026146"/>
    <w:rsid w:val="0002636D"/>
    <w:rsid w:val="00026414"/>
    <w:rsid w:val="000266C6"/>
    <w:rsid w:val="00026BA6"/>
    <w:rsid w:val="00026CAE"/>
    <w:rsid w:val="00026CF4"/>
    <w:rsid w:val="00026FC8"/>
    <w:rsid w:val="0002707A"/>
    <w:rsid w:val="00027726"/>
    <w:rsid w:val="00027911"/>
    <w:rsid w:val="00027CC5"/>
    <w:rsid w:val="00027CD1"/>
    <w:rsid w:val="00027DB8"/>
    <w:rsid w:val="0003023D"/>
    <w:rsid w:val="00030460"/>
    <w:rsid w:val="0003072B"/>
    <w:rsid w:val="000307D4"/>
    <w:rsid w:val="00031079"/>
    <w:rsid w:val="0003129C"/>
    <w:rsid w:val="00031339"/>
    <w:rsid w:val="00031604"/>
    <w:rsid w:val="00031757"/>
    <w:rsid w:val="0003191B"/>
    <w:rsid w:val="00031B14"/>
    <w:rsid w:val="00031E66"/>
    <w:rsid w:val="00032A55"/>
    <w:rsid w:val="00032BC3"/>
    <w:rsid w:val="00032DC7"/>
    <w:rsid w:val="00033096"/>
    <w:rsid w:val="00033584"/>
    <w:rsid w:val="00033652"/>
    <w:rsid w:val="00033858"/>
    <w:rsid w:val="00033BAA"/>
    <w:rsid w:val="00033FAE"/>
    <w:rsid w:val="000343F7"/>
    <w:rsid w:val="00034508"/>
    <w:rsid w:val="000345F6"/>
    <w:rsid w:val="0003460F"/>
    <w:rsid w:val="00034B46"/>
    <w:rsid w:val="00034D47"/>
    <w:rsid w:val="0003555C"/>
    <w:rsid w:val="000355E6"/>
    <w:rsid w:val="000357F0"/>
    <w:rsid w:val="000359E5"/>
    <w:rsid w:val="00035A84"/>
    <w:rsid w:val="00035AF8"/>
    <w:rsid w:val="00035B3D"/>
    <w:rsid w:val="00036018"/>
    <w:rsid w:val="000366AD"/>
    <w:rsid w:val="00036B1E"/>
    <w:rsid w:val="00036D50"/>
    <w:rsid w:val="00036DD2"/>
    <w:rsid w:val="00037196"/>
    <w:rsid w:val="00037634"/>
    <w:rsid w:val="00040314"/>
    <w:rsid w:val="000404EF"/>
    <w:rsid w:val="00040565"/>
    <w:rsid w:val="000406CC"/>
    <w:rsid w:val="00040B6F"/>
    <w:rsid w:val="00040FC6"/>
    <w:rsid w:val="00041056"/>
    <w:rsid w:val="00041804"/>
    <w:rsid w:val="00041A85"/>
    <w:rsid w:val="00041B3B"/>
    <w:rsid w:val="00041B97"/>
    <w:rsid w:val="0004270C"/>
    <w:rsid w:val="00042883"/>
    <w:rsid w:val="00042C1B"/>
    <w:rsid w:val="00042ECB"/>
    <w:rsid w:val="000432F8"/>
    <w:rsid w:val="00043536"/>
    <w:rsid w:val="000437EB"/>
    <w:rsid w:val="0004398D"/>
    <w:rsid w:val="00043E52"/>
    <w:rsid w:val="00043ED9"/>
    <w:rsid w:val="00043F2A"/>
    <w:rsid w:val="0004426D"/>
    <w:rsid w:val="0004427C"/>
    <w:rsid w:val="00044524"/>
    <w:rsid w:val="00044F08"/>
    <w:rsid w:val="00044FCE"/>
    <w:rsid w:val="0004524E"/>
    <w:rsid w:val="000456F5"/>
    <w:rsid w:val="00045781"/>
    <w:rsid w:val="00045DCE"/>
    <w:rsid w:val="00046BF8"/>
    <w:rsid w:val="00046FF4"/>
    <w:rsid w:val="000470F9"/>
    <w:rsid w:val="0004716B"/>
    <w:rsid w:val="00047223"/>
    <w:rsid w:val="000479DE"/>
    <w:rsid w:val="00047AF3"/>
    <w:rsid w:val="00047BBD"/>
    <w:rsid w:val="0005025B"/>
    <w:rsid w:val="000502A1"/>
    <w:rsid w:val="00050644"/>
    <w:rsid w:val="000507B2"/>
    <w:rsid w:val="00050950"/>
    <w:rsid w:val="00050BC9"/>
    <w:rsid w:val="00050C8B"/>
    <w:rsid w:val="00050CF6"/>
    <w:rsid w:val="0005119E"/>
    <w:rsid w:val="00051651"/>
    <w:rsid w:val="0005175B"/>
    <w:rsid w:val="000517E4"/>
    <w:rsid w:val="0005207F"/>
    <w:rsid w:val="000525E5"/>
    <w:rsid w:val="00052A69"/>
    <w:rsid w:val="00052B2D"/>
    <w:rsid w:val="0005371B"/>
    <w:rsid w:val="000537CE"/>
    <w:rsid w:val="000539B0"/>
    <w:rsid w:val="00053C0B"/>
    <w:rsid w:val="00053E0D"/>
    <w:rsid w:val="0005425A"/>
    <w:rsid w:val="00054506"/>
    <w:rsid w:val="00054525"/>
    <w:rsid w:val="000547F9"/>
    <w:rsid w:val="00054DC6"/>
    <w:rsid w:val="000555E5"/>
    <w:rsid w:val="000556FA"/>
    <w:rsid w:val="000559F1"/>
    <w:rsid w:val="00055A41"/>
    <w:rsid w:val="00055B1F"/>
    <w:rsid w:val="00055FF2"/>
    <w:rsid w:val="00056278"/>
    <w:rsid w:val="00056470"/>
    <w:rsid w:val="000568D8"/>
    <w:rsid w:val="00056C9B"/>
    <w:rsid w:val="00057185"/>
    <w:rsid w:val="00057B88"/>
    <w:rsid w:val="000607AE"/>
    <w:rsid w:val="000607CE"/>
    <w:rsid w:val="00060EFB"/>
    <w:rsid w:val="000612AC"/>
    <w:rsid w:val="000613C5"/>
    <w:rsid w:val="000613EE"/>
    <w:rsid w:val="00061C79"/>
    <w:rsid w:val="00061C9E"/>
    <w:rsid w:val="00061E7E"/>
    <w:rsid w:val="000620B0"/>
    <w:rsid w:val="00062793"/>
    <w:rsid w:val="000637F5"/>
    <w:rsid w:val="0006387A"/>
    <w:rsid w:val="00063A5F"/>
    <w:rsid w:val="00063C35"/>
    <w:rsid w:val="0006488A"/>
    <w:rsid w:val="0006491D"/>
    <w:rsid w:val="00064CE7"/>
    <w:rsid w:val="00064CE9"/>
    <w:rsid w:val="00064E1A"/>
    <w:rsid w:val="000650BA"/>
    <w:rsid w:val="0006592C"/>
    <w:rsid w:val="00065E2C"/>
    <w:rsid w:val="00065E32"/>
    <w:rsid w:val="00065E62"/>
    <w:rsid w:val="00065FFD"/>
    <w:rsid w:val="00066362"/>
    <w:rsid w:val="00066676"/>
    <w:rsid w:val="00066F91"/>
    <w:rsid w:val="000670B9"/>
    <w:rsid w:val="0006722A"/>
    <w:rsid w:val="00067482"/>
    <w:rsid w:val="0006768B"/>
    <w:rsid w:val="000677F4"/>
    <w:rsid w:val="00067AD3"/>
    <w:rsid w:val="00067B1F"/>
    <w:rsid w:val="00067C6B"/>
    <w:rsid w:val="0007004A"/>
    <w:rsid w:val="000700CF"/>
    <w:rsid w:val="00070570"/>
    <w:rsid w:val="00070735"/>
    <w:rsid w:val="0007082A"/>
    <w:rsid w:val="00070A95"/>
    <w:rsid w:val="00070FC1"/>
    <w:rsid w:val="00071073"/>
    <w:rsid w:val="000713E7"/>
    <w:rsid w:val="00071411"/>
    <w:rsid w:val="000714EB"/>
    <w:rsid w:val="000715EE"/>
    <w:rsid w:val="0007165F"/>
    <w:rsid w:val="00071E14"/>
    <w:rsid w:val="000728C8"/>
    <w:rsid w:val="00072C48"/>
    <w:rsid w:val="00072DE7"/>
    <w:rsid w:val="000732ED"/>
    <w:rsid w:val="000736F3"/>
    <w:rsid w:val="0007375A"/>
    <w:rsid w:val="0007382A"/>
    <w:rsid w:val="000738D2"/>
    <w:rsid w:val="00073907"/>
    <w:rsid w:val="00073E27"/>
    <w:rsid w:val="0007424A"/>
    <w:rsid w:val="000745F3"/>
    <w:rsid w:val="00074B19"/>
    <w:rsid w:val="00075959"/>
    <w:rsid w:val="00075BA2"/>
    <w:rsid w:val="00075CF3"/>
    <w:rsid w:val="00075F08"/>
    <w:rsid w:val="0007637A"/>
    <w:rsid w:val="0007664A"/>
    <w:rsid w:val="00076B68"/>
    <w:rsid w:val="00076D11"/>
    <w:rsid w:val="00076FF5"/>
    <w:rsid w:val="000774CB"/>
    <w:rsid w:val="000776C8"/>
    <w:rsid w:val="00077AE2"/>
    <w:rsid w:val="00077E57"/>
    <w:rsid w:val="00077EEA"/>
    <w:rsid w:val="0008029F"/>
    <w:rsid w:val="00080602"/>
    <w:rsid w:val="00080B8B"/>
    <w:rsid w:val="00080E8C"/>
    <w:rsid w:val="000812E3"/>
    <w:rsid w:val="000815D0"/>
    <w:rsid w:val="00081671"/>
    <w:rsid w:val="000817D3"/>
    <w:rsid w:val="000818D5"/>
    <w:rsid w:val="000818F1"/>
    <w:rsid w:val="000819E5"/>
    <w:rsid w:val="00082080"/>
    <w:rsid w:val="000823F8"/>
    <w:rsid w:val="000824FC"/>
    <w:rsid w:val="00082A67"/>
    <w:rsid w:val="000830FD"/>
    <w:rsid w:val="00083A32"/>
    <w:rsid w:val="00083AC5"/>
    <w:rsid w:val="00083DAC"/>
    <w:rsid w:val="00084A99"/>
    <w:rsid w:val="00084AA0"/>
    <w:rsid w:val="00084FC7"/>
    <w:rsid w:val="00085139"/>
    <w:rsid w:val="0008526A"/>
    <w:rsid w:val="000857B4"/>
    <w:rsid w:val="00085954"/>
    <w:rsid w:val="00085A37"/>
    <w:rsid w:val="00085AE0"/>
    <w:rsid w:val="00085F08"/>
    <w:rsid w:val="00085F59"/>
    <w:rsid w:val="00086296"/>
    <w:rsid w:val="0008655B"/>
    <w:rsid w:val="000866D3"/>
    <w:rsid w:val="000867E5"/>
    <w:rsid w:val="000867FA"/>
    <w:rsid w:val="00086DA6"/>
    <w:rsid w:val="00086E24"/>
    <w:rsid w:val="00087063"/>
    <w:rsid w:val="000876C9"/>
    <w:rsid w:val="00087763"/>
    <w:rsid w:val="0008779D"/>
    <w:rsid w:val="00087E19"/>
    <w:rsid w:val="00087EBA"/>
    <w:rsid w:val="00090137"/>
    <w:rsid w:val="000901B4"/>
    <w:rsid w:val="000902CC"/>
    <w:rsid w:val="00090401"/>
    <w:rsid w:val="0009055D"/>
    <w:rsid w:val="00090798"/>
    <w:rsid w:val="00090A51"/>
    <w:rsid w:val="00090E5E"/>
    <w:rsid w:val="00091235"/>
    <w:rsid w:val="0009213D"/>
    <w:rsid w:val="000921B9"/>
    <w:rsid w:val="000924FD"/>
    <w:rsid w:val="000926E2"/>
    <w:rsid w:val="000928C7"/>
    <w:rsid w:val="000929D5"/>
    <w:rsid w:val="00092C07"/>
    <w:rsid w:val="0009337D"/>
    <w:rsid w:val="0009364E"/>
    <w:rsid w:val="00093891"/>
    <w:rsid w:val="00093A16"/>
    <w:rsid w:val="00093B55"/>
    <w:rsid w:val="00093C62"/>
    <w:rsid w:val="00093CE4"/>
    <w:rsid w:val="00093ECB"/>
    <w:rsid w:val="00093F2A"/>
    <w:rsid w:val="00094109"/>
    <w:rsid w:val="00094AB6"/>
    <w:rsid w:val="000952D2"/>
    <w:rsid w:val="00095352"/>
    <w:rsid w:val="000955B2"/>
    <w:rsid w:val="00095B87"/>
    <w:rsid w:val="00095C35"/>
    <w:rsid w:val="00095D08"/>
    <w:rsid w:val="000961B0"/>
    <w:rsid w:val="00096453"/>
    <w:rsid w:val="00096725"/>
    <w:rsid w:val="00096CB0"/>
    <w:rsid w:val="00097282"/>
    <w:rsid w:val="00097363"/>
    <w:rsid w:val="0009785A"/>
    <w:rsid w:val="0009785B"/>
    <w:rsid w:val="0009788D"/>
    <w:rsid w:val="000A02BC"/>
    <w:rsid w:val="000A0446"/>
    <w:rsid w:val="000A071B"/>
    <w:rsid w:val="000A0819"/>
    <w:rsid w:val="000A0C8E"/>
    <w:rsid w:val="000A0CE0"/>
    <w:rsid w:val="000A1089"/>
    <w:rsid w:val="000A131E"/>
    <w:rsid w:val="000A1590"/>
    <w:rsid w:val="000A1D45"/>
    <w:rsid w:val="000A1FAE"/>
    <w:rsid w:val="000A2154"/>
    <w:rsid w:val="000A22E1"/>
    <w:rsid w:val="000A2487"/>
    <w:rsid w:val="000A2546"/>
    <w:rsid w:val="000A25BE"/>
    <w:rsid w:val="000A2E56"/>
    <w:rsid w:val="000A31C4"/>
    <w:rsid w:val="000A3323"/>
    <w:rsid w:val="000A39CF"/>
    <w:rsid w:val="000A40E9"/>
    <w:rsid w:val="000A4195"/>
    <w:rsid w:val="000A42CC"/>
    <w:rsid w:val="000A4555"/>
    <w:rsid w:val="000A48DC"/>
    <w:rsid w:val="000A4BB5"/>
    <w:rsid w:val="000A4D9D"/>
    <w:rsid w:val="000A53A6"/>
    <w:rsid w:val="000A570C"/>
    <w:rsid w:val="000A5B58"/>
    <w:rsid w:val="000A5F24"/>
    <w:rsid w:val="000A626C"/>
    <w:rsid w:val="000A6439"/>
    <w:rsid w:val="000A670D"/>
    <w:rsid w:val="000A672A"/>
    <w:rsid w:val="000A70ED"/>
    <w:rsid w:val="000A7258"/>
    <w:rsid w:val="000B01D1"/>
    <w:rsid w:val="000B02D6"/>
    <w:rsid w:val="000B04B9"/>
    <w:rsid w:val="000B193A"/>
    <w:rsid w:val="000B1E64"/>
    <w:rsid w:val="000B237A"/>
    <w:rsid w:val="000B2741"/>
    <w:rsid w:val="000B27F9"/>
    <w:rsid w:val="000B286A"/>
    <w:rsid w:val="000B318B"/>
    <w:rsid w:val="000B3615"/>
    <w:rsid w:val="000B3768"/>
    <w:rsid w:val="000B3914"/>
    <w:rsid w:val="000B3A79"/>
    <w:rsid w:val="000B3E26"/>
    <w:rsid w:val="000B3F2C"/>
    <w:rsid w:val="000B441E"/>
    <w:rsid w:val="000B4436"/>
    <w:rsid w:val="000B44A8"/>
    <w:rsid w:val="000B457C"/>
    <w:rsid w:val="000B4649"/>
    <w:rsid w:val="000B484B"/>
    <w:rsid w:val="000B497D"/>
    <w:rsid w:val="000B4DE6"/>
    <w:rsid w:val="000B4E9F"/>
    <w:rsid w:val="000B5061"/>
    <w:rsid w:val="000B5284"/>
    <w:rsid w:val="000B5558"/>
    <w:rsid w:val="000B5560"/>
    <w:rsid w:val="000B5899"/>
    <w:rsid w:val="000B58FA"/>
    <w:rsid w:val="000B5961"/>
    <w:rsid w:val="000B59B4"/>
    <w:rsid w:val="000B5E1E"/>
    <w:rsid w:val="000B5EA1"/>
    <w:rsid w:val="000B60E7"/>
    <w:rsid w:val="000B6559"/>
    <w:rsid w:val="000B6727"/>
    <w:rsid w:val="000B7105"/>
    <w:rsid w:val="000B75D1"/>
    <w:rsid w:val="000B7A22"/>
    <w:rsid w:val="000B7F81"/>
    <w:rsid w:val="000C0155"/>
    <w:rsid w:val="000C01F9"/>
    <w:rsid w:val="000C037B"/>
    <w:rsid w:val="000C0800"/>
    <w:rsid w:val="000C0A3C"/>
    <w:rsid w:val="000C0D56"/>
    <w:rsid w:val="000C0EDC"/>
    <w:rsid w:val="000C1341"/>
    <w:rsid w:val="000C15E0"/>
    <w:rsid w:val="000C174C"/>
    <w:rsid w:val="000C1808"/>
    <w:rsid w:val="000C18DF"/>
    <w:rsid w:val="000C1B1D"/>
    <w:rsid w:val="000C2035"/>
    <w:rsid w:val="000C23F9"/>
    <w:rsid w:val="000C254C"/>
    <w:rsid w:val="000C28CE"/>
    <w:rsid w:val="000C291B"/>
    <w:rsid w:val="000C2DE3"/>
    <w:rsid w:val="000C30EA"/>
    <w:rsid w:val="000C312E"/>
    <w:rsid w:val="000C33A7"/>
    <w:rsid w:val="000C3508"/>
    <w:rsid w:val="000C4248"/>
    <w:rsid w:val="000C45D9"/>
    <w:rsid w:val="000C4B2A"/>
    <w:rsid w:val="000C4BC8"/>
    <w:rsid w:val="000C4E91"/>
    <w:rsid w:val="000C4FCD"/>
    <w:rsid w:val="000C5948"/>
    <w:rsid w:val="000C5A23"/>
    <w:rsid w:val="000C5D3C"/>
    <w:rsid w:val="000C5EB2"/>
    <w:rsid w:val="000C5F81"/>
    <w:rsid w:val="000C6051"/>
    <w:rsid w:val="000C609B"/>
    <w:rsid w:val="000C62F4"/>
    <w:rsid w:val="000C6774"/>
    <w:rsid w:val="000C6D2A"/>
    <w:rsid w:val="000D03AE"/>
    <w:rsid w:val="000D0904"/>
    <w:rsid w:val="000D0A82"/>
    <w:rsid w:val="000D0C6F"/>
    <w:rsid w:val="000D0FE0"/>
    <w:rsid w:val="000D1108"/>
    <w:rsid w:val="000D12EC"/>
    <w:rsid w:val="000D1360"/>
    <w:rsid w:val="000D1526"/>
    <w:rsid w:val="000D154C"/>
    <w:rsid w:val="000D1A6E"/>
    <w:rsid w:val="000D1F90"/>
    <w:rsid w:val="000D22F8"/>
    <w:rsid w:val="000D24B0"/>
    <w:rsid w:val="000D2557"/>
    <w:rsid w:val="000D2719"/>
    <w:rsid w:val="000D29DB"/>
    <w:rsid w:val="000D2D73"/>
    <w:rsid w:val="000D2D90"/>
    <w:rsid w:val="000D2E5C"/>
    <w:rsid w:val="000D37FC"/>
    <w:rsid w:val="000D3EF6"/>
    <w:rsid w:val="000D4514"/>
    <w:rsid w:val="000D4852"/>
    <w:rsid w:val="000D5302"/>
    <w:rsid w:val="000D5513"/>
    <w:rsid w:val="000D5766"/>
    <w:rsid w:val="000D5835"/>
    <w:rsid w:val="000D5A8E"/>
    <w:rsid w:val="000D5A92"/>
    <w:rsid w:val="000D5C00"/>
    <w:rsid w:val="000D5C96"/>
    <w:rsid w:val="000D5D73"/>
    <w:rsid w:val="000D610C"/>
    <w:rsid w:val="000D63FD"/>
    <w:rsid w:val="000D6404"/>
    <w:rsid w:val="000D64E3"/>
    <w:rsid w:val="000D66BC"/>
    <w:rsid w:val="000D6827"/>
    <w:rsid w:val="000D6C98"/>
    <w:rsid w:val="000D73DC"/>
    <w:rsid w:val="000D75E4"/>
    <w:rsid w:val="000D7C0F"/>
    <w:rsid w:val="000E05A1"/>
    <w:rsid w:val="000E0A15"/>
    <w:rsid w:val="000E0B95"/>
    <w:rsid w:val="000E0FD7"/>
    <w:rsid w:val="000E22F1"/>
    <w:rsid w:val="000E25C0"/>
    <w:rsid w:val="000E2A08"/>
    <w:rsid w:val="000E2CE8"/>
    <w:rsid w:val="000E32C5"/>
    <w:rsid w:val="000E3B12"/>
    <w:rsid w:val="000E3C39"/>
    <w:rsid w:val="000E3D24"/>
    <w:rsid w:val="000E3E0B"/>
    <w:rsid w:val="000E3E26"/>
    <w:rsid w:val="000E58D1"/>
    <w:rsid w:val="000E59D4"/>
    <w:rsid w:val="000E5A59"/>
    <w:rsid w:val="000E5B0F"/>
    <w:rsid w:val="000E5DBC"/>
    <w:rsid w:val="000E6491"/>
    <w:rsid w:val="000E69A1"/>
    <w:rsid w:val="000E6B50"/>
    <w:rsid w:val="000E70D3"/>
    <w:rsid w:val="000E7759"/>
    <w:rsid w:val="000E7CA2"/>
    <w:rsid w:val="000E7D0E"/>
    <w:rsid w:val="000E7D35"/>
    <w:rsid w:val="000E7E2B"/>
    <w:rsid w:val="000E7FB9"/>
    <w:rsid w:val="000E7FE3"/>
    <w:rsid w:val="000F024E"/>
    <w:rsid w:val="000F04E3"/>
    <w:rsid w:val="000F069D"/>
    <w:rsid w:val="000F07E9"/>
    <w:rsid w:val="000F0AB2"/>
    <w:rsid w:val="000F0F3C"/>
    <w:rsid w:val="000F171C"/>
    <w:rsid w:val="000F1AF2"/>
    <w:rsid w:val="000F1FED"/>
    <w:rsid w:val="000F219D"/>
    <w:rsid w:val="000F21C0"/>
    <w:rsid w:val="000F2C18"/>
    <w:rsid w:val="000F2E87"/>
    <w:rsid w:val="000F3011"/>
    <w:rsid w:val="000F3421"/>
    <w:rsid w:val="000F38A1"/>
    <w:rsid w:val="000F3AC6"/>
    <w:rsid w:val="000F3D1F"/>
    <w:rsid w:val="000F3FE7"/>
    <w:rsid w:val="000F40E2"/>
    <w:rsid w:val="000F42F3"/>
    <w:rsid w:val="000F49F0"/>
    <w:rsid w:val="000F4ABA"/>
    <w:rsid w:val="000F5291"/>
    <w:rsid w:val="000F5682"/>
    <w:rsid w:val="000F599A"/>
    <w:rsid w:val="000F5BC3"/>
    <w:rsid w:val="000F5FDA"/>
    <w:rsid w:val="000F62E1"/>
    <w:rsid w:val="000F64FD"/>
    <w:rsid w:val="000F66A0"/>
    <w:rsid w:val="000F67C2"/>
    <w:rsid w:val="000F6BD3"/>
    <w:rsid w:val="000F6E49"/>
    <w:rsid w:val="000F70DA"/>
    <w:rsid w:val="000F7196"/>
    <w:rsid w:val="000F7275"/>
    <w:rsid w:val="000F72AD"/>
    <w:rsid w:val="000F743E"/>
    <w:rsid w:val="000F7689"/>
    <w:rsid w:val="000F768B"/>
    <w:rsid w:val="000F7707"/>
    <w:rsid w:val="000F7AA7"/>
    <w:rsid w:val="000F7EA8"/>
    <w:rsid w:val="00100534"/>
    <w:rsid w:val="00100541"/>
    <w:rsid w:val="00100738"/>
    <w:rsid w:val="00100762"/>
    <w:rsid w:val="00100813"/>
    <w:rsid w:val="00100A23"/>
    <w:rsid w:val="00100CED"/>
    <w:rsid w:val="00100D0C"/>
    <w:rsid w:val="00100FA6"/>
    <w:rsid w:val="001018B0"/>
    <w:rsid w:val="0010194F"/>
    <w:rsid w:val="00101A00"/>
    <w:rsid w:val="00101A9F"/>
    <w:rsid w:val="00101ADA"/>
    <w:rsid w:val="00101B89"/>
    <w:rsid w:val="001024BF"/>
    <w:rsid w:val="00102737"/>
    <w:rsid w:val="001028FC"/>
    <w:rsid w:val="00102B0E"/>
    <w:rsid w:val="00102C51"/>
    <w:rsid w:val="001039D5"/>
    <w:rsid w:val="001041A2"/>
    <w:rsid w:val="00104383"/>
    <w:rsid w:val="001045E4"/>
    <w:rsid w:val="00105003"/>
    <w:rsid w:val="001050DC"/>
    <w:rsid w:val="001052AF"/>
    <w:rsid w:val="001057FA"/>
    <w:rsid w:val="00106C48"/>
    <w:rsid w:val="00106CCE"/>
    <w:rsid w:val="00106E5D"/>
    <w:rsid w:val="001070C8"/>
    <w:rsid w:val="0010734D"/>
    <w:rsid w:val="0010736A"/>
    <w:rsid w:val="0010737B"/>
    <w:rsid w:val="00107554"/>
    <w:rsid w:val="001077A5"/>
    <w:rsid w:val="00107A87"/>
    <w:rsid w:val="00107C97"/>
    <w:rsid w:val="00107E69"/>
    <w:rsid w:val="00107F64"/>
    <w:rsid w:val="001102DC"/>
    <w:rsid w:val="001106A6"/>
    <w:rsid w:val="001106EB"/>
    <w:rsid w:val="00110816"/>
    <w:rsid w:val="001108BE"/>
    <w:rsid w:val="00111058"/>
    <w:rsid w:val="001111C2"/>
    <w:rsid w:val="001112D0"/>
    <w:rsid w:val="0011132A"/>
    <w:rsid w:val="00111747"/>
    <w:rsid w:val="0011179C"/>
    <w:rsid w:val="001119FE"/>
    <w:rsid w:val="00111F23"/>
    <w:rsid w:val="001120E1"/>
    <w:rsid w:val="00112230"/>
    <w:rsid w:val="00112CB0"/>
    <w:rsid w:val="00112F15"/>
    <w:rsid w:val="0011300C"/>
    <w:rsid w:val="00113223"/>
    <w:rsid w:val="00113463"/>
    <w:rsid w:val="001134AA"/>
    <w:rsid w:val="00113547"/>
    <w:rsid w:val="0011394B"/>
    <w:rsid w:val="00113C45"/>
    <w:rsid w:val="00113EE4"/>
    <w:rsid w:val="00114A17"/>
    <w:rsid w:val="00114B97"/>
    <w:rsid w:val="00114F36"/>
    <w:rsid w:val="00115C9B"/>
    <w:rsid w:val="00115CE0"/>
    <w:rsid w:val="00115E5F"/>
    <w:rsid w:val="00115F7F"/>
    <w:rsid w:val="0011635B"/>
    <w:rsid w:val="001165FC"/>
    <w:rsid w:val="001166B1"/>
    <w:rsid w:val="00116A2C"/>
    <w:rsid w:val="00116B56"/>
    <w:rsid w:val="00116C32"/>
    <w:rsid w:val="00116DCC"/>
    <w:rsid w:val="00116F50"/>
    <w:rsid w:val="0011753D"/>
    <w:rsid w:val="001178CE"/>
    <w:rsid w:val="001201D7"/>
    <w:rsid w:val="0012034A"/>
    <w:rsid w:val="0012093B"/>
    <w:rsid w:val="0012099D"/>
    <w:rsid w:val="00120A2F"/>
    <w:rsid w:val="00120A73"/>
    <w:rsid w:val="00120ECB"/>
    <w:rsid w:val="0012150B"/>
    <w:rsid w:val="001216B8"/>
    <w:rsid w:val="00121730"/>
    <w:rsid w:val="0012197B"/>
    <w:rsid w:val="00121AD3"/>
    <w:rsid w:val="00121CAB"/>
    <w:rsid w:val="00121CDC"/>
    <w:rsid w:val="00121EAA"/>
    <w:rsid w:val="00122007"/>
    <w:rsid w:val="001220C7"/>
    <w:rsid w:val="0012210C"/>
    <w:rsid w:val="0012223B"/>
    <w:rsid w:val="0012229B"/>
    <w:rsid w:val="00122C50"/>
    <w:rsid w:val="00122F9F"/>
    <w:rsid w:val="00123453"/>
    <w:rsid w:val="001236D2"/>
    <w:rsid w:val="001238A5"/>
    <w:rsid w:val="00123986"/>
    <w:rsid w:val="00123ECC"/>
    <w:rsid w:val="0012426B"/>
    <w:rsid w:val="001243E7"/>
    <w:rsid w:val="00124614"/>
    <w:rsid w:val="001246BA"/>
    <w:rsid w:val="00124828"/>
    <w:rsid w:val="001248AF"/>
    <w:rsid w:val="00124B24"/>
    <w:rsid w:val="00124C3F"/>
    <w:rsid w:val="00124F07"/>
    <w:rsid w:val="001253C9"/>
    <w:rsid w:val="001258E2"/>
    <w:rsid w:val="0012610D"/>
    <w:rsid w:val="00126127"/>
    <w:rsid w:val="00126218"/>
    <w:rsid w:val="00126242"/>
    <w:rsid w:val="0012653D"/>
    <w:rsid w:val="00126C2C"/>
    <w:rsid w:val="00126C33"/>
    <w:rsid w:val="001271D7"/>
    <w:rsid w:val="00127486"/>
    <w:rsid w:val="00127E99"/>
    <w:rsid w:val="00130071"/>
    <w:rsid w:val="00130ABF"/>
    <w:rsid w:val="0013100A"/>
    <w:rsid w:val="001311E6"/>
    <w:rsid w:val="00131687"/>
    <w:rsid w:val="00131925"/>
    <w:rsid w:val="00131D3A"/>
    <w:rsid w:val="00131EBE"/>
    <w:rsid w:val="00132362"/>
    <w:rsid w:val="00132A6F"/>
    <w:rsid w:val="00133202"/>
    <w:rsid w:val="00133913"/>
    <w:rsid w:val="00133AA8"/>
    <w:rsid w:val="00133EDB"/>
    <w:rsid w:val="001340D7"/>
    <w:rsid w:val="001340D9"/>
    <w:rsid w:val="00134406"/>
    <w:rsid w:val="0013459C"/>
    <w:rsid w:val="00135849"/>
    <w:rsid w:val="00135887"/>
    <w:rsid w:val="001358EF"/>
    <w:rsid w:val="00135BB0"/>
    <w:rsid w:val="00135DE0"/>
    <w:rsid w:val="001360B7"/>
    <w:rsid w:val="001365EF"/>
    <w:rsid w:val="0013699B"/>
    <w:rsid w:val="00136A1D"/>
    <w:rsid w:val="00136B9D"/>
    <w:rsid w:val="00136FAF"/>
    <w:rsid w:val="00137137"/>
    <w:rsid w:val="00137201"/>
    <w:rsid w:val="00137444"/>
    <w:rsid w:val="00137681"/>
    <w:rsid w:val="00137705"/>
    <w:rsid w:val="0013780A"/>
    <w:rsid w:val="00137976"/>
    <w:rsid w:val="00137A86"/>
    <w:rsid w:val="00137AED"/>
    <w:rsid w:val="001400A0"/>
    <w:rsid w:val="00140317"/>
    <w:rsid w:val="0014037D"/>
    <w:rsid w:val="0014108C"/>
    <w:rsid w:val="00141137"/>
    <w:rsid w:val="001415DC"/>
    <w:rsid w:val="001423C0"/>
    <w:rsid w:val="0014240B"/>
    <w:rsid w:val="001424C8"/>
    <w:rsid w:val="00142587"/>
    <w:rsid w:val="00142A2B"/>
    <w:rsid w:val="001431BE"/>
    <w:rsid w:val="001434ED"/>
    <w:rsid w:val="00143798"/>
    <w:rsid w:val="00143B34"/>
    <w:rsid w:val="00143E1D"/>
    <w:rsid w:val="00144231"/>
    <w:rsid w:val="00144544"/>
    <w:rsid w:val="001447B4"/>
    <w:rsid w:val="0014543A"/>
    <w:rsid w:val="00145678"/>
    <w:rsid w:val="001463B2"/>
    <w:rsid w:val="00146725"/>
    <w:rsid w:val="001468AC"/>
    <w:rsid w:val="00146A11"/>
    <w:rsid w:val="00146A2C"/>
    <w:rsid w:val="00146A8D"/>
    <w:rsid w:val="00146AB8"/>
    <w:rsid w:val="00146B4D"/>
    <w:rsid w:val="00146C6C"/>
    <w:rsid w:val="00147B63"/>
    <w:rsid w:val="00150542"/>
    <w:rsid w:val="001509DD"/>
    <w:rsid w:val="00150F1E"/>
    <w:rsid w:val="00151AE8"/>
    <w:rsid w:val="00151CCF"/>
    <w:rsid w:val="00151E26"/>
    <w:rsid w:val="00151F20"/>
    <w:rsid w:val="00152793"/>
    <w:rsid w:val="001529D5"/>
    <w:rsid w:val="001534F6"/>
    <w:rsid w:val="00153791"/>
    <w:rsid w:val="00153B32"/>
    <w:rsid w:val="00154255"/>
    <w:rsid w:val="00154327"/>
    <w:rsid w:val="0015436F"/>
    <w:rsid w:val="001546EC"/>
    <w:rsid w:val="001548CF"/>
    <w:rsid w:val="00154943"/>
    <w:rsid w:val="00154F19"/>
    <w:rsid w:val="00155201"/>
    <w:rsid w:val="001552E1"/>
    <w:rsid w:val="0015550A"/>
    <w:rsid w:val="00155A40"/>
    <w:rsid w:val="00155FE7"/>
    <w:rsid w:val="00156113"/>
    <w:rsid w:val="00156233"/>
    <w:rsid w:val="0015676A"/>
    <w:rsid w:val="00157552"/>
    <w:rsid w:val="00157C72"/>
    <w:rsid w:val="001601EA"/>
    <w:rsid w:val="001602FA"/>
    <w:rsid w:val="00160388"/>
    <w:rsid w:val="001606C6"/>
    <w:rsid w:val="001611AE"/>
    <w:rsid w:val="00161306"/>
    <w:rsid w:val="00161553"/>
    <w:rsid w:val="00161633"/>
    <w:rsid w:val="001618D2"/>
    <w:rsid w:val="00161A9D"/>
    <w:rsid w:val="00161BD6"/>
    <w:rsid w:val="00161C8B"/>
    <w:rsid w:val="00162713"/>
    <w:rsid w:val="00162B97"/>
    <w:rsid w:val="00162C92"/>
    <w:rsid w:val="00162E42"/>
    <w:rsid w:val="001631F7"/>
    <w:rsid w:val="00163518"/>
    <w:rsid w:val="001636D7"/>
    <w:rsid w:val="00163788"/>
    <w:rsid w:val="00163EE5"/>
    <w:rsid w:val="0016457B"/>
    <w:rsid w:val="00164D73"/>
    <w:rsid w:val="00164DC2"/>
    <w:rsid w:val="00164F6E"/>
    <w:rsid w:val="00164F7C"/>
    <w:rsid w:val="0016511B"/>
    <w:rsid w:val="001655DC"/>
    <w:rsid w:val="0016620D"/>
    <w:rsid w:val="00166A48"/>
    <w:rsid w:val="00166FD1"/>
    <w:rsid w:val="0016794A"/>
    <w:rsid w:val="00167CE9"/>
    <w:rsid w:val="00170485"/>
    <w:rsid w:val="00170711"/>
    <w:rsid w:val="001707D1"/>
    <w:rsid w:val="00170A8D"/>
    <w:rsid w:val="00170EBF"/>
    <w:rsid w:val="00171024"/>
    <w:rsid w:val="001710DE"/>
    <w:rsid w:val="0017172B"/>
    <w:rsid w:val="00171AE6"/>
    <w:rsid w:val="00171D95"/>
    <w:rsid w:val="001721E2"/>
    <w:rsid w:val="00172E88"/>
    <w:rsid w:val="0017377C"/>
    <w:rsid w:val="00173829"/>
    <w:rsid w:val="00173943"/>
    <w:rsid w:val="00173EC8"/>
    <w:rsid w:val="00173EFF"/>
    <w:rsid w:val="00174009"/>
    <w:rsid w:val="00174BB4"/>
    <w:rsid w:val="00174FF0"/>
    <w:rsid w:val="001750A9"/>
    <w:rsid w:val="001750C5"/>
    <w:rsid w:val="0017534C"/>
    <w:rsid w:val="0017541C"/>
    <w:rsid w:val="00175B73"/>
    <w:rsid w:val="00175EF6"/>
    <w:rsid w:val="00176A6D"/>
    <w:rsid w:val="00176AE3"/>
    <w:rsid w:val="00176B44"/>
    <w:rsid w:val="0017735E"/>
    <w:rsid w:val="0017777D"/>
    <w:rsid w:val="00177964"/>
    <w:rsid w:val="00177990"/>
    <w:rsid w:val="00177C3E"/>
    <w:rsid w:val="00180087"/>
    <w:rsid w:val="0018046A"/>
    <w:rsid w:val="001804AB"/>
    <w:rsid w:val="001805FC"/>
    <w:rsid w:val="001808FC"/>
    <w:rsid w:val="00180918"/>
    <w:rsid w:val="00180A05"/>
    <w:rsid w:val="00180EF0"/>
    <w:rsid w:val="00180F09"/>
    <w:rsid w:val="001810C9"/>
    <w:rsid w:val="00181155"/>
    <w:rsid w:val="001812B2"/>
    <w:rsid w:val="00181B87"/>
    <w:rsid w:val="001824A8"/>
    <w:rsid w:val="0018268F"/>
    <w:rsid w:val="001827BA"/>
    <w:rsid w:val="00182917"/>
    <w:rsid w:val="00182A06"/>
    <w:rsid w:val="00182CF1"/>
    <w:rsid w:val="00182E9E"/>
    <w:rsid w:val="001835C0"/>
    <w:rsid w:val="00184011"/>
    <w:rsid w:val="00184517"/>
    <w:rsid w:val="00184571"/>
    <w:rsid w:val="00184C79"/>
    <w:rsid w:val="00184DB0"/>
    <w:rsid w:val="00184F7B"/>
    <w:rsid w:val="001855BB"/>
    <w:rsid w:val="001856A3"/>
    <w:rsid w:val="00185A21"/>
    <w:rsid w:val="00185B6E"/>
    <w:rsid w:val="0018605D"/>
    <w:rsid w:val="00186161"/>
    <w:rsid w:val="001862F3"/>
    <w:rsid w:val="00186736"/>
    <w:rsid w:val="0018675F"/>
    <w:rsid w:val="00186935"/>
    <w:rsid w:val="00186C36"/>
    <w:rsid w:val="00186EAD"/>
    <w:rsid w:val="00187006"/>
    <w:rsid w:val="00187329"/>
    <w:rsid w:val="001873E0"/>
    <w:rsid w:val="001874D0"/>
    <w:rsid w:val="0018789E"/>
    <w:rsid w:val="00187A59"/>
    <w:rsid w:val="00187A75"/>
    <w:rsid w:val="00190274"/>
    <w:rsid w:val="001909EB"/>
    <w:rsid w:val="0019163A"/>
    <w:rsid w:val="00191650"/>
    <w:rsid w:val="00191F7D"/>
    <w:rsid w:val="001924F2"/>
    <w:rsid w:val="001925AF"/>
    <w:rsid w:val="00192999"/>
    <w:rsid w:val="00192ABE"/>
    <w:rsid w:val="00192CCC"/>
    <w:rsid w:val="00192DEC"/>
    <w:rsid w:val="00193384"/>
    <w:rsid w:val="00193515"/>
    <w:rsid w:val="0019383C"/>
    <w:rsid w:val="001939C7"/>
    <w:rsid w:val="00193E58"/>
    <w:rsid w:val="001940E7"/>
    <w:rsid w:val="00194FB5"/>
    <w:rsid w:val="00195340"/>
    <w:rsid w:val="0019577A"/>
    <w:rsid w:val="00195B86"/>
    <w:rsid w:val="00195D35"/>
    <w:rsid w:val="00195EBC"/>
    <w:rsid w:val="001962CB"/>
    <w:rsid w:val="0019676B"/>
    <w:rsid w:val="001968F1"/>
    <w:rsid w:val="001968FE"/>
    <w:rsid w:val="00196948"/>
    <w:rsid w:val="00196A5B"/>
    <w:rsid w:val="00197135"/>
    <w:rsid w:val="001974F0"/>
    <w:rsid w:val="001974F9"/>
    <w:rsid w:val="001977C4"/>
    <w:rsid w:val="00197EC6"/>
    <w:rsid w:val="001A0146"/>
    <w:rsid w:val="001A0526"/>
    <w:rsid w:val="001A0843"/>
    <w:rsid w:val="001A133D"/>
    <w:rsid w:val="001A184F"/>
    <w:rsid w:val="001A1D6F"/>
    <w:rsid w:val="001A2070"/>
    <w:rsid w:val="001A2215"/>
    <w:rsid w:val="001A2243"/>
    <w:rsid w:val="001A263B"/>
    <w:rsid w:val="001A281D"/>
    <w:rsid w:val="001A2901"/>
    <w:rsid w:val="001A2E90"/>
    <w:rsid w:val="001A3548"/>
    <w:rsid w:val="001A3870"/>
    <w:rsid w:val="001A38DC"/>
    <w:rsid w:val="001A3929"/>
    <w:rsid w:val="001A3A0D"/>
    <w:rsid w:val="001A3DEB"/>
    <w:rsid w:val="001A3FEA"/>
    <w:rsid w:val="001A400D"/>
    <w:rsid w:val="001A402C"/>
    <w:rsid w:val="001A4588"/>
    <w:rsid w:val="001A472F"/>
    <w:rsid w:val="001A4782"/>
    <w:rsid w:val="001A4974"/>
    <w:rsid w:val="001A49D6"/>
    <w:rsid w:val="001A4B8B"/>
    <w:rsid w:val="001A4C9E"/>
    <w:rsid w:val="001A4E03"/>
    <w:rsid w:val="001A560F"/>
    <w:rsid w:val="001A57E8"/>
    <w:rsid w:val="001A595D"/>
    <w:rsid w:val="001A5AFC"/>
    <w:rsid w:val="001A6320"/>
    <w:rsid w:val="001A6326"/>
    <w:rsid w:val="001A6699"/>
    <w:rsid w:val="001A693F"/>
    <w:rsid w:val="001A6B69"/>
    <w:rsid w:val="001A6FC3"/>
    <w:rsid w:val="001A7641"/>
    <w:rsid w:val="001A7681"/>
    <w:rsid w:val="001A7706"/>
    <w:rsid w:val="001A7B30"/>
    <w:rsid w:val="001A7E15"/>
    <w:rsid w:val="001B064B"/>
    <w:rsid w:val="001B072B"/>
    <w:rsid w:val="001B0A42"/>
    <w:rsid w:val="001B0E25"/>
    <w:rsid w:val="001B1151"/>
    <w:rsid w:val="001B11E4"/>
    <w:rsid w:val="001B1266"/>
    <w:rsid w:val="001B1431"/>
    <w:rsid w:val="001B14F9"/>
    <w:rsid w:val="001B171A"/>
    <w:rsid w:val="001B1A54"/>
    <w:rsid w:val="001B1BEE"/>
    <w:rsid w:val="001B266B"/>
    <w:rsid w:val="001B28EA"/>
    <w:rsid w:val="001B2E6D"/>
    <w:rsid w:val="001B3712"/>
    <w:rsid w:val="001B3936"/>
    <w:rsid w:val="001B4065"/>
    <w:rsid w:val="001B41B9"/>
    <w:rsid w:val="001B48BA"/>
    <w:rsid w:val="001B4BB3"/>
    <w:rsid w:val="001B4C2B"/>
    <w:rsid w:val="001B4E6D"/>
    <w:rsid w:val="001B57F9"/>
    <w:rsid w:val="001B58CA"/>
    <w:rsid w:val="001B5A09"/>
    <w:rsid w:val="001B640C"/>
    <w:rsid w:val="001B655B"/>
    <w:rsid w:val="001B6C47"/>
    <w:rsid w:val="001B7014"/>
    <w:rsid w:val="001B710C"/>
    <w:rsid w:val="001B7176"/>
    <w:rsid w:val="001B7776"/>
    <w:rsid w:val="001B7A63"/>
    <w:rsid w:val="001B7ADC"/>
    <w:rsid w:val="001B7F31"/>
    <w:rsid w:val="001C0732"/>
    <w:rsid w:val="001C0879"/>
    <w:rsid w:val="001C09AB"/>
    <w:rsid w:val="001C0C03"/>
    <w:rsid w:val="001C0E54"/>
    <w:rsid w:val="001C130A"/>
    <w:rsid w:val="001C1507"/>
    <w:rsid w:val="001C155A"/>
    <w:rsid w:val="001C1794"/>
    <w:rsid w:val="001C1AC6"/>
    <w:rsid w:val="001C1C3B"/>
    <w:rsid w:val="001C1CBD"/>
    <w:rsid w:val="001C1FA5"/>
    <w:rsid w:val="001C1FBF"/>
    <w:rsid w:val="001C2123"/>
    <w:rsid w:val="001C247D"/>
    <w:rsid w:val="001C2588"/>
    <w:rsid w:val="001C3161"/>
    <w:rsid w:val="001C3473"/>
    <w:rsid w:val="001C354D"/>
    <w:rsid w:val="001C3B90"/>
    <w:rsid w:val="001C3F1F"/>
    <w:rsid w:val="001C420C"/>
    <w:rsid w:val="001C42D1"/>
    <w:rsid w:val="001C44D6"/>
    <w:rsid w:val="001C4615"/>
    <w:rsid w:val="001C4821"/>
    <w:rsid w:val="001C4B33"/>
    <w:rsid w:val="001C4E07"/>
    <w:rsid w:val="001C53E7"/>
    <w:rsid w:val="001C54DF"/>
    <w:rsid w:val="001C57CA"/>
    <w:rsid w:val="001C5D35"/>
    <w:rsid w:val="001C6016"/>
    <w:rsid w:val="001C60B5"/>
    <w:rsid w:val="001C641C"/>
    <w:rsid w:val="001C64AE"/>
    <w:rsid w:val="001C68DD"/>
    <w:rsid w:val="001C69C1"/>
    <w:rsid w:val="001C6A50"/>
    <w:rsid w:val="001C6A81"/>
    <w:rsid w:val="001C6D26"/>
    <w:rsid w:val="001C6E8F"/>
    <w:rsid w:val="001C6FB0"/>
    <w:rsid w:val="001C7129"/>
    <w:rsid w:val="001C72A8"/>
    <w:rsid w:val="001C7E2B"/>
    <w:rsid w:val="001D01F3"/>
    <w:rsid w:val="001D05AC"/>
    <w:rsid w:val="001D0619"/>
    <w:rsid w:val="001D0650"/>
    <w:rsid w:val="001D096D"/>
    <w:rsid w:val="001D0A57"/>
    <w:rsid w:val="001D0ABE"/>
    <w:rsid w:val="001D0BEA"/>
    <w:rsid w:val="001D0D7F"/>
    <w:rsid w:val="001D0E29"/>
    <w:rsid w:val="001D1064"/>
    <w:rsid w:val="001D16A3"/>
    <w:rsid w:val="001D1CCA"/>
    <w:rsid w:val="001D1F33"/>
    <w:rsid w:val="001D1FA6"/>
    <w:rsid w:val="001D26C3"/>
    <w:rsid w:val="001D2859"/>
    <w:rsid w:val="001D2A1A"/>
    <w:rsid w:val="001D2DFA"/>
    <w:rsid w:val="001D2EF6"/>
    <w:rsid w:val="001D331E"/>
    <w:rsid w:val="001D3329"/>
    <w:rsid w:val="001D362A"/>
    <w:rsid w:val="001D3930"/>
    <w:rsid w:val="001D3A34"/>
    <w:rsid w:val="001D450D"/>
    <w:rsid w:val="001D45F9"/>
    <w:rsid w:val="001D4863"/>
    <w:rsid w:val="001D5071"/>
    <w:rsid w:val="001D5188"/>
    <w:rsid w:val="001D5281"/>
    <w:rsid w:val="001D52F7"/>
    <w:rsid w:val="001D57EC"/>
    <w:rsid w:val="001D5871"/>
    <w:rsid w:val="001D5B26"/>
    <w:rsid w:val="001D6E1C"/>
    <w:rsid w:val="001D71F4"/>
    <w:rsid w:val="001D7895"/>
    <w:rsid w:val="001D7B92"/>
    <w:rsid w:val="001D7C2D"/>
    <w:rsid w:val="001D7CC8"/>
    <w:rsid w:val="001E046B"/>
    <w:rsid w:val="001E06F4"/>
    <w:rsid w:val="001E0963"/>
    <w:rsid w:val="001E09D4"/>
    <w:rsid w:val="001E0D87"/>
    <w:rsid w:val="001E123C"/>
    <w:rsid w:val="001E162F"/>
    <w:rsid w:val="001E1738"/>
    <w:rsid w:val="001E198B"/>
    <w:rsid w:val="001E1CDD"/>
    <w:rsid w:val="001E218A"/>
    <w:rsid w:val="001E2481"/>
    <w:rsid w:val="001E2C56"/>
    <w:rsid w:val="001E316B"/>
    <w:rsid w:val="001E32CC"/>
    <w:rsid w:val="001E3C42"/>
    <w:rsid w:val="001E419D"/>
    <w:rsid w:val="001E4ED5"/>
    <w:rsid w:val="001E5262"/>
    <w:rsid w:val="001E52EA"/>
    <w:rsid w:val="001E53A8"/>
    <w:rsid w:val="001E54F3"/>
    <w:rsid w:val="001E5FA9"/>
    <w:rsid w:val="001E641C"/>
    <w:rsid w:val="001E69BA"/>
    <w:rsid w:val="001E6D17"/>
    <w:rsid w:val="001E6F1C"/>
    <w:rsid w:val="001E71F4"/>
    <w:rsid w:val="001E73B1"/>
    <w:rsid w:val="001E7AF9"/>
    <w:rsid w:val="001E7C7C"/>
    <w:rsid w:val="001E7CEB"/>
    <w:rsid w:val="001F02FB"/>
    <w:rsid w:val="001F05DF"/>
    <w:rsid w:val="001F0810"/>
    <w:rsid w:val="001F0AA7"/>
    <w:rsid w:val="001F0D64"/>
    <w:rsid w:val="001F169B"/>
    <w:rsid w:val="001F1826"/>
    <w:rsid w:val="001F1924"/>
    <w:rsid w:val="001F1A61"/>
    <w:rsid w:val="001F1EE3"/>
    <w:rsid w:val="001F2339"/>
    <w:rsid w:val="001F24DC"/>
    <w:rsid w:val="001F27A2"/>
    <w:rsid w:val="001F284B"/>
    <w:rsid w:val="001F2B91"/>
    <w:rsid w:val="001F2F51"/>
    <w:rsid w:val="001F3138"/>
    <w:rsid w:val="001F3359"/>
    <w:rsid w:val="001F36D2"/>
    <w:rsid w:val="001F37BA"/>
    <w:rsid w:val="001F37CD"/>
    <w:rsid w:val="001F3A2C"/>
    <w:rsid w:val="001F3AC5"/>
    <w:rsid w:val="001F3AE3"/>
    <w:rsid w:val="001F3D42"/>
    <w:rsid w:val="001F3D4C"/>
    <w:rsid w:val="001F3FD1"/>
    <w:rsid w:val="001F4637"/>
    <w:rsid w:val="001F4C45"/>
    <w:rsid w:val="001F4C96"/>
    <w:rsid w:val="001F53F9"/>
    <w:rsid w:val="001F618F"/>
    <w:rsid w:val="001F655E"/>
    <w:rsid w:val="001F6653"/>
    <w:rsid w:val="001F6838"/>
    <w:rsid w:val="001F690F"/>
    <w:rsid w:val="001F703E"/>
    <w:rsid w:val="001F72FF"/>
    <w:rsid w:val="001F782B"/>
    <w:rsid w:val="002000E1"/>
    <w:rsid w:val="00200516"/>
    <w:rsid w:val="0020064F"/>
    <w:rsid w:val="00200F16"/>
    <w:rsid w:val="00200F89"/>
    <w:rsid w:val="00201524"/>
    <w:rsid w:val="0020182D"/>
    <w:rsid w:val="00201898"/>
    <w:rsid w:val="00201E3F"/>
    <w:rsid w:val="00201ED3"/>
    <w:rsid w:val="002022CF"/>
    <w:rsid w:val="002023F9"/>
    <w:rsid w:val="00202C21"/>
    <w:rsid w:val="0020358F"/>
    <w:rsid w:val="00203A01"/>
    <w:rsid w:val="00203A4F"/>
    <w:rsid w:val="002042F7"/>
    <w:rsid w:val="00204562"/>
    <w:rsid w:val="0020486E"/>
    <w:rsid w:val="002048DA"/>
    <w:rsid w:val="00204EBD"/>
    <w:rsid w:val="0020544A"/>
    <w:rsid w:val="00205871"/>
    <w:rsid w:val="00205CEF"/>
    <w:rsid w:val="00205D37"/>
    <w:rsid w:val="002063EA"/>
    <w:rsid w:val="0020671A"/>
    <w:rsid w:val="002067A4"/>
    <w:rsid w:val="00206E6C"/>
    <w:rsid w:val="00206F7E"/>
    <w:rsid w:val="002070BC"/>
    <w:rsid w:val="00207606"/>
    <w:rsid w:val="00207631"/>
    <w:rsid w:val="002076FF"/>
    <w:rsid w:val="00207A30"/>
    <w:rsid w:val="00207B25"/>
    <w:rsid w:val="00207D3E"/>
    <w:rsid w:val="00207EC5"/>
    <w:rsid w:val="00207F35"/>
    <w:rsid w:val="0021005C"/>
    <w:rsid w:val="0021020C"/>
    <w:rsid w:val="00210258"/>
    <w:rsid w:val="002105AB"/>
    <w:rsid w:val="0021126D"/>
    <w:rsid w:val="002112EE"/>
    <w:rsid w:val="002114B2"/>
    <w:rsid w:val="002116DA"/>
    <w:rsid w:val="00211BAC"/>
    <w:rsid w:val="00211D50"/>
    <w:rsid w:val="00211FAF"/>
    <w:rsid w:val="002122BE"/>
    <w:rsid w:val="0021232D"/>
    <w:rsid w:val="00212405"/>
    <w:rsid w:val="0021244F"/>
    <w:rsid w:val="002126C4"/>
    <w:rsid w:val="002128F2"/>
    <w:rsid w:val="00212CA5"/>
    <w:rsid w:val="00213093"/>
    <w:rsid w:val="00213A49"/>
    <w:rsid w:val="00213C11"/>
    <w:rsid w:val="00213C25"/>
    <w:rsid w:val="00213DD1"/>
    <w:rsid w:val="00213FEA"/>
    <w:rsid w:val="002141A3"/>
    <w:rsid w:val="002144FD"/>
    <w:rsid w:val="002146C5"/>
    <w:rsid w:val="0021503E"/>
    <w:rsid w:val="00215F4A"/>
    <w:rsid w:val="00215F74"/>
    <w:rsid w:val="00215FB7"/>
    <w:rsid w:val="0021639A"/>
    <w:rsid w:val="002167A2"/>
    <w:rsid w:val="002167F6"/>
    <w:rsid w:val="00216C17"/>
    <w:rsid w:val="00216CCA"/>
    <w:rsid w:val="002170FB"/>
    <w:rsid w:val="00217768"/>
    <w:rsid w:val="002206CE"/>
    <w:rsid w:val="002206E2"/>
    <w:rsid w:val="00220D69"/>
    <w:rsid w:val="002213D6"/>
    <w:rsid w:val="00221434"/>
    <w:rsid w:val="0022143C"/>
    <w:rsid w:val="00221B10"/>
    <w:rsid w:val="002220B3"/>
    <w:rsid w:val="002222C4"/>
    <w:rsid w:val="002224B2"/>
    <w:rsid w:val="00222741"/>
    <w:rsid w:val="0022376C"/>
    <w:rsid w:val="002237A5"/>
    <w:rsid w:val="002237A9"/>
    <w:rsid w:val="00223E69"/>
    <w:rsid w:val="00224A83"/>
    <w:rsid w:val="00224E16"/>
    <w:rsid w:val="00224F26"/>
    <w:rsid w:val="00224FE2"/>
    <w:rsid w:val="002253A8"/>
    <w:rsid w:val="0022545E"/>
    <w:rsid w:val="002254D3"/>
    <w:rsid w:val="002254DA"/>
    <w:rsid w:val="00225726"/>
    <w:rsid w:val="00225987"/>
    <w:rsid w:val="00225A91"/>
    <w:rsid w:val="00226289"/>
    <w:rsid w:val="00226438"/>
    <w:rsid w:val="002267D0"/>
    <w:rsid w:val="002269F7"/>
    <w:rsid w:val="00226B6E"/>
    <w:rsid w:val="00226E5A"/>
    <w:rsid w:val="00226FD3"/>
    <w:rsid w:val="00227226"/>
    <w:rsid w:val="002273A9"/>
    <w:rsid w:val="00227923"/>
    <w:rsid w:val="00227939"/>
    <w:rsid w:val="00227AD5"/>
    <w:rsid w:val="00227C6C"/>
    <w:rsid w:val="00227C7B"/>
    <w:rsid w:val="002303D2"/>
    <w:rsid w:val="002303D7"/>
    <w:rsid w:val="002306BF"/>
    <w:rsid w:val="00232139"/>
    <w:rsid w:val="002324A3"/>
    <w:rsid w:val="0023277F"/>
    <w:rsid w:val="00232994"/>
    <w:rsid w:val="00232B13"/>
    <w:rsid w:val="00232CEA"/>
    <w:rsid w:val="00232DD0"/>
    <w:rsid w:val="00233510"/>
    <w:rsid w:val="00233748"/>
    <w:rsid w:val="00233A8B"/>
    <w:rsid w:val="00233B82"/>
    <w:rsid w:val="00233E71"/>
    <w:rsid w:val="00233F74"/>
    <w:rsid w:val="002344F8"/>
    <w:rsid w:val="00234538"/>
    <w:rsid w:val="0023480F"/>
    <w:rsid w:val="00234B5E"/>
    <w:rsid w:val="00235083"/>
    <w:rsid w:val="00235383"/>
    <w:rsid w:val="00235510"/>
    <w:rsid w:val="0023584C"/>
    <w:rsid w:val="00236315"/>
    <w:rsid w:val="00236585"/>
    <w:rsid w:val="002367E9"/>
    <w:rsid w:val="00236863"/>
    <w:rsid w:val="00236A64"/>
    <w:rsid w:val="00237057"/>
    <w:rsid w:val="002371E0"/>
    <w:rsid w:val="00237229"/>
    <w:rsid w:val="00237859"/>
    <w:rsid w:val="0023795D"/>
    <w:rsid w:val="00237ACB"/>
    <w:rsid w:val="00237EE9"/>
    <w:rsid w:val="002400A4"/>
    <w:rsid w:val="0024036A"/>
    <w:rsid w:val="002405FD"/>
    <w:rsid w:val="00240980"/>
    <w:rsid w:val="00240A14"/>
    <w:rsid w:val="00240CA5"/>
    <w:rsid w:val="00240CD1"/>
    <w:rsid w:val="00240D20"/>
    <w:rsid w:val="00241024"/>
    <w:rsid w:val="00242176"/>
    <w:rsid w:val="002427A2"/>
    <w:rsid w:val="00242A34"/>
    <w:rsid w:val="002437E0"/>
    <w:rsid w:val="00243E6B"/>
    <w:rsid w:val="00243F99"/>
    <w:rsid w:val="002441AA"/>
    <w:rsid w:val="002442D7"/>
    <w:rsid w:val="00244654"/>
    <w:rsid w:val="0024496E"/>
    <w:rsid w:val="00244E06"/>
    <w:rsid w:val="0024503B"/>
    <w:rsid w:val="002451DB"/>
    <w:rsid w:val="00245285"/>
    <w:rsid w:val="0024528B"/>
    <w:rsid w:val="00245504"/>
    <w:rsid w:val="0024578D"/>
    <w:rsid w:val="002458B9"/>
    <w:rsid w:val="00245A01"/>
    <w:rsid w:val="00245A2C"/>
    <w:rsid w:val="00245B3E"/>
    <w:rsid w:val="00245C07"/>
    <w:rsid w:val="00245F48"/>
    <w:rsid w:val="0024661D"/>
    <w:rsid w:val="00246987"/>
    <w:rsid w:val="00246CC3"/>
    <w:rsid w:val="00246CD2"/>
    <w:rsid w:val="00246F3A"/>
    <w:rsid w:val="00246F71"/>
    <w:rsid w:val="0024763A"/>
    <w:rsid w:val="00250325"/>
    <w:rsid w:val="002505DF"/>
    <w:rsid w:val="002506F0"/>
    <w:rsid w:val="0025078D"/>
    <w:rsid w:val="00250D44"/>
    <w:rsid w:val="00251632"/>
    <w:rsid w:val="00251640"/>
    <w:rsid w:val="00251CEF"/>
    <w:rsid w:val="00251E4C"/>
    <w:rsid w:val="00251F24"/>
    <w:rsid w:val="002520D3"/>
    <w:rsid w:val="00252435"/>
    <w:rsid w:val="002527AB"/>
    <w:rsid w:val="00252842"/>
    <w:rsid w:val="00252BD7"/>
    <w:rsid w:val="00252D3F"/>
    <w:rsid w:val="002530CC"/>
    <w:rsid w:val="0025337B"/>
    <w:rsid w:val="00253523"/>
    <w:rsid w:val="0025364D"/>
    <w:rsid w:val="002538CC"/>
    <w:rsid w:val="00253A0E"/>
    <w:rsid w:val="00253DF4"/>
    <w:rsid w:val="002540B8"/>
    <w:rsid w:val="002542F5"/>
    <w:rsid w:val="00254473"/>
    <w:rsid w:val="00254629"/>
    <w:rsid w:val="0025470D"/>
    <w:rsid w:val="0025489B"/>
    <w:rsid w:val="002549B1"/>
    <w:rsid w:val="00254C56"/>
    <w:rsid w:val="00254D2B"/>
    <w:rsid w:val="002556A5"/>
    <w:rsid w:val="00255A22"/>
    <w:rsid w:val="0025600E"/>
    <w:rsid w:val="002562F9"/>
    <w:rsid w:val="00256724"/>
    <w:rsid w:val="0025694E"/>
    <w:rsid w:val="00256EF1"/>
    <w:rsid w:val="002570B1"/>
    <w:rsid w:val="002572E5"/>
    <w:rsid w:val="0025738A"/>
    <w:rsid w:val="002576B2"/>
    <w:rsid w:val="00257D2B"/>
    <w:rsid w:val="00257E3B"/>
    <w:rsid w:val="00257FC9"/>
    <w:rsid w:val="002600FC"/>
    <w:rsid w:val="0026026D"/>
    <w:rsid w:val="00260642"/>
    <w:rsid w:val="002606D0"/>
    <w:rsid w:val="002609E8"/>
    <w:rsid w:val="00260A9A"/>
    <w:rsid w:val="00260C72"/>
    <w:rsid w:val="00261906"/>
    <w:rsid w:val="00261CB8"/>
    <w:rsid w:val="00262165"/>
    <w:rsid w:val="002624E6"/>
    <w:rsid w:val="0026292D"/>
    <w:rsid w:val="002631F6"/>
    <w:rsid w:val="002636DE"/>
    <w:rsid w:val="00263807"/>
    <w:rsid w:val="00263D1A"/>
    <w:rsid w:val="002646D1"/>
    <w:rsid w:val="00264D17"/>
    <w:rsid w:val="0026585E"/>
    <w:rsid w:val="00265977"/>
    <w:rsid w:val="00265B5C"/>
    <w:rsid w:val="0026655B"/>
    <w:rsid w:val="002665D5"/>
    <w:rsid w:val="002666D2"/>
    <w:rsid w:val="00266B2A"/>
    <w:rsid w:val="00270351"/>
    <w:rsid w:val="002706C3"/>
    <w:rsid w:val="002707D3"/>
    <w:rsid w:val="00270B13"/>
    <w:rsid w:val="00270B5A"/>
    <w:rsid w:val="00271068"/>
    <w:rsid w:val="002712C2"/>
    <w:rsid w:val="002713ED"/>
    <w:rsid w:val="002716F0"/>
    <w:rsid w:val="00271BF7"/>
    <w:rsid w:val="002722D7"/>
    <w:rsid w:val="00272373"/>
    <w:rsid w:val="0027268C"/>
    <w:rsid w:val="00272B58"/>
    <w:rsid w:val="00272C95"/>
    <w:rsid w:val="00273161"/>
    <w:rsid w:val="002734FE"/>
    <w:rsid w:val="00273596"/>
    <w:rsid w:val="00273E70"/>
    <w:rsid w:val="00274000"/>
    <w:rsid w:val="002744E3"/>
    <w:rsid w:val="002746CC"/>
    <w:rsid w:val="002747A6"/>
    <w:rsid w:val="002748C5"/>
    <w:rsid w:val="00274A5A"/>
    <w:rsid w:val="00274E60"/>
    <w:rsid w:val="00275123"/>
    <w:rsid w:val="002751C5"/>
    <w:rsid w:val="00275294"/>
    <w:rsid w:val="00275393"/>
    <w:rsid w:val="00275529"/>
    <w:rsid w:val="002755EB"/>
    <w:rsid w:val="00276123"/>
    <w:rsid w:val="0027617C"/>
    <w:rsid w:val="00276222"/>
    <w:rsid w:val="00276510"/>
    <w:rsid w:val="00276872"/>
    <w:rsid w:val="002769DA"/>
    <w:rsid w:val="00276BF8"/>
    <w:rsid w:val="00276CDE"/>
    <w:rsid w:val="00276DEB"/>
    <w:rsid w:val="00276E42"/>
    <w:rsid w:val="00276FF3"/>
    <w:rsid w:val="002772A7"/>
    <w:rsid w:val="00277596"/>
    <w:rsid w:val="00277726"/>
    <w:rsid w:val="002779AA"/>
    <w:rsid w:val="00277BD4"/>
    <w:rsid w:val="00277FFB"/>
    <w:rsid w:val="0028077A"/>
    <w:rsid w:val="002809C8"/>
    <w:rsid w:val="00281239"/>
    <w:rsid w:val="00281C62"/>
    <w:rsid w:val="00281D76"/>
    <w:rsid w:val="00281FEF"/>
    <w:rsid w:val="00282208"/>
    <w:rsid w:val="00282550"/>
    <w:rsid w:val="00282E42"/>
    <w:rsid w:val="0028301A"/>
    <w:rsid w:val="0028362F"/>
    <w:rsid w:val="00283692"/>
    <w:rsid w:val="0028371D"/>
    <w:rsid w:val="00283887"/>
    <w:rsid w:val="0028428C"/>
    <w:rsid w:val="00284C5F"/>
    <w:rsid w:val="002850AC"/>
    <w:rsid w:val="002853F9"/>
    <w:rsid w:val="00285741"/>
    <w:rsid w:val="0028598D"/>
    <w:rsid w:val="0028626E"/>
    <w:rsid w:val="0028646B"/>
    <w:rsid w:val="00286565"/>
    <w:rsid w:val="00287319"/>
    <w:rsid w:val="0029012F"/>
    <w:rsid w:val="0029016C"/>
    <w:rsid w:val="00290185"/>
    <w:rsid w:val="00290614"/>
    <w:rsid w:val="002909D6"/>
    <w:rsid w:val="00291084"/>
    <w:rsid w:val="0029109C"/>
    <w:rsid w:val="00291155"/>
    <w:rsid w:val="0029180B"/>
    <w:rsid w:val="00291846"/>
    <w:rsid w:val="002919F5"/>
    <w:rsid w:val="00291ABA"/>
    <w:rsid w:val="00291D8D"/>
    <w:rsid w:val="00291DA2"/>
    <w:rsid w:val="00291F65"/>
    <w:rsid w:val="0029258A"/>
    <w:rsid w:val="00292CAE"/>
    <w:rsid w:val="00292CFD"/>
    <w:rsid w:val="00292E4A"/>
    <w:rsid w:val="002931CD"/>
    <w:rsid w:val="00293201"/>
    <w:rsid w:val="0029348A"/>
    <w:rsid w:val="0029361A"/>
    <w:rsid w:val="0029374A"/>
    <w:rsid w:val="00293FAD"/>
    <w:rsid w:val="002940E8"/>
    <w:rsid w:val="00294420"/>
    <w:rsid w:val="0029482E"/>
    <w:rsid w:val="00294A2E"/>
    <w:rsid w:val="00294DCD"/>
    <w:rsid w:val="0029578C"/>
    <w:rsid w:val="00295A74"/>
    <w:rsid w:val="0029603C"/>
    <w:rsid w:val="0029671F"/>
    <w:rsid w:val="0029697B"/>
    <w:rsid w:val="00296B64"/>
    <w:rsid w:val="00296D19"/>
    <w:rsid w:val="00296E30"/>
    <w:rsid w:val="00297812"/>
    <w:rsid w:val="002978E6"/>
    <w:rsid w:val="002A04CB"/>
    <w:rsid w:val="002A0721"/>
    <w:rsid w:val="002A122D"/>
    <w:rsid w:val="002A12A6"/>
    <w:rsid w:val="002A148F"/>
    <w:rsid w:val="002A1490"/>
    <w:rsid w:val="002A1C7E"/>
    <w:rsid w:val="002A2E8B"/>
    <w:rsid w:val="002A3243"/>
    <w:rsid w:val="002A3DDB"/>
    <w:rsid w:val="002A3E21"/>
    <w:rsid w:val="002A464C"/>
    <w:rsid w:val="002A46BD"/>
    <w:rsid w:val="002A47BF"/>
    <w:rsid w:val="002A4D2A"/>
    <w:rsid w:val="002A5069"/>
    <w:rsid w:val="002A50F7"/>
    <w:rsid w:val="002A5A66"/>
    <w:rsid w:val="002A5CB7"/>
    <w:rsid w:val="002A5E89"/>
    <w:rsid w:val="002A612A"/>
    <w:rsid w:val="002A6300"/>
    <w:rsid w:val="002A67F5"/>
    <w:rsid w:val="002A69B1"/>
    <w:rsid w:val="002A6C58"/>
    <w:rsid w:val="002A6F97"/>
    <w:rsid w:val="002A70DF"/>
    <w:rsid w:val="002A7376"/>
    <w:rsid w:val="002A74D7"/>
    <w:rsid w:val="002A783B"/>
    <w:rsid w:val="002A7EF2"/>
    <w:rsid w:val="002B036C"/>
    <w:rsid w:val="002B1147"/>
    <w:rsid w:val="002B15F1"/>
    <w:rsid w:val="002B1799"/>
    <w:rsid w:val="002B1B63"/>
    <w:rsid w:val="002B1DE7"/>
    <w:rsid w:val="002B2418"/>
    <w:rsid w:val="002B2557"/>
    <w:rsid w:val="002B2CE6"/>
    <w:rsid w:val="002B2E66"/>
    <w:rsid w:val="002B32FE"/>
    <w:rsid w:val="002B3452"/>
    <w:rsid w:val="002B3595"/>
    <w:rsid w:val="002B4214"/>
    <w:rsid w:val="002B43A9"/>
    <w:rsid w:val="002B44AC"/>
    <w:rsid w:val="002B4977"/>
    <w:rsid w:val="002B4B30"/>
    <w:rsid w:val="002B4B43"/>
    <w:rsid w:val="002B5C0E"/>
    <w:rsid w:val="002B67CE"/>
    <w:rsid w:val="002B71FB"/>
    <w:rsid w:val="002B77AB"/>
    <w:rsid w:val="002B7C34"/>
    <w:rsid w:val="002C07AE"/>
    <w:rsid w:val="002C08B2"/>
    <w:rsid w:val="002C09AF"/>
    <w:rsid w:val="002C100C"/>
    <w:rsid w:val="002C11D7"/>
    <w:rsid w:val="002C14AA"/>
    <w:rsid w:val="002C16ED"/>
    <w:rsid w:val="002C18FC"/>
    <w:rsid w:val="002C195D"/>
    <w:rsid w:val="002C2064"/>
    <w:rsid w:val="002C20EE"/>
    <w:rsid w:val="002C2295"/>
    <w:rsid w:val="002C27D2"/>
    <w:rsid w:val="002C29AD"/>
    <w:rsid w:val="002C30C5"/>
    <w:rsid w:val="002C3B10"/>
    <w:rsid w:val="002C3D9A"/>
    <w:rsid w:val="002C41E0"/>
    <w:rsid w:val="002C42F3"/>
    <w:rsid w:val="002C44C7"/>
    <w:rsid w:val="002C4A04"/>
    <w:rsid w:val="002C4E09"/>
    <w:rsid w:val="002C5029"/>
    <w:rsid w:val="002C5220"/>
    <w:rsid w:val="002C56C4"/>
    <w:rsid w:val="002C594A"/>
    <w:rsid w:val="002C5B84"/>
    <w:rsid w:val="002C60AF"/>
    <w:rsid w:val="002C61B0"/>
    <w:rsid w:val="002C676C"/>
    <w:rsid w:val="002C691A"/>
    <w:rsid w:val="002C6CAF"/>
    <w:rsid w:val="002C6EAA"/>
    <w:rsid w:val="002C7519"/>
    <w:rsid w:val="002C7AE1"/>
    <w:rsid w:val="002D023E"/>
    <w:rsid w:val="002D0307"/>
    <w:rsid w:val="002D0389"/>
    <w:rsid w:val="002D051E"/>
    <w:rsid w:val="002D07F8"/>
    <w:rsid w:val="002D099B"/>
    <w:rsid w:val="002D0A0C"/>
    <w:rsid w:val="002D0B1B"/>
    <w:rsid w:val="002D0CA0"/>
    <w:rsid w:val="002D0FA8"/>
    <w:rsid w:val="002D1458"/>
    <w:rsid w:val="002D1605"/>
    <w:rsid w:val="002D1792"/>
    <w:rsid w:val="002D1B45"/>
    <w:rsid w:val="002D1C20"/>
    <w:rsid w:val="002D1D40"/>
    <w:rsid w:val="002D2498"/>
    <w:rsid w:val="002D2621"/>
    <w:rsid w:val="002D2694"/>
    <w:rsid w:val="002D2898"/>
    <w:rsid w:val="002D2F3F"/>
    <w:rsid w:val="002D306A"/>
    <w:rsid w:val="002D3393"/>
    <w:rsid w:val="002D3788"/>
    <w:rsid w:val="002D38DF"/>
    <w:rsid w:val="002D39F9"/>
    <w:rsid w:val="002D3BAA"/>
    <w:rsid w:val="002D43B5"/>
    <w:rsid w:val="002D449B"/>
    <w:rsid w:val="002D4D4B"/>
    <w:rsid w:val="002D4E66"/>
    <w:rsid w:val="002D5752"/>
    <w:rsid w:val="002D57DD"/>
    <w:rsid w:val="002D58FE"/>
    <w:rsid w:val="002D5AB4"/>
    <w:rsid w:val="002D5BD7"/>
    <w:rsid w:val="002D5D0E"/>
    <w:rsid w:val="002D5E0A"/>
    <w:rsid w:val="002D6132"/>
    <w:rsid w:val="002D6F68"/>
    <w:rsid w:val="002D70D0"/>
    <w:rsid w:val="002D7125"/>
    <w:rsid w:val="002D733C"/>
    <w:rsid w:val="002D73DD"/>
    <w:rsid w:val="002D76EC"/>
    <w:rsid w:val="002E0038"/>
    <w:rsid w:val="002E0571"/>
    <w:rsid w:val="002E06DF"/>
    <w:rsid w:val="002E07AD"/>
    <w:rsid w:val="002E088D"/>
    <w:rsid w:val="002E0C4A"/>
    <w:rsid w:val="002E1117"/>
    <w:rsid w:val="002E1231"/>
    <w:rsid w:val="002E1376"/>
    <w:rsid w:val="002E1A76"/>
    <w:rsid w:val="002E1CD3"/>
    <w:rsid w:val="002E1EB6"/>
    <w:rsid w:val="002E1FB8"/>
    <w:rsid w:val="002E20B9"/>
    <w:rsid w:val="002E2129"/>
    <w:rsid w:val="002E2436"/>
    <w:rsid w:val="002E2C74"/>
    <w:rsid w:val="002E2DCD"/>
    <w:rsid w:val="002E2FB2"/>
    <w:rsid w:val="002E3350"/>
    <w:rsid w:val="002E35AD"/>
    <w:rsid w:val="002E38B7"/>
    <w:rsid w:val="002E3B58"/>
    <w:rsid w:val="002E3C37"/>
    <w:rsid w:val="002E3D89"/>
    <w:rsid w:val="002E41A1"/>
    <w:rsid w:val="002E44B3"/>
    <w:rsid w:val="002E45AA"/>
    <w:rsid w:val="002E4F5A"/>
    <w:rsid w:val="002E4FA3"/>
    <w:rsid w:val="002E5045"/>
    <w:rsid w:val="002E51B6"/>
    <w:rsid w:val="002E564F"/>
    <w:rsid w:val="002E5671"/>
    <w:rsid w:val="002E5738"/>
    <w:rsid w:val="002E5B46"/>
    <w:rsid w:val="002E60F8"/>
    <w:rsid w:val="002E636E"/>
    <w:rsid w:val="002E64E0"/>
    <w:rsid w:val="002E65AF"/>
    <w:rsid w:val="002E6A47"/>
    <w:rsid w:val="002E6D86"/>
    <w:rsid w:val="002E6DFF"/>
    <w:rsid w:val="002E6F8C"/>
    <w:rsid w:val="002F04D7"/>
    <w:rsid w:val="002F070C"/>
    <w:rsid w:val="002F0725"/>
    <w:rsid w:val="002F0A66"/>
    <w:rsid w:val="002F17C8"/>
    <w:rsid w:val="002F18AC"/>
    <w:rsid w:val="002F1BAF"/>
    <w:rsid w:val="002F1BC3"/>
    <w:rsid w:val="002F1C57"/>
    <w:rsid w:val="002F1CB6"/>
    <w:rsid w:val="002F1F1D"/>
    <w:rsid w:val="002F1F54"/>
    <w:rsid w:val="002F2205"/>
    <w:rsid w:val="002F263F"/>
    <w:rsid w:val="002F274C"/>
    <w:rsid w:val="002F2A0B"/>
    <w:rsid w:val="002F2B95"/>
    <w:rsid w:val="002F2E28"/>
    <w:rsid w:val="002F30F9"/>
    <w:rsid w:val="002F36AC"/>
    <w:rsid w:val="002F388C"/>
    <w:rsid w:val="002F3926"/>
    <w:rsid w:val="002F3E39"/>
    <w:rsid w:val="002F4116"/>
    <w:rsid w:val="002F4341"/>
    <w:rsid w:val="002F44E7"/>
    <w:rsid w:val="002F46EA"/>
    <w:rsid w:val="002F4E5F"/>
    <w:rsid w:val="002F4FB7"/>
    <w:rsid w:val="002F5275"/>
    <w:rsid w:val="002F599F"/>
    <w:rsid w:val="002F5F5B"/>
    <w:rsid w:val="002F61B3"/>
    <w:rsid w:val="002F6654"/>
    <w:rsid w:val="002F72C7"/>
    <w:rsid w:val="002F7326"/>
    <w:rsid w:val="002F741D"/>
    <w:rsid w:val="002F743C"/>
    <w:rsid w:val="002F77F5"/>
    <w:rsid w:val="002F7893"/>
    <w:rsid w:val="002F7CED"/>
    <w:rsid w:val="00300283"/>
    <w:rsid w:val="00300367"/>
    <w:rsid w:val="00300407"/>
    <w:rsid w:val="00300811"/>
    <w:rsid w:val="00300839"/>
    <w:rsid w:val="00300C50"/>
    <w:rsid w:val="00301300"/>
    <w:rsid w:val="00301800"/>
    <w:rsid w:val="0030194D"/>
    <w:rsid w:val="00301950"/>
    <w:rsid w:val="00301C6A"/>
    <w:rsid w:val="003020CF"/>
    <w:rsid w:val="0030220E"/>
    <w:rsid w:val="003028F2"/>
    <w:rsid w:val="0030291C"/>
    <w:rsid w:val="003029AA"/>
    <w:rsid w:val="00302CD8"/>
    <w:rsid w:val="00303352"/>
    <w:rsid w:val="0030347F"/>
    <w:rsid w:val="003036DC"/>
    <w:rsid w:val="003037EB"/>
    <w:rsid w:val="0030396D"/>
    <w:rsid w:val="0030428E"/>
    <w:rsid w:val="00304369"/>
    <w:rsid w:val="0030438C"/>
    <w:rsid w:val="003044AA"/>
    <w:rsid w:val="003046B4"/>
    <w:rsid w:val="003051D4"/>
    <w:rsid w:val="00305811"/>
    <w:rsid w:val="00306186"/>
    <w:rsid w:val="003063E8"/>
    <w:rsid w:val="00306620"/>
    <w:rsid w:val="003067C7"/>
    <w:rsid w:val="003068E1"/>
    <w:rsid w:val="00306981"/>
    <w:rsid w:val="00306A9B"/>
    <w:rsid w:val="00306E20"/>
    <w:rsid w:val="0030707E"/>
    <w:rsid w:val="003070A0"/>
    <w:rsid w:val="003072C5"/>
    <w:rsid w:val="003072CB"/>
    <w:rsid w:val="0030757E"/>
    <w:rsid w:val="00307831"/>
    <w:rsid w:val="00307C75"/>
    <w:rsid w:val="00307F9E"/>
    <w:rsid w:val="00310149"/>
    <w:rsid w:val="00310276"/>
    <w:rsid w:val="0031027B"/>
    <w:rsid w:val="003102F3"/>
    <w:rsid w:val="00310592"/>
    <w:rsid w:val="00310B08"/>
    <w:rsid w:val="0031127A"/>
    <w:rsid w:val="0031137B"/>
    <w:rsid w:val="00311A68"/>
    <w:rsid w:val="00311B1E"/>
    <w:rsid w:val="00311D88"/>
    <w:rsid w:val="00311DAC"/>
    <w:rsid w:val="00311F53"/>
    <w:rsid w:val="0031252F"/>
    <w:rsid w:val="003125E5"/>
    <w:rsid w:val="003127CD"/>
    <w:rsid w:val="00312BCF"/>
    <w:rsid w:val="00312FB6"/>
    <w:rsid w:val="003131B2"/>
    <w:rsid w:val="0031350F"/>
    <w:rsid w:val="00313E4A"/>
    <w:rsid w:val="00313E8C"/>
    <w:rsid w:val="00313F5B"/>
    <w:rsid w:val="0031452A"/>
    <w:rsid w:val="003149E1"/>
    <w:rsid w:val="0031508C"/>
    <w:rsid w:val="00315144"/>
    <w:rsid w:val="00315244"/>
    <w:rsid w:val="0031524E"/>
    <w:rsid w:val="00315CDF"/>
    <w:rsid w:val="00315FBB"/>
    <w:rsid w:val="003163D7"/>
    <w:rsid w:val="00317559"/>
    <w:rsid w:val="00317634"/>
    <w:rsid w:val="00317966"/>
    <w:rsid w:val="00317BC2"/>
    <w:rsid w:val="00317D52"/>
    <w:rsid w:val="00317E8D"/>
    <w:rsid w:val="00320253"/>
    <w:rsid w:val="003203A8"/>
    <w:rsid w:val="0032067D"/>
    <w:rsid w:val="00320744"/>
    <w:rsid w:val="00320972"/>
    <w:rsid w:val="00320CF2"/>
    <w:rsid w:val="00320D6C"/>
    <w:rsid w:val="00320FC5"/>
    <w:rsid w:val="003212E2"/>
    <w:rsid w:val="00321345"/>
    <w:rsid w:val="0032174C"/>
    <w:rsid w:val="00321B76"/>
    <w:rsid w:val="00321DF4"/>
    <w:rsid w:val="003220E9"/>
    <w:rsid w:val="003221E6"/>
    <w:rsid w:val="003225DF"/>
    <w:rsid w:val="00322867"/>
    <w:rsid w:val="0032288B"/>
    <w:rsid w:val="003228C1"/>
    <w:rsid w:val="00322AEC"/>
    <w:rsid w:val="00322C11"/>
    <w:rsid w:val="0032340D"/>
    <w:rsid w:val="003235B3"/>
    <w:rsid w:val="003235C2"/>
    <w:rsid w:val="00323616"/>
    <w:rsid w:val="00323829"/>
    <w:rsid w:val="00323A78"/>
    <w:rsid w:val="00323F4D"/>
    <w:rsid w:val="0032405E"/>
    <w:rsid w:val="00324176"/>
    <w:rsid w:val="0032417A"/>
    <w:rsid w:val="00324496"/>
    <w:rsid w:val="00324588"/>
    <w:rsid w:val="00324750"/>
    <w:rsid w:val="00324ADD"/>
    <w:rsid w:val="00324C93"/>
    <w:rsid w:val="00325110"/>
    <w:rsid w:val="0032523C"/>
    <w:rsid w:val="00325674"/>
    <w:rsid w:val="0032577D"/>
    <w:rsid w:val="003258BD"/>
    <w:rsid w:val="003259C6"/>
    <w:rsid w:val="00325BDA"/>
    <w:rsid w:val="003262F4"/>
    <w:rsid w:val="00326A16"/>
    <w:rsid w:val="00326A58"/>
    <w:rsid w:val="00326A5E"/>
    <w:rsid w:val="003271DA"/>
    <w:rsid w:val="003272AB"/>
    <w:rsid w:val="0032743E"/>
    <w:rsid w:val="00327498"/>
    <w:rsid w:val="00327615"/>
    <w:rsid w:val="00330361"/>
    <w:rsid w:val="003305AC"/>
    <w:rsid w:val="003307B9"/>
    <w:rsid w:val="00330942"/>
    <w:rsid w:val="00331396"/>
    <w:rsid w:val="00331660"/>
    <w:rsid w:val="003316BC"/>
    <w:rsid w:val="00331E02"/>
    <w:rsid w:val="003320C0"/>
    <w:rsid w:val="003320D2"/>
    <w:rsid w:val="00332295"/>
    <w:rsid w:val="0033233F"/>
    <w:rsid w:val="00332AFD"/>
    <w:rsid w:val="003331F2"/>
    <w:rsid w:val="00333356"/>
    <w:rsid w:val="003335A0"/>
    <w:rsid w:val="00333C4D"/>
    <w:rsid w:val="00333CE9"/>
    <w:rsid w:val="00334260"/>
    <w:rsid w:val="0033449E"/>
    <w:rsid w:val="003347FD"/>
    <w:rsid w:val="00334A14"/>
    <w:rsid w:val="00334AC4"/>
    <w:rsid w:val="00334BD4"/>
    <w:rsid w:val="0033504D"/>
    <w:rsid w:val="00335162"/>
    <w:rsid w:val="003355AD"/>
    <w:rsid w:val="003357CF"/>
    <w:rsid w:val="00335A85"/>
    <w:rsid w:val="00335EBB"/>
    <w:rsid w:val="00335EC9"/>
    <w:rsid w:val="00335F00"/>
    <w:rsid w:val="00335F44"/>
    <w:rsid w:val="003365F2"/>
    <w:rsid w:val="003369E2"/>
    <w:rsid w:val="00336CD5"/>
    <w:rsid w:val="00336E1D"/>
    <w:rsid w:val="00337059"/>
    <w:rsid w:val="003370B5"/>
    <w:rsid w:val="00337557"/>
    <w:rsid w:val="003377D9"/>
    <w:rsid w:val="0033784C"/>
    <w:rsid w:val="00337F5F"/>
    <w:rsid w:val="00340069"/>
    <w:rsid w:val="003408AC"/>
    <w:rsid w:val="00340CE1"/>
    <w:rsid w:val="003413F2"/>
    <w:rsid w:val="00341AF7"/>
    <w:rsid w:val="00341E96"/>
    <w:rsid w:val="00341F2D"/>
    <w:rsid w:val="00342151"/>
    <w:rsid w:val="00342295"/>
    <w:rsid w:val="003427A6"/>
    <w:rsid w:val="003428AD"/>
    <w:rsid w:val="00342B86"/>
    <w:rsid w:val="00342BFC"/>
    <w:rsid w:val="00342CB8"/>
    <w:rsid w:val="003437C6"/>
    <w:rsid w:val="00343CD8"/>
    <w:rsid w:val="00343DAA"/>
    <w:rsid w:val="003443C3"/>
    <w:rsid w:val="0034450E"/>
    <w:rsid w:val="00344605"/>
    <w:rsid w:val="0034466B"/>
    <w:rsid w:val="003446E9"/>
    <w:rsid w:val="00344865"/>
    <w:rsid w:val="00344CD2"/>
    <w:rsid w:val="00344E8D"/>
    <w:rsid w:val="00344ED7"/>
    <w:rsid w:val="00344F8D"/>
    <w:rsid w:val="003450A3"/>
    <w:rsid w:val="003450DA"/>
    <w:rsid w:val="00345549"/>
    <w:rsid w:val="00345556"/>
    <w:rsid w:val="003459F3"/>
    <w:rsid w:val="00345D23"/>
    <w:rsid w:val="00345FE8"/>
    <w:rsid w:val="003463AD"/>
    <w:rsid w:val="003464A7"/>
    <w:rsid w:val="0034691D"/>
    <w:rsid w:val="00346C7E"/>
    <w:rsid w:val="0034730E"/>
    <w:rsid w:val="00347440"/>
    <w:rsid w:val="00347466"/>
    <w:rsid w:val="00347669"/>
    <w:rsid w:val="003479D5"/>
    <w:rsid w:val="00347C43"/>
    <w:rsid w:val="0035025F"/>
    <w:rsid w:val="0035045B"/>
    <w:rsid w:val="003504DB"/>
    <w:rsid w:val="00350C7D"/>
    <w:rsid w:val="00351023"/>
    <w:rsid w:val="003511E5"/>
    <w:rsid w:val="003516F5"/>
    <w:rsid w:val="00351AE6"/>
    <w:rsid w:val="00351B55"/>
    <w:rsid w:val="0035207F"/>
    <w:rsid w:val="003520CA"/>
    <w:rsid w:val="0035232B"/>
    <w:rsid w:val="003526FE"/>
    <w:rsid w:val="0035278D"/>
    <w:rsid w:val="003527F8"/>
    <w:rsid w:val="00352864"/>
    <w:rsid w:val="00352917"/>
    <w:rsid w:val="003529FB"/>
    <w:rsid w:val="00353221"/>
    <w:rsid w:val="003535D7"/>
    <w:rsid w:val="003536A5"/>
    <w:rsid w:val="00354248"/>
    <w:rsid w:val="003544AB"/>
    <w:rsid w:val="00354595"/>
    <w:rsid w:val="00354805"/>
    <w:rsid w:val="00354910"/>
    <w:rsid w:val="00354ED0"/>
    <w:rsid w:val="00354FEE"/>
    <w:rsid w:val="00354FF9"/>
    <w:rsid w:val="0035593E"/>
    <w:rsid w:val="00355AEE"/>
    <w:rsid w:val="003561C0"/>
    <w:rsid w:val="00356955"/>
    <w:rsid w:val="00356A8D"/>
    <w:rsid w:val="003573A8"/>
    <w:rsid w:val="00357411"/>
    <w:rsid w:val="00357A86"/>
    <w:rsid w:val="00357C9B"/>
    <w:rsid w:val="003603EF"/>
    <w:rsid w:val="0036061B"/>
    <w:rsid w:val="00360677"/>
    <w:rsid w:val="0036087D"/>
    <w:rsid w:val="003608B8"/>
    <w:rsid w:val="003609FA"/>
    <w:rsid w:val="00360A3D"/>
    <w:rsid w:val="00360E88"/>
    <w:rsid w:val="003612B0"/>
    <w:rsid w:val="00361A42"/>
    <w:rsid w:val="00361A4C"/>
    <w:rsid w:val="00362484"/>
    <w:rsid w:val="003624A9"/>
    <w:rsid w:val="00362661"/>
    <w:rsid w:val="00362A05"/>
    <w:rsid w:val="00362BDF"/>
    <w:rsid w:val="00362BFC"/>
    <w:rsid w:val="00363493"/>
    <w:rsid w:val="00363709"/>
    <w:rsid w:val="0036387E"/>
    <w:rsid w:val="00363DE2"/>
    <w:rsid w:val="00363EB9"/>
    <w:rsid w:val="0036434C"/>
    <w:rsid w:val="003648AD"/>
    <w:rsid w:val="003648D8"/>
    <w:rsid w:val="003649D4"/>
    <w:rsid w:val="00364A91"/>
    <w:rsid w:val="00364A9A"/>
    <w:rsid w:val="00364BFC"/>
    <w:rsid w:val="00364BFF"/>
    <w:rsid w:val="00364FF2"/>
    <w:rsid w:val="00365394"/>
    <w:rsid w:val="003655F5"/>
    <w:rsid w:val="00365765"/>
    <w:rsid w:val="003659C2"/>
    <w:rsid w:val="00365AE2"/>
    <w:rsid w:val="00365B01"/>
    <w:rsid w:val="00365EF5"/>
    <w:rsid w:val="003661C8"/>
    <w:rsid w:val="00366435"/>
    <w:rsid w:val="003664B2"/>
    <w:rsid w:val="003668AE"/>
    <w:rsid w:val="00367511"/>
    <w:rsid w:val="00367DB5"/>
    <w:rsid w:val="003702E0"/>
    <w:rsid w:val="00370324"/>
    <w:rsid w:val="00370488"/>
    <w:rsid w:val="00370D0E"/>
    <w:rsid w:val="00370D95"/>
    <w:rsid w:val="00370E93"/>
    <w:rsid w:val="0037105C"/>
    <w:rsid w:val="00371E92"/>
    <w:rsid w:val="00371FB1"/>
    <w:rsid w:val="00372098"/>
    <w:rsid w:val="003720FB"/>
    <w:rsid w:val="0037253C"/>
    <w:rsid w:val="00372728"/>
    <w:rsid w:val="00372809"/>
    <w:rsid w:val="003728D6"/>
    <w:rsid w:val="00372A05"/>
    <w:rsid w:val="00372B0C"/>
    <w:rsid w:val="00372CD4"/>
    <w:rsid w:val="00372E57"/>
    <w:rsid w:val="0037357B"/>
    <w:rsid w:val="00373CF7"/>
    <w:rsid w:val="00373D12"/>
    <w:rsid w:val="00373E0E"/>
    <w:rsid w:val="00373FB2"/>
    <w:rsid w:val="0037442A"/>
    <w:rsid w:val="00374441"/>
    <w:rsid w:val="003748E5"/>
    <w:rsid w:val="00374F49"/>
    <w:rsid w:val="00375090"/>
    <w:rsid w:val="00375571"/>
    <w:rsid w:val="003756A9"/>
    <w:rsid w:val="00375789"/>
    <w:rsid w:val="00375A5D"/>
    <w:rsid w:val="00375B7F"/>
    <w:rsid w:val="00375F12"/>
    <w:rsid w:val="00376351"/>
    <w:rsid w:val="0037665C"/>
    <w:rsid w:val="00376894"/>
    <w:rsid w:val="0037692F"/>
    <w:rsid w:val="003769E7"/>
    <w:rsid w:val="00376E25"/>
    <w:rsid w:val="00376F0A"/>
    <w:rsid w:val="00376F76"/>
    <w:rsid w:val="003777B1"/>
    <w:rsid w:val="003801AA"/>
    <w:rsid w:val="0038026F"/>
    <w:rsid w:val="0038047D"/>
    <w:rsid w:val="0038064E"/>
    <w:rsid w:val="00380DA0"/>
    <w:rsid w:val="00380DA7"/>
    <w:rsid w:val="003811DA"/>
    <w:rsid w:val="003811E5"/>
    <w:rsid w:val="00381620"/>
    <w:rsid w:val="00381670"/>
    <w:rsid w:val="003818E1"/>
    <w:rsid w:val="00382037"/>
    <w:rsid w:val="00382350"/>
    <w:rsid w:val="0038249B"/>
    <w:rsid w:val="0038250A"/>
    <w:rsid w:val="00382561"/>
    <w:rsid w:val="00382579"/>
    <w:rsid w:val="0038261D"/>
    <w:rsid w:val="0038266B"/>
    <w:rsid w:val="00382786"/>
    <w:rsid w:val="0038287C"/>
    <w:rsid w:val="00382FEB"/>
    <w:rsid w:val="0038304A"/>
    <w:rsid w:val="00383163"/>
    <w:rsid w:val="003834A7"/>
    <w:rsid w:val="00383B2B"/>
    <w:rsid w:val="00383B8E"/>
    <w:rsid w:val="00384A0C"/>
    <w:rsid w:val="00384A44"/>
    <w:rsid w:val="00384D47"/>
    <w:rsid w:val="003854DE"/>
    <w:rsid w:val="00385887"/>
    <w:rsid w:val="003858A8"/>
    <w:rsid w:val="00385925"/>
    <w:rsid w:val="0038593B"/>
    <w:rsid w:val="0038596D"/>
    <w:rsid w:val="00385E41"/>
    <w:rsid w:val="00385E45"/>
    <w:rsid w:val="00385F23"/>
    <w:rsid w:val="00385F72"/>
    <w:rsid w:val="003866CA"/>
    <w:rsid w:val="0038758B"/>
    <w:rsid w:val="00387705"/>
    <w:rsid w:val="00387A5B"/>
    <w:rsid w:val="00387C9D"/>
    <w:rsid w:val="00387D63"/>
    <w:rsid w:val="00390099"/>
    <w:rsid w:val="003900C2"/>
    <w:rsid w:val="00390324"/>
    <w:rsid w:val="00390608"/>
    <w:rsid w:val="00390743"/>
    <w:rsid w:val="00390842"/>
    <w:rsid w:val="003909F8"/>
    <w:rsid w:val="00390E3C"/>
    <w:rsid w:val="0039139B"/>
    <w:rsid w:val="0039141C"/>
    <w:rsid w:val="003918AE"/>
    <w:rsid w:val="003919CC"/>
    <w:rsid w:val="00392479"/>
    <w:rsid w:val="003926E5"/>
    <w:rsid w:val="003927E4"/>
    <w:rsid w:val="00392A06"/>
    <w:rsid w:val="00392CEB"/>
    <w:rsid w:val="00392D18"/>
    <w:rsid w:val="00392DBE"/>
    <w:rsid w:val="00392FDA"/>
    <w:rsid w:val="003930AB"/>
    <w:rsid w:val="0039317B"/>
    <w:rsid w:val="003931B3"/>
    <w:rsid w:val="0039368E"/>
    <w:rsid w:val="00393F3B"/>
    <w:rsid w:val="0039403A"/>
    <w:rsid w:val="00394488"/>
    <w:rsid w:val="0039483F"/>
    <w:rsid w:val="00394990"/>
    <w:rsid w:val="00394A76"/>
    <w:rsid w:val="00394AD4"/>
    <w:rsid w:val="00394AF3"/>
    <w:rsid w:val="00395253"/>
    <w:rsid w:val="0039546B"/>
    <w:rsid w:val="00395666"/>
    <w:rsid w:val="00395925"/>
    <w:rsid w:val="00395D86"/>
    <w:rsid w:val="00395EC9"/>
    <w:rsid w:val="0039625A"/>
    <w:rsid w:val="003965FE"/>
    <w:rsid w:val="00396706"/>
    <w:rsid w:val="003967FA"/>
    <w:rsid w:val="00396890"/>
    <w:rsid w:val="003968FD"/>
    <w:rsid w:val="00396A24"/>
    <w:rsid w:val="00396CB7"/>
    <w:rsid w:val="00396DBD"/>
    <w:rsid w:val="00397130"/>
    <w:rsid w:val="00397717"/>
    <w:rsid w:val="0039771B"/>
    <w:rsid w:val="00397858"/>
    <w:rsid w:val="003978FF"/>
    <w:rsid w:val="003A0149"/>
    <w:rsid w:val="003A0304"/>
    <w:rsid w:val="003A04B3"/>
    <w:rsid w:val="003A061D"/>
    <w:rsid w:val="003A0AFD"/>
    <w:rsid w:val="003A0C3F"/>
    <w:rsid w:val="003A166D"/>
    <w:rsid w:val="003A1D32"/>
    <w:rsid w:val="003A1D7C"/>
    <w:rsid w:val="003A1D90"/>
    <w:rsid w:val="003A289C"/>
    <w:rsid w:val="003A2945"/>
    <w:rsid w:val="003A2A6C"/>
    <w:rsid w:val="003A30E5"/>
    <w:rsid w:val="003A3EC7"/>
    <w:rsid w:val="003A3F2C"/>
    <w:rsid w:val="003A4314"/>
    <w:rsid w:val="003A46D5"/>
    <w:rsid w:val="003A496E"/>
    <w:rsid w:val="003A4971"/>
    <w:rsid w:val="003A4E29"/>
    <w:rsid w:val="003A50F3"/>
    <w:rsid w:val="003A56AB"/>
    <w:rsid w:val="003A57E6"/>
    <w:rsid w:val="003A5C25"/>
    <w:rsid w:val="003A5D7B"/>
    <w:rsid w:val="003A5FD5"/>
    <w:rsid w:val="003A6176"/>
    <w:rsid w:val="003A63F5"/>
    <w:rsid w:val="003A6A76"/>
    <w:rsid w:val="003A6DD8"/>
    <w:rsid w:val="003A6E37"/>
    <w:rsid w:val="003A6E54"/>
    <w:rsid w:val="003A6F4A"/>
    <w:rsid w:val="003A7043"/>
    <w:rsid w:val="003A7589"/>
    <w:rsid w:val="003A7D87"/>
    <w:rsid w:val="003B0613"/>
    <w:rsid w:val="003B075F"/>
    <w:rsid w:val="003B094F"/>
    <w:rsid w:val="003B0F8C"/>
    <w:rsid w:val="003B155B"/>
    <w:rsid w:val="003B1B69"/>
    <w:rsid w:val="003B1D74"/>
    <w:rsid w:val="003B231E"/>
    <w:rsid w:val="003B2451"/>
    <w:rsid w:val="003B28AC"/>
    <w:rsid w:val="003B2E25"/>
    <w:rsid w:val="003B2F0F"/>
    <w:rsid w:val="003B41C0"/>
    <w:rsid w:val="003B4276"/>
    <w:rsid w:val="003B4735"/>
    <w:rsid w:val="003B48EC"/>
    <w:rsid w:val="003B4AEF"/>
    <w:rsid w:val="003B4BA8"/>
    <w:rsid w:val="003B4BC7"/>
    <w:rsid w:val="003B4BD0"/>
    <w:rsid w:val="003B4C4E"/>
    <w:rsid w:val="003B4C6E"/>
    <w:rsid w:val="003B4D31"/>
    <w:rsid w:val="003B5220"/>
    <w:rsid w:val="003B53DB"/>
    <w:rsid w:val="003B5554"/>
    <w:rsid w:val="003B5837"/>
    <w:rsid w:val="003B63BA"/>
    <w:rsid w:val="003B6601"/>
    <w:rsid w:val="003B672A"/>
    <w:rsid w:val="003B6931"/>
    <w:rsid w:val="003B6EBF"/>
    <w:rsid w:val="003B6EF3"/>
    <w:rsid w:val="003B724C"/>
    <w:rsid w:val="003B7794"/>
    <w:rsid w:val="003B7C79"/>
    <w:rsid w:val="003B7E47"/>
    <w:rsid w:val="003C001E"/>
    <w:rsid w:val="003C0355"/>
    <w:rsid w:val="003C0403"/>
    <w:rsid w:val="003C0DA2"/>
    <w:rsid w:val="003C1671"/>
    <w:rsid w:val="003C16C5"/>
    <w:rsid w:val="003C1F90"/>
    <w:rsid w:val="003C2014"/>
    <w:rsid w:val="003C2346"/>
    <w:rsid w:val="003C26EE"/>
    <w:rsid w:val="003C27D0"/>
    <w:rsid w:val="003C29D0"/>
    <w:rsid w:val="003C29F9"/>
    <w:rsid w:val="003C305C"/>
    <w:rsid w:val="003C3185"/>
    <w:rsid w:val="003C37B6"/>
    <w:rsid w:val="003C38D8"/>
    <w:rsid w:val="003C3A70"/>
    <w:rsid w:val="003C3C35"/>
    <w:rsid w:val="003C3D97"/>
    <w:rsid w:val="003C3E74"/>
    <w:rsid w:val="003C3EAB"/>
    <w:rsid w:val="003C3F41"/>
    <w:rsid w:val="003C4223"/>
    <w:rsid w:val="003C466B"/>
    <w:rsid w:val="003C4732"/>
    <w:rsid w:val="003C4C3D"/>
    <w:rsid w:val="003C4C69"/>
    <w:rsid w:val="003C4D8E"/>
    <w:rsid w:val="003C4E09"/>
    <w:rsid w:val="003C4F84"/>
    <w:rsid w:val="003C506A"/>
    <w:rsid w:val="003C50D1"/>
    <w:rsid w:val="003C5901"/>
    <w:rsid w:val="003C5C2C"/>
    <w:rsid w:val="003C6207"/>
    <w:rsid w:val="003C684A"/>
    <w:rsid w:val="003C6DBC"/>
    <w:rsid w:val="003C72B6"/>
    <w:rsid w:val="003C72CD"/>
    <w:rsid w:val="003C7347"/>
    <w:rsid w:val="003C7579"/>
    <w:rsid w:val="003C7767"/>
    <w:rsid w:val="003C781F"/>
    <w:rsid w:val="003C79DF"/>
    <w:rsid w:val="003C7B5E"/>
    <w:rsid w:val="003D0325"/>
    <w:rsid w:val="003D0D31"/>
    <w:rsid w:val="003D0D3C"/>
    <w:rsid w:val="003D0DBC"/>
    <w:rsid w:val="003D0DDE"/>
    <w:rsid w:val="003D0F2A"/>
    <w:rsid w:val="003D1500"/>
    <w:rsid w:val="003D1766"/>
    <w:rsid w:val="003D17FB"/>
    <w:rsid w:val="003D1ED7"/>
    <w:rsid w:val="003D2315"/>
    <w:rsid w:val="003D263F"/>
    <w:rsid w:val="003D2C57"/>
    <w:rsid w:val="003D2E4D"/>
    <w:rsid w:val="003D2F95"/>
    <w:rsid w:val="003D300E"/>
    <w:rsid w:val="003D3332"/>
    <w:rsid w:val="003D3600"/>
    <w:rsid w:val="003D3878"/>
    <w:rsid w:val="003D4624"/>
    <w:rsid w:val="003D4A16"/>
    <w:rsid w:val="003D4B43"/>
    <w:rsid w:val="003D4C67"/>
    <w:rsid w:val="003D4D4A"/>
    <w:rsid w:val="003D5207"/>
    <w:rsid w:val="003D52BF"/>
    <w:rsid w:val="003D52F6"/>
    <w:rsid w:val="003D5446"/>
    <w:rsid w:val="003D5566"/>
    <w:rsid w:val="003D557C"/>
    <w:rsid w:val="003D55B2"/>
    <w:rsid w:val="003D56E3"/>
    <w:rsid w:val="003D5B60"/>
    <w:rsid w:val="003D635A"/>
    <w:rsid w:val="003D654E"/>
    <w:rsid w:val="003D66E6"/>
    <w:rsid w:val="003D674F"/>
    <w:rsid w:val="003D681F"/>
    <w:rsid w:val="003D6F67"/>
    <w:rsid w:val="003D711D"/>
    <w:rsid w:val="003D7583"/>
    <w:rsid w:val="003D7781"/>
    <w:rsid w:val="003D797C"/>
    <w:rsid w:val="003E025D"/>
    <w:rsid w:val="003E085A"/>
    <w:rsid w:val="003E0A22"/>
    <w:rsid w:val="003E0C47"/>
    <w:rsid w:val="003E0C5F"/>
    <w:rsid w:val="003E130A"/>
    <w:rsid w:val="003E1495"/>
    <w:rsid w:val="003E1672"/>
    <w:rsid w:val="003E19A5"/>
    <w:rsid w:val="003E1A68"/>
    <w:rsid w:val="003E1B85"/>
    <w:rsid w:val="003E1DC3"/>
    <w:rsid w:val="003E1E2A"/>
    <w:rsid w:val="003E1E39"/>
    <w:rsid w:val="003E2116"/>
    <w:rsid w:val="003E2117"/>
    <w:rsid w:val="003E294B"/>
    <w:rsid w:val="003E2D00"/>
    <w:rsid w:val="003E2D56"/>
    <w:rsid w:val="003E2F7C"/>
    <w:rsid w:val="003E2FA2"/>
    <w:rsid w:val="003E2FF8"/>
    <w:rsid w:val="003E3005"/>
    <w:rsid w:val="003E3BA2"/>
    <w:rsid w:val="003E3C27"/>
    <w:rsid w:val="003E3CDF"/>
    <w:rsid w:val="003E3DEE"/>
    <w:rsid w:val="003E4252"/>
    <w:rsid w:val="003E46EE"/>
    <w:rsid w:val="003E4BF6"/>
    <w:rsid w:val="003E4EBD"/>
    <w:rsid w:val="003E4FFD"/>
    <w:rsid w:val="003E509F"/>
    <w:rsid w:val="003E5355"/>
    <w:rsid w:val="003E5597"/>
    <w:rsid w:val="003E5F1D"/>
    <w:rsid w:val="003E6501"/>
    <w:rsid w:val="003E6696"/>
    <w:rsid w:val="003E674F"/>
    <w:rsid w:val="003E6D33"/>
    <w:rsid w:val="003E710D"/>
    <w:rsid w:val="003E71C1"/>
    <w:rsid w:val="003E7657"/>
    <w:rsid w:val="003E7734"/>
    <w:rsid w:val="003E77C7"/>
    <w:rsid w:val="003E7977"/>
    <w:rsid w:val="003E7A0F"/>
    <w:rsid w:val="003E7FD3"/>
    <w:rsid w:val="003F095D"/>
    <w:rsid w:val="003F0B10"/>
    <w:rsid w:val="003F163E"/>
    <w:rsid w:val="003F19FD"/>
    <w:rsid w:val="003F1A04"/>
    <w:rsid w:val="003F1ACA"/>
    <w:rsid w:val="003F1ADD"/>
    <w:rsid w:val="003F1F2C"/>
    <w:rsid w:val="003F23F0"/>
    <w:rsid w:val="003F296B"/>
    <w:rsid w:val="003F29C1"/>
    <w:rsid w:val="003F2BC0"/>
    <w:rsid w:val="003F2C58"/>
    <w:rsid w:val="003F3806"/>
    <w:rsid w:val="003F40C8"/>
    <w:rsid w:val="003F458D"/>
    <w:rsid w:val="003F4E7A"/>
    <w:rsid w:val="003F5239"/>
    <w:rsid w:val="003F589E"/>
    <w:rsid w:val="003F5AC4"/>
    <w:rsid w:val="003F5FEC"/>
    <w:rsid w:val="003F601E"/>
    <w:rsid w:val="003F605F"/>
    <w:rsid w:val="003F60CE"/>
    <w:rsid w:val="003F6802"/>
    <w:rsid w:val="003F6B5B"/>
    <w:rsid w:val="003F6E38"/>
    <w:rsid w:val="003F6EAF"/>
    <w:rsid w:val="003F6EC3"/>
    <w:rsid w:val="003F718B"/>
    <w:rsid w:val="003F7325"/>
    <w:rsid w:val="003F7600"/>
    <w:rsid w:val="004002C1"/>
    <w:rsid w:val="0040101D"/>
    <w:rsid w:val="0040113D"/>
    <w:rsid w:val="00401330"/>
    <w:rsid w:val="004014D1"/>
    <w:rsid w:val="00401B67"/>
    <w:rsid w:val="00401FF6"/>
    <w:rsid w:val="00402581"/>
    <w:rsid w:val="0040284E"/>
    <w:rsid w:val="004029B5"/>
    <w:rsid w:val="004029C0"/>
    <w:rsid w:val="00402CD2"/>
    <w:rsid w:val="00402CEA"/>
    <w:rsid w:val="00403073"/>
    <w:rsid w:val="0040336D"/>
    <w:rsid w:val="0040337A"/>
    <w:rsid w:val="004034B3"/>
    <w:rsid w:val="004041BB"/>
    <w:rsid w:val="004041DC"/>
    <w:rsid w:val="004042E3"/>
    <w:rsid w:val="00404301"/>
    <w:rsid w:val="00404A76"/>
    <w:rsid w:val="00404C1F"/>
    <w:rsid w:val="004051A6"/>
    <w:rsid w:val="004054C1"/>
    <w:rsid w:val="004055A1"/>
    <w:rsid w:val="00405627"/>
    <w:rsid w:val="004057C4"/>
    <w:rsid w:val="00405A56"/>
    <w:rsid w:val="00405EFE"/>
    <w:rsid w:val="0040621F"/>
    <w:rsid w:val="0040670B"/>
    <w:rsid w:val="00406778"/>
    <w:rsid w:val="0040687F"/>
    <w:rsid w:val="004069C9"/>
    <w:rsid w:val="00406B5F"/>
    <w:rsid w:val="00406C08"/>
    <w:rsid w:val="0040701C"/>
    <w:rsid w:val="00407468"/>
    <w:rsid w:val="0040797E"/>
    <w:rsid w:val="004103CF"/>
    <w:rsid w:val="0041057E"/>
    <w:rsid w:val="004105C5"/>
    <w:rsid w:val="004108A4"/>
    <w:rsid w:val="004109FC"/>
    <w:rsid w:val="00410C2A"/>
    <w:rsid w:val="00410CA4"/>
    <w:rsid w:val="00410E1B"/>
    <w:rsid w:val="00410ED8"/>
    <w:rsid w:val="0041110F"/>
    <w:rsid w:val="00411151"/>
    <w:rsid w:val="004112CD"/>
    <w:rsid w:val="00411358"/>
    <w:rsid w:val="0041144F"/>
    <w:rsid w:val="004116BC"/>
    <w:rsid w:val="00411744"/>
    <w:rsid w:val="00411916"/>
    <w:rsid w:val="00412615"/>
    <w:rsid w:val="00412BB6"/>
    <w:rsid w:val="00412E86"/>
    <w:rsid w:val="0041307D"/>
    <w:rsid w:val="004131B6"/>
    <w:rsid w:val="004133E8"/>
    <w:rsid w:val="0041353F"/>
    <w:rsid w:val="004136B9"/>
    <w:rsid w:val="0041375B"/>
    <w:rsid w:val="00414678"/>
    <w:rsid w:val="004150FB"/>
    <w:rsid w:val="00415552"/>
    <w:rsid w:val="00415666"/>
    <w:rsid w:val="00415D5F"/>
    <w:rsid w:val="00416248"/>
    <w:rsid w:val="00416412"/>
    <w:rsid w:val="00416442"/>
    <w:rsid w:val="0041644A"/>
    <w:rsid w:val="00416658"/>
    <w:rsid w:val="00416A74"/>
    <w:rsid w:val="00417120"/>
    <w:rsid w:val="004177E4"/>
    <w:rsid w:val="00417869"/>
    <w:rsid w:val="00420028"/>
    <w:rsid w:val="00421703"/>
    <w:rsid w:val="00421797"/>
    <w:rsid w:val="00421CFD"/>
    <w:rsid w:val="00422D9C"/>
    <w:rsid w:val="00422F96"/>
    <w:rsid w:val="00423582"/>
    <w:rsid w:val="004235D3"/>
    <w:rsid w:val="00423770"/>
    <w:rsid w:val="00423828"/>
    <w:rsid w:val="00423C92"/>
    <w:rsid w:val="00423CF4"/>
    <w:rsid w:val="00423F7D"/>
    <w:rsid w:val="00424587"/>
    <w:rsid w:val="00424A7F"/>
    <w:rsid w:val="00424A84"/>
    <w:rsid w:val="00424B65"/>
    <w:rsid w:val="00424EF2"/>
    <w:rsid w:val="004254A7"/>
    <w:rsid w:val="00425756"/>
    <w:rsid w:val="00425F57"/>
    <w:rsid w:val="0042603C"/>
    <w:rsid w:val="004264A5"/>
    <w:rsid w:val="00426D7D"/>
    <w:rsid w:val="00426DEB"/>
    <w:rsid w:val="004274CF"/>
    <w:rsid w:val="00427854"/>
    <w:rsid w:val="00427977"/>
    <w:rsid w:val="0042798E"/>
    <w:rsid w:val="00427BDB"/>
    <w:rsid w:val="00427E4F"/>
    <w:rsid w:val="004301F0"/>
    <w:rsid w:val="00430332"/>
    <w:rsid w:val="00430339"/>
    <w:rsid w:val="004304D2"/>
    <w:rsid w:val="00430725"/>
    <w:rsid w:val="00431567"/>
    <w:rsid w:val="004316A1"/>
    <w:rsid w:val="004318F5"/>
    <w:rsid w:val="00432129"/>
    <w:rsid w:val="004321A2"/>
    <w:rsid w:val="00432789"/>
    <w:rsid w:val="00432ED6"/>
    <w:rsid w:val="00432EEA"/>
    <w:rsid w:val="004334D9"/>
    <w:rsid w:val="00433667"/>
    <w:rsid w:val="004337E4"/>
    <w:rsid w:val="00433966"/>
    <w:rsid w:val="00433A5F"/>
    <w:rsid w:val="0043433D"/>
    <w:rsid w:val="0043448A"/>
    <w:rsid w:val="00434502"/>
    <w:rsid w:val="004345C9"/>
    <w:rsid w:val="0043467D"/>
    <w:rsid w:val="0043472C"/>
    <w:rsid w:val="00434A37"/>
    <w:rsid w:val="00434ADC"/>
    <w:rsid w:val="00434B20"/>
    <w:rsid w:val="00434C7B"/>
    <w:rsid w:val="0043500D"/>
    <w:rsid w:val="00435108"/>
    <w:rsid w:val="0043559D"/>
    <w:rsid w:val="0043578F"/>
    <w:rsid w:val="004358DE"/>
    <w:rsid w:val="0043597A"/>
    <w:rsid w:val="00435B14"/>
    <w:rsid w:val="00436645"/>
    <w:rsid w:val="00436893"/>
    <w:rsid w:val="00436BB8"/>
    <w:rsid w:val="00436C5B"/>
    <w:rsid w:val="00436E95"/>
    <w:rsid w:val="00436F2F"/>
    <w:rsid w:val="00437362"/>
    <w:rsid w:val="0043753B"/>
    <w:rsid w:val="00437BD0"/>
    <w:rsid w:val="00437BF3"/>
    <w:rsid w:val="00437DDF"/>
    <w:rsid w:val="00437E89"/>
    <w:rsid w:val="00440154"/>
    <w:rsid w:val="00440549"/>
    <w:rsid w:val="00440D4F"/>
    <w:rsid w:val="00441044"/>
    <w:rsid w:val="004410E9"/>
    <w:rsid w:val="00441684"/>
    <w:rsid w:val="00441CDA"/>
    <w:rsid w:val="0044270C"/>
    <w:rsid w:val="004427CF"/>
    <w:rsid w:val="004429FA"/>
    <w:rsid w:val="00442BD5"/>
    <w:rsid w:val="00442CCC"/>
    <w:rsid w:val="00442E2B"/>
    <w:rsid w:val="0044331E"/>
    <w:rsid w:val="00443371"/>
    <w:rsid w:val="004433C1"/>
    <w:rsid w:val="004434DB"/>
    <w:rsid w:val="004439B2"/>
    <w:rsid w:val="004439BC"/>
    <w:rsid w:val="00443AA4"/>
    <w:rsid w:val="00443ABD"/>
    <w:rsid w:val="00443F14"/>
    <w:rsid w:val="00443F36"/>
    <w:rsid w:val="004440B0"/>
    <w:rsid w:val="0044458E"/>
    <w:rsid w:val="00444668"/>
    <w:rsid w:val="00444866"/>
    <w:rsid w:val="00444870"/>
    <w:rsid w:val="00444A5D"/>
    <w:rsid w:val="00444EC4"/>
    <w:rsid w:val="00444F81"/>
    <w:rsid w:val="0044553F"/>
    <w:rsid w:val="004455A0"/>
    <w:rsid w:val="00445974"/>
    <w:rsid w:val="00445BBF"/>
    <w:rsid w:val="00445D8A"/>
    <w:rsid w:val="00445DD0"/>
    <w:rsid w:val="00446056"/>
    <w:rsid w:val="004466F5"/>
    <w:rsid w:val="00446A78"/>
    <w:rsid w:val="00446E75"/>
    <w:rsid w:val="0044781B"/>
    <w:rsid w:val="00447B74"/>
    <w:rsid w:val="00447BF3"/>
    <w:rsid w:val="00450009"/>
    <w:rsid w:val="00450483"/>
    <w:rsid w:val="00450CFF"/>
    <w:rsid w:val="00450D14"/>
    <w:rsid w:val="0045103C"/>
    <w:rsid w:val="00451422"/>
    <w:rsid w:val="00451A2F"/>
    <w:rsid w:val="00452640"/>
    <w:rsid w:val="004530C7"/>
    <w:rsid w:val="004530EE"/>
    <w:rsid w:val="00453309"/>
    <w:rsid w:val="00453DCE"/>
    <w:rsid w:val="00453EF5"/>
    <w:rsid w:val="00453F91"/>
    <w:rsid w:val="00454237"/>
    <w:rsid w:val="00454372"/>
    <w:rsid w:val="00454687"/>
    <w:rsid w:val="0045493F"/>
    <w:rsid w:val="00454D62"/>
    <w:rsid w:val="00454F06"/>
    <w:rsid w:val="00454FF9"/>
    <w:rsid w:val="0045520F"/>
    <w:rsid w:val="00455583"/>
    <w:rsid w:val="0045617A"/>
    <w:rsid w:val="00456302"/>
    <w:rsid w:val="00456394"/>
    <w:rsid w:val="00456455"/>
    <w:rsid w:val="004569EE"/>
    <w:rsid w:val="00456D17"/>
    <w:rsid w:val="00456D74"/>
    <w:rsid w:val="00456EC7"/>
    <w:rsid w:val="004572E9"/>
    <w:rsid w:val="00457579"/>
    <w:rsid w:val="004603D9"/>
    <w:rsid w:val="0046088C"/>
    <w:rsid w:val="00460C7D"/>
    <w:rsid w:val="0046103E"/>
    <w:rsid w:val="004610F2"/>
    <w:rsid w:val="00461612"/>
    <w:rsid w:val="00461785"/>
    <w:rsid w:val="00461D05"/>
    <w:rsid w:val="00461D47"/>
    <w:rsid w:val="00461F58"/>
    <w:rsid w:val="00461FC2"/>
    <w:rsid w:val="004625BB"/>
    <w:rsid w:val="004629DB"/>
    <w:rsid w:val="00462C2C"/>
    <w:rsid w:val="0046332A"/>
    <w:rsid w:val="004639D8"/>
    <w:rsid w:val="00463C28"/>
    <w:rsid w:val="00464187"/>
    <w:rsid w:val="00464484"/>
    <w:rsid w:val="0046458C"/>
    <w:rsid w:val="004645EA"/>
    <w:rsid w:val="00464877"/>
    <w:rsid w:val="00464F31"/>
    <w:rsid w:val="0046506B"/>
    <w:rsid w:val="00465430"/>
    <w:rsid w:val="00465700"/>
    <w:rsid w:val="00465895"/>
    <w:rsid w:val="004658EC"/>
    <w:rsid w:val="00465932"/>
    <w:rsid w:val="00465EF2"/>
    <w:rsid w:val="00465FB1"/>
    <w:rsid w:val="004661DA"/>
    <w:rsid w:val="004664BC"/>
    <w:rsid w:val="00466581"/>
    <w:rsid w:val="004666D4"/>
    <w:rsid w:val="00466AB4"/>
    <w:rsid w:val="00466BE8"/>
    <w:rsid w:val="00466D82"/>
    <w:rsid w:val="00467A3B"/>
    <w:rsid w:val="00467BB6"/>
    <w:rsid w:val="004702B9"/>
    <w:rsid w:val="004702FF"/>
    <w:rsid w:val="00470520"/>
    <w:rsid w:val="004705B6"/>
    <w:rsid w:val="0047062C"/>
    <w:rsid w:val="00470CBC"/>
    <w:rsid w:val="00470EC7"/>
    <w:rsid w:val="004712D1"/>
    <w:rsid w:val="004712EF"/>
    <w:rsid w:val="0047136F"/>
    <w:rsid w:val="00471572"/>
    <w:rsid w:val="00471688"/>
    <w:rsid w:val="00471808"/>
    <w:rsid w:val="004719C8"/>
    <w:rsid w:val="00471B67"/>
    <w:rsid w:val="00471CC4"/>
    <w:rsid w:val="004721E8"/>
    <w:rsid w:val="004725D6"/>
    <w:rsid w:val="004727EC"/>
    <w:rsid w:val="00472997"/>
    <w:rsid w:val="00472ABE"/>
    <w:rsid w:val="00472B59"/>
    <w:rsid w:val="00472E72"/>
    <w:rsid w:val="00472E7E"/>
    <w:rsid w:val="00472EFB"/>
    <w:rsid w:val="00473310"/>
    <w:rsid w:val="0047355E"/>
    <w:rsid w:val="004737A2"/>
    <w:rsid w:val="00473D74"/>
    <w:rsid w:val="00473DDE"/>
    <w:rsid w:val="00474997"/>
    <w:rsid w:val="00474BAD"/>
    <w:rsid w:val="00474C9F"/>
    <w:rsid w:val="00474FBD"/>
    <w:rsid w:val="004751DD"/>
    <w:rsid w:val="00475477"/>
    <w:rsid w:val="004758BC"/>
    <w:rsid w:val="004763C8"/>
    <w:rsid w:val="00476546"/>
    <w:rsid w:val="00476589"/>
    <w:rsid w:val="00476DD7"/>
    <w:rsid w:val="00477275"/>
    <w:rsid w:val="0047755D"/>
    <w:rsid w:val="0048034B"/>
    <w:rsid w:val="0048073A"/>
    <w:rsid w:val="0048076A"/>
    <w:rsid w:val="00480792"/>
    <w:rsid w:val="004810DC"/>
    <w:rsid w:val="00481456"/>
    <w:rsid w:val="004814D1"/>
    <w:rsid w:val="0048152E"/>
    <w:rsid w:val="00481819"/>
    <w:rsid w:val="00481D55"/>
    <w:rsid w:val="004825C0"/>
    <w:rsid w:val="00482CC6"/>
    <w:rsid w:val="00483074"/>
    <w:rsid w:val="00483204"/>
    <w:rsid w:val="00483566"/>
    <w:rsid w:val="00483941"/>
    <w:rsid w:val="004839B7"/>
    <w:rsid w:val="0048460D"/>
    <w:rsid w:val="00484946"/>
    <w:rsid w:val="004849C0"/>
    <w:rsid w:val="00484C31"/>
    <w:rsid w:val="00484CEF"/>
    <w:rsid w:val="00484E8F"/>
    <w:rsid w:val="00485155"/>
    <w:rsid w:val="004851E2"/>
    <w:rsid w:val="00485257"/>
    <w:rsid w:val="00485C18"/>
    <w:rsid w:val="00485C51"/>
    <w:rsid w:val="00485CC9"/>
    <w:rsid w:val="00486146"/>
    <w:rsid w:val="0048638D"/>
    <w:rsid w:val="004863C8"/>
    <w:rsid w:val="0048663D"/>
    <w:rsid w:val="00486EC8"/>
    <w:rsid w:val="00487A36"/>
    <w:rsid w:val="00487B6F"/>
    <w:rsid w:val="00487DB8"/>
    <w:rsid w:val="00487FA4"/>
    <w:rsid w:val="00490111"/>
    <w:rsid w:val="004902B8"/>
    <w:rsid w:val="00490373"/>
    <w:rsid w:val="00490F8C"/>
    <w:rsid w:val="00491279"/>
    <w:rsid w:val="00491290"/>
    <w:rsid w:val="004912FC"/>
    <w:rsid w:val="00491387"/>
    <w:rsid w:val="00491493"/>
    <w:rsid w:val="00491671"/>
    <w:rsid w:val="00491EF2"/>
    <w:rsid w:val="00491F30"/>
    <w:rsid w:val="004922E4"/>
    <w:rsid w:val="0049257A"/>
    <w:rsid w:val="0049280F"/>
    <w:rsid w:val="00492B4D"/>
    <w:rsid w:val="00493665"/>
    <w:rsid w:val="00493A08"/>
    <w:rsid w:val="00494024"/>
    <w:rsid w:val="004943C6"/>
    <w:rsid w:val="004944CE"/>
    <w:rsid w:val="0049471E"/>
    <w:rsid w:val="00494A78"/>
    <w:rsid w:val="00494DAD"/>
    <w:rsid w:val="00495745"/>
    <w:rsid w:val="00495CB6"/>
    <w:rsid w:val="00495DFB"/>
    <w:rsid w:val="0049613F"/>
    <w:rsid w:val="00496A1D"/>
    <w:rsid w:val="00496F11"/>
    <w:rsid w:val="0049711A"/>
    <w:rsid w:val="00497723"/>
    <w:rsid w:val="00497986"/>
    <w:rsid w:val="00497BB4"/>
    <w:rsid w:val="00497DFF"/>
    <w:rsid w:val="004A028A"/>
    <w:rsid w:val="004A0A7B"/>
    <w:rsid w:val="004A0AAE"/>
    <w:rsid w:val="004A0C07"/>
    <w:rsid w:val="004A0CA7"/>
    <w:rsid w:val="004A0CAF"/>
    <w:rsid w:val="004A0D9C"/>
    <w:rsid w:val="004A11C6"/>
    <w:rsid w:val="004A11D8"/>
    <w:rsid w:val="004A142D"/>
    <w:rsid w:val="004A1644"/>
    <w:rsid w:val="004A1BDF"/>
    <w:rsid w:val="004A1C27"/>
    <w:rsid w:val="004A1C8E"/>
    <w:rsid w:val="004A1FB0"/>
    <w:rsid w:val="004A256E"/>
    <w:rsid w:val="004A2801"/>
    <w:rsid w:val="004A2812"/>
    <w:rsid w:val="004A2A1F"/>
    <w:rsid w:val="004A2DBF"/>
    <w:rsid w:val="004A340C"/>
    <w:rsid w:val="004A37DF"/>
    <w:rsid w:val="004A392D"/>
    <w:rsid w:val="004A3970"/>
    <w:rsid w:val="004A3CAF"/>
    <w:rsid w:val="004A42B4"/>
    <w:rsid w:val="004A47B4"/>
    <w:rsid w:val="004A4D23"/>
    <w:rsid w:val="004A4D91"/>
    <w:rsid w:val="004A4F74"/>
    <w:rsid w:val="004A501A"/>
    <w:rsid w:val="004A50B2"/>
    <w:rsid w:val="004A5179"/>
    <w:rsid w:val="004A5300"/>
    <w:rsid w:val="004A54C9"/>
    <w:rsid w:val="004A562B"/>
    <w:rsid w:val="004A58CB"/>
    <w:rsid w:val="004A5EE0"/>
    <w:rsid w:val="004A5F04"/>
    <w:rsid w:val="004A6089"/>
    <w:rsid w:val="004A66BF"/>
    <w:rsid w:val="004A6ADF"/>
    <w:rsid w:val="004A6CEE"/>
    <w:rsid w:val="004A6ECC"/>
    <w:rsid w:val="004A722F"/>
    <w:rsid w:val="004A75FC"/>
    <w:rsid w:val="004A7AD1"/>
    <w:rsid w:val="004A7D3B"/>
    <w:rsid w:val="004A7DD2"/>
    <w:rsid w:val="004A7E00"/>
    <w:rsid w:val="004A7FE7"/>
    <w:rsid w:val="004B0022"/>
    <w:rsid w:val="004B0381"/>
    <w:rsid w:val="004B0773"/>
    <w:rsid w:val="004B08D6"/>
    <w:rsid w:val="004B0AA7"/>
    <w:rsid w:val="004B0ACE"/>
    <w:rsid w:val="004B1036"/>
    <w:rsid w:val="004B1505"/>
    <w:rsid w:val="004B1C28"/>
    <w:rsid w:val="004B1DF6"/>
    <w:rsid w:val="004B1E6E"/>
    <w:rsid w:val="004B2105"/>
    <w:rsid w:val="004B227E"/>
    <w:rsid w:val="004B23E3"/>
    <w:rsid w:val="004B26AB"/>
    <w:rsid w:val="004B2AF9"/>
    <w:rsid w:val="004B2E50"/>
    <w:rsid w:val="004B39A2"/>
    <w:rsid w:val="004B3C75"/>
    <w:rsid w:val="004B4687"/>
    <w:rsid w:val="004B4AF2"/>
    <w:rsid w:val="004B4CD1"/>
    <w:rsid w:val="004B4DE9"/>
    <w:rsid w:val="004B5084"/>
    <w:rsid w:val="004B5AFD"/>
    <w:rsid w:val="004B5C6B"/>
    <w:rsid w:val="004B64E7"/>
    <w:rsid w:val="004B656C"/>
    <w:rsid w:val="004B6A53"/>
    <w:rsid w:val="004B6C8A"/>
    <w:rsid w:val="004B6E5A"/>
    <w:rsid w:val="004B7366"/>
    <w:rsid w:val="004B75B8"/>
    <w:rsid w:val="004B766F"/>
    <w:rsid w:val="004B7AE7"/>
    <w:rsid w:val="004B7B9B"/>
    <w:rsid w:val="004B7D97"/>
    <w:rsid w:val="004C0824"/>
    <w:rsid w:val="004C0931"/>
    <w:rsid w:val="004C0CC3"/>
    <w:rsid w:val="004C1672"/>
    <w:rsid w:val="004C1677"/>
    <w:rsid w:val="004C1D0B"/>
    <w:rsid w:val="004C1FCB"/>
    <w:rsid w:val="004C212D"/>
    <w:rsid w:val="004C26A0"/>
    <w:rsid w:val="004C26D9"/>
    <w:rsid w:val="004C2941"/>
    <w:rsid w:val="004C2AEF"/>
    <w:rsid w:val="004C314C"/>
    <w:rsid w:val="004C3397"/>
    <w:rsid w:val="004C34B3"/>
    <w:rsid w:val="004C3749"/>
    <w:rsid w:val="004C3E1D"/>
    <w:rsid w:val="004C3FAD"/>
    <w:rsid w:val="004C3FE2"/>
    <w:rsid w:val="004C40A7"/>
    <w:rsid w:val="004C41F4"/>
    <w:rsid w:val="004C433E"/>
    <w:rsid w:val="004C43E3"/>
    <w:rsid w:val="004C4E4C"/>
    <w:rsid w:val="004C4EA3"/>
    <w:rsid w:val="004C4F36"/>
    <w:rsid w:val="004C5320"/>
    <w:rsid w:val="004C56F1"/>
    <w:rsid w:val="004C59A8"/>
    <w:rsid w:val="004C5AEF"/>
    <w:rsid w:val="004C60D2"/>
    <w:rsid w:val="004C6234"/>
    <w:rsid w:val="004C6708"/>
    <w:rsid w:val="004C6913"/>
    <w:rsid w:val="004C6DEB"/>
    <w:rsid w:val="004C738A"/>
    <w:rsid w:val="004C74AC"/>
    <w:rsid w:val="004C74C8"/>
    <w:rsid w:val="004C7964"/>
    <w:rsid w:val="004C7A64"/>
    <w:rsid w:val="004C7BCF"/>
    <w:rsid w:val="004C7C6E"/>
    <w:rsid w:val="004C7E60"/>
    <w:rsid w:val="004D0138"/>
    <w:rsid w:val="004D019F"/>
    <w:rsid w:val="004D02FD"/>
    <w:rsid w:val="004D0628"/>
    <w:rsid w:val="004D0905"/>
    <w:rsid w:val="004D0EDB"/>
    <w:rsid w:val="004D14C2"/>
    <w:rsid w:val="004D15BF"/>
    <w:rsid w:val="004D1643"/>
    <w:rsid w:val="004D1908"/>
    <w:rsid w:val="004D1BD1"/>
    <w:rsid w:val="004D24FE"/>
    <w:rsid w:val="004D2CA7"/>
    <w:rsid w:val="004D3178"/>
    <w:rsid w:val="004D3363"/>
    <w:rsid w:val="004D3445"/>
    <w:rsid w:val="004D3A83"/>
    <w:rsid w:val="004D4107"/>
    <w:rsid w:val="004D540C"/>
    <w:rsid w:val="004D5634"/>
    <w:rsid w:val="004D57EE"/>
    <w:rsid w:val="004D5C70"/>
    <w:rsid w:val="004D5F88"/>
    <w:rsid w:val="004D64E9"/>
    <w:rsid w:val="004D672D"/>
    <w:rsid w:val="004D695A"/>
    <w:rsid w:val="004D6C12"/>
    <w:rsid w:val="004D6C54"/>
    <w:rsid w:val="004D6D54"/>
    <w:rsid w:val="004D700A"/>
    <w:rsid w:val="004D7273"/>
    <w:rsid w:val="004D781A"/>
    <w:rsid w:val="004D7B5C"/>
    <w:rsid w:val="004E041A"/>
    <w:rsid w:val="004E068D"/>
    <w:rsid w:val="004E0794"/>
    <w:rsid w:val="004E08F6"/>
    <w:rsid w:val="004E092B"/>
    <w:rsid w:val="004E0AA6"/>
    <w:rsid w:val="004E1941"/>
    <w:rsid w:val="004E1C82"/>
    <w:rsid w:val="004E1F8B"/>
    <w:rsid w:val="004E215C"/>
    <w:rsid w:val="004E2886"/>
    <w:rsid w:val="004E2B47"/>
    <w:rsid w:val="004E2D5B"/>
    <w:rsid w:val="004E2E86"/>
    <w:rsid w:val="004E3015"/>
    <w:rsid w:val="004E3BBA"/>
    <w:rsid w:val="004E3C60"/>
    <w:rsid w:val="004E3DBD"/>
    <w:rsid w:val="004E3F22"/>
    <w:rsid w:val="004E4482"/>
    <w:rsid w:val="004E49B9"/>
    <w:rsid w:val="004E4CEF"/>
    <w:rsid w:val="004E4D3E"/>
    <w:rsid w:val="004E4EB8"/>
    <w:rsid w:val="004E4EEE"/>
    <w:rsid w:val="004E4F2E"/>
    <w:rsid w:val="004E548B"/>
    <w:rsid w:val="004E57BA"/>
    <w:rsid w:val="004E5AC2"/>
    <w:rsid w:val="004E5E5A"/>
    <w:rsid w:val="004E6029"/>
    <w:rsid w:val="004E6229"/>
    <w:rsid w:val="004E6257"/>
    <w:rsid w:val="004E6420"/>
    <w:rsid w:val="004E64AB"/>
    <w:rsid w:val="004E685D"/>
    <w:rsid w:val="004E6946"/>
    <w:rsid w:val="004E69F6"/>
    <w:rsid w:val="004E6BD6"/>
    <w:rsid w:val="004E6F5F"/>
    <w:rsid w:val="004E7002"/>
    <w:rsid w:val="004E71F9"/>
    <w:rsid w:val="004E728E"/>
    <w:rsid w:val="004E730F"/>
    <w:rsid w:val="004E79BC"/>
    <w:rsid w:val="004E79E3"/>
    <w:rsid w:val="004E7B17"/>
    <w:rsid w:val="004E7EF2"/>
    <w:rsid w:val="004E7F0E"/>
    <w:rsid w:val="004F01F3"/>
    <w:rsid w:val="004F02A1"/>
    <w:rsid w:val="004F0382"/>
    <w:rsid w:val="004F09EC"/>
    <w:rsid w:val="004F0C05"/>
    <w:rsid w:val="004F0C45"/>
    <w:rsid w:val="004F0E85"/>
    <w:rsid w:val="004F12C5"/>
    <w:rsid w:val="004F142B"/>
    <w:rsid w:val="004F1DE2"/>
    <w:rsid w:val="004F2014"/>
    <w:rsid w:val="004F22F1"/>
    <w:rsid w:val="004F241C"/>
    <w:rsid w:val="004F2576"/>
    <w:rsid w:val="004F25F8"/>
    <w:rsid w:val="004F2757"/>
    <w:rsid w:val="004F29B1"/>
    <w:rsid w:val="004F2D14"/>
    <w:rsid w:val="004F2F56"/>
    <w:rsid w:val="004F31DC"/>
    <w:rsid w:val="004F3306"/>
    <w:rsid w:val="004F33E7"/>
    <w:rsid w:val="004F34A6"/>
    <w:rsid w:val="004F3F74"/>
    <w:rsid w:val="004F405F"/>
    <w:rsid w:val="004F4A4B"/>
    <w:rsid w:val="004F4B39"/>
    <w:rsid w:val="004F4E74"/>
    <w:rsid w:val="004F5248"/>
    <w:rsid w:val="004F595F"/>
    <w:rsid w:val="004F596D"/>
    <w:rsid w:val="004F617F"/>
    <w:rsid w:val="004F6189"/>
    <w:rsid w:val="004F64F8"/>
    <w:rsid w:val="004F69F4"/>
    <w:rsid w:val="004F6AE9"/>
    <w:rsid w:val="004F6AFB"/>
    <w:rsid w:val="004F716F"/>
    <w:rsid w:val="004F7288"/>
    <w:rsid w:val="004F77DC"/>
    <w:rsid w:val="004F79F5"/>
    <w:rsid w:val="004F7AA7"/>
    <w:rsid w:val="00500102"/>
    <w:rsid w:val="0050079C"/>
    <w:rsid w:val="005008A1"/>
    <w:rsid w:val="00500920"/>
    <w:rsid w:val="00500BCA"/>
    <w:rsid w:val="00501028"/>
    <w:rsid w:val="00501419"/>
    <w:rsid w:val="005015AD"/>
    <w:rsid w:val="005017E0"/>
    <w:rsid w:val="0050182F"/>
    <w:rsid w:val="005018CA"/>
    <w:rsid w:val="005019CA"/>
    <w:rsid w:val="00501AD4"/>
    <w:rsid w:val="00501EF1"/>
    <w:rsid w:val="00502230"/>
    <w:rsid w:val="00502836"/>
    <w:rsid w:val="00502873"/>
    <w:rsid w:val="00502E5F"/>
    <w:rsid w:val="00503236"/>
    <w:rsid w:val="005039F2"/>
    <w:rsid w:val="00503A7E"/>
    <w:rsid w:val="00503BFB"/>
    <w:rsid w:val="00503C32"/>
    <w:rsid w:val="00503D5A"/>
    <w:rsid w:val="00504788"/>
    <w:rsid w:val="00504C73"/>
    <w:rsid w:val="00504E14"/>
    <w:rsid w:val="00505627"/>
    <w:rsid w:val="005056F9"/>
    <w:rsid w:val="00505BAC"/>
    <w:rsid w:val="00505EE2"/>
    <w:rsid w:val="005064B4"/>
    <w:rsid w:val="0050680A"/>
    <w:rsid w:val="00506A1C"/>
    <w:rsid w:val="00506B20"/>
    <w:rsid w:val="00506B6A"/>
    <w:rsid w:val="00506BE0"/>
    <w:rsid w:val="00506C9F"/>
    <w:rsid w:val="00506F27"/>
    <w:rsid w:val="005072F1"/>
    <w:rsid w:val="0050738E"/>
    <w:rsid w:val="005106CD"/>
    <w:rsid w:val="00510781"/>
    <w:rsid w:val="00510863"/>
    <w:rsid w:val="00510E76"/>
    <w:rsid w:val="0051148B"/>
    <w:rsid w:val="00511E91"/>
    <w:rsid w:val="00511FC0"/>
    <w:rsid w:val="005121B1"/>
    <w:rsid w:val="00512247"/>
    <w:rsid w:val="0051269B"/>
    <w:rsid w:val="005126E5"/>
    <w:rsid w:val="00512A0A"/>
    <w:rsid w:val="00512B13"/>
    <w:rsid w:val="00512C4A"/>
    <w:rsid w:val="00512ED9"/>
    <w:rsid w:val="00513229"/>
    <w:rsid w:val="00513677"/>
    <w:rsid w:val="005138C6"/>
    <w:rsid w:val="005139B3"/>
    <w:rsid w:val="00514113"/>
    <w:rsid w:val="0051422E"/>
    <w:rsid w:val="00514D3D"/>
    <w:rsid w:val="00514F86"/>
    <w:rsid w:val="0051564B"/>
    <w:rsid w:val="005157AF"/>
    <w:rsid w:val="00515D74"/>
    <w:rsid w:val="00515F99"/>
    <w:rsid w:val="00515FFE"/>
    <w:rsid w:val="00516479"/>
    <w:rsid w:val="005168BE"/>
    <w:rsid w:val="00516E03"/>
    <w:rsid w:val="00517091"/>
    <w:rsid w:val="00517330"/>
    <w:rsid w:val="0051738F"/>
    <w:rsid w:val="00520204"/>
    <w:rsid w:val="0052029B"/>
    <w:rsid w:val="005205FB"/>
    <w:rsid w:val="0052083A"/>
    <w:rsid w:val="00520B72"/>
    <w:rsid w:val="00520DD3"/>
    <w:rsid w:val="00520E15"/>
    <w:rsid w:val="0052135A"/>
    <w:rsid w:val="005213EF"/>
    <w:rsid w:val="00521530"/>
    <w:rsid w:val="00521557"/>
    <w:rsid w:val="00521731"/>
    <w:rsid w:val="00521D70"/>
    <w:rsid w:val="005224C4"/>
    <w:rsid w:val="005226BC"/>
    <w:rsid w:val="0052270B"/>
    <w:rsid w:val="00522924"/>
    <w:rsid w:val="0052299A"/>
    <w:rsid w:val="00522DAD"/>
    <w:rsid w:val="00522E2C"/>
    <w:rsid w:val="00523216"/>
    <w:rsid w:val="00523324"/>
    <w:rsid w:val="005237E7"/>
    <w:rsid w:val="0052394E"/>
    <w:rsid w:val="00523D8B"/>
    <w:rsid w:val="0052477F"/>
    <w:rsid w:val="00524B4E"/>
    <w:rsid w:val="005252A4"/>
    <w:rsid w:val="00525447"/>
    <w:rsid w:val="0052569B"/>
    <w:rsid w:val="0052569D"/>
    <w:rsid w:val="00525B6F"/>
    <w:rsid w:val="00525FB1"/>
    <w:rsid w:val="00526024"/>
    <w:rsid w:val="0052629E"/>
    <w:rsid w:val="005265C6"/>
    <w:rsid w:val="00526853"/>
    <w:rsid w:val="00526EBA"/>
    <w:rsid w:val="005274E7"/>
    <w:rsid w:val="0052752C"/>
    <w:rsid w:val="00527947"/>
    <w:rsid w:val="00527BD5"/>
    <w:rsid w:val="005302F0"/>
    <w:rsid w:val="00530524"/>
    <w:rsid w:val="005308AA"/>
    <w:rsid w:val="005309E3"/>
    <w:rsid w:val="00530D54"/>
    <w:rsid w:val="005310DE"/>
    <w:rsid w:val="005311BC"/>
    <w:rsid w:val="00531502"/>
    <w:rsid w:val="005315EF"/>
    <w:rsid w:val="00531629"/>
    <w:rsid w:val="0053176B"/>
    <w:rsid w:val="005317A5"/>
    <w:rsid w:val="0053182F"/>
    <w:rsid w:val="00531AF4"/>
    <w:rsid w:val="00532324"/>
    <w:rsid w:val="00532562"/>
    <w:rsid w:val="0053294B"/>
    <w:rsid w:val="00532B3F"/>
    <w:rsid w:val="00532B8C"/>
    <w:rsid w:val="00532CAD"/>
    <w:rsid w:val="00532CCA"/>
    <w:rsid w:val="00533154"/>
    <w:rsid w:val="00533490"/>
    <w:rsid w:val="0053363B"/>
    <w:rsid w:val="00533AD3"/>
    <w:rsid w:val="00533D69"/>
    <w:rsid w:val="005346CD"/>
    <w:rsid w:val="00534863"/>
    <w:rsid w:val="00534E08"/>
    <w:rsid w:val="00535EF9"/>
    <w:rsid w:val="005360E5"/>
    <w:rsid w:val="005363D6"/>
    <w:rsid w:val="00536473"/>
    <w:rsid w:val="00537538"/>
    <w:rsid w:val="005379FF"/>
    <w:rsid w:val="00537E39"/>
    <w:rsid w:val="00540591"/>
    <w:rsid w:val="005405A1"/>
    <w:rsid w:val="00540785"/>
    <w:rsid w:val="00540B86"/>
    <w:rsid w:val="00540D0D"/>
    <w:rsid w:val="00540D78"/>
    <w:rsid w:val="00540FD9"/>
    <w:rsid w:val="00541083"/>
    <w:rsid w:val="005413C3"/>
    <w:rsid w:val="005413E5"/>
    <w:rsid w:val="005414AB"/>
    <w:rsid w:val="005418AD"/>
    <w:rsid w:val="00541ADF"/>
    <w:rsid w:val="00542133"/>
    <w:rsid w:val="00542772"/>
    <w:rsid w:val="0054286F"/>
    <w:rsid w:val="005429CF"/>
    <w:rsid w:val="00542DE3"/>
    <w:rsid w:val="005430A0"/>
    <w:rsid w:val="005432A4"/>
    <w:rsid w:val="00543589"/>
    <w:rsid w:val="00543E77"/>
    <w:rsid w:val="00543FFD"/>
    <w:rsid w:val="00544057"/>
    <w:rsid w:val="00544BC2"/>
    <w:rsid w:val="00545565"/>
    <w:rsid w:val="005459D7"/>
    <w:rsid w:val="00545B0A"/>
    <w:rsid w:val="00545C18"/>
    <w:rsid w:val="00545D17"/>
    <w:rsid w:val="00545E09"/>
    <w:rsid w:val="005462CD"/>
    <w:rsid w:val="00546586"/>
    <w:rsid w:val="00546D13"/>
    <w:rsid w:val="0054701B"/>
    <w:rsid w:val="0054714C"/>
    <w:rsid w:val="005473F7"/>
    <w:rsid w:val="00547651"/>
    <w:rsid w:val="00547739"/>
    <w:rsid w:val="00547ABB"/>
    <w:rsid w:val="00547C4B"/>
    <w:rsid w:val="00547DEE"/>
    <w:rsid w:val="0055000A"/>
    <w:rsid w:val="005501AB"/>
    <w:rsid w:val="00550415"/>
    <w:rsid w:val="00550599"/>
    <w:rsid w:val="005506DD"/>
    <w:rsid w:val="00551199"/>
    <w:rsid w:val="005518F3"/>
    <w:rsid w:val="00551A0D"/>
    <w:rsid w:val="00551F3E"/>
    <w:rsid w:val="00551FCC"/>
    <w:rsid w:val="005522EA"/>
    <w:rsid w:val="005524E1"/>
    <w:rsid w:val="00552A17"/>
    <w:rsid w:val="00552CD3"/>
    <w:rsid w:val="005531CC"/>
    <w:rsid w:val="005532C1"/>
    <w:rsid w:val="005534C6"/>
    <w:rsid w:val="005537AC"/>
    <w:rsid w:val="0055388C"/>
    <w:rsid w:val="00553BD0"/>
    <w:rsid w:val="00554380"/>
    <w:rsid w:val="0055488D"/>
    <w:rsid w:val="0055496D"/>
    <w:rsid w:val="005551AA"/>
    <w:rsid w:val="0055539B"/>
    <w:rsid w:val="00555516"/>
    <w:rsid w:val="0055624C"/>
    <w:rsid w:val="00556AA8"/>
    <w:rsid w:val="00556C2D"/>
    <w:rsid w:val="00557473"/>
    <w:rsid w:val="005574F7"/>
    <w:rsid w:val="00557785"/>
    <w:rsid w:val="005578A9"/>
    <w:rsid w:val="00557961"/>
    <w:rsid w:val="005579D6"/>
    <w:rsid w:val="00557BB1"/>
    <w:rsid w:val="00557BDD"/>
    <w:rsid w:val="0056054A"/>
    <w:rsid w:val="005608D5"/>
    <w:rsid w:val="00560AB7"/>
    <w:rsid w:val="00561113"/>
    <w:rsid w:val="005612FC"/>
    <w:rsid w:val="0056171A"/>
    <w:rsid w:val="00561EB9"/>
    <w:rsid w:val="00562609"/>
    <w:rsid w:val="0056272A"/>
    <w:rsid w:val="00562EAE"/>
    <w:rsid w:val="00563152"/>
    <w:rsid w:val="00563926"/>
    <w:rsid w:val="00563A4A"/>
    <w:rsid w:val="00563BC2"/>
    <w:rsid w:val="00563E14"/>
    <w:rsid w:val="005644F2"/>
    <w:rsid w:val="005645DE"/>
    <w:rsid w:val="00564600"/>
    <w:rsid w:val="005649E1"/>
    <w:rsid w:val="005657DC"/>
    <w:rsid w:val="00565C48"/>
    <w:rsid w:val="00565FF9"/>
    <w:rsid w:val="00566182"/>
    <w:rsid w:val="005666F5"/>
    <w:rsid w:val="00566F19"/>
    <w:rsid w:val="00567086"/>
    <w:rsid w:val="00567188"/>
    <w:rsid w:val="0056767D"/>
    <w:rsid w:val="00567B10"/>
    <w:rsid w:val="0057024C"/>
    <w:rsid w:val="00570293"/>
    <w:rsid w:val="00570ABA"/>
    <w:rsid w:val="00570C8B"/>
    <w:rsid w:val="00570DCD"/>
    <w:rsid w:val="00570E35"/>
    <w:rsid w:val="00570F96"/>
    <w:rsid w:val="0057109A"/>
    <w:rsid w:val="00571675"/>
    <w:rsid w:val="005716BC"/>
    <w:rsid w:val="005716DB"/>
    <w:rsid w:val="0057173B"/>
    <w:rsid w:val="005723BC"/>
    <w:rsid w:val="005726C6"/>
    <w:rsid w:val="005729C5"/>
    <w:rsid w:val="00573122"/>
    <w:rsid w:val="00573431"/>
    <w:rsid w:val="00573A22"/>
    <w:rsid w:val="00573B04"/>
    <w:rsid w:val="00573C0C"/>
    <w:rsid w:val="0057412C"/>
    <w:rsid w:val="005742C8"/>
    <w:rsid w:val="00574780"/>
    <w:rsid w:val="00574FE0"/>
    <w:rsid w:val="005750CA"/>
    <w:rsid w:val="0057510C"/>
    <w:rsid w:val="005752DD"/>
    <w:rsid w:val="00575392"/>
    <w:rsid w:val="0057539F"/>
    <w:rsid w:val="00575854"/>
    <w:rsid w:val="00575A5E"/>
    <w:rsid w:val="00575F16"/>
    <w:rsid w:val="00576864"/>
    <w:rsid w:val="00576CD8"/>
    <w:rsid w:val="00576E21"/>
    <w:rsid w:val="0057753E"/>
    <w:rsid w:val="0057793C"/>
    <w:rsid w:val="0058010A"/>
    <w:rsid w:val="00580119"/>
    <w:rsid w:val="00580616"/>
    <w:rsid w:val="00580651"/>
    <w:rsid w:val="0058089C"/>
    <w:rsid w:val="00580B83"/>
    <w:rsid w:val="00580BB6"/>
    <w:rsid w:val="00580C83"/>
    <w:rsid w:val="00580CD7"/>
    <w:rsid w:val="00580CF2"/>
    <w:rsid w:val="00580FCA"/>
    <w:rsid w:val="00581124"/>
    <w:rsid w:val="0058170C"/>
    <w:rsid w:val="00581759"/>
    <w:rsid w:val="005819F7"/>
    <w:rsid w:val="00581C3B"/>
    <w:rsid w:val="00581E76"/>
    <w:rsid w:val="00581EF5"/>
    <w:rsid w:val="00581FC4"/>
    <w:rsid w:val="00582166"/>
    <w:rsid w:val="00582309"/>
    <w:rsid w:val="0058238F"/>
    <w:rsid w:val="005824CD"/>
    <w:rsid w:val="0058251E"/>
    <w:rsid w:val="0058294D"/>
    <w:rsid w:val="00582A84"/>
    <w:rsid w:val="00582C8C"/>
    <w:rsid w:val="005832F1"/>
    <w:rsid w:val="0058342F"/>
    <w:rsid w:val="00583675"/>
    <w:rsid w:val="00583AB7"/>
    <w:rsid w:val="0058410E"/>
    <w:rsid w:val="005843ED"/>
    <w:rsid w:val="005846F3"/>
    <w:rsid w:val="005847FE"/>
    <w:rsid w:val="005848A6"/>
    <w:rsid w:val="00584904"/>
    <w:rsid w:val="00584C52"/>
    <w:rsid w:val="00584CC4"/>
    <w:rsid w:val="00584EAE"/>
    <w:rsid w:val="005851E6"/>
    <w:rsid w:val="00585C6A"/>
    <w:rsid w:val="00585CD2"/>
    <w:rsid w:val="00585D46"/>
    <w:rsid w:val="0058621A"/>
    <w:rsid w:val="005862AC"/>
    <w:rsid w:val="005862E2"/>
    <w:rsid w:val="0058631C"/>
    <w:rsid w:val="00586351"/>
    <w:rsid w:val="00586568"/>
    <w:rsid w:val="00586646"/>
    <w:rsid w:val="00586AE9"/>
    <w:rsid w:val="00586F48"/>
    <w:rsid w:val="0058716E"/>
    <w:rsid w:val="0058726B"/>
    <w:rsid w:val="0058728D"/>
    <w:rsid w:val="005872A7"/>
    <w:rsid w:val="005875DA"/>
    <w:rsid w:val="00587616"/>
    <w:rsid w:val="00587B37"/>
    <w:rsid w:val="00587B7B"/>
    <w:rsid w:val="00587E1D"/>
    <w:rsid w:val="005900DD"/>
    <w:rsid w:val="00590310"/>
    <w:rsid w:val="005905E7"/>
    <w:rsid w:val="005907C9"/>
    <w:rsid w:val="005908F1"/>
    <w:rsid w:val="005909A8"/>
    <w:rsid w:val="00590A1E"/>
    <w:rsid w:val="00590ACB"/>
    <w:rsid w:val="00590B85"/>
    <w:rsid w:val="00590C28"/>
    <w:rsid w:val="00590C4F"/>
    <w:rsid w:val="00591316"/>
    <w:rsid w:val="005913E8"/>
    <w:rsid w:val="0059162B"/>
    <w:rsid w:val="005917A7"/>
    <w:rsid w:val="00591959"/>
    <w:rsid w:val="00591BDA"/>
    <w:rsid w:val="00591EE3"/>
    <w:rsid w:val="00592A31"/>
    <w:rsid w:val="00592C06"/>
    <w:rsid w:val="00592CF3"/>
    <w:rsid w:val="00592FB7"/>
    <w:rsid w:val="005932C6"/>
    <w:rsid w:val="0059332D"/>
    <w:rsid w:val="00593495"/>
    <w:rsid w:val="00593EA3"/>
    <w:rsid w:val="00594059"/>
    <w:rsid w:val="00594D54"/>
    <w:rsid w:val="0059518F"/>
    <w:rsid w:val="00595401"/>
    <w:rsid w:val="005955D0"/>
    <w:rsid w:val="005956DD"/>
    <w:rsid w:val="005957C8"/>
    <w:rsid w:val="00595864"/>
    <w:rsid w:val="00595C2D"/>
    <w:rsid w:val="005960C9"/>
    <w:rsid w:val="00596138"/>
    <w:rsid w:val="00596238"/>
    <w:rsid w:val="00596644"/>
    <w:rsid w:val="00596D42"/>
    <w:rsid w:val="00596D5A"/>
    <w:rsid w:val="00596FC5"/>
    <w:rsid w:val="00597116"/>
    <w:rsid w:val="00597326"/>
    <w:rsid w:val="005976AA"/>
    <w:rsid w:val="005979AD"/>
    <w:rsid w:val="005979C3"/>
    <w:rsid w:val="00597D04"/>
    <w:rsid w:val="00597D45"/>
    <w:rsid w:val="00597F90"/>
    <w:rsid w:val="005A0263"/>
    <w:rsid w:val="005A0629"/>
    <w:rsid w:val="005A0705"/>
    <w:rsid w:val="005A08FE"/>
    <w:rsid w:val="005A0FE5"/>
    <w:rsid w:val="005A103A"/>
    <w:rsid w:val="005A111B"/>
    <w:rsid w:val="005A1234"/>
    <w:rsid w:val="005A160C"/>
    <w:rsid w:val="005A1FF1"/>
    <w:rsid w:val="005A2243"/>
    <w:rsid w:val="005A2330"/>
    <w:rsid w:val="005A2A83"/>
    <w:rsid w:val="005A2DA2"/>
    <w:rsid w:val="005A3105"/>
    <w:rsid w:val="005A352E"/>
    <w:rsid w:val="005A3832"/>
    <w:rsid w:val="005A3889"/>
    <w:rsid w:val="005A3A79"/>
    <w:rsid w:val="005A3B34"/>
    <w:rsid w:val="005A3BBB"/>
    <w:rsid w:val="005A3DDB"/>
    <w:rsid w:val="005A3EF7"/>
    <w:rsid w:val="005A45CB"/>
    <w:rsid w:val="005A48A9"/>
    <w:rsid w:val="005A4CD5"/>
    <w:rsid w:val="005A4EB3"/>
    <w:rsid w:val="005A5017"/>
    <w:rsid w:val="005A540C"/>
    <w:rsid w:val="005A5E88"/>
    <w:rsid w:val="005A5F7B"/>
    <w:rsid w:val="005A61F5"/>
    <w:rsid w:val="005A665F"/>
    <w:rsid w:val="005A6776"/>
    <w:rsid w:val="005A688E"/>
    <w:rsid w:val="005A6C18"/>
    <w:rsid w:val="005A6E43"/>
    <w:rsid w:val="005A796E"/>
    <w:rsid w:val="005B02E8"/>
    <w:rsid w:val="005B0BFB"/>
    <w:rsid w:val="005B0D02"/>
    <w:rsid w:val="005B0E86"/>
    <w:rsid w:val="005B1399"/>
    <w:rsid w:val="005B13A0"/>
    <w:rsid w:val="005B14F6"/>
    <w:rsid w:val="005B20E3"/>
    <w:rsid w:val="005B22A1"/>
    <w:rsid w:val="005B2584"/>
    <w:rsid w:val="005B2791"/>
    <w:rsid w:val="005B2D0D"/>
    <w:rsid w:val="005B30D4"/>
    <w:rsid w:val="005B3902"/>
    <w:rsid w:val="005B3B33"/>
    <w:rsid w:val="005B3CC8"/>
    <w:rsid w:val="005B3F3A"/>
    <w:rsid w:val="005B4128"/>
    <w:rsid w:val="005B431E"/>
    <w:rsid w:val="005B45D1"/>
    <w:rsid w:val="005B4B35"/>
    <w:rsid w:val="005B4BFA"/>
    <w:rsid w:val="005B4FB1"/>
    <w:rsid w:val="005B5032"/>
    <w:rsid w:val="005B5200"/>
    <w:rsid w:val="005B532A"/>
    <w:rsid w:val="005B5513"/>
    <w:rsid w:val="005B5C23"/>
    <w:rsid w:val="005B69CD"/>
    <w:rsid w:val="005B70A9"/>
    <w:rsid w:val="005B72F4"/>
    <w:rsid w:val="005B74DF"/>
    <w:rsid w:val="005B753B"/>
    <w:rsid w:val="005B7553"/>
    <w:rsid w:val="005B76D5"/>
    <w:rsid w:val="005B77D6"/>
    <w:rsid w:val="005B7E4C"/>
    <w:rsid w:val="005C05FF"/>
    <w:rsid w:val="005C0618"/>
    <w:rsid w:val="005C078F"/>
    <w:rsid w:val="005C08A0"/>
    <w:rsid w:val="005C1097"/>
    <w:rsid w:val="005C119D"/>
    <w:rsid w:val="005C1263"/>
    <w:rsid w:val="005C1372"/>
    <w:rsid w:val="005C18E6"/>
    <w:rsid w:val="005C1F62"/>
    <w:rsid w:val="005C2006"/>
    <w:rsid w:val="005C2603"/>
    <w:rsid w:val="005C29B9"/>
    <w:rsid w:val="005C3951"/>
    <w:rsid w:val="005C3CF1"/>
    <w:rsid w:val="005C4197"/>
    <w:rsid w:val="005C45AA"/>
    <w:rsid w:val="005C45E7"/>
    <w:rsid w:val="005C4B76"/>
    <w:rsid w:val="005C52F8"/>
    <w:rsid w:val="005C5C9E"/>
    <w:rsid w:val="005C5E3C"/>
    <w:rsid w:val="005C666A"/>
    <w:rsid w:val="005C6A06"/>
    <w:rsid w:val="005C6A1A"/>
    <w:rsid w:val="005C6ECB"/>
    <w:rsid w:val="005C6ED0"/>
    <w:rsid w:val="005C70E1"/>
    <w:rsid w:val="005C78EE"/>
    <w:rsid w:val="005C7A43"/>
    <w:rsid w:val="005D02D9"/>
    <w:rsid w:val="005D04C5"/>
    <w:rsid w:val="005D053F"/>
    <w:rsid w:val="005D064F"/>
    <w:rsid w:val="005D0953"/>
    <w:rsid w:val="005D0AF0"/>
    <w:rsid w:val="005D0AF2"/>
    <w:rsid w:val="005D0B35"/>
    <w:rsid w:val="005D0EBB"/>
    <w:rsid w:val="005D13A8"/>
    <w:rsid w:val="005D1564"/>
    <w:rsid w:val="005D1885"/>
    <w:rsid w:val="005D1C93"/>
    <w:rsid w:val="005D1CD1"/>
    <w:rsid w:val="005D2256"/>
    <w:rsid w:val="005D2335"/>
    <w:rsid w:val="005D235C"/>
    <w:rsid w:val="005D282C"/>
    <w:rsid w:val="005D2CB1"/>
    <w:rsid w:val="005D338E"/>
    <w:rsid w:val="005D38CA"/>
    <w:rsid w:val="005D3A2A"/>
    <w:rsid w:val="005D3FE0"/>
    <w:rsid w:val="005D41D2"/>
    <w:rsid w:val="005D42A5"/>
    <w:rsid w:val="005D4557"/>
    <w:rsid w:val="005D48D0"/>
    <w:rsid w:val="005D4A14"/>
    <w:rsid w:val="005D4B70"/>
    <w:rsid w:val="005D5213"/>
    <w:rsid w:val="005D5A8B"/>
    <w:rsid w:val="005D5FF6"/>
    <w:rsid w:val="005D63C6"/>
    <w:rsid w:val="005D64A2"/>
    <w:rsid w:val="005D6883"/>
    <w:rsid w:val="005D767C"/>
    <w:rsid w:val="005D77E1"/>
    <w:rsid w:val="005D7E3B"/>
    <w:rsid w:val="005D7F32"/>
    <w:rsid w:val="005E0AE7"/>
    <w:rsid w:val="005E13F7"/>
    <w:rsid w:val="005E15ED"/>
    <w:rsid w:val="005E209B"/>
    <w:rsid w:val="005E2A30"/>
    <w:rsid w:val="005E2AA8"/>
    <w:rsid w:val="005E2B81"/>
    <w:rsid w:val="005E329C"/>
    <w:rsid w:val="005E331D"/>
    <w:rsid w:val="005E3709"/>
    <w:rsid w:val="005E3FC5"/>
    <w:rsid w:val="005E4B79"/>
    <w:rsid w:val="005E4C89"/>
    <w:rsid w:val="005E5591"/>
    <w:rsid w:val="005E5D0A"/>
    <w:rsid w:val="005E6225"/>
    <w:rsid w:val="005E6289"/>
    <w:rsid w:val="005E66C4"/>
    <w:rsid w:val="005E6705"/>
    <w:rsid w:val="005E676A"/>
    <w:rsid w:val="005E6D9D"/>
    <w:rsid w:val="005E6E6A"/>
    <w:rsid w:val="005E70F0"/>
    <w:rsid w:val="005E72E5"/>
    <w:rsid w:val="005E7528"/>
    <w:rsid w:val="005E755F"/>
    <w:rsid w:val="005E7598"/>
    <w:rsid w:val="005E7793"/>
    <w:rsid w:val="005E7B88"/>
    <w:rsid w:val="005E7BAA"/>
    <w:rsid w:val="005E7F04"/>
    <w:rsid w:val="005F007D"/>
    <w:rsid w:val="005F0498"/>
    <w:rsid w:val="005F061D"/>
    <w:rsid w:val="005F084A"/>
    <w:rsid w:val="005F0884"/>
    <w:rsid w:val="005F1A6F"/>
    <w:rsid w:val="005F1E29"/>
    <w:rsid w:val="005F1E56"/>
    <w:rsid w:val="005F1E6F"/>
    <w:rsid w:val="005F1FD3"/>
    <w:rsid w:val="005F22D7"/>
    <w:rsid w:val="005F2AA1"/>
    <w:rsid w:val="005F2D38"/>
    <w:rsid w:val="005F2E65"/>
    <w:rsid w:val="005F3739"/>
    <w:rsid w:val="005F38D2"/>
    <w:rsid w:val="005F3B3B"/>
    <w:rsid w:val="005F3B4F"/>
    <w:rsid w:val="005F417C"/>
    <w:rsid w:val="005F42DC"/>
    <w:rsid w:val="005F44EF"/>
    <w:rsid w:val="005F4EA3"/>
    <w:rsid w:val="005F4F3A"/>
    <w:rsid w:val="005F51CA"/>
    <w:rsid w:val="005F52CE"/>
    <w:rsid w:val="005F5746"/>
    <w:rsid w:val="005F57C7"/>
    <w:rsid w:val="005F59EF"/>
    <w:rsid w:val="005F5F0C"/>
    <w:rsid w:val="005F5F52"/>
    <w:rsid w:val="005F6160"/>
    <w:rsid w:val="005F6585"/>
    <w:rsid w:val="005F6BE1"/>
    <w:rsid w:val="005F6FFC"/>
    <w:rsid w:val="005F708B"/>
    <w:rsid w:val="005F73EC"/>
    <w:rsid w:val="005F756B"/>
    <w:rsid w:val="005F7CAA"/>
    <w:rsid w:val="005F7E39"/>
    <w:rsid w:val="0060030B"/>
    <w:rsid w:val="0060108E"/>
    <w:rsid w:val="006019BB"/>
    <w:rsid w:val="00601A13"/>
    <w:rsid w:val="00601D8E"/>
    <w:rsid w:val="00601DCA"/>
    <w:rsid w:val="00601DFB"/>
    <w:rsid w:val="0060211F"/>
    <w:rsid w:val="00602600"/>
    <w:rsid w:val="006027BB"/>
    <w:rsid w:val="00602ADB"/>
    <w:rsid w:val="006030B4"/>
    <w:rsid w:val="006030E6"/>
    <w:rsid w:val="00603479"/>
    <w:rsid w:val="00603817"/>
    <w:rsid w:val="006039C4"/>
    <w:rsid w:val="00603D5B"/>
    <w:rsid w:val="00603E68"/>
    <w:rsid w:val="00603EC8"/>
    <w:rsid w:val="00603EF9"/>
    <w:rsid w:val="006043BC"/>
    <w:rsid w:val="00604516"/>
    <w:rsid w:val="006046B4"/>
    <w:rsid w:val="00604B0F"/>
    <w:rsid w:val="00604CF5"/>
    <w:rsid w:val="006050E5"/>
    <w:rsid w:val="006051AB"/>
    <w:rsid w:val="00605369"/>
    <w:rsid w:val="006056CB"/>
    <w:rsid w:val="00605802"/>
    <w:rsid w:val="00605897"/>
    <w:rsid w:val="006058C1"/>
    <w:rsid w:val="00605A34"/>
    <w:rsid w:val="00605AEE"/>
    <w:rsid w:val="00605D17"/>
    <w:rsid w:val="00605EB0"/>
    <w:rsid w:val="00606521"/>
    <w:rsid w:val="00606584"/>
    <w:rsid w:val="00606663"/>
    <w:rsid w:val="006067C6"/>
    <w:rsid w:val="00606925"/>
    <w:rsid w:val="00606AB7"/>
    <w:rsid w:val="0060705E"/>
    <w:rsid w:val="006072E5"/>
    <w:rsid w:val="00607574"/>
    <w:rsid w:val="006075D6"/>
    <w:rsid w:val="00607C71"/>
    <w:rsid w:val="006102F8"/>
    <w:rsid w:val="006106E4"/>
    <w:rsid w:val="00610DBC"/>
    <w:rsid w:val="0061148D"/>
    <w:rsid w:val="0061150A"/>
    <w:rsid w:val="006115DE"/>
    <w:rsid w:val="006116FD"/>
    <w:rsid w:val="00611EF6"/>
    <w:rsid w:val="00612408"/>
    <w:rsid w:val="00612DB2"/>
    <w:rsid w:val="00612F84"/>
    <w:rsid w:val="00613729"/>
    <w:rsid w:val="00613EBF"/>
    <w:rsid w:val="006151BB"/>
    <w:rsid w:val="0061550A"/>
    <w:rsid w:val="006156A3"/>
    <w:rsid w:val="00615EC5"/>
    <w:rsid w:val="0061617C"/>
    <w:rsid w:val="00616441"/>
    <w:rsid w:val="006165A1"/>
    <w:rsid w:val="00616708"/>
    <w:rsid w:val="006167FC"/>
    <w:rsid w:val="00616B50"/>
    <w:rsid w:val="00616F76"/>
    <w:rsid w:val="00617D53"/>
    <w:rsid w:val="00617DE8"/>
    <w:rsid w:val="006204DC"/>
    <w:rsid w:val="006205AE"/>
    <w:rsid w:val="0062092F"/>
    <w:rsid w:val="00620A4D"/>
    <w:rsid w:val="00620AC8"/>
    <w:rsid w:val="00620BA2"/>
    <w:rsid w:val="00621354"/>
    <w:rsid w:val="0062157D"/>
    <w:rsid w:val="006218D7"/>
    <w:rsid w:val="00621A50"/>
    <w:rsid w:val="00621CAA"/>
    <w:rsid w:val="00621F57"/>
    <w:rsid w:val="00621F88"/>
    <w:rsid w:val="00622E0C"/>
    <w:rsid w:val="006234FF"/>
    <w:rsid w:val="00623706"/>
    <w:rsid w:val="00623A31"/>
    <w:rsid w:val="00623AB6"/>
    <w:rsid w:val="00623BED"/>
    <w:rsid w:val="00623CDA"/>
    <w:rsid w:val="00623CDD"/>
    <w:rsid w:val="006241B9"/>
    <w:rsid w:val="00624340"/>
    <w:rsid w:val="006249F3"/>
    <w:rsid w:val="00624B26"/>
    <w:rsid w:val="00624B52"/>
    <w:rsid w:val="00624CCA"/>
    <w:rsid w:val="00624D9F"/>
    <w:rsid w:val="00625343"/>
    <w:rsid w:val="0062564A"/>
    <w:rsid w:val="006257B6"/>
    <w:rsid w:val="00625DA3"/>
    <w:rsid w:val="006260FA"/>
    <w:rsid w:val="006262B8"/>
    <w:rsid w:val="00626589"/>
    <w:rsid w:val="00626D40"/>
    <w:rsid w:val="00626DFC"/>
    <w:rsid w:val="006275B7"/>
    <w:rsid w:val="0062799E"/>
    <w:rsid w:val="006279BD"/>
    <w:rsid w:val="00627A15"/>
    <w:rsid w:val="00627CC4"/>
    <w:rsid w:val="006303A5"/>
    <w:rsid w:val="00630615"/>
    <w:rsid w:val="006308FB"/>
    <w:rsid w:val="0063131F"/>
    <w:rsid w:val="0063138C"/>
    <w:rsid w:val="006316AF"/>
    <w:rsid w:val="00631833"/>
    <w:rsid w:val="00631875"/>
    <w:rsid w:val="00631AC1"/>
    <w:rsid w:val="00631BF8"/>
    <w:rsid w:val="00631CAE"/>
    <w:rsid w:val="006320B8"/>
    <w:rsid w:val="006320BD"/>
    <w:rsid w:val="00632174"/>
    <w:rsid w:val="00632494"/>
    <w:rsid w:val="006327CB"/>
    <w:rsid w:val="00632A7A"/>
    <w:rsid w:val="0063310D"/>
    <w:rsid w:val="00633118"/>
    <w:rsid w:val="006333AB"/>
    <w:rsid w:val="0063340F"/>
    <w:rsid w:val="00633569"/>
    <w:rsid w:val="006335A9"/>
    <w:rsid w:val="00633B4A"/>
    <w:rsid w:val="00633E3A"/>
    <w:rsid w:val="00633EB7"/>
    <w:rsid w:val="0063418E"/>
    <w:rsid w:val="006342AC"/>
    <w:rsid w:val="00634822"/>
    <w:rsid w:val="0063482E"/>
    <w:rsid w:val="00634E95"/>
    <w:rsid w:val="006350C4"/>
    <w:rsid w:val="006352CF"/>
    <w:rsid w:val="00635307"/>
    <w:rsid w:val="00635619"/>
    <w:rsid w:val="006356D7"/>
    <w:rsid w:val="00636449"/>
    <w:rsid w:val="006365C1"/>
    <w:rsid w:val="0063667E"/>
    <w:rsid w:val="006367FE"/>
    <w:rsid w:val="006369AC"/>
    <w:rsid w:val="00636A0F"/>
    <w:rsid w:val="0063731D"/>
    <w:rsid w:val="0063745C"/>
    <w:rsid w:val="00637B1D"/>
    <w:rsid w:val="00637E72"/>
    <w:rsid w:val="00640CED"/>
    <w:rsid w:val="00640FA1"/>
    <w:rsid w:val="00641019"/>
    <w:rsid w:val="00641424"/>
    <w:rsid w:val="00641A28"/>
    <w:rsid w:val="00641A4D"/>
    <w:rsid w:val="00641FBA"/>
    <w:rsid w:val="006421DB"/>
    <w:rsid w:val="0064229C"/>
    <w:rsid w:val="006422C5"/>
    <w:rsid w:val="006427F9"/>
    <w:rsid w:val="00642AFB"/>
    <w:rsid w:val="00642D02"/>
    <w:rsid w:val="00642E7E"/>
    <w:rsid w:val="00643064"/>
    <w:rsid w:val="0064331C"/>
    <w:rsid w:val="00643C73"/>
    <w:rsid w:val="0064478A"/>
    <w:rsid w:val="00644DBC"/>
    <w:rsid w:val="00644EDB"/>
    <w:rsid w:val="00645048"/>
    <w:rsid w:val="00645160"/>
    <w:rsid w:val="0064633A"/>
    <w:rsid w:val="0064655C"/>
    <w:rsid w:val="00646992"/>
    <w:rsid w:val="00646AA2"/>
    <w:rsid w:val="00646F2D"/>
    <w:rsid w:val="00646F36"/>
    <w:rsid w:val="006470D7"/>
    <w:rsid w:val="00647241"/>
    <w:rsid w:val="006473AE"/>
    <w:rsid w:val="00647400"/>
    <w:rsid w:val="00647D88"/>
    <w:rsid w:val="00647EA8"/>
    <w:rsid w:val="00650078"/>
    <w:rsid w:val="00650C46"/>
    <w:rsid w:val="00650D26"/>
    <w:rsid w:val="00650D5F"/>
    <w:rsid w:val="00650E83"/>
    <w:rsid w:val="0065151D"/>
    <w:rsid w:val="0065166F"/>
    <w:rsid w:val="0065196A"/>
    <w:rsid w:val="006519B2"/>
    <w:rsid w:val="00651BF4"/>
    <w:rsid w:val="00651FC3"/>
    <w:rsid w:val="00652225"/>
    <w:rsid w:val="006526AF"/>
    <w:rsid w:val="006527D5"/>
    <w:rsid w:val="00652B93"/>
    <w:rsid w:val="00652DA2"/>
    <w:rsid w:val="00652E04"/>
    <w:rsid w:val="00653208"/>
    <w:rsid w:val="0065323A"/>
    <w:rsid w:val="00653281"/>
    <w:rsid w:val="006533F1"/>
    <w:rsid w:val="0065385C"/>
    <w:rsid w:val="00653F4A"/>
    <w:rsid w:val="00654431"/>
    <w:rsid w:val="0065474A"/>
    <w:rsid w:val="006549B3"/>
    <w:rsid w:val="006551C6"/>
    <w:rsid w:val="006553F3"/>
    <w:rsid w:val="00655456"/>
    <w:rsid w:val="0065562F"/>
    <w:rsid w:val="00655647"/>
    <w:rsid w:val="00655916"/>
    <w:rsid w:val="00655BFD"/>
    <w:rsid w:val="00656037"/>
    <w:rsid w:val="006566F6"/>
    <w:rsid w:val="00656CC0"/>
    <w:rsid w:val="00656E68"/>
    <w:rsid w:val="00657330"/>
    <w:rsid w:val="006575F7"/>
    <w:rsid w:val="00657769"/>
    <w:rsid w:val="0065776D"/>
    <w:rsid w:val="00657E67"/>
    <w:rsid w:val="00657FE7"/>
    <w:rsid w:val="0066050E"/>
    <w:rsid w:val="00660A63"/>
    <w:rsid w:val="00661064"/>
    <w:rsid w:val="006610BB"/>
    <w:rsid w:val="006615EE"/>
    <w:rsid w:val="00661781"/>
    <w:rsid w:val="00662433"/>
    <w:rsid w:val="00662845"/>
    <w:rsid w:val="0066288F"/>
    <w:rsid w:val="00662A55"/>
    <w:rsid w:val="0066327B"/>
    <w:rsid w:val="0066329D"/>
    <w:rsid w:val="0066355F"/>
    <w:rsid w:val="00663B6E"/>
    <w:rsid w:val="00663C78"/>
    <w:rsid w:val="006642E9"/>
    <w:rsid w:val="006644CA"/>
    <w:rsid w:val="00664526"/>
    <w:rsid w:val="00664842"/>
    <w:rsid w:val="00664991"/>
    <w:rsid w:val="00664A40"/>
    <w:rsid w:val="00664B61"/>
    <w:rsid w:val="00664DAE"/>
    <w:rsid w:val="0066576D"/>
    <w:rsid w:val="006659F2"/>
    <w:rsid w:val="00665C3B"/>
    <w:rsid w:val="00665D6B"/>
    <w:rsid w:val="00665FDE"/>
    <w:rsid w:val="006664B7"/>
    <w:rsid w:val="00666A15"/>
    <w:rsid w:val="00666A6E"/>
    <w:rsid w:val="00666BA2"/>
    <w:rsid w:val="0066710B"/>
    <w:rsid w:val="00667950"/>
    <w:rsid w:val="00667C2A"/>
    <w:rsid w:val="00667D68"/>
    <w:rsid w:val="00667F92"/>
    <w:rsid w:val="00670649"/>
    <w:rsid w:val="006707B9"/>
    <w:rsid w:val="00670B89"/>
    <w:rsid w:val="00670D73"/>
    <w:rsid w:val="00671209"/>
    <w:rsid w:val="006713E1"/>
    <w:rsid w:val="006716E1"/>
    <w:rsid w:val="00671B8A"/>
    <w:rsid w:val="006722F4"/>
    <w:rsid w:val="00672476"/>
    <w:rsid w:val="00672651"/>
    <w:rsid w:val="00672B21"/>
    <w:rsid w:val="00672EAE"/>
    <w:rsid w:val="00673324"/>
    <w:rsid w:val="006734C7"/>
    <w:rsid w:val="00673501"/>
    <w:rsid w:val="006736AF"/>
    <w:rsid w:val="006737C0"/>
    <w:rsid w:val="0067380C"/>
    <w:rsid w:val="00673C0F"/>
    <w:rsid w:val="00674013"/>
    <w:rsid w:val="006742DF"/>
    <w:rsid w:val="00674302"/>
    <w:rsid w:val="00674BBD"/>
    <w:rsid w:val="00674BC9"/>
    <w:rsid w:val="006750B6"/>
    <w:rsid w:val="0067513B"/>
    <w:rsid w:val="0067513F"/>
    <w:rsid w:val="006757DB"/>
    <w:rsid w:val="006758EE"/>
    <w:rsid w:val="00675C36"/>
    <w:rsid w:val="00675CBD"/>
    <w:rsid w:val="0067606F"/>
    <w:rsid w:val="006761D1"/>
    <w:rsid w:val="00676350"/>
    <w:rsid w:val="00676461"/>
    <w:rsid w:val="006764CD"/>
    <w:rsid w:val="006767B5"/>
    <w:rsid w:val="0067763A"/>
    <w:rsid w:val="00677D7B"/>
    <w:rsid w:val="00677EFA"/>
    <w:rsid w:val="00677F87"/>
    <w:rsid w:val="006803BB"/>
    <w:rsid w:val="006804E8"/>
    <w:rsid w:val="0068055F"/>
    <w:rsid w:val="0068061B"/>
    <w:rsid w:val="006806CD"/>
    <w:rsid w:val="00680900"/>
    <w:rsid w:val="00680E78"/>
    <w:rsid w:val="00681436"/>
    <w:rsid w:val="006816D1"/>
    <w:rsid w:val="0068179C"/>
    <w:rsid w:val="00681938"/>
    <w:rsid w:val="00681CE7"/>
    <w:rsid w:val="00681ED9"/>
    <w:rsid w:val="00682464"/>
    <w:rsid w:val="00682915"/>
    <w:rsid w:val="00682E4C"/>
    <w:rsid w:val="00683168"/>
    <w:rsid w:val="00683431"/>
    <w:rsid w:val="00683A55"/>
    <w:rsid w:val="00683E42"/>
    <w:rsid w:val="006841F9"/>
    <w:rsid w:val="006843A6"/>
    <w:rsid w:val="00684A60"/>
    <w:rsid w:val="00684AA6"/>
    <w:rsid w:val="00684C41"/>
    <w:rsid w:val="006852F8"/>
    <w:rsid w:val="006857B0"/>
    <w:rsid w:val="00685BC2"/>
    <w:rsid w:val="00685CD5"/>
    <w:rsid w:val="006862C6"/>
    <w:rsid w:val="00686464"/>
    <w:rsid w:val="00686581"/>
    <w:rsid w:val="006868F4"/>
    <w:rsid w:val="00686D28"/>
    <w:rsid w:val="0068733E"/>
    <w:rsid w:val="0068748B"/>
    <w:rsid w:val="00687F2C"/>
    <w:rsid w:val="00687F33"/>
    <w:rsid w:val="006902F1"/>
    <w:rsid w:val="00690598"/>
    <w:rsid w:val="00690724"/>
    <w:rsid w:val="00690D3B"/>
    <w:rsid w:val="00691762"/>
    <w:rsid w:val="0069179A"/>
    <w:rsid w:val="00691830"/>
    <w:rsid w:val="00691BBF"/>
    <w:rsid w:val="00692098"/>
    <w:rsid w:val="006928D5"/>
    <w:rsid w:val="006928EE"/>
    <w:rsid w:val="00692ADD"/>
    <w:rsid w:val="00692DB2"/>
    <w:rsid w:val="00693056"/>
    <w:rsid w:val="00693154"/>
    <w:rsid w:val="006932F5"/>
    <w:rsid w:val="006933F1"/>
    <w:rsid w:val="0069343E"/>
    <w:rsid w:val="00693BF1"/>
    <w:rsid w:val="00693E9B"/>
    <w:rsid w:val="00693F64"/>
    <w:rsid w:val="006942D0"/>
    <w:rsid w:val="00694CFA"/>
    <w:rsid w:val="00695014"/>
    <w:rsid w:val="00695140"/>
    <w:rsid w:val="00696254"/>
    <w:rsid w:val="006962F4"/>
    <w:rsid w:val="00696539"/>
    <w:rsid w:val="0069698F"/>
    <w:rsid w:val="00696BB5"/>
    <w:rsid w:val="00696BFE"/>
    <w:rsid w:val="00696C4E"/>
    <w:rsid w:val="00696CD3"/>
    <w:rsid w:val="00696E88"/>
    <w:rsid w:val="006972A4"/>
    <w:rsid w:val="00697521"/>
    <w:rsid w:val="00697912"/>
    <w:rsid w:val="00697ACE"/>
    <w:rsid w:val="00697E91"/>
    <w:rsid w:val="00697FCD"/>
    <w:rsid w:val="006A02C0"/>
    <w:rsid w:val="006A06F5"/>
    <w:rsid w:val="006A09CD"/>
    <w:rsid w:val="006A0C7D"/>
    <w:rsid w:val="006A0CF8"/>
    <w:rsid w:val="006A0E67"/>
    <w:rsid w:val="006A177D"/>
    <w:rsid w:val="006A1C77"/>
    <w:rsid w:val="006A1D81"/>
    <w:rsid w:val="006A1D94"/>
    <w:rsid w:val="006A2B82"/>
    <w:rsid w:val="006A2B84"/>
    <w:rsid w:val="006A2D3C"/>
    <w:rsid w:val="006A2E0D"/>
    <w:rsid w:val="006A2E12"/>
    <w:rsid w:val="006A306F"/>
    <w:rsid w:val="006A3101"/>
    <w:rsid w:val="006A322D"/>
    <w:rsid w:val="006A3453"/>
    <w:rsid w:val="006A3635"/>
    <w:rsid w:val="006A3709"/>
    <w:rsid w:val="006A3B85"/>
    <w:rsid w:val="006A3CF5"/>
    <w:rsid w:val="006A4835"/>
    <w:rsid w:val="006A488D"/>
    <w:rsid w:val="006A4CD1"/>
    <w:rsid w:val="006A4CF5"/>
    <w:rsid w:val="006A52A1"/>
    <w:rsid w:val="006A56F6"/>
    <w:rsid w:val="006A5904"/>
    <w:rsid w:val="006A5B9F"/>
    <w:rsid w:val="006A69A9"/>
    <w:rsid w:val="006A6D25"/>
    <w:rsid w:val="006A6DA4"/>
    <w:rsid w:val="006A6DE4"/>
    <w:rsid w:val="006A6FE3"/>
    <w:rsid w:val="006A706F"/>
    <w:rsid w:val="006A7151"/>
    <w:rsid w:val="006A7597"/>
    <w:rsid w:val="006A7825"/>
    <w:rsid w:val="006A78AC"/>
    <w:rsid w:val="006A78C9"/>
    <w:rsid w:val="006A7C88"/>
    <w:rsid w:val="006A7E7A"/>
    <w:rsid w:val="006B0223"/>
    <w:rsid w:val="006B0247"/>
    <w:rsid w:val="006B073F"/>
    <w:rsid w:val="006B07EF"/>
    <w:rsid w:val="006B08A3"/>
    <w:rsid w:val="006B09C2"/>
    <w:rsid w:val="006B0BA6"/>
    <w:rsid w:val="006B1300"/>
    <w:rsid w:val="006B1C00"/>
    <w:rsid w:val="006B24A5"/>
    <w:rsid w:val="006B285E"/>
    <w:rsid w:val="006B2D03"/>
    <w:rsid w:val="006B2E02"/>
    <w:rsid w:val="006B2EAB"/>
    <w:rsid w:val="006B2FA2"/>
    <w:rsid w:val="006B308D"/>
    <w:rsid w:val="006B3229"/>
    <w:rsid w:val="006B3801"/>
    <w:rsid w:val="006B3A2F"/>
    <w:rsid w:val="006B3B60"/>
    <w:rsid w:val="006B3C2F"/>
    <w:rsid w:val="006B3CF7"/>
    <w:rsid w:val="006B41B9"/>
    <w:rsid w:val="006B4315"/>
    <w:rsid w:val="006B433B"/>
    <w:rsid w:val="006B480F"/>
    <w:rsid w:val="006B4D21"/>
    <w:rsid w:val="006B4E0F"/>
    <w:rsid w:val="006B4E6F"/>
    <w:rsid w:val="006B4F32"/>
    <w:rsid w:val="006B4F48"/>
    <w:rsid w:val="006B51F4"/>
    <w:rsid w:val="006B5426"/>
    <w:rsid w:val="006B579F"/>
    <w:rsid w:val="006B57AB"/>
    <w:rsid w:val="006B5A68"/>
    <w:rsid w:val="006B5E14"/>
    <w:rsid w:val="006B5E83"/>
    <w:rsid w:val="006B610C"/>
    <w:rsid w:val="006B7003"/>
    <w:rsid w:val="006B73A0"/>
    <w:rsid w:val="006B74EC"/>
    <w:rsid w:val="006B7585"/>
    <w:rsid w:val="006B7660"/>
    <w:rsid w:val="006B7757"/>
    <w:rsid w:val="006B7A8F"/>
    <w:rsid w:val="006B7BF0"/>
    <w:rsid w:val="006B7F3F"/>
    <w:rsid w:val="006C0C2C"/>
    <w:rsid w:val="006C1079"/>
    <w:rsid w:val="006C1359"/>
    <w:rsid w:val="006C15A2"/>
    <w:rsid w:val="006C19B1"/>
    <w:rsid w:val="006C1F8C"/>
    <w:rsid w:val="006C242C"/>
    <w:rsid w:val="006C2622"/>
    <w:rsid w:val="006C2793"/>
    <w:rsid w:val="006C27CB"/>
    <w:rsid w:val="006C2A5E"/>
    <w:rsid w:val="006C2E9C"/>
    <w:rsid w:val="006C33AE"/>
    <w:rsid w:val="006C3B41"/>
    <w:rsid w:val="006C3D5A"/>
    <w:rsid w:val="006C4083"/>
    <w:rsid w:val="006C42F3"/>
    <w:rsid w:val="006C4684"/>
    <w:rsid w:val="006C469F"/>
    <w:rsid w:val="006C47CA"/>
    <w:rsid w:val="006C48BA"/>
    <w:rsid w:val="006C4F06"/>
    <w:rsid w:val="006C4F7E"/>
    <w:rsid w:val="006C5A13"/>
    <w:rsid w:val="006C5D49"/>
    <w:rsid w:val="006C5DC3"/>
    <w:rsid w:val="006C648F"/>
    <w:rsid w:val="006C6729"/>
    <w:rsid w:val="006C6941"/>
    <w:rsid w:val="006C6A24"/>
    <w:rsid w:val="006C6B69"/>
    <w:rsid w:val="006C7078"/>
    <w:rsid w:val="006C7111"/>
    <w:rsid w:val="006C72C2"/>
    <w:rsid w:val="006C7404"/>
    <w:rsid w:val="006C7A6A"/>
    <w:rsid w:val="006C7D8E"/>
    <w:rsid w:val="006D03CB"/>
    <w:rsid w:val="006D0A7A"/>
    <w:rsid w:val="006D0CFD"/>
    <w:rsid w:val="006D1429"/>
    <w:rsid w:val="006D1663"/>
    <w:rsid w:val="006D1838"/>
    <w:rsid w:val="006D18B1"/>
    <w:rsid w:val="006D2036"/>
    <w:rsid w:val="006D216B"/>
    <w:rsid w:val="006D2519"/>
    <w:rsid w:val="006D2BF3"/>
    <w:rsid w:val="006D2C17"/>
    <w:rsid w:val="006D2EE0"/>
    <w:rsid w:val="006D2F03"/>
    <w:rsid w:val="006D30C7"/>
    <w:rsid w:val="006D36C1"/>
    <w:rsid w:val="006D3790"/>
    <w:rsid w:val="006D41C0"/>
    <w:rsid w:val="006D4557"/>
    <w:rsid w:val="006D4C2F"/>
    <w:rsid w:val="006D4D06"/>
    <w:rsid w:val="006D4DAD"/>
    <w:rsid w:val="006D5130"/>
    <w:rsid w:val="006D52AD"/>
    <w:rsid w:val="006D551E"/>
    <w:rsid w:val="006D55FF"/>
    <w:rsid w:val="006D56B0"/>
    <w:rsid w:val="006D57EE"/>
    <w:rsid w:val="006D5DF3"/>
    <w:rsid w:val="006D631B"/>
    <w:rsid w:val="006D646E"/>
    <w:rsid w:val="006D6685"/>
    <w:rsid w:val="006D67E9"/>
    <w:rsid w:val="006D6858"/>
    <w:rsid w:val="006D71EB"/>
    <w:rsid w:val="006D72AA"/>
    <w:rsid w:val="006D7330"/>
    <w:rsid w:val="006D7467"/>
    <w:rsid w:val="006D7975"/>
    <w:rsid w:val="006D7B11"/>
    <w:rsid w:val="006D7D54"/>
    <w:rsid w:val="006D7D6E"/>
    <w:rsid w:val="006D7FC9"/>
    <w:rsid w:val="006E0677"/>
    <w:rsid w:val="006E06F4"/>
    <w:rsid w:val="006E0B25"/>
    <w:rsid w:val="006E0D59"/>
    <w:rsid w:val="006E0FCB"/>
    <w:rsid w:val="006E18D2"/>
    <w:rsid w:val="006E19E7"/>
    <w:rsid w:val="006E1F4D"/>
    <w:rsid w:val="006E1F6E"/>
    <w:rsid w:val="006E21C2"/>
    <w:rsid w:val="006E22B8"/>
    <w:rsid w:val="006E29B1"/>
    <w:rsid w:val="006E2A26"/>
    <w:rsid w:val="006E2CE3"/>
    <w:rsid w:val="006E3CE2"/>
    <w:rsid w:val="006E3E34"/>
    <w:rsid w:val="006E4404"/>
    <w:rsid w:val="006E4979"/>
    <w:rsid w:val="006E4C19"/>
    <w:rsid w:val="006E4E94"/>
    <w:rsid w:val="006E5A1F"/>
    <w:rsid w:val="006E6248"/>
    <w:rsid w:val="006E6549"/>
    <w:rsid w:val="006E6572"/>
    <w:rsid w:val="006E65AB"/>
    <w:rsid w:val="006E6B93"/>
    <w:rsid w:val="006E6D2D"/>
    <w:rsid w:val="006E6D8F"/>
    <w:rsid w:val="006E714D"/>
    <w:rsid w:val="006E74B9"/>
    <w:rsid w:val="006E7969"/>
    <w:rsid w:val="006E7CFA"/>
    <w:rsid w:val="006F02E9"/>
    <w:rsid w:val="006F0426"/>
    <w:rsid w:val="006F05E9"/>
    <w:rsid w:val="006F0905"/>
    <w:rsid w:val="006F11BD"/>
    <w:rsid w:val="006F158C"/>
    <w:rsid w:val="006F1D94"/>
    <w:rsid w:val="006F21E4"/>
    <w:rsid w:val="006F24EC"/>
    <w:rsid w:val="006F25FE"/>
    <w:rsid w:val="006F2E09"/>
    <w:rsid w:val="006F30BB"/>
    <w:rsid w:val="006F3197"/>
    <w:rsid w:val="006F3315"/>
    <w:rsid w:val="006F36BD"/>
    <w:rsid w:val="006F3899"/>
    <w:rsid w:val="006F39D8"/>
    <w:rsid w:val="006F3D68"/>
    <w:rsid w:val="006F3EB4"/>
    <w:rsid w:val="006F46DD"/>
    <w:rsid w:val="006F4B79"/>
    <w:rsid w:val="006F4D90"/>
    <w:rsid w:val="006F56AE"/>
    <w:rsid w:val="006F5809"/>
    <w:rsid w:val="006F5C36"/>
    <w:rsid w:val="006F5EF5"/>
    <w:rsid w:val="006F5FA3"/>
    <w:rsid w:val="006F6149"/>
    <w:rsid w:val="006F6265"/>
    <w:rsid w:val="006F62B6"/>
    <w:rsid w:val="006F64E7"/>
    <w:rsid w:val="006F662B"/>
    <w:rsid w:val="006F68F4"/>
    <w:rsid w:val="006F72E2"/>
    <w:rsid w:val="006F742D"/>
    <w:rsid w:val="006F75E0"/>
    <w:rsid w:val="006F7C8E"/>
    <w:rsid w:val="006F7CC5"/>
    <w:rsid w:val="00700C55"/>
    <w:rsid w:val="00700C87"/>
    <w:rsid w:val="00700F4B"/>
    <w:rsid w:val="007013AF"/>
    <w:rsid w:val="007014FA"/>
    <w:rsid w:val="00701BAB"/>
    <w:rsid w:val="00701BC3"/>
    <w:rsid w:val="0070214D"/>
    <w:rsid w:val="00702A42"/>
    <w:rsid w:val="00703214"/>
    <w:rsid w:val="00703477"/>
    <w:rsid w:val="00703678"/>
    <w:rsid w:val="007036EA"/>
    <w:rsid w:val="0070377C"/>
    <w:rsid w:val="00703A60"/>
    <w:rsid w:val="00704140"/>
    <w:rsid w:val="00704A98"/>
    <w:rsid w:val="00704ADF"/>
    <w:rsid w:val="00705287"/>
    <w:rsid w:val="00705455"/>
    <w:rsid w:val="00705476"/>
    <w:rsid w:val="00705719"/>
    <w:rsid w:val="00705D26"/>
    <w:rsid w:val="00705FE0"/>
    <w:rsid w:val="00706127"/>
    <w:rsid w:val="0070628A"/>
    <w:rsid w:val="00706647"/>
    <w:rsid w:val="00706AC4"/>
    <w:rsid w:val="00706FF1"/>
    <w:rsid w:val="0070702C"/>
    <w:rsid w:val="007070C6"/>
    <w:rsid w:val="007070F4"/>
    <w:rsid w:val="00707ACF"/>
    <w:rsid w:val="00707F6E"/>
    <w:rsid w:val="00707FAB"/>
    <w:rsid w:val="007102E9"/>
    <w:rsid w:val="007103C6"/>
    <w:rsid w:val="007105D0"/>
    <w:rsid w:val="007106B6"/>
    <w:rsid w:val="0071080E"/>
    <w:rsid w:val="00710B91"/>
    <w:rsid w:val="0071126E"/>
    <w:rsid w:val="00711485"/>
    <w:rsid w:val="007114A1"/>
    <w:rsid w:val="007116BB"/>
    <w:rsid w:val="00711C7A"/>
    <w:rsid w:val="00711FE6"/>
    <w:rsid w:val="007127A4"/>
    <w:rsid w:val="00712897"/>
    <w:rsid w:val="00712975"/>
    <w:rsid w:val="00712BD7"/>
    <w:rsid w:val="00712CD1"/>
    <w:rsid w:val="0071329A"/>
    <w:rsid w:val="007136B9"/>
    <w:rsid w:val="00713CE2"/>
    <w:rsid w:val="007141BB"/>
    <w:rsid w:val="00714375"/>
    <w:rsid w:val="007144DD"/>
    <w:rsid w:val="0071483E"/>
    <w:rsid w:val="00714BE9"/>
    <w:rsid w:val="00714F78"/>
    <w:rsid w:val="007154A9"/>
    <w:rsid w:val="0071559E"/>
    <w:rsid w:val="0071572D"/>
    <w:rsid w:val="007157DC"/>
    <w:rsid w:val="00715D01"/>
    <w:rsid w:val="00716501"/>
    <w:rsid w:val="00716770"/>
    <w:rsid w:val="0071683B"/>
    <w:rsid w:val="00716A1A"/>
    <w:rsid w:val="00716C2B"/>
    <w:rsid w:val="00716DED"/>
    <w:rsid w:val="00717284"/>
    <w:rsid w:val="007173BE"/>
    <w:rsid w:val="00717423"/>
    <w:rsid w:val="00717A2A"/>
    <w:rsid w:val="0072032F"/>
    <w:rsid w:val="00720C8C"/>
    <w:rsid w:val="00720FB6"/>
    <w:rsid w:val="00720FD3"/>
    <w:rsid w:val="00721046"/>
    <w:rsid w:val="00721404"/>
    <w:rsid w:val="0072161F"/>
    <w:rsid w:val="007223BF"/>
    <w:rsid w:val="007228BB"/>
    <w:rsid w:val="00722B3A"/>
    <w:rsid w:val="00722E8D"/>
    <w:rsid w:val="0072300A"/>
    <w:rsid w:val="0072323D"/>
    <w:rsid w:val="00723437"/>
    <w:rsid w:val="00723A18"/>
    <w:rsid w:val="00723AA4"/>
    <w:rsid w:val="0072440C"/>
    <w:rsid w:val="00724490"/>
    <w:rsid w:val="00724BB8"/>
    <w:rsid w:val="00724E80"/>
    <w:rsid w:val="007256ED"/>
    <w:rsid w:val="00725EAB"/>
    <w:rsid w:val="00726224"/>
    <w:rsid w:val="007263C0"/>
    <w:rsid w:val="00726723"/>
    <w:rsid w:val="00726AA9"/>
    <w:rsid w:val="00726CF2"/>
    <w:rsid w:val="00726D86"/>
    <w:rsid w:val="007271EE"/>
    <w:rsid w:val="007274B5"/>
    <w:rsid w:val="007278FB"/>
    <w:rsid w:val="00727A3F"/>
    <w:rsid w:val="00727AA8"/>
    <w:rsid w:val="007301C4"/>
    <w:rsid w:val="00730601"/>
    <w:rsid w:val="007306B7"/>
    <w:rsid w:val="00730B52"/>
    <w:rsid w:val="00730CBF"/>
    <w:rsid w:val="00730D17"/>
    <w:rsid w:val="00731099"/>
    <w:rsid w:val="007311A1"/>
    <w:rsid w:val="007315E8"/>
    <w:rsid w:val="007317DF"/>
    <w:rsid w:val="00731DD4"/>
    <w:rsid w:val="00732055"/>
    <w:rsid w:val="00732B5D"/>
    <w:rsid w:val="00732CFB"/>
    <w:rsid w:val="00733409"/>
    <w:rsid w:val="007336A9"/>
    <w:rsid w:val="007339DF"/>
    <w:rsid w:val="007341A4"/>
    <w:rsid w:val="00734350"/>
    <w:rsid w:val="00734620"/>
    <w:rsid w:val="007351AE"/>
    <w:rsid w:val="007353CD"/>
    <w:rsid w:val="00735B44"/>
    <w:rsid w:val="00736433"/>
    <w:rsid w:val="0073676A"/>
    <w:rsid w:val="00736829"/>
    <w:rsid w:val="007368C8"/>
    <w:rsid w:val="00736B5D"/>
    <w:rsid w:val="00736BC7"/>
    <w:rsid w:val="007379FB"/>
    <w:rsid w:val="00737E46"/>
    <w:rsid w:val="00740227"/>
    <w:rsid w:val="007404A2"/>
    <w:rsid w:val="0074090C"/>
    <w:rsid w:val="00740B3C"/>
    <w:rsid w:val="00740C0F"/>
    <w:rsid w:val="00740CF2"/>
    <w:rsid w:val="00741075"/>
    <w:rsid w:val="007415B7"/>
    <w:rsid w:val="00741764"/>
    <w:rsid w:val="007417EE"/>
    <w:rsid w:val="00741A48"/>
    <w:rsid w:val="00741A77"/>
    <w:rsid w:val="00741C3C"/>
    <w:rsid w:val="00741D05"/>
    <w:rsid w:val="00741DC8"/>
    <w:rsid w:val="00743427"/>
    <w:rsid w:val="007434EF"/>
    <w:rsid w:val="007438EC"/>
    <w:rsid w:val="0074397E"/>
    <w:rsid w:val="007441CC"/>
    <w:rsid w:val="00744360"/>
    <w:rsid w:val="00744706"/>
    <w:rsid w:val="0074484E"/>
    <w:rsid w:val="007454E3"/>
    <w:rsid w:val="00745E7C"/>
    <w:rsid w:val="007466ED"/>
    <w:rsid w:val="0074673F"/>
    <w:rsid w:val="0074693C"/>
    <w:rsid w:val="00746C19"/>
    <w:rsid w:val="00747316"/>
    <w:rsid w:val="007473CC"/>
    <w:rsid w:val="007474BA"/>
    <w:rsid w:val="007500C1"/>
    <w:rsid w:val="007502F2"/>
    <w:rsid w:val="007503CB"/>
    <w:rsid w:val="00750621"/>
    <w:rsid w:val="00750638"/>
    <w:rsid w:val="0075074E"/>
    <w:rsid w:val="00750848"/>
    <w:rsid w:val="007508FD"/>
    <w:rsid w:val="00750ADB"/>
    <w:rsid w:val="00750C96"/>
    <w:rsid w:val="00750CEE"/>
    <w:rsid w:val="00750EF3"/>
    <w:rsid w:val="00751045"/>
    <w:rsid w:val="00751729"/>
    <w:rsid w:val="00751AB5"/>
    <w:rsid w:val="00751C37"/>
    <w:rsid w:val="00751CB7"/>
    <w:rsid w:val="00751F61"/>
    <w:rsid w:val="0075213A"/>
    <w:rsid w:val="007525A5"/>
    <w:rsid w:val="007525F4"/>
    <w:rsid w:val="00752603"/>
    <w:rsid w:val="007527C3"/>
    <w:rsid w:val="00752EBD"/>
    <w:rsid w:val="00753088"/>
    <w:rsid w:val="007538BA"/>
    <w:rsid w:val="00753ADC"/>
    <w:rsid w:val="00753C3C"/>
    <w:rsid w:val="00753EE5"/>
    <w:rsid w:val="00753FC6"/>
    <w:rsid w:val="007541D1"/>
    <w:rsid w:val="00754A24"/>
    <w:rsid w:val="00754A39"/>
    <w:rsid w:val="00755061"/>
    <w:rsid w:val="0075547C"/>
    <w:rsid w:val="00755534"/>
    <w:rsid w:val="00755A80"/>
    <w:rsid w:val="00755E04"/>
    <w:rsid w:val="007561DB"/>
    <w:rsid w:val="0075679F"/>
    <w:rsid w:val="00756E0B"/>
    <w:rsid w:val="00757323"/>
    <w:rsid w:val="00757802"/>
    <w:rsid w:val="0075784A"/>
    <w:rsid w:val="00757B8F"/>
    <w:rsid w:val="00757D72"/>
    <w:rsid w:val="00760167"/>
    <w:rsid w:val="00760435"/>
    <w:rsid w:val="00760675"/>
    <w:rsid w:val="00760B44"/>
    <w:rsid w:val="00760E95"/>
    <w:rsid w:val="00760EAD"/>
    <w:rsid w:val="0076125B"/>
    <w:rsid w:val="00761396"/>
    <w:rsid w:val="007613AC"/>
    <w:rsid w:val="00761BDE"/>
    <w:rsid w:val="00761C01"/>
    <w:rsid w:val="00761FDE"/>
    <w:rsid w:val="007620FC"/>
    <w:rsid w:val="007621E0"/>
    <w:rsid w:val="007623B5"/>
    <w:rsid w:val="007625A7"/>
    <w:rsid w:val="00762758"/>
    <w:rsid w:val="00762FC7"/>
    <w:rsid w:val="00763240"/>
    <w:rsid w:val="007636A2"/>
    <w:rsid w:val="00763748"/>
    <w:rsid w:val="00763915"/>
    <w:rsid w:val="00763A0D"/>
    <w:rsid w:val="00763C0C"/>
    <w:rsid w:val="00763C3F"/>
    <w:rsid w:val="00763F81"/>
    <w:rsid w:val="00764257"/>
    <w:rsid w:val="00764481"/>
    <w:rsid w:val="00764C00"/>
    <w:rsid w:val="007650D3"/>
    <w:rsid w:val="007659EF"/>
    <w:rsid w:val="00765C38"/>
    <w:rsid w:val="00765CE2"/>
    <w:rsid w:val="00765EF4"/>
    <w:rsid w:val="0076663F"/>
    <w:rsid w:val="00766D6D"/>
    <w:rsid w:val="00766EED"/>
    <w:rsid w:val="00766FC4"/>
    <w:rsid w:val="0076735E"/>
    <w:rsid w:val="007675BF"/>
    <w:rsid w:val="007677C1"/>
    <w:rsid w:val="00767E56"/>
    <w:rsid w:val="00770186"/>
    <w:rsid w:val="0077022F"/>
    <w:rsid w:val="0077023A"/>
    <w:rsid w:val="00770593"/>
    <w:rsid w:val="0077074F"/>
    <w:rsid w:val="007709C5"/>
    <w:rsid w:val="0077116E"/>
    <w:rsid w:val="0077134D"/>
    <w:rsid w:val="00771516"/>
    <w:rsid w:val="00771A3A"/>
    <w:rsid w:val="00771C88"/>
    <w:rsid w:val="00771D37"/>
    <w:rsid w:val="007721AC"/>
    <w:rsid w:val="007724F4"/>
    <w:rsid w:val="007726FF"/>
    <w:rsid w:val="0077280B"/>
    <w:rsid w:val="00772A16"/>
    <w:rsid w:val="00772BBB"/>
    <w:rsid w:val="00772E51"/>
    <w:rsid w:val="00773140"/>
    <w:rsid w:val="0077329E"/>
    <w:rsid w:val="0077365F"/>
    <w:rsid w:val="00773968"/>
    <w:rsid w:val="007739EA"/>
    <w:rsid w:val="00773A9D"/>
    <w:rsid w:val="007741A2"/>
    <w:rsid w:val="007741EA"/>
    <w:rsid w:val="007742BC"/>
    <w:rsid w:val="0077443A"/>
    <w:rsid w:val="007744B1"/>
    <w:rsid w:val="00774613"/>
    <w:rsid w:val="00774A2D"/>
    <w:rsid w:val="00774CC6"/>
    <w:rsid w:val="00774D54"/>
    <w:rsid w:val="007751BB"/>
    <w:rsid w:val="00775317"/>
    <w:rsid w:val="007755FF"/>
    <w:rsid w:val="007757D0"/>
    <w:rsid w:val="00775D34"/>
    <w:rsid w:val="00775D7C"/>
    <w:rsid w:val="00776354"/>
    <w:rsid w:val="00776B69"/>
    <w:rsid w:val="00776B83"/>
    <w:rsid w:val="00776C30"/>
    <w:rsid w:val="00776C3A"/>
    <w:rsid w:val="00776C43"/>
    <w:rsid w:val="007770C8"/>
    <w:rsid w:val="007772FA"/>
    <w:rsid w:val="0077764F"/>
    <w:rsid w:val="00780228"/>
    <w:rsid w:val="007807A0"/>
    <w:rsid w:val="00780974"/>
    <w:rsid w:val="00780B34"/>
    <w:rsid w:val="00780D7F"/>
    <w:rsid w:val="007816AA"/>
    <w:rsid w:val="00781982"/>
    <w:rsid w:val="00781A32"/>
    <w:rsid w:val="007820C4"/>
    <w:rsid w:val="00782214"/>
    <w:rsid w:val="007824C9"/>
    <w:rsid w:val="00782AF8"/>
    <w:rsid w:val="0078330C"/>
    <w:rsid w:val="007834EF"/>
    <w:rsid w:val="00783BAB"/>
    <w:rsid w:val="00784198"/>
    <w:rsid w:val="007843D7"/>
    <w:rsid w:val="0078441C"/>
    <w:rsid w:val="007849C0"/>
    <w:rsid w:val="00785073"/>
    <w:rsid w:val="00785086"/>
    <w:rsid w:val="007859C2"/>
    <w:rsid w:val="00785A1B"/>
    <w:rsid w:val="00785A22"/>
    <w:rsid w:val="00785BD2"/>
    <w:rsid w:val="00785CE9"/>
    <w:rsid w:val="00785FA4"/>
    <w:rsid w:val="00786042"/>
    <w:rsid w:val="00786047"/>
    <w:rsid w:val="00786519"/>
    <w:rsid w:val="0078666D"/>
    <w:rsid w:val="007866AA"/>
    <w:rsid w:val="00786C3E"/>
    <w:rsid w:val="00786D70"/>
    <w:rsid w:val="007870B2"/>
    <w:rsid w:val="007875EC"/>
    <w:rsid w:val="00787FFB"/>
    <w:rsid w:val="007902AB"/>
    <w:rsid w:val="00790AF1"/>
    <w:rsid w:val="00790E22"/>
    <w:rsid w:val="00791264"/>
    <w:rsid w:val="0079199A"/>
    <w:rsid w:val="00791BE2"/>
    <w:rsid w:val="00792298"/>
    <w:rsid w:val="0079242F"/>
    <w:rsid w:val="00792A2C"/>
    <w:rsid w:val="00792D56"/>
    <w:rsid w:val="007930A9"/>
    <w:rsid w:val="007931C7"/>
    <w:rsid w:val="00793335"/>
    <w:rsid w:val="0079393E"/>
    <w:rsid w:val="00793B34"/>
    <w:rsid w:val="00793CD6"/>
    <w:rsid w:val="00793D04"/>
    <w:rsid w:val="00794502"/>
    <w:rsid w:val="00794CD6"/>
    <w:rsid w:val="00794D34"/>
    <w:rsid w:val="0079555D"/>
    <w:rsid w:val="007957A1"/>
    <w:rsid w:val="00795999"/>
    <w:rsid w:val="0079620B"/>
    <w:rsid w:val="00796429"/>
    <w:rsid w:val="00796563"/>
    <w:rsid w:val="007968A3"/>
    <w:rsid w:val="00796BE3"/>
    <w:rsid w:val="00796ECE"/>
    <w:rsid w:val="007970CF"/>
    <w:rsid w:val="00797768"/>
    <w:rsid w:val="00797E43"/>
    <w:rsid w:val="007A037E"/>
    <w:rsid w:val="007A07CD"/>
    <w:rsid w:val="007A09D5"/>
    <w:rsid w:val="007A0AEB"/>
    <w:rsid w:val="007A0D4B"/>
    <w:rsid w:val="007A1685"/>
    <w:rsid w:val="007A21FA"/>
    <w:rsid w:val="007A2354"/>
    <w:rsid w:val="007A2838"/>
    <w:rsid w:val="007A2920"/>
    <w:rsid w:val="007A29F4"/>
    <w:rsid w:val="007A2A9C"/>
    <w:rsid w:val="007A2C87"/>
    <w:rsid w:val="007A2D23"/>
    <w:rsid w:val="007A2E6D"/>
    <w:rsid w:val="007A3481"/>
    <w:rsid w:val="007A365F"/>
    <w:rsid w:val="007A3692"/>
    <w:rsid w:val="007A392C"/>
    <w:rsid w:val="007A3B67"/>
    <w:rsid w:val="007A3DAF"/>
    <w:rsid w:val="007A3F05"/>
    <w:rsid w:val="007A406E"/>
    <w:rsid w:val="007A40EA"/>
    <w:rsid w:val="007A445A"/>
    <w:rsid w:val="007A470E"/>
    <w:rsid w:val="007A4AF8"/>
    <w:rsid w:val="007A4C8F"/>
    <w:rsid w:val="007A4CA9"/>
    <w:rsid w:val="007A4CBD"/>
    <w:rsid w:val="007A52A7"/>
    <w:rsid w:val="007A58C4"/>
    <w:rsid w:val="007A5AED"/>
    <w:rsid w:val="007A5C11"/>
    <w:rsid w:val="007A5DEE"/>
    <w:rsid w:val="007A5E22"/>
    <w:rsid w:val="007A5EFE"/>
    <w:rsid w:val="007A628B"/>
    <w:rsid w:val="007A639A"/>
    <w:rsid w:val="007A653B"/>
    <w:rsid w:val="007A686B"/>
    <w:rsid w:val="007A69C6"/>
    <w:rsid w:val="007A6DAB"/>
    <w:rsid w:val="007A7275"/>
    <w:rsid w:val="007A72FB"/>
    <w:rsid w:val="007A7313"/>
    <w:rsid w:val="007A7389"/>
    <w:rsid w:val="007A778E"/>
    <w:rsid w:val="007A7C12"/>
    <w:rsid w:val="007B00B3"/>
    <w:rsid w:val="007B017A"/>
    <w:rsid w:val="007B06A1"/>
    <w:rsid w:val="007B0B1B"/>
    <w:rsid w:val="007B175F"/>
    <w:rsid w:val="007B2304"/>
    <w:rsid w:val="007B2ED6"/>
    <w:rsid w:val="007B2F7E"/>
    <w:rsid w:val="007B2FE8"/>
    <w:rsid w:val="007B4753"/>
    <w:rsid w:val="007B4855"/>
    <w:rsid w:val="007B48E9"/>
    <w:rsid w:val="007B494B"/>
    <w:rsid w:val="007B497E"/>
    <w:rsid w:val="007B4C80"/>
    <w:rsid w:val="007B4EAF"/>
    <w:rsid w:val="007B5075"/>
    <w:rsid w:val="007B53F1"/>
    <w:rsid w:val="007B55AD"/>
    <w:rsid w:val="007B55B1"/>
    <w:rsid w:val="007B570B"/>
    <w:rsid w:val="007B5B0C"/>
    <w:rsid w:val="007B6206"/>
    <w:rsid w:val="007B6AA7"/>
    <w:rsid w:val="007B6D87"/>
    <w:rsid w:val="007B6E9D"/>
    <w:rsid w:val="007B775F"/>
    <w:rsid w:val="007B7765"/>
    <w:rsid w:val="007C0131"/>
    <w:rsid w:val="007C04A8"/>
    <w:rsid w:val="007C06A6"/>
    <w:rsid w:val="007C07DB"/>
    <w:rsid w:val="007C10CE"/>
    <w:rsid w:val="007C1AE6"/>
    <w:rsid w:val="007C29D8"/>
    <w:rsid w:val="007C2B51"/>
    <w:rsid w:val="007C3367"/>
    <w:rsid w:val="007C362E"/>
    <w:rsid w:val="007C3E8D"/>
    <w:rsid w:val="007C41F2"/>
    <w:rsid w:val="007C4D2F"/>
    <w:rsid w:val="007C4E14"/>
    <w:rsid w:val="007C579A"/>
    <w:rsid w:val="007C5B37"/>
    <w:rsid w:val="007C5CC1"/>
    <w:rsid w:val="007C5E72"/>
    <w:rsid w:val="007C5EF6"/>
    <w:rsid w:val="007C61D0"/>
    <w:rsid w:val="007C62C1"/>
    <w:rsid w:val="007C68F8"/>
    <w:rsid w:val="007C6E0C"/>
    <w:rsid w:val="007C7CAE"/>
    <w:rsid w:val="007D0048"/>
    <w:rsid w:val="007D0088"/>
    <w:rsid w:val="007D03D1"/>
    <w:rsid w:val="007D0683"/>
    <w:rsid w:val="007D0A47"/>
    <w:rsid w:val="007D0C0D"/>
    <w:rsid w:val="007D0CC9"/>
    <w:rsid w:val="007D1599"/>
    <w:rsid w:val="007D159B"/>
    <w:rsid w:val="007D16F3"/>
    <w:rsid w:val="007D198C"/>
    <w:rsid w:val="007D1A97"/>
    <w:rsid w:val="007D1C29"/>
    <w:rsid w:val="007D2437"/>
    <w:rsid w:val="007D25E5"/>
    <w:rsid w:val="007D3EC6"/>
    <w:rsid w:val="007D3F42"/>
    <w:rsid w:val="007D4323"/>
    <w:rsid w:val="007D4A45"/>
    <w:rsid w:val="007D4D52"/>
    <w:rsid w:val="007D4E67"/>
    <w:rsid w:val="007D51FC"/>
    <w:rsid w:val="007D56AE"/>
    <w:rsid w:val="007D5C94"/>
    <w:rsid w:val="007D5E01"/>
    <w:rsid w:val="007D67EA"/>
    <w:rsid w:val="007D6D0E"/>
    <w:rsid w:val="007D736A"/>
    <w:rsid w:val="007D73EF"/>
    <w:rsid w:val="007D75FE"/>
    <w:rsid w:val="007D7A0C"/>
    <w:rsid w:val="007D7CBD"/>
    <w:rsid w:val="007D7FCD"/>
    <w:rsid w:val="007E01F6"/>
    <w:rsid w:val="007E03E9"/>
    <w:rsid w:val="007E045D"/>
    <w:rsid w:val="007E0D51"/>
    <w:rsid w:val="007E0F28"/>
    <w:rsid w:val="007E113C"/>
    <w:rsid w:val="007E11DD"/>
    <w:rsid w:val="007E1B1C"/>
    <w:rsid w:val="007E1B3C"/>
    <w:rsid w:val="007E21AE"/>
    <w:rsid w:val="007E2615"/>
    <w:rsid w:val="007E2662"/>
    <w:rsid w:val="007E2827"/>
    <w:rsid w:val="007E2B98"/>
    <w:rsid w:val="007E2EE9"/>
    <w:rsid w:val="007E37E0"/>
    <w:rsid w:val="007E3DBB"/>
    <w:rsid w:val="007E3E4A"/>
    <w:rsid w:val="007E40C3"/>
    <w:rsid w:val="007E420F"/>
    <w:rsid w:val="007E4294"/>
    <w:rsid w:val="007E45A1"/>
    <w:rsid w:val="007E4698"/>
    <w:rsid w:val="007E47E2"/>
    <w:rsid w:val="007E4843"/>
    <w:rsid w:val="007E4CD1"/>
    <w:rsid w:val="007E4D0B"/>
    <w:rsid w:val="007E4E88"/>
    <w:rsid w:val="007E4EFD"/>
    <w:rsid w:val="007E507D"/>
    <w:rsid w:val="007E5135"/>
    <w:rsid w:val="007E616E"/>
    <w:rsid w:val="007E61F6"/>
    <w:rsid w:val="007E6435"/>
    <w:rsid w:val="007E64E2"/>
    <w:rsid w:val="007E65AB"/>
    <w:rsid w:val="007E66EF"/>
    <w:rsid w:val="007E74F1"/>
    <w:rsid w:val="007E7EBC"/>
    <w:rsid w:val="007E7EE1"/>
    <w:rsid w:val="007F01CF"/>
    <w:rsid w:val="007F07AE"/>
    <w:rsid w:val="007F0CD3"/>
    <w:rsid w:val="007F174C"/>
    <w:rsid w:val="007F208C"/>
    <w:rsid w:val="007F24FB"/>
    <w:rsid w:val="007F26E9"/>
    <w:rsid w:val="007F277B"/>
    <w:rsid w:val="007F2D2D"/>
    <w:rsid w:val="007F32DC"/>
    <w:rsid w:val="007F3B7A"/>
    <w:rsid w:val="007F4192"/>
    <w:rsid w:val="007F45BF"/>
    <w:rsid w:val="007F4702"/>
    <w:rsid w:val="007F4811"/>
    <w:rsid w:val="007F4A6E"/>
    <w:rsid w:val="007F4B14"/>
    <w:rsid w:val="007F4C36"/>
    <w:rsid w:val="007F4F85"/>
    <w:rsid w:val="007F5556"/>
    <w:rsid w:val="007F5659"/>
    <w:rsid w:val="007F581F"/>
    <w:rsid w:val="007F5888"/>
    <w:rsid w:val="007F5BE0"/>
    <w:rsid w:val="007F5C44"/>
    <w:rsid w:val="007F5D00"/>
    <w:rsid w:val="007F5DEE"/>
    <w:rsid w:val="007F6145"/>
    <w:rsid w:val="007F634B"/>
    <w:rsid w:val="007F698F"/>
    <w:rsid w:val="007F6A15"/>
    <w:rsid w:val="007F6C9C"/>
    <w:rsid w:val="007F6F21"/>
    <w:rsid w:val="007F7348"/>
    <w:rsid w:val="007F76A5"/>
    <w:rsid w:val="007F78CD"/>
    <w:rsid w:val="007F7E4B"/>
    <w:rsid w:val="007F7F68"/>
    <w:rsid w:val="007F7FBB"/>
    <w:rsid w:val="00800061"/>
    <w:rsid w:val="00800283"/>
    <w:rsid w:val="00800315"/>
    <w:rsid w:val="00800468"/>
    <w:rsid w:val="008007B1"/>
    <w:rsid w:val="0080083A"/>
    <w:rsid w:val="00800F54"/>
    <w:rsid w:val="008010AF"/>
    <w:rsid w:val="00801277"/>
    <w:rsid w:val="00801280"/>
    <w:rsid w:val="008013E2"/>
    <w:rsid w:val="008014E0"/>
    <w:rsid w:val="00801626"/>
    <w:rsid w:val="0080173F"/>
    <w:rsid w:val="00801B06"/>
    <w:rsid w:val="00801D68"/>
    <w:rsid w:val="008020C2"/>
    <w:rsid w:val="00802474"/>
    <w:rsid w:val="008026FD"/>
    <w:rsid w:val="008029FB"/>
    <w:rsid w:val="00802D9D"/>
    <w:rsid w:val="00802DBB"/>
    <w:rsid w:val="00802FEE"/>
    <w:rsid w:val="00803008"/>
    <w:rsid w:val="008038EC"/>
    <w:rsid w:val="00803929"/>
    <w:rsid w:val="00803939"/>
    <w:rsid w:val="00803A42"/>
    <w:rsid w:val="00803CBB"/>
    <w:rsid w:val="00803D8B"/>
    <w:rsid w:val="00804194"/>
    <w:rsid w:val="008041D4"/>
    <w:rsid w:val="0080421B"/>
    <w:rsid w:val="00804465"/>
    <w:rsid w:val="00804C65"/>
    <w:rsid w:val="00804D09"/>
    <w:rsid w:val="00804E57"/>
    <w:rsid w:val="00804F2F"/>
    <w:rsid w:val="0080581F"/>
    <w:rsid w:val="00805987"/>
    <w:rsid w:val="008059EF"/>
    <w:rsid w:val="008065B5"/>
    <w:rsid w:val="008066A0"/>
    <w:rsid w:val="008067D3"/>
    <w:rsid w:val="0080698A"/>
    <w:rsid w:val="008069AC"/>
    <w:rsid w:val="00806D2E"/>
    <w:rsid w:val="008070BB"/>
    <w:rsid w:val="008070F4"/>
    <w:rsid w:val="00807E95"/>
    <w:rsid w:val="00810496"/>
    <w:rsid w:val="008106AA"/>
    <w:rsid w:val="00810BB0"/>
    <w:rsid w:val="00810C6E"/>
    <w:rsid w:val="00810F4D"/>
    <w:rsid w:val="008111C2"/>
    <w:rsid w:val="008111EB"/>
    <w:rsid w:val="00812101"/>
    <w:rsid w:val="00812244"/>
    <w:rsid w:val="0081266E"/>
    <w:rsid w:val="008129D8"/>
    <w:rsid w:val="00812E20"/>
    <w:rsid w:val="008134AA"/>
    <w:rsid w:val="008135C1"/>
    <w:rsid w:val="00813AF3"/>
    <w:rsid w:val="0081438D"/>
    <w:rsid w:val="008144A0"/>
    <w:rsid w:val="008146AC"/>
    <w:rsid w:val="00814A87"/>
    <w:rsid w:val="00814FAB"/>
    <w:rsid w:val="00815925"/>
    <w:rsid w:val="00815927"/>
    <w:rsid w:val="0081594B"/>
    <w:rsid w:val="00815AC0"/>
    <w:rsid w:val="0081607E"/>
    <w:rsid w:val="008160B8"/>
    <w:rsid w:val="00816319"/>
    <w:rsid w:val="008165DF"/>
    <w:rsid w:val="00816AE1"/>
    <w:rsid w:val="00816C6E"/>
    <w:rsid w:val="00817238"/>
    <w:rsid w:val="00817931"/>
    <w:rsid w:val="00817B65"/>
    <w:rsid w:val="00817EEC"/>
    <w:rsid w:val="0082003B"/>
    <w:rsid w:val="00820645"/>
    <w:rsid w:val="0082076C"/>
    <w:rsid w:val="00820C0E"/>
    <w:rsid w:val="00821158"/>
    <w:rsid w:val="00821C99"/>
    <w:rsid w:val="00822651"/>
    <w:rsid w:val="0082320A"/>
    <w:rsid w:val="008233E4"/>
    <w:rsid w:val="00823B94"/>
    <w:rsid w:val="008242CC"/>
    <w:rsid w:val="0082431D"/>
    <w:rsid w:val="008246EC"/>
    <w:rsid w:val="00824C0F"/>
    <w:rsid w:val="0082528A"/>
    <w:rsid w:val="008252E0"/>
    <w:rsid w:val="0082537F"/>
    <w:rsid w:val="00825499"/>
    <w:rsid w:val="00825977"/>
    <w:rsid w:val="0082626E"/>
    <w:rsid w:val="008262C4"/>
    <w:rsid w:val="008265D6"/>
    <w:rsid w:val="00826E13"/>
    <w:rsid w:val="0082711E"/>
    <w:rsid w:val="0082732E"/>
    <w:rsid w:val="00827F46"/>
    <w:rsid w:val="008301A7"/>
    <w:rsid w:val="00830274"/>
    <w:rsid w:val="00830599"/>
    <w:rsid w:val="0083079A"/>
    <w:rsid w:val="008307D8"/>
    <w:rsid w:val="00830C0D"/>
    <w:rsid w:val="00830C1D"/>
    <w:rsid w:val="00830C8D"/>
    <w:rsid w:val="0083122A"/>
    <w:rsid w:val="00831694"/>
    <w:rsid w:val="00831A48"/>
    <w:rsid w:val="00831E0C"/>
    <w:rsid w:val="00831E79"/>
    <w:rsid w:val="00832526"/>
    <w:rsid w:val="00832897"/>
    <w:rsid w:val="00832C46"/>
    <w:rsid w:val="0083335A"/>
    <w:rsid w:val="00833CC7"/>
    <w:rsid w:val="008348DB"/>
    <w:rsid w:val="00834E16"/>
    <w:rsid w:val="00835058"/>
    <w:rsid w:val="00835191"/>
    <w:rsid w:val="008355BC"/>
    <w:rsid w:val="0083587D"/>
    <w:rsid w:val="008359D7"/>
    <w:rsid w:val="00836105"/>
    <w:rsid w:val="00836190"/>
    <w:rsid w:val="00836465"/>
    <w:rsid w:val="00836A4E"/>
    <w:rsid w:val="00836B36"/>
    <w:rsid w:val="00836E76"/>
    <w:rsid w:val="00836F9A"/>
    <w:rsid w:val="00837101"/>
    <w:rsid w:val="0083716B"/>
    <w:rsid w:val="0083757B"/>
    <w:rsid w:val="00837FBE"/>
    <w:rsid w:val="00840C3D"/>
    <w:rsid w:val="0084117B"/>
    <w:rsid w:val="008413E2"/>
    <w:rsid w:val="008417FF"/>
    <w:rsid w:val="00841B4E"/>
    <w:rsid w:val="00842959"/>
    <w:rsid w:val="00842D78"/>
    <w:rsid w:val="0084385F"/>
    <w:rsid w:val="00843ACF"/>
    <w:rsid w:val="00843B26"/>
    <w:rsid w:val="00843D2E"/>
    <w:rsid w:val="008441AC"/>
    <w:rsid w:val="0084422E"/>
    <w:rsid w:val="00844459"/>
    <w:rsid w:val="008449BF"/>
    <w:rsid w:val="00844CB1"/>
    <w:rsid w:val="00844D18"/>
    <w:rsid w:val="00844DF8"/>
    <w:rsid w:val="00844EE6"/>
    <w:rsid w:val="00845126"/>
    <w:rsid w:val="0084542D"/>
    <w:rsid w:val="00845870"/>
    <w:rsid w:val="00845B9D"/>
    <w:rsid w:val="00845BBA"/>
    <w:rsid w:val="00845C03"/>
    <w:rsid w:val="00845DCA"/>
    <w:rsid w:val="00845EC2"/>
    <w:rsid w:val="00846122"/>
    <w:rsid w:val="0084677D"/>
    <w:rsid w:val="00846EE6"/>
    <w:rsid w:val="00847747"/>
    <w:rsid w:val="00847CAB"/>
    <w:rsid w:val="00847DDD"/>
    <w:rsid w:val="00850A2E"/>
    <w:rsid w:val="00850CE4"/>
    <w:rsid w:val="00850FF0"/>
    <w:rsid w:val="0085129C"/>
    <w:rsid w:val="008514EA"/>
    <w:rsid w:val="0085180C"/>
    <w:rsid w:val="00851AE1"/>
    <w:rsid w:val="00851F09"/>
    <w:rsid w:val="00852671"/>
    <w:rsid w:val="008528C9"/>
    <w:rsid w:val="0085293D"/>
    <w:rsid w:val="00852BF0"/>
    <w:rsid w:val="00852CAE"/>
    <w:rsid w:val="00852D8A"/>
    <w:rsid w:val="008533FF"/>
    <w:rsid w:val="008534D0"/>
    <w:rsid w:val="008534DA"/>
    <w:rsid w:val="00853870"/>
    <w:rsid w:val="00853B41"/>
    <w:rsid w:val="00853E30"/>
    <w:rsid w:val="00853E91"/>
    <w:rsid w:val="00853FE9"/>
    <w:rsid w:val="00854E6D"/>
    <w:rsid w:val="00854E9A"/>
    <w:rsid w:val="00854EAC"/>
    <w:rsid w:val="0085506C"/>
    <w:rsid w:val="00855421"/>
    <w:rsid w:val="008555FD"/>
    <w:rsid w:val="0085597F"/>
    <w:rsid w:val="00855C7C"/>
    <w:rsid w:val="00856187"/>
    <w:rsid w:val="00856630"/>
    <w:rsid w:val="00856F31"/>
    <w:rsid w:val="00856F3E"/>
    <w:rsid w:val="008570EC"/>
    <w:rsid w:val="008576EF"/>
    <w:rsid w:val="00857A67"/>
    <w:rsid w:val="00857C98"/>
    <w:rsid w:val="00857DC9"/>
    <w:rsid w:val="00857EB9"/>
    <w:rsid w:val="00857FE2"/>
    <w:rsid w:val="00857FF4"/>
    <w:rsid w:val="008604C6"/>
    <w:rsid w:val="00860A46"/>
    <w:rsid w:val="00860EA4"/>
    <w:rsid w:val="008616F8"/>
    <w:rsid w:val="008619F5"/>
    <w:rsid w:val="00861AF5"/>
    <w:rsid w:val="00862032"/>
    <w:rsid w:val="00862598"/>
    <w:rsid w:val="00862619"/>
    <w:rsid w:val="00862BFF"/>
    <w:rsid w:val="00862F8B"/>
    <w:rsid w:val="00862FF4"/>
    <w:rsid w:val="00863726"/>
    <w:rsid w:val="00863792"/>
    <w:rsid w:val="00863ABE"/>
    <w:rsid w:val="00863E3A"/>
    <w:rsid w:val="00863FFE"/>
    <w:rsid w:val="00864538"/>
    <w:rsid w:val="00864F55"/>
    <w:rsid w:val="00865008"/>
    <w:rsid w:val="0086510A"/>
    <w:rsid w:val="00865592"/>
    <w:rsid w:val="00865C8D"/>
    <w:rsid w:val="00865EDB"/>
    <w:rsid w:val="00865F9B"/>
    <w:rsid w:val="0086671B"/>
    <w:rsid w:val="00866894"/>
    <w:rsid w:val="00866CEA"/>
    <w:rsid w:val="0086704A"/>
    <w:rsid w:val="00867154"/>
    <w:rsid w:val="00867620"/>
    <w:rsid w:val="00867637"/>
    <w:rsid w:val="0086767C"/>
    <w:rsid w:val="00867841"/>
    <w:rsid w:val="008702B6"/>
    <w:rsid w:val="00870366"/>
    <w:rsid w:val="008704D6"/>
    <w:rsid w:val="0087093D"/>
    <w:rsid w:val="00870A82"/>
    <w:rsid w:val="00870DF4"/>
    <w:rsid w:val="0087152C"/>
    <w:rsid w:val="00872233"/>
    <w:rsid w:val="008723BA"/>
    <w:rsid w:val="00873377"/>
    <w:rsid w:val="00873542"/>
    <w:rsid w:val="00873978"/>
    <w:rsid w:val="00873AFE"/>
    <w:rsid w:val="00873B3B"/>
    <w:rsid w:val="008742DF"/>
    <w:rsid w:val="008743D7"/>
    <w:rsid w:val="008743FD"/>
    <w:rsid w:val="00874878"/>
    <w:rsid w:val="00874E1C"/>
    <w:rsid w:val="0087534D"/>
    <w:rsid w:val="008754DF"/>
    <w:rsid w:val="008757A7"/>
    <w:rsid w:val="00875A45"/>
    <w:rsid w:val="00875C2A"/>
    <w:rsid w:val="0087631F"/>
    <w:rsid w:val="00876936"/>
    <w:rsid w:val="00876A51"/>
    <w:rsid w:val="00876E3E"/>
    <w:rsid w:val="008773BF"/>
    <w:rsid w:val="008774A6"/>
    <w:rsid w:val="00877B17"/>
    <w:rsid w:val="00877C5B"/>
    <w:rsid w:val="00880090"/>
    <w:rsid w:val="00880143"/>
    <w:rsid w:val="00880225"/>
    <w:rsid w:val="008802B7"/>
    <w:rsid w:val="008806CB"/>
    <w:rsid w:val="0088072E"/>
    <w:rsid w:val="008809E5"/>
    <w:rsid w:val="00880A45"/>
    <w:rsid w:val="00880EE8"/>
    <w:rsid w:val="00881629"/>
    <w:rsid w:val="00881B71"/>
    <w:rsid w:val="00881F77"/>
    <w:rsid w:val="00882768"/>
    <w:rsid w:val="00882910"/>
    <w:rsid w:val="0088296C"/>
    <w:rsid w:val="00882A59"/>
    <w:rsid w:val="00882BEF"/>
    <w:rsid w:val="00882C4C"/>
    <w:rsid w:val="00882DD2"/>
    <w:rsid w:val="008833F7"/>
    <w:rsid w:val="00883476"/>
    <w:rsid w:val="008835ED"/>
    <w:rsid w:val="008838B5"/>
    <w:rsid w:val="00883C1B"/>
    <w:rsid w:val="00883ECA"/>
    <w:rsid w:val="00884057"/>
    <w:rsid w:val="00884830"/>
    <w:rsid w:val="00884CDB"/>
    <w:rsid w:val="008853A6"/>
    <w:rsid w:val="008853BB"/>
    <w:rsid w:val="00885759"/>
    <w:rsid w:val="00886929"/>
    <w:rsid w:val="00886AC3"/>
    <w:rsid w:val="0088724D"/>
    <w:rsid w:val="008873EA"/>
    <w:rsid w:val="00887455"/>
    <w:rsid w:val="008878D4"/>
    <w:rsid w:val="00887901"/>
    <w:rsid w:val="00887C04"/>
    <w:rsid w:val="00887DC6"/>
    <w:rsid w:val="00887FE1"/>
    <w:rsid w:val="00890807"/>
    <w:rsid w:val="00891041"/>
    <w:rsid w:val="0089111B"/>
    <w:rsid w:val="0089135B"/>
    <w:rsid w:val="008913C0"/>
    <w:rsid w:val="00891476"/>
    <w:rsid w:val="008918C1"/>
    <w:rsid w:val="00891BED"/>
    <w:rsid w:val="00891D7E"/>
    <w:rsid w:val="00891EBE"/>
    <w:rsid w:val="00892357"/>
    <w:rsid w:val="00892E78"/>
    <w:rsid w:val="008930BB"/>
    <w:rsid w:val="00893C73"/>
    <w:rsid w:val="00893EDE"/>
    <w:rsid w:val="00893F08"/>
    <w:rsid w:val="00894A00"/>
    <w:rsid w:val="00895D17"/>
    <w:rsid w:val="00895F6A"/>
    <w:rsid w:val="008968B7"/>
    <w:rsid w:val="00896D0A"/>
    <w:rsid w:val="00896E32"/>
    <w:rsid w:val="008A050C"/>
    <w:rsid w:val="008A0974"/>
    <w:rsid w:val="008A0C11"/>
    <w:rsid w:val="008A0C77"/>
    <w:rsid w:val="008A122A"/>
    <w:rsid w:val="008A1ADD"/>
    <w:rsid w:val="008A1DC6"/>
    <w:rsid w:val="008A221E"/>
    <w:rsid w:val="008A23F7"/>
    <w:rsid w:val="008A2682"/>
    <w:rsid w:val="008A3554"/>
    <w:rsid w:val="008A36CE"/>
    <w:rsid w:val="008A3E51"/>
    <w:rsid w:val="008A415E"/>
    <w:rsid w:val="008A4495"/>
    <w:rsid w:val="008A49C0"/>
    <w:rsid w:val="008A4A66"/>
    <w:rsid w:val="008A4B3C"/>
    <w:rsid w:val="008A4ED9"/>
    <w:rsid w:val="008A5497"/>
    <w:rsid w:val="008A56D4"/>
    <w:rsid w:val="008A5BBE"/>
    <w:rsid w:val="008A65FD"/>
    <w:rsid w:val="008A666A"/>
    <w:rsid w:val="008A67D2"/>
    <w:rsid w:val="008A6838"/>
    <w:rsid w:val="008A68CA"/>
    <w:rsid w:val="008A6F88"/>
    <w:rsid w:val="008A766B"/>
    <w:rsid w:val="008A768C"/>
    <w:rsid w:val="008A76B3"/>
    <w:rsid w:val="008A76E0"/>
    <w:rsid w:val="008A77E2"/>
    <w:rsid w:val="008A79CF"/>
    <w:rsid w:val="008B02D2"/>
    <w:rsid w:val="008B03EE"/>
    <w:rsid w:val="008B0969"/>
    <w:rsid w:val="008B0C74"/>
    <w:rsid w:val="008B0DA3"/>
    <w:rsid w:val="008B1154"/>
    <w:rsid w:val="008B12AD"/>
    <w:rsid w:val="008B153A"/>
    <w:rsid w:val="008B1673"/>
    <w:rsid w:val="008B2DB4"/>
    <w:rsid w:val="008B2F17"/>
    <w:rsid w:val="008B3199"/>
    <w:rsid w:val="008B372B"/>
    <w:rsid w:val="008B3933"/>
    <w:rsid w:val="008B3F24"/>
    <w:rsid w:val="008B47FB"/>
    <w:rsid w:val="008B4903"/>
    <w:rsid w:val="008B4C5C"/>
    <w:rsid w:val="008B4E89"/>
    <w:rsid w:val="008B4F66"/>
    <w:rsid w:val="008B55F3"/>
    <w:rsid w:val="008B572A"/>
    <w:rsid w:val="008B587E"/>
    <w:rsid w:val="008B58E9"/>
    <w:rsid w:val="008B598A"/>
    <w:rsid w:val="008B6553"/>
    <w:rsid w:val="008B676F"/>
    <w:rsid w:val="008B6A0C"/>
    <w:rsid w:val="008B6BE3"/>
    <w:rsid w:val="008B6D96"/>
    <w:rsid w:val="008B6EAC"/>
    <w:rsid w:val="008B7238"/>
    <w:rsid w:val="008B7636"/>
    <w:rsid w:val="008B7FD1"/>
    <w:rsid w:val="008C02AD"/>
    <w:rsid w:val="008C0306"/>
    <w:rsid w:val="008C03E3"/>
    <w:rsid w:val="008C0514"/>
    <w:rsid w:val="008C061B"/>
    <w:rsid w:val="008C076F"/>
    <w:rsid w:val="008C0B9F"/>
    <w:rsid w:val="008C0FD3"/>
    <w:rsid w:val="008C0FD7"/>
    <w:rsid w:val="008C1459"/>
    <w:rsid w:val="008C15C3"/>
    <w:rsid w:val="008C1736"/>
    <w:rsid w:val="008C1CEC"/>
    <w:rsid w:val="008C1E75"/>
    <w:rsid w:val="008C2030"/>
    <w:rsid w:val="008C2297"/>
    <w:rsid w:val="008C2691"/>
    <w:rsid w:val="008C28BF"/>
    <w:rsid w:val="008C2F3A"/>
    <w:rsid w:val="008C3719"/>
    <w:rsid w:val="008C3A45"/>
    <w:rsid w:val="008C4FB5"/>
    <w:rsid w:val="008C5679"/>
    <w:rsid w:val="008C57F9"/>
    <w:rsid w:val="008C5877"/>
    <w:rsid w:val="008C5C78"/>
    <w:rsid w:val="008C5DEF"/>
    <w:rsid w:val="008C5EC6"/>
    <w:rsid w:val="008C65F8"/>
    <w:rsid w:val="008C6748"/>
    <w:rsid w:val="008C6AAB"/>
    <w:rsid w:val="008C6C51"/>
    <w:rsid w:val="008C745E"/>
    <w:rsid w:val="008C74E3"/>
    <w:rsid w:val="008C76B8"/>
    <w:rsid w:val="008C7D0B"/>
    <w:rsid w:val="008C7E3D"/>
    <w:rsid w:val="008C7EE7"/>
    <w:rsid w:val="008D04AD"/>
    <w:rsid w:val="008D05D3"/>
    <w:rsid w:val="008D064C"/>
    <w:rsid w:val="008D0F48"/>
    <w:rsid w:val="008D12B7"/>
    <w:rsid w:val="008D1A01"/>
    <w:rsid w:val="008D1BEE"/>
    <w:rsid w:val="008D1CA0"/>
    <w:rsid w:val="008D1D12"/>
    <w:rsid w:val="008D1DB5"/>
    <w:rsid w:val="008D1F24"/>
    <w:rsid w:val="008D203B"/>
    <w:rsid w:val="008D2064"/>
    <w:rsid w:val="008D20E7"/>
    <w:rsid w:val="008D2355"/>
    <w:rsid w:val="008D26E1"/>
    <w:rsid w:val="008D2770"/>
    <w:rsid w:val="008D2C2E"/>
    <w:rsid w:val="008D387F"/>
    <w:rsid w:val="008D3A05"/>
    <w:rsid w:val="008D4758"/>
    <w:rsid w:val="008D4D1E"/>
    <w:rsid w:val="008D5121"/>
    <w:rsid w:val="008D56D9"/>
    <w:rsid w:val="008D5F11"/>
    <w:rsid w:val="008D6020"/>
    <w:rsid w:val="008D6051"/>
    <w:rsid w:val="008D60C5"/>
    <w:rsid w:val="008D60F4"/>
    <w:rsid w:val="008D6348"/>
    <w:rsid w:val="008D6665"/>
    <w:rsid w:val="008D6C52"/>
    <w:rsid w:val="008D6D10"/>
    <w:rsid w:val="008D6EE7"/>
    <w:rsid w:val="008D716F"/>
    <w:rsid w:val="008D71DE"/>
    <w:rsid w:val="008D7463"/>
    <w:rsid w:val="008D7602"/>
    <w:rsid w:val="008D7901"/>
    <w:rsid w:val="008D7954"/>
    <w:rsid w:val="008E0006"/>
    <w:rsid w:val="008E0170"/>
    <w:rsid w:val="008E020C"/>
    <w:rsid w:val="008E0667"/>
    <w:rsid w:val="008E0776"/>
    <w:rsid w:val="008E08FF"/>
    <w:rsid w:val="008E0C40"/>
    <w:rsid w:val="008E0EEA"/>
    <w:rsid w:val="008E0FE6"/>
    <w:rsid w:val="008E11F2"/>
    <w:rsid w:val="008E13EA"/>
    <w:rsid w:val="008E1432"/>
    <w:rsid w:val="008E1791"/>
    <w:rsid w:val="008E1A42"/>
    <w:rsid w:val="008E1C67"/>
    <w:rsid w:val="008E1FAC"/>
    <w:rsid w:val="008E21DC"/>
    <w:rsid w:val="008E2585"/>
    <w:rsid w:val="008E2742"/>
    <w:rsid w:val="008E30BA"/>
    <w:rsid w:val="008E388C"/>
    <w:rsid w:val="008E394D"/>
    <w:rsid w:val="008E3CC3"/>
    <w:rsid w:val="008E3F4B"/>
    <w:rsid w:val="008E40D2"/>
    <w:rsid w:val="008E4233"/>
    <w:rsid w:val="008E4C6B"/>
    <w:rsid w:val="008E4D19"/>
    <w:rsid w:val="008E4D60"/>
    <w:rsid w:val="008E51B3"/>
    <w:rsid w:val="008E52D9"/>
    <w:rsid w:val="008E53E9"/>
    <w:rsid w:val="008E55E0"/>
    <w:rsid w:val="008E5651"/>
    <w:rsid w:val="008E5689"/>
    <w:rsid w:val="008E579B"/>
    <w:rsid w:val="008E588D"/>
    <w:rsid w:val="008E5A60"/>
    <w:rsid w:val="008E5A99"/>
    <w:rsid w:val="008E5E73"/>
    <w:rsid w:val="008E5E99"/>
    <w:rsid w:val="008E5FE1"/>
    <w:rsid w:val="008E64C6"/>
    <w:rsid w:val="008E6728"/>
    <w:rsid w:val="008E6C7C"/>
    <w:rsid w:val="008E71A4"/>
    <w:rsid w:val="008E71C5"/>
    <w:rsid w:val="008E751A"/>
    <w:rsid w:val="008E7BB2"/>
    <w:rsid w:val="008E7D8B"/>
    <w:rsid w:val="008F0105"/>
    <w:rsid w:val="008F0325"/>
    <w:rsid w:val="008F035C"/>
    <w:rsid w:val="008F0606"/>
    <w:rsid w:val="008F094F"/>
    <w:rsid w:val="008F0E28"/>
    <w:rsid w:val="008F1186"/>
    <w:rsid w:val="008F1FA3"/>
    <w:rsid w:val="008F2838"/>
    <w:rsid w:val="008F3177"/>
    <w:rsid w:val="008F32C0"/>
    <w:rsid w:val="008F34A4"/>
    <w:rsid w:val="008F38AD"/>
    <w:rsid w:val="008F38C3"/>
    <w:rsid w:val="008F39CF"/>
    <w:rsid w:val="008F3AF1"/>
    <w:rsid w:val="008F4091"/>
    <w:rsid w:val="008F4DFF"/>
    <w:rsid w:val="008F4FDD"/>
    <w:rsid w:val="008F51BF"/>
    <w:rsid w:val="008F5697"/>
    <w:rsid w:val="008F5893"/>
    <w:rsid w:val="008F5BD7"/>
    <w:rsid w:val="008F5ECB"/>
    <w:rsid w:val="008F64AD"/>
    <w:rsid w:val="008F662B"/>
    <w:rsid w:val="008F6718"/>
    <w:rsid w:val="008F677D"/>
    <w:rsid w:val="008F6F64"/>
    <w:rsid w:val="008F73BC"/>
    <w:rsid w:val="008F7414"/>
    <w:rsid w:val="008F780D"/>
    <w:rsid w:val="008F7FEA"/>
    <w:rsid w:val="00900299"/>
    <w:rsid w:val="00900C8C"/>
    <w:rsid w:val="00900DBC"/>
    <w:rsid w:val="00900F37"/>
    <w:rsid w:val="009012AB"/>
    <w:rsid w:val="00901481"/>
    <w:rsid w:val="0090189E"/>
    <w:rsid w:val="00901E2A"/>
    <w:rsid w:val="00902958"/>
    <w:rsid w:val="00902CBA"/>
    <w:rsid w:val="00902DB1"/>
    <w:rsid w:val="00902F23"/>
    <w:rsid w:val="00902FE6"/>
    <w:rsid w:val="00903A36"/>
    <w:rsid w:val="00903A4C"/>
    <w:rsid w:val="00903D00"/>
    <w:rsid w:val="00903E23"/>
    <w:rsid w:val="00903E5F"/>
    <w:rsid w:val="00903E78"/>
    <w:rsid w:val="00904148"/>
    <w:rsid w:val="009041C4"/>
    <w:rsid w:val="009043A7"/>
    <w:rsid w:val="00904916"/>
    <w:rsid w:val="00904DF3"/>
    <w:rsid w:val="00904E99"/>
    <w:rsid w:val="009054B3"/>
    <w:rsid w:val="009059EB"/>
    <w:rsid w:val="00905AFD"/>
    <w:rsid w:val="00905CB8"/>
    <w:rsid w:val="00905DE3"/>
    <w:rsid w:val="00905E71"/>
    <w:rsid w:val="00906118"/>
    <w:rsid w:val="009061BE"/>
    <w:rsid w:val="009062C1"/>
    <w:rsid w:val="00906A88"/>
    <w:rsid w:val="00907A2A"/>
    <w:rsid w:val="00910571"/>
    <w:rsid w:val="0091096A"/>
    <w:rsid w:val="009110BF"/>
    <w:rsid w:val="009117C4"/>
    <w:rsid w:val="00911845"/>
    <w:rsid w:val="0091225D"/>
    <w:rsid w:val="009126EB"/>
    <w:rsid w:val="00912794"/>
    <w:rsid w:val="0091284C"/>
    <w:rsid w:val="0091291E"/>
    <w:rsid w:val="0091398D"/>
    <w:rsid w:val="00913BC4"/>
    <w:rsid w:val="00913C4F"/>
    <w:rsid w:val="00913D07"/>
    <w:rsid w:val="009141D6"/>
    <w:rsid w:val="0091436C"/>
    <w:rsid w:val="009146E2"/>
    <w:rsid w:val="009148E4"/>
    <w:rsid w:val="00914BA5"/>
    <w:rsid w:val="00915178"/>
    <w:rsid w:val="00915598"/>
    <w:rsid w:val="00915DF2"/>
    <w:rsid w:val="00915FA4"/>
    <w:rsid w:val="009161AB"/>
    <w:rsid w:val="00916ADC"/>
    <w:rsid w:val="00917242"/>
    <w:rsid w:val="00917744"/>
    <w:rsid w:val="00920EAA"/>
    <w:rsid w:val="009211E3"/>
    <w:rsid w:val="009211FE"/>
    <w:rsid w:val="00921303"/>
    <w:rsid w:val="009214DC"/>
    <w:rsid w:val="009219BF"/>
    <w:rsid w:val="00921C16"/>
    <w:rsid w:val="00921DB3"/>
    <w:rsid w:val="00921EC9"/>
    <w:rsid w:val="00921F70"/>
    <w:rsid w:val="009224C1"/>
    <w:rsid w:val="00922533"/>
    <w:rsid w:val="009226E7"/>
    <w:rsid w:val="00922863"/>
    <w:rsid w:val="00922A0A"/>
    <w:rsid w:val="00922DA4"/>
    <w:rsid w:val="00922DDD"/>
    <w:rsid w:val="0092347E"/>
    <w:rsid w:val="0092419F"/>
    <w:rsid w:val="00924381"/>
    <w:rsid w:val="00924AB6"/>
    <w:rsid w:val="00925641"/>
    <w:rsid w:val="00925A2F"/>
    <w:rsid w:val="00925DF5"/>
    <w:rsid w:val="00926C30"/>
    <w:rsid w:val="00926CE8"/>
    <w:rsid w:val="00926F94"/>
    <w:rsid w:val="00927575"/>
    <w:rsid w:val="009276B8"/>
    <w:rsid w:val="00927A97"/>
    <w:rsid w:val="00927F00"/>
    <w:rsid w:val="00930358"/>
    <w:rsid w:val="009307A8"/>
    <w:rsid w:val="00931140"/>
    <w:rsid w:val="0093166B"/>
    <w:rsid w:val="009319A8"/>
    <w:rsid w:val="009319D8"/>
    <w:rsid w:val="00931C95"/>
    <w:rsid w:val="00931E24"/>
    <w:rsid w:val="009320BA"/>
    <w:rsid w:val="009328E8"/>
    <w:rsid w:val="00932BC7"/>
    <w:rsid w:val="009332FF"/>
    <w:rsid w:val="00933461"/>
    <w:rsid w:val="00933962"/>
    <w:rsid w:val="00933970"/>
    <w:rsid w:val="00933A0B"/>
    <w:rsid w:val="00933E40"/>
    <w:rsid w:val="0093423C"/>
    <w:rsid w:val="00934349"/>
    <w:rsid w:val="009343AC"/>
    <w:rsid w:val="009345FC"/>
    <w:rsid w:val="00934DE2"/>
    <w:rsid w:val="00934E71"/>
    <w:rsid w:val="00935A65"/>
    <w:rsid w:val="00935D33"/>
    <w:rsid w:val="00935E21"/>
    <w:rsid w:val="00936C82"/>
    <w:rsid w:val="009371D9"/>
    <w:rsid w:val="00937494"/>
    <w:rsid w:val="00937728"/>
    <w:rsid w:val="0093797A"/>
    <w:rsid w:val="00937E48"/>
    <w:rsid w:val="00937F34"/>
    <w:rsid w:val="00937FB9"/>
    <w:rsid w:val="00940210"/>
    <w:rsid w:val="009402B2"/>
    <w:rsid w:val="009407D7"/>
    <w:rsid w:val="0094119E"/>
    <w:rsid w:val="009413CF"/>
    <w:rsid w:val="0094150B"/>
    <w:rsid w:val="0094244F"/>
    <w:rsid w:val="0094259A"/>
    <w:rsid w:val="009425FD"/>
    <w:rsid w:val="009426A6"/>
    <w:rsid w:val="009426A7"/>
    <w:rsid w:val="00942959"/>
    <w:rsid w:val="009434F6"/>
    <w:rsid w:val="00943586"/>
    <w:rsid w:val="00943588"/>
    <w:rsid w:val="00943720"/>
    <w:rsid w:val="009438BB"/>
    <w:rsid w:val="00943A7F"/>
    <w:rsid w:val="00943B79"/>
    <w:rsid w:val="00943C85"/>
    <w:rsid w:val="00943D85"/>
    <w:rsid w:val="0094401C"/>
    <w:rsid w:val="009443C4"/>
    <w:rsid w:val="009447E8"/>
    <w:rsid w:val="00944FED"/>
    <w:rsid w:val="0094511D"/>
    <w:rsid w:val="009452E3"/>
    <w:rsid w:val="009453AA"/>
    <w:rsid w:val="00945601"/>
    <w:rsid w:val="009458F7"/>
    <w:rsid w:val="00945ABE"/>
    <w:rsid w:val="00945E3F"/>
    <w:rsid w:val="00945F35"/>
    <w:rsid w:val="00946653"/>
    <w:rsid w:val="00946686"/>
    <w:rsid w:val="009466E3"/>
    <w:rsid w:val="00946918"/>
    <w:rsid w:val="00946F41"/>
    <w:rsid w:val="00947033"/>
    <w:rsid w:val="0094724A"/>
    <w:rsid w:val="0094785C"/>
    <w:rsid w:val="00947D85"/>
    <w:rsid w:val="009501EE"/>
    <w:rsid w:val="009502E9"/>
    <w:rsid w:val="00950500"/>
    <w:rsid w:val="009508A6"/>
    <w:rsid w:val="00950B8A"/>
    <w:rsid w:val="00950B91"/>
    <w:rsid w:val="00950C0D"/>
    <w:rsid w:val="00951A6A"/>
    <w:rsid w:val="00951C00"/>
    <w:rsid w:val="00951F9B"/>
    <w:rsid w:val="00952C7A"/>
    <w:rsid w:val="0095326F"/>
    <w:rsid w:val="009535F5"/>
    <w:rsid w:val="009535F7"/>
    <w:rsid w:val="0095404C"/>
    <w:rsid w:val="00954109"/>
    <w:rsid w:val="00954335"/>
    <w:rsid w:val="009543EF"/>
    <w:rsid w:val="0095470E"/>
    <w:rsid w:val="00954864"/>
    <w:rsid w:val="009549C1"/>
    <w:rsid w:val="00954A3E"/>
    <w:rsid w:val="00954A45"/>
    <w:rsid w:val="009552C7"/>
    <w:rsid w:val="00955729"/>
    <w:rsid w:val="009558FD"/>
    <w:rsid w:val="00955E4D"/>
    <w:rsid w:val="009560C2"/>
    <w:rsid w:val="009563BC"/>
    <w:rsid w:val="00956420"/>
    <w:rsid w:val="0095647C"/>
    <w:rsid w:val="00956685"/>
    <w:rsid w:val="00956CB0"/>
    <w:rsid w:val="00957AAB"/>
    <w:rsid w:val="00957BEC"/>
    <w:rsid w:val="00957F09"/>
    <w:rsid w:val="00960189"/>
    <w:rsid w:val="00960213"/>
    <w:rsid w:val="009603DF"/>
    <w:rsid w:val="009603E6"/>
    <w:rsid w:val="009609C4"/>
    <w:rsid w:val="00960DF2"/>
    <w:rsid w:val="00961AC1"/>
    <w:rsid w:val="00961E9F"/>
    <w:rsid w:val="00961FE4"/>
    <w:rsid w:val="00962A31"/>
    <w:rsid w:val="00963064"/>
    <w:rsid w:val="00963370"/>
    <w:rsid w:val="009633E2"/>
    <w:rsid w:val="00963851"/>
    <w:rsid w:val="009638AD"/>
    <w:rsid w:val="00963CC8"/>
    <w:rsid w:val="00963DD4"/>
    <w:rsid w:val="00963F3A"/>
    <w:rsid w:val="009641A9"/>
    <w:rsid w:val="0096446D"/>
    <w:rsid w:val="00964CEA"/>
    <w:rsid w:val="00965E28"/>
    <w:rsid w:val="00966124"/>
    <w:rsid w:val="0096615D"/>
    <w:rsid w:val="009661BD"/>
    <w:rsid w:val="0096646C"/>
    <w:rsid w:val="00967365"/>
    <w:rsid w:val="00967CED"/>
    <w:rsid w:val="00970AD1"/>
    <w:rsid w:val="00970C81"/>
    <w:rsid w:val="00970F03"/>
    <w:rsid w:val="00971D92"/>
    <w:rsid w:val="00972120"/>
    <w:rsid w:val="0097216A"/>
    <w:rsid w:val="00972295"/>
    <w:rsid w:val="009730D4"/>
    <w:rsid w:val="00973117"/>
    <w:rsid w:val="009737DF"/>
    <w:rsid w:val="00973B2F"/>
    <w:rsid w:val="00973DC3"/>
    <w:rsid w:val="00973EED"/>
    <w:rsid w:val="0097425E"/>
    <w:rsid w:val="00974897"/>
    <w:rsid w:val="00974902"/>
    <w:rsid w:val="00974C22"/>
    <w:rsid w:val="0097542C"/>
    <w:rsid w:val="009755D8"/>
    <w:rsid w:val="00975848"/>
    <w:rsid w:val="009759D0"/>
    <w:rsid w:val="00976002"/>
    <w:rsid w:val="0097641D"/>
    <w:rsid w:val="009769B8"/>
    <w:rsid w:val="00976FF1"/>
    <w:rsid w:val="009773A3"/>
    <w:rsid w:val="00977684"/>
    <w:rsid w:val="00977E46"/>
    <w:rsid w:val="0098009F"/>
    <w:rsid w:val="009804A1"/>
    <w:rsid w:val="009806BB"/>
    <w:rsid w:val="00980D55"/>
    <w:rsid w:val="00980E84"/>
    <w:rsid w:val="00981318"/>
    <w:rsid w:val="00981C0A"/>
    <w:rsid w:val="00982048"/>
    <w:rsid w:val="009825D1"/>
    <w:rsid w:val="009829CB"/>
    <w:rsid w:val="00982E17"/>
    <w:rsid w:val="00982E78"/>
    <w:rsid w:val="00983893"/>
    <w:rsid w:val="00983D36"/>
    <w:rsid w:val="009849BD"/>
    <w:rsid w:val="00984C19"/>
    <w:rsid w:val="00984C25"/>
    <w:rsid w:val="009850AB"/>
    <w:rsid w:val="009851B1"/>
    <w:rsid w:val="0098533C"/>
    <w:rsid w:val="0098534B"/>
    <w:rsid w:val="00985638"/>
    <w:rsid w:val="0098571D"/>
    <w:rsid w:val="00985F01"/>
    <w:rsid w:val="00986045"/>
    <w:rsid w:val="009863EC"/>
    <w:rsid w:val="009864BB"/>
    <w:rsid w:val="009865C8"/>
    <w:rsid w:val="00986D1D"/>
    <w:rsid w:val="00987094"/>
    <w:rsid w:val="0098716F"/>
    <w:rsid w:val="00987652"/>
    <w:rsid w:val="00987918"/>
    <w:rsid w:val="00987BD4"/>
    <w:rsid w:val="00990095"/>
    <w:rsid w:val="0099009F"/>
    <w:rsid w:val="00990207"/>
    <w:rsid w:val="00990257"/>
    <w:rsid w:val="00990565"/>
    <w:rsid w:val="00990DFB"/>
    <w:rsid w:val="00990EE4"/>
    <w:rsid w:val="009916BD"/>
    <w:rsid w:val="00991785"/>
    <w:rsid w:val="00991C56"/>
    <w:rsid w:val="00991C90"/>
    <w:rsid w:val="00991D40"/>
    <w:rsid w:val="00991FBE"/>
    <w:rsid w:val="0099212C"/>
    <w:rsid w:val="00992530"/>
    <w:rsid w:val="00992877"/>
    <w:rsid w:val="009928F9"/>
    <w:rsid w:val="00992917"/>
    <w:rsid w:val="00992F9C"/>
    <w:rsid w:val="009930BE"/>
    <w:rsid w:val="0099322A"/>
    <w:rsid w:val="009932B6"/>
    <w:rsid w:val="0099332E"/>
    <w:rsid w:val="0099366A"/>
    <w:rsid w:val="00993860"/>
    <w:rsid w:val="00993A4B"/>
    <w:rsid w:val="00993B98"/>
    <w:rsid w:val="00994130"/>
    <w:rsid w:val="0099413F"/>
    <w:rsid w:val="00994153"/>
    <w:rsid w:val="00994BD7"/>
    <w:rsid w:val="00994C64"/>
    <w:rsid w:val="009952D4"/>
    <w:rsid w:val="009952E6"/>
    <w:rsid w:val="0099557B"/>
    <w:rsid w:val="00995EFE"/>
    <w:rsid w:val="00995F55"/>
    <w:rsid w:val="00996239"/>
    <w:rsid w:val="00996267"/>
    <w:rsid w:val="0099636C"/>
    <w:rsid w:val="009965E2"/>
    <w:rsid w:val="0099675F"/>
    <w:rsid w:val="0099682F"/>
    <w:rsid w:val="009969C3"/>
    <w:rsid w:val="00997016"/>
    <w:rsid w:val="0099747C"/>
    <w:rsid w:val="0099764D"/>
    <w:rsid w:val="0099765F"/>
    <w:rsid w:val="009976AE"/>
    <w:rsid w:val="009978D1"/>
    <w:rsid w:val="0099793C"/>
    <w:rsid w:val="00997A13"/>
    <w:rsid w:val="00997B52"/>
    <w:rsid w:val="00997F13"/>
    <w:rsid w:val="009A01A9"/>
    <w:rsid w:val="009A0463"/>
    <w:rsid w:val="009A0507"/>
    <w:rsid w:val="009A05E2"/>
    <w:rsid w:val="009A07C9"/>
    <w:rsid w:val="009A0AF0"/>
    <w:rsid w:val="009A0C34"/>
    <w:rsid w:val="009A0ED3"/>
    <w:rsid w:val="009A1079"/>
    <w:rsid w:val="009A13D3"/>
    <w:rsid w:val="009A146C"/>
    <w:rsid w:val="009A148E"/>
    <w:rsid w:val="009A192C"/>
    <w:rsid w:val="009A199C"/>
    <w:rsid w:val="009A1A97"/>
    <w:rsid w:val="009A1E5C"/>
    <w:rsid w:val="009A25A8"/>
    <w:rsid w:val="009A2721"/>
    <w:rsid w:val="009A2929"/>
    <w:rsid w:val="009A328F"/>
    <w:rsid w:val="009A36F3"/>
    <w:rsid w:val="009A3B5B"/>
    <w:rsid w:val="009A49F8"/>
    <w:rsid w:val="009A4A51"/>
    <w:rsid w:val="009A52AF"/>
    <w:rsid w:val="009A5468"/>
    <w:rsid w:val="009A5659"/>
    <w:rsid w:val="009A5AB5"/>
    <w:rsid w:val="009A5EA5"/>
    <w:rsid w:val="009A62CE"/>
    <w:rsid w:val="009A6828"/>
    <w:rsid w:val="009A6C31"/>
    <w:rsid w:val="009A6D2A"/>
    <w:rsid w:val="009A6D52"/>
    <w:rsid w:val="009A74F0"/>
    <w:rsid w:val="009A7505"/>
    <w:rsid w:val="009A750D"/>
    <w:rsid w:val="009A75A6"/>
    <w:rsid w:val="009A75F7"/>
    <w:rsid w:val="009A796C"/>
    <w:rsid w:val="009A79CF"/>
    <w:rsid w:val="009A7FBC"/>
    <w:rsid w:val="009B06C7"/>
    <w:rsid w:val="009B087B"/>
    <w:rsid w:val="009B111E"/>
    <w:rsid w:val="009B1471"/>
    <w:rsid w:val="009B161D"/>
    <w:rsid w:val="009B1F81"/>
    <w:rsid w:val="009B2326"/>
    <w:rsid w:val="009B296A"/>
    <w:rsid w:val="009B2A03"/>
    <w:rsid w:val="009B2AED"/>
    <w:rsid w:val="009B3091"/>
    <w:rsid w:val="009B377F"/>
    <w:rsid w:val="009B3A85"/>
    <w:rsid w:val="009B3C3A"/>
    <w:rsid w:val="009B3D99"/>
    <w:rsid w:val="009B3FC4"/>
    <w:rsid w:val="009B3FD7"/>
    <w:rsid w:val="009B50CC"/>
    <w:rsid w:val="009B51CA"/>
    <w:rsid w:val="009B5566"/>
    <w:rsid w:val="009B5611"/>
    <w:rsid w:val="009B5626"/>
    <w:rsid w:val="009B5661"/>
    <w:rsid w:val="009B59B7"/>
    <w:rsid w:val="009B5F3D"/>
    <w:rsid w:val="009B6269"/>
    <w:rsid w:val="009B6445"/>
    <w:rsid w:val="009B64AE"/>
    <w:rsid w:val="009B65ED"/>
    <w:rsid w:val="009B6AD1"/>
    <w:rsid w:val="009B7B21"/>
    <w:rsid w:val="009B7BC8"/>
    <w:rsid w:val="009B7DAF"/>
    <w:rsid w:val="009C00F3"/>
    <w:rsid w:val="009C02E2"/>
    <w:rsid w:val="009C0C51"/>
    <w:rsid w:val="009C0D26"/>
    <w:rsid w:val="009C0F04"/>
    <w:rsid w:val="009C147D"/>
    <w:rsid w:val="009C1604"/>
    <w:rsid w:val="009C164D"/>
    <w:rsid w:val="009C1816"/>
    <w:rsid w:val="009C19E3"/>
    <w:rsid w:val="009C2064"/>
    <w:rsid w:val="009C21F9"/>
    <w:rsid w:val="009C2302"/>
    <w:rsid w:val="009C2767"/>
    <w:rsid w:val="009C2797"/>
    <w:rsid w:val="009C2C4E"/>
    <w:rsid w:val="009C3185"/>
    <w:rsid w:val="009C32F7"/>
    <w:rsid w:val="009C3920"/>
    <w:rsid w:val="009C3C13"/>
    <w:rsid w:val="009C3D41"/>
    <w:rsid w:val="009C3F8E"/>
    <w:rsid w:val="009C414A"/>
    <w:rsid w:val="009C4247"/>
    <w:rsid w:val="009C4454"/>
    <w:rsid w:val="009C4773"/>
    <w:rsid w:val="009C4935"/>
    <w:rsid w:val="009C4ABB"/>
    <w:rsid w:val="009C4E8B"/>
    <w:rsid w:val="009C54C4"/>
    <w:rsid w:val="009C5595"/>
    <w:rsid w:val="009C57DB"/>
    <w:rsid w:val="009C5919"/>
    <w:rsid w:val="009C5C0E"/>
    <w:rsid w:val="009C5D60"/>
    <w:rsid w:val="009C5E3B"/>
    <w:rsid w:val="009C613F"/>
    <w:rsid w:val="009C63D9"/>
    <w:rsid w:val="009C68B9"/>
    <w:rsid w:val="009C6F70"/>
    <w:rsid w:val="009C712C"/>
    <w:rsid w:val="009C7839"/>
    <w:rsid w:val="009C7AC3"/>
    <w:rsid w:val="009C7D95"/>
    <w:rsid w:val="009C7E7A"/>
    <w:rsid w:val="009C7FD7"/>
    <w:rsid w:val="009D0830"/>
    <w:rsid w:val="009D09B2"/>
    <w:rsid w:val="009D0D3E"/>
    <w:rsid w:val="009D0D4B"/>
    <w:rsid w:val="009D103F"/>
    <w:rsid w:val="009D1199"/>
    <w:rsid w:val="009D1370"/>
    <w:rsid w:val="009D1C29"/>
    <w:rsid w:val="009D1D0D"/>
    <w:rsid w:val="009D21B8"/>
    <w:rsid w:val="009D22AE"/>
    <w:rsid w:val="009D236D"/>
    <w:rsid w:val="009D2427"/>
    <w:rsid w:val="009D2636"/>
    <w:rsid w:val="009D2771"/>
    <w:rsid w:val="009D28B5"/>
    <w:rsid w:val="009D30A0"/>
    <w:rsid w:val="009D33B4"/>
    <w:rsid w:val="009D3574"/>
    <w:rsid w:val="009D3CEF"/>
    <w:rsid w:val="009D4368"/>
    <w:rsid w:val="009D4C1D"/>
    <w:rsid w:val="009D524C"/>
    <w:rsid w:val="009D55A7"/>
    <w:rsid w:val="009D56F9"/>
    <w:rsid w:val="009D5D29"/>
    <w:rsid w:val="009D61A0"/>
    <w:rsid w:val="009D62B6"/>
    <w:rsid w:val="009D632D"/>
    <w:rsid w:val="009D6442"/>
    <w:rsid w:val="009D6932"/>
    <w:rsid w:val="009D6A6E"/>
    <w:rsid w:val="009D7011"/>
    <w:rsid w:val="009D7278"/>
    <w:rsid w:val="009D7D96"/>
    <w:rsid w:val="009D7DB1"/>
    <w:rsid w:val="009E000C"/>
    <w:rsid w:val="009E044A"/>
    <w:rsid w:val="009E07D6"/>
    <w:rsid w:val="009E0DF2"/>
    <w:rsid w:val="009E0ECC"/>
    <w:rsid w:val="009E1005"/>
    <w:rsid w:val="009E1430"/>
    <w:rsid w:val="009E16E6"/>
    <w:rsid w:val="009E19E5"/>
    <w:rsid w:val="009E1B91"/>
    <w:rsid w:val="009E1C24"/>
    <w:rsid w:val="009E1CA5"/>
    <w:rsid w:val="009E1D38"/>
    <w:rsid w:val="009E1F51"/>
    <w:rsid w:val="009E22F6"/>
    <w:rsid w:val="009E2703"/>
    <w:rsid w:val="009E2875"/>
    <w:rsid w:val="009E2AD0"/>
    <w:rsid w:val="009E2D77"/>
    <w:rsid w:val="009E3206"/>
    <w:rsid w:val="009E3425"/>
    <w:rsid w:val="009E36A5"/>
    <w:rsid w:val="009E390F"/>
    <w:rsid w:val="009E3BC3"/>
    <w:rsid w:val="009E4401"/>
    <w:rsid w:val="009E46F5"/>
    <w:rsid w:val="009E489A"/>
    <w:rsid w:val="009E4A80"/>
    <w:rsid w:val="009E4FC1"/>
    <w:rsid w:val="009E4FDE"/>
    <w:rsid w:val="009E51F4"/>
    <w:rsid w:val="009E5442"/>
    <w:rsid w:val="009E5763"/>
    <w:rsid w:val="009E583B"/>
    <w:rsid w:val="009E59B0"/>
    <w:rsid w:val="009E5B58"/>
    <w:rsid w:val="009E6EB3"/>
    <w:rsid w:val="009E76E4"/>
    <w:rsid w:val="009E771C"/>
    <w:rsid w:val="009E7953"/>
    <w:rsid w:val="009E7C35"/>
    <w:rsid w:val="009F041A"/>
    <w:rsid w:val="009F09A4"/>
    <w:rsid w:val="009F09B4"/>
    <w:rsid w:val="009F09F6"/>
    <w:rsid w:val="009F0E0B"/>
    <w:rsid w:val="009F1636"/>
    <w:rsid w:val="009F18DE"/>
    <w:rsid w:val="009F1B66"/>
    <w:rsid w:val="009F1D99"/>
    <w:rsid w:val="009F1EDA"/>
    <w:rsid w:val="009F205D"/>
    <w:rsid w:val="009F21D1"/>
    <w:rsid w:val="009F24E5"/>
    <w:rsid w:val="009F2511"/>
    <w:rsid w:val="009F2984"/>
    <w:rsid w:val="009F2B40"/>
    <w:rsid w:val="009F3639"/>
    <w:rsid w:val="009F3D09"/>
    <w:rsid w:val="009F4082"/>
    <w:rsid w:val="009F40B8"/>
    <w:rsid w:val="009F4732"/>
    <w:rsid w:val="009F47EE"/>
    <w:rsid w:val="009F4910"/>
    <w:rsid w:val="009F4C35"/>
    <w:rsid w:val="009F5E6C"/>
    <w:rsid w:val="009F5E85"/>
    <w:rsid w:val="009F61ED"/>
    <w:rsid w:val="009F63BD"/>
    <w:rsid w:val="009F64A9"/>
    <w:rsid w:val="009F66BD"/>
    <w:rsid w:val="009F677A"/>
    <w:rsid w:val="009F6786"/>
    <w:rsid w:val="009F6A55"/>
    <w:rsid w:val="009F7641"/>
    <w:rsid w:val="009F77AF"/>
    <w:rsid w:val="009F7CF3"/>
    <w:rsid w:val="009F7D88"/>
    <w:rsid w:val="009F7F70"/>
    <w:rsid w:val="00A003FE"/>
    <w:rsid w:val="00A00AD6"/>
    <w:rsid w:val="00A00EE3"/>
    <w:rsid w:val="00A0140C"/>
    <w:rsid w:val="00A01621"/>
    <w:rsid w:val="00A01BE5"/>
    <w:rsid w:val="00A01BFA"/>
    <w:rsid w:val="00A01E78"/>
    <w:rsid w:val="00A01E92"/>
    <w:rsid w:val="00A01F34"/>
    <w:rsid w:val="00A0204B"/>
    <w:rsid w:val="00A02610"/>
    <w:rsid w:val="00A02C27"/>
    <w:rsid w:val="00A02DDC"/>
    <w:rsid w:val="00A02E83"/>
    <w:rsid w:val="00A03079"/>
    <w:rsid w:val="00A035F4"/>
    <w:rsid w:val="00A03C5B"/>
    <w:rsid w:val="00A03C98"/>
    <w:rsid w:val="00A03D37"/>
    <w:rsid w:val="00A03D4F"/>
    <w:rsid w:val="00A044C8"/>
    <w:rsid w:val="00A0483B"/>
    <w:rsid w:val="00A048CB"/>
    <w:rsid w:val="00A04A57"/>
    <w:rsid w:val="00A04B49"/>
    <w:rsid w:val="00A04F7D"/>
    <w:rsid w:val="00A053AD"/>
    <w:rsid w:val="00A053B9"/>
    <w:rsid w:val="00A05CEB"/>
    <w:rsid w:val="00A05D76"/>
    <w:rsid w:val="00A062C1"/>
    <w:rsid w:val="00A06B0B"/>
    <w:rsid w:val="00A06B50"/>
    <w:rsid w:val="00A06D69"/>
    <w:rsid w:val="00A073E1"/>
    <w:rsid w:val="00A073E9"/>
    <w:rsid w:val="00A074AC"/>
    <w:rsid w:val="00A0773A"/>
    <w:rsid w:val="00A0776D"/>
    <w:rsid w:val="00A07967"/>
    <w:rsid w:val="00A07AFE"/>
    <w:rsid w:val="00A07EA4"/>
    <w:rsid w:val="00A1043D"/>
    <w:rsid w:val="00A106AC"/>
    <w:rsid w:val="00A106F0"/>
    <w:rsid w:val="00A10F28"/>
    <w:rsid w:val="00A11219"/>
    <w:rsid w:val="00A11247"/>
    <w:rsid w:val="00A11258"/>
    <w:rsid w:val="00A11755"/>
    <w:rsid w:val="00A1281D"/>
    <w:rsid w:val="00A12A5C"/>
    <w:rsid w:val="00A1303C"/>
    <w:rsid w:val="00A130D9"/>
    <w:rsid w:val="00A1313E"/>
    <w:rsid w:val="00A1328D"/>
    <w:rsid w:val="00A13550"/>
    <w:rsid w:val="00A13A0B"/>
    <w:rsid w:val="00A14304"/>
    <w:rsid w:val="00A14333"/>
    <w:rsid w:val="00A14382"/>
    <w:rsid w:val="00A146E2"/>
    <w:rsid w:val="00A14B31"/>
    <w:rsid w:val="00A15007"/>
    <w:rsid w:val="00A1523D"/>
    <w:rsid w:val="00A1528F"/>
    <w:rsid w:val="00A15390"/>
    <w:rsid w:val="00A155E7"/>
    <w:rsid w:val="00A15604"/>
    <w:rsid w:val="00A15CC6"/>
    <w:rsid w:val="00A15D75"/>
    <w:rsid w:val="00A16F3B"/>
    <w:rsid w:val="00A17210"/>
    <w:rsid w:val="00A1746C"/>
    <w:rsid w:val="00A175B6"/>
    <w:rsid w:val="00A17653"/>
    <w:rsid w:val="00A176C9"/>
    <w:rsid w:val="00A178FA"/>
    <w:rsid w:val="00A202BF"/>
    <w:rsid w:val="00A208A6"/>
    <w:rsid w:val="00A20DAE"/>
    <w:rsid w:val="00A20DEF"/>
    <w:rsid w:val="00A21257"/>
    <w:rsid w:val="00A21430"/>
    <w:rsid w:val="00A21A20"/>
    <w:rsid w:val="00A21E55"/>
    <w:rsid w:val="00A21E63"/>
    <w:rsid w:val="00A21FED"/>
    <w:rsid w:val="00A224AA"/>
    <w:rsid w:val="00A2290C"/>
    <w:rsid w:val="00A229C2"/>
    <w:rsid w:val="00A22D8C"/>
    <w:rsid w:val="00A22EBF"/>
    <w:rsid w:val="00A232CF"/>
    <w:rsid w:val="00A23761"/>
    <w:rsid w:val="00A23A61"/>
    <w:rsid w:val="00A24375"/>
    <w:rsid w:val="00A243F5"/>
    <w:rsid w:val="00A24AEC"/>
    <w:rsid w:val="00A24C9E"/>
    <w:rsid w:val="00A24FAB"/>
    <w:rsid w:val="00A2509A"/>
    <w:rsid w:val="00A2523F"/>
    <w:rsid w:val="00A25903"/>
    <w:rsid w:val="00A25A2C"/>
    <w:rsid w:val="00A268A1"/>
    <w:rsid w:val="00A26C13"/>
    <w:rsid w:val="00A26F5F"/>
    <w:rsid w:val="00A27489"/>
    <w:rsid w:val="00A279A8"/>
    <w:rsid w:val="00A27A20"/>
    <w:rsid w:val="00A30474"/>
    <w:rsid w:val="00A306CB"/>
    <w:rsid w:val="00A30B7D"/>
    <w:rsid w:val="00A30DAC"/>
    <w:rsid w:val="00A31242"/>
    <w:rsid w:val="00A31364"/>
    <w:rsid w:val="00A31527"/>
    <w:rsid w:val="00A319F1"/>
    <w:rsid w:val="00A31B51"/>
    <w:rsid w:val="00A3224A"/>
    <w:rsid w:val="00A324DB"/>
    <w:rsid w:val="00A325D9"/>
    <w:rsid w:val="00A3260E"/>
    <w:rsid w:val="00A32994"/>
    <w:rsid w:val="00A32E6A"/>
    <w:rsid w:val="00A33470"/>
    <w:rsid w:val="00A33609"/>
    <w:rsid w:val="00A338BD"/>
    <w:rsid w:val="00A33EE7"/>
    <w:rsid w:val="00A34485"/>
    <w:rsid w:val="00A34583"/>
    <w:rsid w:val="00A34745"/>
    <w:rsid w:val="00A348BE"/>
    <w:rsid w:val="00A34CDF"/>
    <w:rsid w:val="00A35054"/>
    <w:rsid w:val="00A354BA"/>
    <w:rsid w:val="00A358BA"/>
    <w:rsid w:val="00A365B7"/>
    <w:rsid w:val="00A365FA"/>
    <w:rsid w:val="00A37F8E"/>
    <w:rsid w:val="00A40049"/>
    <w:rsid w:val="00A40112"/>
    <w:rsid w:val="00A4063B"/>
    <w:rsid w:val="00A40CD7"/>
    <w:rsid w:val="00A41075"/>
    <w:rsid w:val="00A4125D"/>
    <w:rsid w:val="00A414F7"/>
    <w:rsid w:val="00A417DC"/>
    <w:rsid w:val="00A419D5"/>
    <w:rsid w:val="00A41AFF"/>
    <w:rsid w:val="00A41BBD"/>
    <w:rsid w:val="00A420A3"/>
    <w:rsid w:val="00A423BB"/>
    <w:rsid w:val="00A42421"/>
    <w:rsid w:val="00A42BFE"/>
    <w:rsid w:val="00A42D07"/>
    <w:rsid w:val="00A4359A"/>
    <w:rsid w:val="00A437CB"/>
    <w:rsid w:val="00A43BA8"/>
    <w:rsid w:val="00A444E6"/>
    <w:rsid w:val="00A44602"/>
    <w:rsid w:val="00A44710"/>
    <w:rsid w:val="00A44E34"/>
    <w:rsid w:val="00A4531C"/>
    <w:rsid w:val="00A453B6"/>
    <w:rsid w:val="00A454A0"/>
    <w:rsid w:val="00A4559C"/>
    <w:rsid w:val="00A4576C"/>
    <w:rsid w:val="00A45866"/>
    <w:rsid w:val="00A45963"/>
    <w:rsid w:val="00A45BD9"/>
    <w:rsid w:val="00A4611C"/>
    <w:rsid w:val="00A461EB"/>
    <w:rsid w:val="00A4768F"/>
    <w:rsid w:val="00A477A0"/>
    <w:rsid w:val="00A47DB6"/>
    <w:rsid w:val="00A47E62"/>
    <w:rsid w:val="00A47FC4"/>
    <w:rsid w:val="00A50121"/>
    <w:rsid w:val="00A504F6"/>
    <w:rsid w:val="00A506E7"/>
    <w:rsid w:val="00A50A95"/>
    <w:rsid w:val="00A510B6"/>
    <w:rsid w:val="00A51326"/>
    <w:rsid w:val="00A5178C"/>
    <w:rsid w:val="00A51924"/>
    <w:rsid w:val="00A51BFD"/>
    <w:rsid w:val="00A5206C"/>
    <w:rsid w:val="00A520EC"/>
    <w:rsid w:val="00A521E8"/>
    <w:rsid w:val="00A52B28"/>
    <w:rsid w:val="00A52B80"/>
    <w:rsid w:val="00A5323A"/>
    <w:rsid w:val="00A533F7"/>
    <w:rsid w:val="00A537C7"/>
    <w:rsid w:val="00A53AFC"/>
    <w:rsid w:val="00A53B00"/>
    <w:rsid w:val="00A53DC2"/>
    <w:rsid w:val="00A541DE"/>
    <w:rsid w:val="00A5451A"/>
    <w:rsid w:val="00A546DF"/>
    <w:rsid w:val="00A54BB1"/>
    <w:rsid w:val="00A552AC"/>
    <w:rsid w:val="00A558E3"/>
    <w:rsid w:val="00A55B69"/>
    <w:rsid w:val="00A55E08"/>
    <w:rsid w:val="00A55E94"/>
    <w:rsid w:val="00A56184"/>
    <w:rsid w:val="00A56446"/>
    <w:rsid w:val="00A566A8"/>
    <w:rsid w:val="00A56D25"/>
    <w:rsid w:val="00A57325"/>
    <w:rsid w:val="00A573E3"/>
    <w:rsid w:val="00A57899"/>
    <w:rsid w:val="00A57B65"/>
    <w:rsid w:val="00A57CE6"/>
    <w:rsid w:val="00A57E8B"/>
    <w:rsid w:val="00A57EB8"/>
    <w:rsid w:val="00A57F08"/>
    <w:rsid w:val="00A57FEF"/>
    <w:rsid w:val="00A60131"/>
    <w:rsid w:val="00A6077B"/>
    <w:rsid w:val="00A60F7E"/>
    <w:rsid w:val="00A60FB0"/>
    <w:rsid w:val="00A610F2"/>
    <w:rsid w:val="00A61552"/>
    <w:rsid w:val="00A61580"/>
    <w:rsid w:val="00A6164D"/>
    <w:rsid w:val="00A61AEA"/>
    <w:rsid w:val="00A61B31"/>
    <w:rsid w:val="00A62003"/>
    <w:rsid w:val="00A628EF"/>
    <w:rsid w:val="00A62E13"/>
    <w:rsid w:val="00A62E74"/>
    <w:rsid w:val="00A62FC3"/>
    <w:rsid w:val="00A638C8"/>
    <w:rsid w:val="00A63A46"/>
    <w:rsid w:val="00A63CE7"/>
    <w:rsid w:val="00A63FB8"/>
    <w:rsid w:val="00A642BF"/>
    <w:rsid w:val="00A64317"/>
    <w:rsid w:val="00A64394"/>
    <w:rsid w:val="00A64585"/>
    <w:rsid w:val="00A64921"/>
    <w:rsid w:val="00A64960"/>
    <w:rsid w:val="00A64A84"/>
    <w:rsid w:val="00A64C5B"/>
    <w:rsid w:val="00A64CBA"/>
    <w:rsid w:val="00A64E52"/>
    <w:rsid w:val="00A64F8B"/>
    <w:rsid w:val="00A658E5"/>
    <w:rsid w:val="00A65910"/>
    <w:rsid w:val="00A65FC9"/>
    <w:rsid w:val="00A66E2B"/>
    <w:rsid w:val="00A66F55"/>
    <w:rsid w:val="00A670A6"/>
    <w:rsid w:val="00A67664"/>
    <w:rsid w:val="00A67EAA"/>
    <w:rsid w:val="00A67EBD"/>
    <w:rsid w:val="00A67F97"/>
    <w:rsid w:val="00A701F8"/>
    <w:rsid w:val="00A70358"/>
    <w:rsid w:val="00A703EB"/>
    <w:rsid w:val="00A708A3"/>
    <w:rsid w:val="00A708C0"/>
    <w:rsid w:val="00A70B4C"/>
    <w:rsid w:val="00A70BF4"/>
    <w:rsid w:val="00A70E14"/>
    <w:rsid w:val="00A71208"/>
    <w:rsid w:val="00A71A9C"/>
    <w:rsid w:val="00A721A3"/>
    <w:rsid w:val="00A7242F"/>
    <w:rsid w:val="00A724A2"/>
    <w:rsid w:val="00A7252E"/>
    <w:rsid w:val="00A727DB"/>
    <w:rsid w:val="00A7286F"/>
    <w:rsid w:val="00A72A66"/>
    <w:rsid w:val="00A72D1D"/>
    <w:rsid w:val="00A72E1A"/>
    <w:rsid w:val="00A7365C"/>
    <w:rsid w:val="00A73720"/>
    <w:rsid w:val="00A7382E"/>
    <w:rsid w:val="00A73878"/>
    <w:rsid w:val="00A73EC9"/>
    <w:rsid w:val="00A73ED5"/>
    <w:rsid w:val="00A743AB"/>
    <w:rsid w:val="00A7494B"/>
    <w:rsid w:val="00A74C92"/>
    <w:rsid w:val="00A74CC9"/>
    <w:rsid w:val="00A74CFF"/>
    <w:rsid w:val="00A7529E"/>
    <w:rsid w:val="00A7550D"/>
    <w:rsid w:val="00A7572B"/>
    <w:rsid w:val="00A75A17"/>
    <w:rsid w:val="00A76AD9"/>
    <w:rsid w:val="00A77237"/>
    <w:rsid w:val="00A77504"/>
    <w:rsid w:val="00A77FF7"/>
    <w:rsid w:val="00A807D0"/>
    <w:rsid w:val="00A807F8"/>
    <w:rsid w:val="00A80AED"/>
    <w:rsid w:val="00A816E3"/>
    <w:rsid w:val="00A81835"/>
    <w:rsid w:val="00A818C2"/>
    <w:rsid w:val="00A81CB8"/>
    <w:rsid w:val="00A81F5D"/>
    <w:rsid w:val="00A81FD0"/>
    <w:rsid w:val="00A823EC"/>
    <w:rsid w:val="00A826FF"/>
    <w:rsid w:val="00A82BD6"/>
    <w:rsid w:val="00A82BF5"/>
    <w:rsid w:val="00A82CCF"/>
    <w:rsid w:val="00A83005"/>
    <w:rsid w:val="00A83168"/>
    <w:rsid w:val="00A83333"/>
    <w:rsid w:val="00A836A9"/>
    <w:rsid w:val="00A83C7B"/>
    <w:rsid w:val="00A83CCC"/>
    <w:rsid w:val="00A83F33"/>
    <w:rsid w:val="00A83F4C"/>
    <w:rsid w:val="00A83FD3"/>
    <w:rsid w:val="00A83FDD"/>
    <w:rsid w:val="00A84111"/>
    <w:rsid w:val="00A8439D"/>
    <w:rsid w:val="00A84614"/>
    <w:rsid w:val="00A8491D"/>
    <w:rsid w:val="00A84927"/>
    <w:rsid w:val="00A84A62"/>
    <w:rsid w:val="00A84BA8"/>
    <w:rsid w:val="00A851F4"/>
    <w:rsid w:val="00A8577A"/>
    <w:rsid w:val="00A85B37"/>
    <w:rsid w:val="00A85BB3"/>
    <w:rsid w:val="00A85E12"/>
    <w:rsid w:val="00A8611B"/>
    <w:rsid w:val="00A8624E"/>
    <w:rsid w:val="00A8652D"/>
    <w:rsid w:val="00A8653F"/>
    <w:rsid w:val="00A865DC"/>
    <w:rsid w:val="00A866B8"/>
    <w:rsid w:val="00A86908"/>
    <w:rsid w:val="00A86E3A"/>
    <w:rsid w:val="00A8740C"/>
    <w:rsid w:val="00A877C4"/>
    <w:rsid w:val="00A87E68"/>
    <w:rsid w:val="00A9001D"/>
    <w:rsid w:val="00A90082"/>
    <w:rsid w:val="00A902FE"/>
    <w:rsid w:val="00A9054A"/>
    <w:rsid w:val="00A905EE"/>
    <w:rsid w:val="00A90C4F"/>
    <w:rsid w:val="00A90CC7"/>
    <w:rsid w:val="00A9138A"/>
    <w:rsid w:val="00A9157B"/>
    <w:rsid w:val="00A91931"/>
    <w:rsid w:val="00A9207F"/>
    <w:rsid w:val="00A920AE"/>
    <w:rsid w:val="00A92490"/>
    <w:rsid w:val="00A92CE1"/>
    <w:rsid w:val="00A92FD6"/>
    <w:rsid w:val="00A93323"/>
    <w:rsid w:val="00A939B6"/>
    <w:rsid w:val="00A93A88"/>
    <w:rsid w:val="00A9418A"/>
    <w:rsid w:val="00A94329"/>
    <w:rsid w:val="00A94922"/>
    <w:rsid w:val="00A951AD"/>
    <w:rsid w:val="00A95202"/>
    <w:rsid w:val="00A95307"/>
    <w:rsid w:val="00A9580D"/>
    <w:rsid w:val="00A958DA"/>
    <w:rsid w:val="00A95AF4"/>
    <w:rsid w:val="00A95B0C"/>
    <w:rsid w:val="00A95BD4"/>
    <w:rsid w:val="00A95C2E"/>
    <w:rsid w:val="00A95E22"/>
    <w:rsid w:val="00A96212"/>
    <w:rsid w:val="00A962B5"/>
    <w:rsid w:val="00A96557"/>
    <w:rsid w:val="00A96CB0"/>
    <w:rsid w:val="00A96D80"/>
    <w:rsid w:val="00A96DE5"/>
    <w:rsid w:val="00A97758"/>
    <w:rsid w:val="00A9797F"/>
    <w:rsid w:val="00A97D08"/>
    <w:rsid w:val="00AA03C2"/>
    <w:rsid w:val="00AA0BF5"/>
    <w:rsid w:val="00AA1172"/>
    <w:rsid w:val="00AA176E"/>
    <w:rsid w:val="00AA1935"/>
    <w:rsid w:val="00AA19BB"/>
    <w:rsid w:val="00AA1A17"/>
    <w:rsid w:val="00AA1DAB"/>
    <w:rsid w:val="00AA1DF1"/>
    <w:rsid w:val="00AA1DFA"/>
    <w:rsid w:val="00AA218D"/>
    <w:rsid w:val="00AA21D5"/>
    <w:rsid w:val="00AA23EB"/>
    <w:rsid w:val="00AA2F96"/>
    <w:rsid w:val="00AA3234"/>
    <w:rsid w:val="00AA34C9"/>
    <w:rsid w:val="00AA3EF6"/>
    <w:rsid w:val="00AA3F33"/>
    <w:rsid w:val="00AA40DF"/>
    <w:rsid w:val="00AA466D"/>
    <w:rsid w:val="00AA46AC"/>
    <w:rsid w:val="00AA4795"/>
    <w:rsid w:val="00AA4920"/>
    <w:rsid w:val="00AA5294"/>
    <w:rsid w:val="00AA5413"/>
    <w:rsid w:val="00AA547F"/>
    <w:rsid w:val="00AA5497"/>
    <w:rsid w:val="00AA57B0"/>
    <w:rsid w:val="00AA5BA6"/>
    <w:rsid w:val="00AA5C36"/>
    <w:rsid w:val="00AA5F0B"/>
    <w:rsid w:val="00AA620B"/>
    <w:rsid w:val="00AA69A9"/>
    <w:rsid w:val="00AA6E2E"/>
    <w:rsid w:val="00AA6EB8"/>
    <w:rsid w:val="00AA74AA"/>
    <w:rsid w:val="00AA74F5"/>
    <w:rsid w:val="00AA759D"/>
    <w:rsid w:val="00AA7852"/>
    <w:rsid w:val="00AA7F09"/>
    <w:rsid w:val="00AB023E"/>
    <w:rsid w:val="00AB0376"/>
    <w:rsid w:val="00AB0B19"/>
    <w:rsid w:val="00AB0EB0"/>
    <w:rsid w:val="00AB1006"/>
    <w:rsid w:val="00AB12AF"/>
    <w:rsid w:val="00AB14A2"/>
    <w:rsid w:val="00AB163E"/>
    <w:rsid w:val="00AB17F7"/>
    <w:rsid w:val="00AB1CF2"/>
    <w:rsid w:val="00AB20C1"/>
    <w:rsid w:val="00AB231C"/>
    <w:rsid w:val="00AB27EE"/>
    <w:rsid w:val="00AB325F"/>
    <w:rsid w:val="00AB339C"/>
    <w:rsid w:val="00AB346C"/>
    <w:rsid w:val="00AB3673"/>
    <w:rsid w:val="00AB3724"/>
    <w:rsid w:val="00AB3F2B"/>
    <w:rsid w:val="00AB45D1"/>
    <w:rsid w:val="00AB490F"/>
    <w:rsid w:val="00AB4C7A"/>
    <w:rsid w:val="00AB4CAD"/>
    <w:rsid w:val="00AB4EE0"/>
    <w:rsid w:val="00AB55ED"/>
    <w:rsid w:val="00AB6298"/>
    <w:rsid w:val="00AB6437"/>
    <w:rsid w:val="00AB6652"/>
    <w:rsid w:val="00AB6F1C"/>
    <w:rsid w:val="00AB706F"/>
    <w:rsid w:val="00AB710E"/>
    <w:rsid w:val="00AB7ABC"/>
    <w:rsid w:val="00AB7B2B"/>
    <w:rsid w:val="00AB7DDB"/>
    <w:rsid w:val="00AC0104"/>
    <w:rsid w:val="00AC0344"/>
    <w:rsid w:val="00AC047A"/>
    <w:rsid w:val="00AC0874"/>
    <w:rsid w:val="00AC0F12"/>
    <w:rsid w:val="00AC1180"/>
    <w:rsid w:val="00AC1352"/>
    <w:rsid w:val="00AC19BE"/>
    <w:rsid w:val="00AC1BED"/>
    <w:rsid w:val="00AC2760"/>
    <w:rsid w:val="00AC2D47"/>
    <w:rsid w:val="00AC2EA6"/>
    <w:rsid w:val="00AC2EF7"/>
    <w:rsid w:val="00AC2F5B"/>
    <w:rsid w:val="00AC2FD1"/>
    <w:rsid w:val="00AC388E"/>
    <w:rsid w:val="00AC3D3F"/>
    <w:rsid w:val="00AC4280"/>
    <w:rsid w:val="00AC472C"/>
    <w:rsid w:val="00AC4830"/>
    <w:rsid w:val="00AC491C"/>
    <w:rsid w:val="00AC49BD"/>
    <w:rsid w:val="00AC4AB8"/>
    <w:rsid w:val="00AC4AEB"/>
    <w:rsid w:val="00AC4FAE"/>
    <w:rsid w:val="00AC5276"/>
    <w:rsid w:val="00AC5A46"/>
    <w:rsid w:val="00AC5CF7"/>
    <w:rsid w:val="00AC5D57"/>
    <w:rsid w:val="00AC5DE9"/>
    <w:rsid w:val="00AC5E15"/>
    <w:rsid w:val="00AC66B9"/>
    <w:rsid w:val="00AC6746"/>
    <w:rsid w:val="00AC6DDA"/>
    <w:rsid w:val="00AC720C"/>
    <w:rsid w:val="00AC751F"/>
    <w:rsid w:val="00AC7AC2"/>
    <w:rsid w:val="00AC7F88"/>
    <w:rsid w:val="00AD027F"/>
    <w:rsid w:val="00AD06DD"/>
    <w:rsid w:val="00AD06FC"/>
    <w:rsid w:val="00AD0701"/>
    <w:rsid w:val="00AD08E2"/>
    <w:rsid w:val="00AD101A"/>
    <w:rsid w:val="00AD13D1"/>
    <w:rsid w:val="00AD1838"/>
    <w:rsid w:val="00AD1914"/>
    <w:rsid w:val="00AD1F3A"/>
    <w:rsid w:val="00AD2AB0"/>
    <w:rsid w:val="00AD2ABB"/>
    <w:rsid w:val="00AD2C63"/>
    <w:rsid w:val="00AD2F9D"/>
    <w:rsid w:val="00AD37CF"/>
    <w:rsid w:val="00AD408C"/>
    <w:rsid w:val="00AD4379"/>
    <w:rsid w:val="00AD48A4"/>
    <w:rsid w:val="00AD4903"/>
    <w:rsid w:val="00AD56DA"/>
    <w:rsid w:val="00AD58F7"/>
    <w:rsid w:val="00AD59C7"/>
    <w:rsid w:val="00AD6873"/>
    <w:rsid w:val="00AD6E23"/>
    <w:rsid w:val="00AD7097"/>
    <w:rsid w:val="00AD711E"/>
    <w:rsid w:val="00AD7132"/>
    <w:rsid w:val="00AD745C"/>
    <w:rsid w:val="00AE0CCC"/>
    <w:rsid w:val="00AE0F15"/>
    <w:rsid w:val="00AE22DD"/>
    <w:rsid w:val="00AE2591"/>
    <w:rsid w:val="00AE2C67"/>
    <w:rsid w:val="00AE3434"/>
    <w:rsid w:val="00AE37F3"/>
    <w:rsid w:val="00AE3C19"/>
    <w:rsid w:val="00AE429E"/>
    <w:rsid w:val="00AE4676"/>
    <w:rsid w:val="00AE4B14"/>
    <w:rsid w:val="00AE4C45"/>
    <w:rsid w:val="00AE50DD"/>
    <w:rsid w:val="00AE5128"/>
    <w:rsid w:val="00AE5733"/>
    <w:rsid w:val="00AE5DA4"/>
    <w:rsid w:val="00AE61A7"/>
    <w:rsid w:val="00AE689C"/>
    <w:rsid w:val="00AE6AD3"/>
    <w:rsid w:val="00AE6B03"/>
    <w:rsid w:val="00AE7011"/>
    <w:rsid w:val="00AE737F"/>
    <w:rsid w:val="00AE7618"/>
    <w:rsid w:val="00AE7844"/>
    <w:rsid w:val="00AE7949"/>
    <w:rsid w:val="00AE7C78"/>
    <w:rsid w:val="00AE7D04"/>
    <w:rsid w:val="00AF0AE8"/>
    <w:rsid w:val="00AF0C6F"/>
    <w:rsid w:val="00AF11A2"/>
    <w:rsid w:val="00AF14B6"/>
    <w:rsid w:val="00AF14DA"/>
    <w:rsid w:val="00AF151B"/>
    <w:rsid w:val="00AF15F6"/>
    <w:rsid w:val="00AF16B8"/>
    <w:rsid w:val="00AF1A32"/>
    <w:rsid w:val="00AF2503"/>
    <w:rsid w:val="00AF2766"/>
    <w:rsid w:val="00AF286E"/>
    <w:rsid w:val="00AF28C8"/>
    <w:rsid w:val="00AF2A23"/>
    <w:rsid w:val="00AF2A63"/>
    <w:rsid w:val="00AF351B"/>
    <w:rsid w:val="00AF35D3"/>
    <w:rsid w:val="00AF35D4"/>
    <w:rsid w:val="00AF3665"/>
    <w:rsid w:val="00AF37D9"/>
    <w:rsid w:val="00AF3971"/>
    <w:rsid w:val="00AF39BD"/>
    <w:rsid w:val="00AF3E7A"/>
    <w:rsid w:val="00AF3E9E"/>
    <w:rsid w:val="00AF4008"/>
    <w:rsid w:val="00AF415E"/>
    <w:rsid w:val="00AF423F"/>
    <w:rsid w:val="00AF43F4"/>
    <w:rsid w:val="00AF481C"/>
    <w:rsid w:val="00AF4F0C"/>
    <w:rsid w:val="00AF51C0"/>
    <w:rsid w:val="00AF5403"/>
    <w:rsid w:val="00AF5ADA"/>
    <w:rsid w:val="00AF5D69"/>
    <w:rsid w:val="00AF5EE2"/>
    <w:rsid w:val="00AF64CE"/>
    <w:rsid w:val="00AF6594"/>
    <w:rsid w:val="00AF6974"/>
    <w:rsid w:val="00AF6AFF"/>
    <w:rsid w:val="00AF6B80"/>
    <w:rsid w:val="00AF6D4D"/>
    <w:rsid w:val="00AF71FE"/>
    <w:rsid w:val="00AF72BC"/>
    <w:rsid w:val="00AF72CF"/>
    <w:rsid w:val="00AF7550"/>
    <w:rsid w:val="00AF76CD"/>
    <w:rsid w:val="00AF7764"/>
    <w:rsid w:val="00AF79FB"/>
    <w:rsid w:val="00AF7ACB"/>
    <w:rsid w:val="00B00303"/>
    <w:rsid w:val="00B003FF"/>
    <w:rsid w:val="00B00E2C"/>
    <w:rsid w:val="00B00FB1"/>
    <w:rsid w:val="00B01322"/>
    <w:rsid w:val="00B0139D"/>
    <w:rsid w:val="00B013F7"/>
    <w:rsid w:val="00B01457"/>
    <w:rsid w:val="00B01637"/>
    <w:rsid w:val="00B017BC"/>
    <w:rsid w:val="00B01BDF"/>
    <w:rsid w:val="00B01F2E"/>
    <w:rsid w:val="00B02196"/>
    <w:rsid w:val="00B02254"/>
    <w:rsid w:val="00B022A0"/>
    <w:rsid w:val="00B0242B"/>
    <w:rsid w:val="00B0248C"/>
    <w:rsid w:val="00B02505"/>
    <w:rsid w:val="00B027C2"/>
    <w:rsid w:val="00B02A09"/>
    <w:rsid w:val="00B02ACA"/>
    <w:rsid w:val="00B02B66"/>
    <w:rsid w:val="00B02BB1"/>
    <w:rsid w:val="00B02D4F"/>
    <w:rsid w:val="00B02F8D"/>
    <w:rsid w:val="00B036A6"/>
    <w:rsid w:val="00B03D4A"/>
    <w:rsid w:val="00B04212"/>
    <w:rsid w:val="00B04670"/>
    <w:rsid w:val="00B047E4"/>
    <w:rsid w:val="00B04A82"/>
    <w:rsid w:val="00B04D77"/>
    <w:rsid w:val="00B04F72"/>
    <w:rsid w:val="00B04FB3"/>
    <w:rsid w:val="00B053E4"/>
    <w:rsid w:val="00B05A16"/>
    <w:rsid w:val="00B05ACD"/>
    <w:rsid w:val="00B05AF3"/>
    <w:rsid w:val="00B05B8D"/>
    <w:rsid w:val="00B05BBC"/>
    <w:rsid w:val="00B063F5"/>
    <w:rsid w:val="00B0748E"/>
    <w:rsid w:val="00B0764D"/>
    <w:rsid w:val="00B0771D"/>
    <w:rsid w:val="00B07DD8"/>
    <w:rsid w:val="00B1021E"/>
    <w:rsid w:val="00B1027B"/>
    <w:rsid w:val="00B10369"/>
    <w:rsid w:val="00B10821"/>
    <w:rsid w:val="00B10C6C"/>
    <w:rsid w:val="00B10F26"/>
    <w:rsid w:val="00B11483"/>
    <w:rsid w:val="00B1163A"/>
    <w:rsid w:val="00B11686"/>
    <w:rsid w:val="00B11870"/>
    <w:rsid w:val="00B11D4F"/>
    <w:rsid w:val="00B11FA3"/>
    <w:rsid w:val="00B12725"/>
    <w:rsid w:val="00B12796"/>
    <w:rsid w:val="00B12A54"/>
    <w:rsid w:val="00B12BBF"/>
    <w:rsid w:val="00B133B7"/>
    <w:rsid w:val="00B1343E"/>
    <w:rsid w:val="00B1384B"/>
    <w:rsid w:val="00B13861"/>
    <w:rsid w:val="00B13A73"/>
    <w:rsid w:val="00B13A9D"/>
    <w:rsid w:val="00B13FEB"/>
    <w:rsid w:val="00B14086"/>
    <w:rsid w:val="00B14835"/>
    <w:rsid w:val="00B14E5D"/>
    <w:rsid w:val="00B152E9"/>
    <w:rsid w:val="00B15BA2"/>
    <w:rsid w:val="00B15D0F"/>
    <w:rsid w:val="00B15DAE"/>
    <w:rsid w:val="00B15EF7"/>
    <w:rsid w:val="00B16455"/>
    <w:rsid w:val="00B1694C"/>
    <w:rsid w:val="00B169A2"/>
    <w:rsid w:val="00B16B88"/>
    <w:rsid w:val="00B16E5C"/>
    <w:rsid w:val="00B16F78"/>
    <w:rsid w:val="00B16F84"/>
    <w:rsid w:val="00B173AF"/>
    <w:rsid w:val="00B1743E"/>
    <w:rsid w:val="00B17484"/>
    <w:rsid w:val="00B177D4"/>
    <w:rsid w:val="00B1781A"/>
    <w:rsid w:val="00B17875"/>
    <w:rsid w:val="00B17997"/>
    <w:rsid w:val="00B17B2E"/>
    <w:rsid w:val="00B17D0F"/>
    <w:rsid w:val="00B202D7"/>
    <w:rsid w:val="00B210EE"/>
    <w:rsid w:val="00B21398"/>
    <w:rsid w:val="00B21E06"/>
    <w:rsid w:val="00B224DD"/>
    <w:rsid w:val="00B224EF"/>
    <w:rsid w:val="00B22606"/>
    <w:rsid w:val="00B22678"/>
    <w:rsid w:val="00B22808"/>
    <w:rsid w:val="00B2281F"/>
    <w:rsid w:val="00B229D8"/>
    <w:rsid w:val="00B22A51"/>
    <w:rsid w:val="00B22B86"/>
    <w:rsid w:val="00B22C6A"/>
    <w:rsid w:val="00B22D5D"/>
    <w:rsid w:val="00B23082"/>
    <w:rsid w:val="00B235D6"/>
    <w:rsid w:val="00B23896"/>
    <w:rsid w:val="00B23958"/>
    <w:rsid w:val="00B23B07"/>
    <w:rsid w:val="00B240A0"/>
    <w:rsid w:val="00B242D3"/>
    <w:rsid w:val="00B24931"/>
    <w:rsid w:val="00B252AA"/>
    <w:rsid w:val="00B25300"/>
    <w:rsid w:val="00B25838"/>
    <w:rsid w:val="00B25B39"/>
    <w:rsid w:val="00B25BDB"/>
    <w:rsid w:val="00B2611D"/>
    <w:rsid w:val="00B26186"/>
    <w:rsid w:val="00B26256"/>
    <w:rsid w:val="00B26464"/>
    <w:rsid w:val="00B2667B"/>
    <w:rsid w:val="00B26689"/>
    <w:rsid w:val="00B267DB"/>
    <w:rsid w:val="00B26AE9"/>
    <w:rsid w:val="00B26AF8"/>
    <w:rsid w:val="00B26B45"/>
    <w:rsid w:val="00B26F66"/>
    <w:rsid w:val="00B26F8E"/>
    <w:rsid w:val="00B27959"/>
    <w:rsid w:val="00B27ADE"/>
    <w:rsid w:val="00B27B55"/>
    <w:rsid w:val="00B27CC3"/>
    <w:rsid w:val="00B30034"/>
    <w:rsid w:val="00B300BC"/>
    <w:rsid w:val="00B300C5"/>
    <w:rsid w:val="00B30483"/>
    <w:rsid w:val="00B3097C"/>
    <w:rsid w:val="00B30DCB"/>
    <w:rsid w:val="00B30E7E"/>
    <w:rsid w:val="00B311F2"/>
    <w:rsid w:val="00B31253"/>
    <w:rsid w:val="00B31D39"/>
    <w:rsid w:val="00B3224D"/>
    <w:rsid w:val="00B32503"/>
    <w:rsid w:val="00B32653"/>
    <w:rsid w:val="00B32738"/>
    <w:rsid w:val="00B32971"/>
    <w:rsid w:val="00B329D7"/>
    <w:rsid w:val="00B32D40"/>
    <w:rsid w:val="00B32F49"/>
    <w:rsid w:val="00B331CF"/>
    <w:rsid w:val="00B3337A"/>
    <w:rsid w:val="00B334D4"/>
    <w:rsid w:val="00B3353F"/>
    <w:rsid w:val="00B33C9B"/>
    <w:rsid w:val="00B34237"/>
    <w:rsid w:val="00B344FD"/>
    <w:rsid w:val="00B34843"/>
    <w:rsid w:val="00B34AFF"/>
    <w:rsid w:val="00B34CAA"/>
    <w:rsid w:val="00B34DE8"/>
    <w:rsid w:val="00B352E5"/>
    <w:rsid w:val="00B354C5"/>
    <w:rsid w:val="00B35D75"/>
    <w:rsid w:val="00B3623B"/>
    <w:rsid w:val="00B362A1"/>
    <w:rsid w:val="00B3632C"/>
    <w:rsid w:val="00B365D9"/>
    <w:rsid w:val="00B366D0"/>
    <w:rsid w:val="00B368A7"/>
    <w:rsid w:val="00B36994"/>
    <w:rsid w:val="00B36BD0"/>
    <w:rsid w:val="00B36C7B"/>
    <w:rsid w:val="00B36E93"/>
    <w:rsid w:val="00B36EFD"/>
    <w:rsid w:val="00B371F5"/>
    <w:rsid w:val="00B37249"/>
    <w:rsid w:val="00B374AC"/>
    <w:rsid w:val="00B37C98"/>
    <w:rsid w:val="00B4021D"/>
    <w:rsid w:val="00B4026A"/>
    <w:rsid w:val="00B406DF"/>
    <w:rsid w:val="00B407A0"/>
    <w:rsid w:val="00B4111E"/>
    <w:rsid w:val="00B41296"/>
    <w:rsid w:val="00B412DE"/>
    <w:rsid w:val="00B4174C"/>
    <w:rsid w:val="00B41B1B"/>
    <w:rsid w:val="00B41D11"/>
    <w:rsid w:val="00B4265A"/>
    <w:rsid w:val="00B4272C"/>
    <w:rsid w:val="00B42BE4"/>
    <w:rsid w:val="00B43710"/>
    <w:rsid w:val="00B4371A"/>
    <w:rsid w:val="00B438BD"/>
    <w:rsid w:val="00B44208"/>
    <w:rsid w:val="00B444A7"/>
    <w:rsid w:val="00B44B95"/>
    <w:rsid w:val="00B44C0E"/>
    <w:rsid w:val="00B44CAF"/>
    <w:rsid w:val="00B450BA"/>
    <w:rsid w:val="00B45B63"/>
    <w:rsid w:val="00B45C48"/>
    <w:rsid w:val="00B46276"/>
    <w:rsid w:val="00B467EB"/>
    <w:rsid w:val="00B46985"/>
    <w:rsid w:val="00B46F41"/>
    <w:rsid w:val="00B46F8B"/>
    <w:rsid w:val="00B471DB"/>
    <w:rsid w:val="00B47240"/>
    <w:rsid w:val="00B47413"/>
    <w:rsid w:val="00B47449"/>
    <w:rsid w:val="00B47C75"/>
    <w:rsid w:val="00B47DDE"/>
    <w:rsid w:val="00B500A9"/>
    <w:rsid w:val="00B50489"/>
    <w:rsid w:val="00B50D9C"/>
    <w:rsid w:val="00B51541"/>
    <w:rsid w:val="00B51B74"/>
    <w:rsid w:val="00B51E17"/>
    <w:rsid w:val="00B52028"/>
    <w:rsid w:val="00B522EF"/>
    <w:rsid w:val="00B52380"/>
    <w:rsid w:val="00B5257E"/>
    <w:rsid w:val="00B52F22"/>
    <w:rsid w:val="00B52F52"/>
    <w:rsid w:val="00B532A3"/>
    <w:rsid w:val="00B53AB8"/>
    <w:rsid w:val="00B53B4A"/>
    <w:rsid w:val="00B53C25"/>
    <w:rsid w:val="00B54011"/>
    <w:rsid w:val="00B54040"/>
    <w:rsid w:val="00B54C48"/>
    <w:rsid w:val="00B54F2A"/>
    <w:rsid w:val="00B55361"/>
    <w:rsid w:val="00B55920"/>
    <w:rsid w:val="00B55C82"/>
    <w:rsid w:val="00B55ED0"/>
    <w:rsid w:val="00B55EFD"/>
    <w:rsid w:val="00B5624E"/>
    <w:rsid w:val="00B56A01"/>
    <w:rsid w:val="00B56BF1"/>
    <w:rsid w:val="00B570E6"/>
    <w:rsid w:val="00B576E8"/>
    <w:rsid w:val="00B57ADC"/>
    <w:rsid w:val="00B57B0E"/>
    <w:rsid w:val="00B57C27"/>
    <w:rsid w:val="00B600B6"/>
    <w:rsid w:val="00B60BCC"/>
    <w:rsid w:val="00B611B6"/>
    <w:rsid w:val="00B61C04"/>
    <w:rsid w:val="00B62108"/>
    <w:rsid w:val="00B62222"/>
    <w:rsid w:val="00B622DF"/>
    <w:rsid w:val="00B623E0"/>
    <w:rsid w:val="00B626D3"/>
    <w:rsid w:val="00B62789"/>
    <w:rsid w:val="00B627D6"/>
    <w:rsid w:val="00B62808"/>
    <w:rsid w:val="00B62861"/>
    <w:rsid w:val="00B62AB8"/>
    <w:rsid w:val="00B62C9D"/>
    <w:rsid w:val="00B6303B"/>
    <w:rsid w:val="00B63283"/>
    <w:rsid w:val="00B6365C"/>
    <w:rsid w:val="00B63722"/>
    <w:rsid w:val="00B63B6E"/>
    <w:rsid w:val="00B63DCA"/>
    <w:rsid w:val="00B64193"/>
    <w:rsid w:val="00B64275"/>
    <w:rsid w:val="00B64C59"/>
    <w:rsid w:val="00B64F06"/>
    <w:rsid w:val="00B65927"/>
    <w:rsid w:val="00B65D0B"/>
    <w:rsid w:val="00B663A4"/>
    <w:rsid w:val="00B66820"/>
    <w:rsid w:val="00B66B2E"/>
    <w:rsid w:val="00B66DC6"/>
    <w:rsid w:val="00B66E3C"/>
    <w:rsid w:val="00B67249"/>
    <w:rsid w:val="00B67604"/>
    <w:rsid w:val="00B67DED"/>
    <w:rsid w:val="00B7023C"/>
    <w:rsid w:val="00B70369"/>
    <w:rsid w:val="00B70761"/>
    <w:rsid w:val="00B7080D"/>
    <w:rsid w:val="00B70909"/>
    <w:rsid w:val="00B70FC3"/>
    <w:rsid w:val="00B71F98"/>
    <w:rsid w:val="00B7202F"/>
    <w:rsid w:val="00B727B2"/>
    <w:rsid w:val="00B72DF1"/>
    <w:rsid w:val="00B72E06"/>
    <w:rsid w:val="00B73165"/>
    <w:rsid w:val="00B73291"/>
    <w:rsid w:val="00B73ADE"/>
    <w:rsid w:val="00B73FA5"/>
    <w:rsid w:val="00B7411B"/>
    <w:rsid w:val="00B7418B"/>
    <w:rsid w:val="00B74220"/>
    <w:rsid w:val="00B74E10"/>
    <w:rsid w:val="00B751CC"/>
    <w:rsid w:val="00B7521C"/>
    <w:rsid w:val="00B75221"/>
    <w:rsid w:val="00B752C8"/>
    <w:rsid w:val="00B7583E"/>
    <w:rsid w:val="00B75916"/>
    <w:rsid w:val="00B75A40"/>
    <w:rsid w:val="00B76000"/>
    <w:rsid w:val="00B76513"/>
    <w:rsid w:val="00B76557"/>
    <w:rsid w:val="00B767F7"/>
    <w:rsid w:val="00B769AA"/>
    <w:rsid w:val="00B76B69"/>
    <w:rsid w:val="00B77B2D"/>
    <w:rsid w:val="00B8026A"/>
    <w:rsid w:val="00B8053A"/>
    <w:rsid w:val="00B806D1"/>
    <w:rsid w:val="00B80BFF"/>
    <w:rsid w:val="00B80C18"/>
    <w:rsid w:val="00B80D46"/>
    <w:rsid w:val="00B813D3"/>
    <w:rsid w:val="00B81578"/>
    <w:rsid w:val="00B81598"/>
    <w:rsid w:val="00B817C6"/>
    <w:rsid w:val="00B81A83"/>
    <w:rsid w:val="00B821E5"/>
    <w:rsid w:val="00B823A7"/>
    <w:rsid w:val="00B825F2"/>
    <w:rsid w:val="00B82755"/>
    <w:rsid w:val="00B82780"/>
    <w:rsid w:val="00B827AD"/>
    <w:rsid w:val="00B82A77"/>
    <w:rsid w:val="00B82B07"/>
    <w:rsid w:val="00B83A41"/>
    <w:rsid w:val="00B83AA0"/>
    <w:rsid w:val="00B83AE9"/>
    <w:rsid w:val="00B83C3E"/>
    <w:rsid w:val="00B8419E"/>
    <w:rsid w:val="00B847B1"/>
    <w:rsid w:val="00B84B2D"/>
    <w:rsid w:val="00B84C81"/>
    <w:rsid w:val="00B84D2E"/>
    <w:rsid w:val="00B850DF"/>
    <w:rsid w:val="00B85125"/>
    <w:rsid w:val="00B85ABA"/>
    <w:rsid w:val="00B85D68"/>
    <w:rsid w:val="00B85E98"/>
    <w:rsid w:val="00B85FAF"/>
    <w:rsid w:val="00B864F0"/>
    <w:rsid w:val="00B867E7"/>
    <w:rsid w:val="00B86B44"/>
    <w:rsid w:val="00B870A7"/>
    <w:rsid w:val="00B876E5"/>
    <w:rsid w:val="00B87B59"/>
    <w:rsid w:val="00B87DBA"/>
    <w:rsid w:val="00B87DF4"/>
    <w:rsid w:val="00B90139"/>
    <w:rsid w:val="00B9047F"/>
    <w:rsid w:val="00B9080B"/>
    <w:rsid w:val="00B90894"/>
    <w:rsid w:val="00B916A5"/>
    <w:rsid w:val="00B91BD4"/>
    <w:rsid w:val="00B91E85"/>
    <w:rsid w:val="00B92225"/>
    <w:rsid w:val="00B93208"/>
    <w:rsid w:val="00B934D3"/>
    <w:rsid w:val="00B935B2"/>
    <w:rsid w:val="00B93BD5"/>
    <w:rsid w:val="00B9458F"/>
    <w:rsid w:val="00B94604"/>
    <w:rsid w:val="00B94701"/>
    <w:rsid w:val="00B947A0"/>
    <w:rsid w:val="00B94B2F"/>
    <w:rsid w:val="00B94CFC"/>
    <w:rsid w:val="00B95213"/>
    <w:rsid w:val="00B952D0"/>
    <w:rsid w:val="00B95301"/>
    <w:rsid w:val="00B95481"/>
    <w:rsid w:val="00B96B69"/>
    <w:rsid w:val="00B970F5"/>
    <w:rsid w:val="00B97391"/>
    <w:rsid w:val="00BA06E4"/>
    <w:rsid w:val="00BA1050"/>
    <w:rsid w:val="00BA124B"/>
    <w:rsid w:val="00BA1633"/>
    <w:rsid w:val="00BA18E2"/>
    <w:rsid w:val="00BA1B95"/>
    <w:rsid w:val="00BA1E0F"/>
    <w:rsid w:val="00BA1E26"/>
    <w:rsid w:val="00BA22C6"/>
    <w:rsid w:val="00BA27C8"/>
    <w:rsid w:val="00BA32CD"/>
    <w:rsid w:val="00BA3A0D"/>
    <w:rsid w:val="00BA3B42"/>
    <w:rsid w:val="00BA3CEA"/>
    <w:rsid w:val="00BA3D71"/>
    <w:rsid w:val="00BA40A3"/>
    <w:rsid w:val="00BA428D"/>
    <w:rsid w:val="00BA4390"/>
    <w:rsid w:val="00BA4551"/>
    <w:rsid w:val="00BA45FC"/>
    <w:rsid w:val="00BA4B07"/>
    <w:rsid w:val="00BA4E02"/>
    <w:rsid w:val="00BA4F01"/>
    <w:rsid w:val="00BA5D2D"/>
    <w:rsid w:val="00BA6093"/>
    <w:rsid w:val="00BA63CD"/>
    <w:rsid w:val="00BA65F4"/>
    <w:rsid w:val="00BA6F90"/>
    <w:rsid w:val="00BA7098"/>
    <w:rsid w:val="00BA71A7"/>
    <w:rsid w:val="00BA728F"/>
    <w:rsid w:val="00BA732E"/>
    <w:rsid w:val="00BA75C3"/>
    <w:rsid w:val="00BA765E"/>
    <w:rsid w:val="00BA78E0"/>
    <w:rsid w:val="00BA7AE3"/>
    <w:rsid w:val="00BB0227"/>
    <w:rsid w:val="00BB03D3"/>
    <w:rsid w:val="00BB0EEB"/>
    <w:rsid w:val="00BB0F62"/>
    <w:rsid w:val="00BB0FA7"/>
    <w:rsid w:val="00BB14F5"/>
    <w:rsid w:val="00BB1581"/>
    <w:rsid w:val="00BB15E4"/>
    <w:rsid w:val="00BB19D5"/>
    <w:rsid w:val="00BB1A63"/>
    <w:rsid w:val="00BB1CB8"/>
    <w:rsid w:val="00BB1E4C"/>
    <w:rsid w:val="00BB2173"/>
    <w:rsid w:val="00BB2581"/>
    <w:rsid w:val="00BB2645"/>
    <w:rsid w:val="00BB272B"/>
    <w:rsid w:val="00BB285C"/>
    <w:rsid w:val="00BB3743"/>
    <w:rsid w:val="00BB3977"/>
    <w:rsid w:val="00BB39E6"/>
    <w:rsid w:val="00BB3A5F"/>
    <w:rsid w:val="00BB3DC3"/>
    <w:rsid w:val="00BB3DEF"/>
    <w:rsid w:val="00BB3ED9"/>
    <w:rsid w:val="00BB3F1D"/>
    <w:rsid w:val="00BB3F85"/>
    <w:rsid w:val="00BB417E"/>
    <w:rsid w:val="00BB463F"/>
    <w:rsid w:val="00BB5280"/>
    <w:rsid w:val="00BB56C1"/>
    <w:rsid w:val="00BB56C9"/>
    <w:rsid w:val="00BB5918"/>
    <w:rsid w:val="00BB5DC4"/>
    <w:rsid w:val="00BB5F00"/>
    <w:rsid w:val="00BB65CF"/>
    <w:rsid w:val="00BB71DE"/>
    <w:rsid w:val="00BB7C36"/>
    <w:rsid w:val="00BB7CCF"/>
    <w:rsid w:val="00BB7DBB"/>
    <w:rsid w:val="00BC0211"/>
    <w:rsid w:val="00BC043B"/>
    <w:rsid w:val="00BC06D7"/>
    <w:rsid w:val="00BC0793"/>
    <w:rsid w:val="00BC0A2D"/>
    <w:rsid w:val="00BC11B4"/>
    <w:rsid w:val="00BC16BC"/>
    <w:rsid w:val="00BC1849"/>
    <w:rsid w:val="00BC1903"/>
    <w:rsid w:val="00BC210E"/>
    <w:rsid w:val="00BC241F"/>
    <w:rsid w:val="00BC258F"/>
    <w:rsid w:val="00BC2637"/>
    <w:rsid w:val="00BC265A"/>
    <w:rsid w:val="00BC2966"/>
    <w:rsid w:val="00BC2A79"/>
    <w:rsid w:val="00BC3098"/>
    <w:rsid w:val="00BC32AC"/>
    <w:rsid w:val="00BC3410"/>
    <w:rsid w:val="00BC3A25"/>
    <w:rsid w:val="00BC3ABD"/>
    <w:rsid w:val="00BC418A"/>
    <w:rsid w:val="00BC45AF"/>
    <w:rsid w:val="00BC4BD7"/>
    <w:rsid w:val="00BC4D79"/>
    <w:rsid w:val="00BC4FE3"/>
    <w:rsid w:val="00BC5259"/>
    <w:rsid w:val="00BC52B8"/>
    <w:rsid w:val="00BC52FD"/>
    <w:rsid w:val="00BC56CF"/>
    <w:rsid w:val="00BC609D"/>
    <w:rsid w:val="00BC6216"/>
    <w:rsid w:val="00BC6718"/>
    <w:rsid w:val="00BC6A1D"/>
    <w:rsid w:val="00BC6B97"/>
    <w:rsid w:val="00BC7B41"/>
    <w:rsid w:val="00BC7DB2"/>
    <w:rsid w:val="00BD0174"/>
    <w:rsid w:val="00BD0687"/>
    <w:rsid w:val="00BD090E"/>
    <w:rsid w:val="00BD098E"/>
    <w:rsid w:val="00BD09A4"/>
    <w:rsid w:val="00BD11FD"/>
    <w:rsid w:val="00BD1550"/>
    <w:rsid w:val="00BD17E1"/>
    <w:rsid w:val="00BD1C48"/>
    <w:rsid w:val="00BD1F83"/>
    <w:rsid w:val="00BD2021"/>
    <w:rsid w:val="00BD216C"/>
    <w:rsid w:val="00BD21AF"/>
    <w:rsid w:val="00BD297F"/>
    <w:rsid w:val="00BD39E2"/>
    <w:rsid w:val="00BD3AC8"/>
    <w:rsid w:val="00BD3B0E"/>
    <w:rsid w:val="00BD3D72"/>
    <w:rsid w:val="00BD3E69"/>
    <w:rsid w:val="00BD4595"/>
    <w:rsid w:val="00BD4658"/>
    <w:rsid w:val="00BD4842"/>
    <w:rsid w:val="00BD4AC4"/>
    <w:rsid w:val="00BD4EDB"/>
    <w:rsid w:val="00BD58C4"/>
    <w:rsid w:val="00BD5B4B"/>
    <w:rsid w:val="00BD5D61"/>
    <w:rsid w:val="00BD5DCD"/>
    <w:rsid w:val="00BD6216"/>
    <w:rsid w:val="00BD6293"/>
    <w:rsid w:val="00BD6FB6"/>
    <w:rsid w:val="00BD731A"/>
    <w:rsid w:val="00BD75E2"/>
    <w:rsid w:val="00BD75FB"/>
    <w:rsid w:val="00BD761B"/>
    <w:rsid w:val="00BD7E10"/>
    <w:rsid w:val="00BE0234"/>
    <w:rsid w:val="00BE030E"/>
    <w:rsid w:val="00BE039D"/>
    <w:rsid w:val="00BE0B54"/>
    <w:rsid w:val="00BE105E"/>
    <w:rsid w:val="00BE117E"/>
    <w:rsid w:val="00BE1371"/>
    <w:rsid w:val="00BE149C"/>
    <w:rsid w:val="00BE1CA5"/>
    <w:rsid w:val="00BE1DFA"/>
    <w:rsid w:val="00BE2367"/>
    <w:rsid w:val="00BE296E"/>
    <w:rsid w:val="00BE32A0"/>
    <w:rsid w:val="00BE3472"/>
    <w:rsid w:val="00BE38D9"/>
    <w:rsid w:val="00BE3C78"/>
    <w:rsid w:val="00BE406A"/>
    <w:rsid w:val="00BE40F9"/>
    <w:rsid w:val="00BE4465"/>
    <w:rsid w:val="00BE4481"/>
    <w:rsid w:val="00BE44D8"/>
    <w:rsid w:val="00BE47D2"/>
    <w:rsid w:val="00BE519A"/>
    <w:rsid w:val="00BE5EEF"/>
    <w:rsid w:val="00BE5F02"/>
    <w:rsid w:val="00BE6963"/>
    <w:rsid w:val="00BE6A6F"/>
    <w:rsid w:val="00BE6A70"/>
    <w:rsid w:val="00BE6F3A"/>
    <w:rsid w:val="00BE6F6D"/>
    <w:rsid w:val="00BE75BF"/>
    <w:rsid w:val="00BE7F1D"/>
    <w:rsid w:val="00BF0371"/>
    <w:rsid w:val="00BF040D"/>
    <w:rsid w:val="00BF0D18"/>
    <w:rsid w:val="00BF170F"/>
    <w:rsid w:val="00BF19EC"/>
    <w:rsid w:val="00BF1DFA"/>
    <w:rsid w:val="00BF1F40"/>
    <w:rsid w:val="00BF1F46"/>
    <w:rsid w:val="00BF2272"/>
    <w:rsid w:val="00BF239D"/>
    <w:rsid w:val="00BF25DB"/>
    <w:rsid w:val="00BF2667"/>
    <w:rsid w:val="00BF2BC6"/>
    <w:rsid w:val="00BF2D2D"/>
    <w:rsid w:val="00BF2D32"/>
    <w:rsid w:val="00BF3301"/>
    <w:rsid w:val="00BF331A"/>
    <w:rsid w:val="00BF3932"/>
    <w:rsid w:val="00BF3A4F"/>
    <w:rsid w:val="00BF3B1A"/>
    <w:rsid w:val="00BF40D9"/>
    <w:rsid w:val="00BF41A3"/>
    <w:rsid w:val="00BF43A8"/>
    <w:rsid w:val="00BF4932"/>
    <w:rsid w:val="00BF4A18"/>
    <w:rsid w:val="00BF4AA3"/>
    <w:rsid w:val="00BF4F3C"/>
    <w:rsid w:val="00BF4FDA"/>
    <w:rsid w:val="00BF57FC"/>
    <w:rsid w:val="00BF5920"/>
    <w:rsid w:val="00BF613D"/>
    <w:rsid w:val="00BF6471"/>
    <w:rsid w:val="00BF6782"/>
    <w:rsid w:val="00BF6AE2"/>
    <w:rsid w:val="00BF6CE2"/>
    <w:rsid w:val="00BF6FFF"/>
    <w:rsid w:val="00BF71ED"/>
    <w:rsid w:val="00BF72B5"/>
    <w:rsid w:val="00BF747E"/>
    <w:rsid w:val="00BF7838"/>
    <w:rsid w:val="00BF7B0D"/>
    <w:rsid w:val="00BF7FD0"/>
    <w:rsid w:val="00C000A1"/>
    <w:rsid w:val="00C004F2"/>
    <w:rsid w:val="00C00536"/>
    <w:rsid w:val="00C0066F"/>
    <w:rsid w:val="00C006EA"/>
    <w:rsid w:val="00C00726"/>
    <w:rsid w:val="00C007FC"/>
    <w:rsid w:val="00C009C7"/>
    <w:rsid w:val="00C01555"/>
    <w:rsid w:val="00C01A97"/>
    <w:rsid w:val="00C024B2"/>
    <w:rsid w:val="00C02A98"/>
    <w:rsid w:val="00C02AD1"/>
    <w:rsid w:val="00C035BE"/>
    <w:rsid w:val="00C03A5F"/>
    <w:rsid w:val="00C03B8A"/>
    <w:rsid w:val="00C03FE8"/>
    <w:rsid w:val="00C03FEE"/>
    <w:rsid w:val="00C0418A"/>
    <w:rsid w:val="00C04AD9"/>
    <w:rsid w:val="00C04FB0"/>
    <w:rsid w:val="00C0561A"/>
    <w:rsid w:val="00C05784"/>
    <w:rsid w:val="00C058EF"/>
    <w:rsid w:val="00C05BF2"/>
    <w:rsid w:val="00C06860"/>
    <w:rsid w:val="00C06B34"/>
    <w:rsid w:val="00C06C85"/>
    <w:rsid w:val="00C07041"/>
    <w:rsid w:val="00C0708F"/>
    <w:rsid w:val="00C07267"/>
    <w:rsid w:val="00C07532"/>
    <w:rsid w:val="00C07549"/>
    <w:rsid w:val="00C0791D"/>
    <w:rsid w:val="00C07A74"/>
    <w:rsid w:val="00C07FB2"/>
    <w:rsid w:val="00C1010B"/>
    <w:rsid w:val="00C11333"/>
    <w:rsid w:val="00C11369"/>
    <w:rsid w:val="00C11400"/>
    <w:rsid w:val="00C11F5E"/>
    <w:rsid w:val="00C11F7E"/>
    <w:rsid w:val="00C1257B"/>
    <w:rsid w:val="00C12908"/>
    <w:rsid w:val="00C13A98"/>
    <w:rsid w:val="00C13B7E"/>
    <w:rsid w:val="00C13CCC"/>
    <w:rsid w:val="00C13CCF"/>
    <w:rsid w:val="00C13DE0"/>
    <w:rsid w:val="00C13EC9"/>
    <w:rsid w:val="00C14197"/>
    <w:rsid w:val="00C1427A"/>
    <w:rsid w:val="00C14740"/>
    <w:rsid w:val="00C148EF"/>
    <w:rsid w:val="00C14F27"/>
    <w:rsid w:val="00C14F4D"/>
    <w:rsid w:val="00C15229"/>
    <w:rsid w:val="00C153DF"/>
    <w:rsid w:val="00C154ED"/>
    <w:rsid w:val="00C158AA"/>
    <w:rsid w:val="00C1591C"/>
    <w:rsid w:val="00C15B57"/>
    <w:rsid w:val="00C15C42"/>
    <w:rsid w:val="00C16833"/>
    <w:rsid w:val="00C16857"/>
    <w:rsid w:val="00C16D70"/>
    <w:rsid w:val="00C170B0"/>
    <w:rsid w:val="00C17512"/>
    <w:rsid w:val="00C1775B"/>
    <w:rsid w:val="00C17B52"/>
    <w:rsid w:val="00C20000"/>
    <w:rsid w:val="00C203BA"/>
    <w:rsid w:val="00C203D2"/>
    <w:rsid w:val="00C203EB"/>
    <w:rsid w:val="00C2056B"/>
    <w:rsid w:val="00C206FD"/>
    <w:rsid w:val="00C20B4B"/>
    <w:rsid w:val="00C20D86"/>
    <w:rsid w:val="00C20ED2"/>
    <w:rsid w:val="00C21039"/>
    <w:rsid w:val="00C212DE"/>
    <w:rsid w:val="00C2137B"/>
    <w:rsid w:val="00C213A1"/>
    <w:rsid w:val="00C214E7"/>
    <w:rsid w:val="00C21B44"/>
    <w:rsid w:val="00C229BA"/>
    <w:rsid w:val="00C22CB6"/>
    <w:rsid w:val="00C22F62"/>
    <w:rsid w:val="00C236E4"/>
    <w:rsid w:val="00C23A79"/>
    <w:rsid w:val="00C23DBC"/>
    <w:rsid w:val="00C24096"/>
    <w:rsid w:val="00C24178"/>
    <w:rsid w:val="00C2434D"/>
    <w:rsid w:val="00C24988"/>
    <w:rsid w:val="00C256DD"/>
    <w:rsid w:val="00C2599F"/>
    <w:rsid w:val="00C25CCC"/>
    <w:rsid w:val="00C2612A"/>
    <w:rsid w:val="00C2622F"/>
    <w:rsid w:val="00C26569"/>
    <w:rsid w:val="00C268E6"/>
    <w:rsid w:val="00C26BB5"/>
    <w:rsid w:val="00C27751"/>
    <w:rsid w:val="00C27990"/>
    <w:rsid w:val="00C27A23"/>
    <w:rsid w:val="00C27D97"/>
    <w:rsid w:val="00C30317"/>
    <w:rsid w:val="00C303EC"/>
    <w:rsid w:val="00C304D5"/>
    <w:rsid w:val="00C307FF"/>
    <w:rsid w:val="00C309D6"/>
    <w:rsid w:val="00C30B3A"/>
    <w:rsid w:val="00C30F8B"/>
    <w:rsid w:val="00C31049"/>
    <w:rsid w:val="00C31068"/>
    <w:rsid w:val="00C3159A"/>
    <w:rsid w:val="00C31887"/>
    <w:rsid w:val="00C31B7E"/>
    <w:rsid w:val="00C3236B"/>
    <w:rsid w:val="00C32409"/>
    <w:rsid w:val="00C32BAD"/>
    <w:rsid w:val="00C32FDE"/>
    <w:rsid w:val="00C3359C"/>
    <w:rsid w:val="00C337D6"/>
    <w:rsid w:val="00C33A33"/>
    <w:rsid w:val="00C33DBC"/>
    <w:rsid w:val="00C33F5E"/>
    <w:rsid w:val="00C346C1"/>
    <w:rsid w:val="00C3477A"/>
    <w:rsid w:val="00C34AC8"/>
    <w:rsid w:val="00C34D13"/>
    <w:rsid w:val="00C35B11"/>
    <w:rsid w:val="00C35B2D"/>
    <w:rsid w:val="00C36414"/>
    <w:rsid w:val="00C36642"/>
    <w:rsid w:val="00C36E0D"/>
    <w:rsid w:val="00C36E5E"/>
    <w:rsid w:val="00C36F71"/>
    <w:rsid w:val="00C3712F"/>
    <w:rsid w:val="00C372BF"/>
    <w:rsid w:val="00C3785B"/>
    <w:rsid w:val="00C37966"/>
    <w:rsid w:val="00C37A7B"/>
    <w:rsid w:val="00C37B49"/>
    <w:rsid w:val="00C37B9D"/>
    <w:rsid w:val="00C37DFE"/>
    <w:rsid w:val="00C401C6"/>
    <w:rsid w:val="00C4025A"/>
    <w:rsid w:val="00C40D7F"/>
    <w:rsid w:val="00C40DC2"/>
    <w:rsid w:val="00C40DE9"/>
    <w:rsid w:val="00C40ECB"/>
    <w:rsid w:val="00C410D0"/>
    <w:rsid w:val="00C4168F"/>
    <w:rsid w:val="00C418B5"/>
    <w:rsid w:val="00C41D57"/>
    <w:rsid w:val="00C41E38"/>
    <w:rsid w:val="00C42012"/>
    <w:rsid w:val="00C4205A"/>
    <w:rsid w:val="00C428DD"/>
    <w:rsid w:val="00C42A73"/>
    <w:rsid w:val="00C42DCF"/>
    <w:rsid w:val="00C43037"/>
    <w:rsid w:val="00C43300"/>
    <w:rsid w:val="00C43711"/>
    <w:rsid w:val="00C43949"/>
    <w:rsid w:val="00C43F6E"/>
    <w:rsid w:val="00C44865"/>
    <w:rsid w:val="00C44D13"/>
    <w:rsid w:val="00C4520F"/>
    <w:rsid w:val="00C457EE"/>
    <w:rsid w:val="00C458C5"/>
    <w:rsid w:val="00C45B56"/>
    <w:rsid w:val="00C45E06"/>
    <w:rsid w:val="00C46046"/>
    <w:rsid w:val="00C462B6"/>
    <w:rsid w:val="00C466DC"/>
    <w:rsid w:val="00C467E5"/>
    <w:rsid w:val="00C4683C"/>
    <w:rsid w:val="00C46A5A"/>
    <w:rsid w:val="00C4718A"/>
    <w:rsid w:val="00C4731B"/>
    <w:rsid w:val="00C479DF"/>
    <w:rsid w:val="00C47EF4"/>
    <w:rsid w:val="00C5001E"/>
    <w:rsid w:val="00C50206"/>
    <w:rsid w:val="00C50674"/>
    <w:rsid w:val="00C508EF"/>
    <w:rsid w:val="00C50AD9"/>
    <w:rsid w:val="00C50E06"/>
    <w:rsid w:val="00C51BA8"/>
    <w:rsid w:val="00C51CE0"/>
    <w:rsid w:val="00C52208"/>
    <w:rsid w:val="00C52719"/>
    <w:rsid w:val="00C5276E"/>
    <w:rsid w:val="00C527BA"/>
    <w:rsid w:val="00C52D27"/>
    <w:rsid w:val="00C52DCF"/>
    <w:rsid w:val="00C53073"/>
    <w:rsid w:val="00C532BF"/>
    <w:rsid w:val="00C53421"/>
    <w:rsid w:val="00C543FB"/>
    <w:rsid w:val="00C54570"/>
    <w:rsid w:val="00C5497B"/>
    <w:rsid w:val="00C54B7D"/>
    <w:rsid w:val="00C54CBB"/>
    <w:rsid w:val="00C54D05"/>
    <w:rsid w:val="00C55574"/>
    <w:rsid w:val="00C556CB"/>
    <w:rsid w:val="00C55A69"/>
    <w:rsid w:val="00C5600C"/>
    <w:rsid w:val="00C560EB"/>
    <w:rsid w:val="00C56318"/>
    <w:rsid w:val="00C563BA"/>
    <w:rsid w:val="00C572BA"/>
    <w:rsid w:val="00C57353"/>
    <w:rsid w:val="00C5781B"/>
    <w:rsid w:val="00C57C1E"/>
    <w:rsid w:val="00C6010A"/>
    <w:rsid w:val="00C60286"/>
    <w:rsid w:val="00C60389"/>
    <w:rsid w:val="00C604B3"/>
    <w:rsid w:val="00C60595"/>
    <w:rsid w:val="00C605C5"/>
    <w:rsid w:val="00C60AD7"/>
    <w:rsid w:val="00C60D41"/>
    <w:rsid w:val="00C60E6A"/>
    <w:rsid w:val="00C61165"/>
    <w:rsid w:val="00C6219F"/>
    <w:rsid w:val="00C6248D"/>
    <w:rsid w:val="00C62608"/>
    <w:rsid w:val="00C630BF"/>
    <w:rsid w:val="00C63A55"/>
    <w:rsid w:val="00C6408C"/>
    <w:rsid w:val="00C641D0"/>
    <w:rsid w:val="00C64741"/>
    <w:rsid w:val="00C6499A"/>
    <w:rsid w:val="00C64C6D"/>
    <w:rsid w:val="00C6516B"/>
    <w:rsid w:val="00C657CF"/>
    <w:rsid w:val="00C65C17"/>
    <w:rsid w:val="00C65C18"/>
    <w:rsid w:val="00C66520"/>
    <w:rsid w:val="00C666C8"/>
    <w:rsid w:val="00C66D1B"/>
    <w:rsid w:val="00C67153"/>
    <w:rsid w:val="00C678EE"/>
    <w:rsid w:val="00C67AB1"/>
    <w:rsid w:val="00C7039C"/>
    <w:rsid w:val="00C703FF"/>
    <w:rsid w:val="00C70481"/>
    <w:rsid w:val="00C708B0"/>
    <w:rsid w:val="00C70C2F"/>
    <w:rsid w:val="00C70F2F"/>
    <w:rsid w:val="00C71492"/>
    <w:rsid w:val="00C715FA"/>
    <w:rsid w:val="00C71A18"/>
    <w:rsid w:val="00C71A4C"/>
    <w:rsid w:val="00C71B3F"/>
    <w:rsid w:val="00C71C3E"/>
    <w:rsid w:val="00C71DA9"/>
    <w:rsid w:val="00C71DC4"/>
    <w:rsid w:val="00C7260F"/>
    <w:rsid w:val="00C726CB"/>
    <w:rsid w:val="00C72753"/>
    <w:rsid w:val="00C72784"/>
    <w:rsid w:val="00C72BEE"/>
    <w:rsid w:val="00C72DE6"/>
    <w:rsid w:val="00C73167"/>
    <w:rsid w:val="00C7378D"/>
    <w:rsid w:val="00C73F46"/>
    <w:rsid w:val="00C7435D"/>
    <w:rsid w:val="00C74504"/>
    <w:rsid w:val="00C74730"/>
    <w:rsid w:val="00C74752"/>
    <w:rsid w:val="00C752CD"/>
    <w:rsid w:val="00C76524"/>
    <w:rsid w:val="00C7743C"/>
    <w:rsid w:val="00C77AD5"/>
    <w:rsid w:val="00C77AE8"/>
    <w:rsid w:val="00C77DE7"/>
    <w:rsid w:val="00C80023"/>
    <w:rsid w:val="00C80DE4"/>
    <w:rsid w:val="00C81A81"/>
    <w:rsid w:val="00C81CBF"/>
    <w:rsid w:val="00C82160"/>
    <w:rsid w:val="00C8240C"/>
    <w:rsid w:val="00C82C40"/>
    <w:rsid w:val="00C82D01"/>
    <w:rsid w:val="00C82F05"/>
    <w:rsid w:val="00C8320E"/>
    <w:rsid w:val="00C837FB"/>
    <w:rsid w:val="00C83986"/>
    <w:rsid w:val="00C83B1C"/>
    <w:rsid w:val="00C83EA5"/>
    <w:rsid w:val="00C8432A"/>
    <w:rsid w:val="00C84571"/>
    <w:rsid w:val="00C8464D"/>
    <w:rsid w:val="00C84858"/>
    <w:rsid w:val="00C84B69"/>
    <w:rsid w:val="00C85811"/>
    <w:rsid w:val="00C85B23"/>
    <w:rsid w:val="00C8694D"/>
    <w:rsid w:val="00C86A35"/>
    <w:rsid w:val="00C86F2E"/>
    <w:rsid w:val="00C8711D"/>
    <w:rsid w:val="00C87DD6"/>
    <w:rsid w:val="00C87F9A"/>
    <w:rsid w:val="00C9004A"/>
    <w:rsid w:val="00C90169"/>
    <w:rsid w:val="00C90181"/>
    <w:rsid w:val="00C90322"/>
    <w:rsid w:val="00C908BB"/>
    <w:rsid w:val="00C90C5E"/>
    <w:rsid w:val="00C915F2"/>
    <w:rsid w:val="00C916BC"/>
    <w:rsid w:val="00C917A7"/>
    <w:rsid w:val="00C919EB"/>
    <w:rsid w:val="00C91AB9"/>
    <w:rsid w:val="00C91B05"/>
    <w:rsid w:val="00C91B12"/>
    <w:rsid w:val="00C92053"/>
    <w:rsid w:val="00C920BC"/>
    <w:rsid w:val="00C921C0"/>
    <w:rsid w:val="00C92E29"/>
    <w:rsid w:val="00C92F60"/>
    <w:rsid w:val="00C936F3"/>
    <w:rsid w:val="00C93851"/>
    <w:rsid w:val="00C93A8C"/>
    <w:rsid w:val="00C93BEE"/>
    <w:rsid w:val="00C93C7B"/>
    <w:rsid w:val="00C93C97"/>
    <w:rsid w:val="00C947D1"/>
    <w:rsid w:val="00C94AB7"/>
    <w:rsid w:val="00C94E2C"/>
    <w:rsid w:val="00C94EF9"/>
    <w:rsid w:val="00C95635"/>
    <w:rsid w:val="00C956FF"/>
    <w:rsid w:val="00C96019"/>
    <w:rsid w:val="00C9608A"/>
    <w:rsid w:val="00C96166"/>
    <w:rsid w:val="00C96307"/>
    <w:rsid w:val="00C96409"/>
    <w:rsid w:val="00C96497"/>
    <w:rsid w:val="00C967E8"/>
    <w:rsid w:val="00C96922"/>
    <w:rsid w:val="00C969D8"/>
    <w:rsid w:val="00C96DF2"/>
    <w:rsid w:val="00C96E39"/>
    <w:rsid w:val="00C96E5D"/>
    <w:rsid w:val="00C9710F"/>
    <w:rsid w:val="00C976A8"/>
    <w:rsid w:val="00C97850"/>
    <w:rsid w:val="00C978DC"/>
    <w:rsid w:val="00CA008E"/>
    <w:rsid w:val="00CA0548"/>
    <w:rsid w:val="00CA0857"/>
    <w:rsid w:val="00CA09B1"/>
    <w:rsid w:val="00CA0B74"/>
    <w:rsid w:val="00CA1B3B"/>
    <w:rsid w:val="00CA1C0A"/>
    <w:rsid w:val="00CA1C93"/>
    <w:rsid w:val="00CA23B3"/>
    <w:rsid w:val="00CA24B5"/>
    <w:rsid w:val="00CA2686"/>
    <w:rsid w:val="00CA2C85"/>
    <w:rsid w:val="00CA2CDC"/>
    <w:rsid w:val="00CA3524"/>
    <w:rsid w:val="00CA3642"/>
    <w:rsid w:val="00CA3C3B"/>
    <w:rsid w:val="00CA3DDA"/>
    <w:rsid w:val="00CA3F32"/>
    <w:rsid w:val="00CA444D"/>
    <w:rsid w:val="00CA45E0"/>
    <w:rsid w:val="00CA4CB4"/>
    <w:rsid w:val="00CA4CE3"/>
    <w:rsid w:val="00CA4E7B"/>
    <w:rsid w:val="00CA500E"/>
    <w:rsid w:val="00CA51F7"/>
    <w:rsid w:val="00CA5376"/>
    <w:rsid w:val="00CA54AB"/>
    <w:rsid w:val="00CA57B6"/>
    <w:rsid w:val="00CA5813"/>
    <w:rsid w:val="00CA5B27"/>
    <w:rsid w:val="00CA5D5C"/>
    <w:rsid w:val="00CA5F47"/>
    <w:rsid w:val="00CA604A"/>
    <w:rsid w:val="00CA6109"/>
    <w:rsid w:val="00CA6420"/>
    <w:rsid w:val="00CA6687"/>
    <w:rsid w:val="00CA66C8"/>
    <w:rsid w:val="00CA6E95"/>
    <w:rsid w:val="00CA732B"/>
    <w:rsid w:val="00CA73CE"/>
    <w:rsid w:val="00CA75C3"/>
    <w:rsid w:val="00CA776D"/>
    <w:rsid w:val="00CA77CF"/>
    <w:rsid w:val="00CA7829"/>
    <w:rsid w:val="00CA7906"/>
    <w:rsid w:val="00CA7B91"/>
    <w:rsid w:val="00CA7D10"/>
    <w:rsid w:val="00CA7F9E"/>
    <w:rsid w:val="00CA7FBE"/>
    <w:rsid w:val="00CA7FC2"/>
    <w:rsid w:val="00CB0154"/>
    <w:rsid w:val="00CB04A0"/>
    <w:rsid w:val="00CB0560"/>
    <w:rsid w:val="00CB06B9"/>
    <w:rsid w:val="00CB0956"/>
    <w:rsid w:val="00CB097E"/>
    <w:rsid w:val="00CB0D47"/>
    <w:rsid w:val="00CB10ED"/>
    <w:rsid w:val="00CB11B3"/>
    <w:rsid w:val="00CB162D"/>
    <w:rsid w:val="00CB163D"/>
    <w:rsid w:val="00CB1995"/>
    <w:rsid w:val="00CB1ECC"/>
    <w:rsid w:val="00CB2273"/>
    <w:rsid w:val="00CB2947"/>
    <w:rsid w:val="00CB3258"/>
    <w:rsid w:val="00CB3277"/>
    <w:rsid w:val="00CB3D9C"/>
    <w:rsid w:val="00CB3DA0"/>
    <w:rsid w:val="00CB415D"/>
    <w:rsid w:val="00CB4545"/>
    <w:rsid w:val="00CB4EE2"/>
    <w:rsid w:val="00CB52C8"/>
    <w:rsid w:val="00CB5EB0"/>
    <w:rsid w:val="00CB62F0"/>
    <w:rsid w:val="00CB63C3"/>
    <w:rsid w:val="00CB6884"/>
    <w:rsid w:val="00CB6932"/>
    <w:rsid w:val="00CB6E73"/>
    <w:rsid w:val="00CB7145"/>
    <w:rsid w:val="00CB772F"/>
    <w:rsid w:val="00CB774D"/>
    <w:rsid w:val="00CB7910"/>
    <w:rsid w:val="00CB7B99"/>
    <w:rsid w:val="00CB7D91"/>
    <w:rsid w:val="00CB7F9E"/>
    <w:rsid w:val="00CC00F6"/>
    <w:rsid w:val="00CC088A"/>
    <w:rsid w:val="00CC09EB"/>
    <w:rsid w:val="00CC0BBF"/>
    <w:rsid w:val="00CC0D11"/>
    <w:rsid w:val="00CC0E98"/>
    <w:rsid w:val="00CC0FAA"/>
    <w:rsid w:val="00CC1231"/>
    <w:rsid w:val="00CC1417"/>
    <w:rsid w:val="00CC146B"/>
    <w:rsid w:val="00CC1657"/>
    <w:rsid w:val="00CC17B6"/>
    <w:rsid w:val="00CC1955"/>
    <w:rsid w:val="00CC1BDE"/>
    <w:rsid w:val="00CC1BE2"/>
    <w:rsid w:val="00CC2397"/>
    <w:rsid w:val="00CC23A2"/>
    <w:rsid w:val="00CC2B06"/>
    <w:rsid w:val="00CC2D94"/>
    <w:rsid w:val="00CC2E09"/>
    <w:rsid w:val="00CC3259"/>
    <w:rsid w:val="00CC39F3"/>
    <w:rsid w:val="00CC3B45"/>
    <w:rsid w:val="00CC3C0B"/>
    <w:rsid w:val="00CC3DD9"/>
    <w:rsid w:val="00CC3E2D"/>
    <w:rsid w:val="00CC40E6"/>
    <w:rsid w:val="00CC4A71"/>
    <w:rsid w:val="00CC4D0E"/>
    <w:rsid w:val="00CC51D5"/>
    <w:rsid w:val="00CC57D8"/>
    <w:rsid w:val="00CC5DAC"/>
    <w:rsid w:val="00CC684E"/>
    <w:rsid w:val="00CC6A89"/>
    <w:rsid w:val="00CC6BAF"/>
    <w:rsid w:val="00CC701D"/>
    <w:rsid w:val="00CC7088"/>
    <w:rsid w:val="00CC768D"/>
    <w:rsid w:val="00CC796F"/>
    <w:rsid w:val="00CC7E95"/>
    <w:rsid w:val="00CD039E"/>
    <w:rsid w:val="00CD0550"/>
    <w:rsid w:val="00CD0FB4"/>
    <w:rsid w:val="00CD1344"/>
    <w:rsid w:val="00CD1D3F"/>
    <w:rsid w:val="00CD1D88"/>
    <w:rsid w:val="00CD1E0D"/>
    <w:rsid w:val="00CD215B"/>
    <w:rsid w:val="00CD2375"/>
    <w:rsid w:val="00CD2381"/>
    <w:rsid w:val="00CD2757"/>
    <w:rsid w:val="00CD29DF"/>
    <w:rsid w:val="00CD2E2D"/>
    <w:rsid w:val="00CD2E7E"/>
    <w:rsid w:val="00CD2EA0"/>
    <w:rsid w:val="00CD33B6"/>
    <w:rsid w:val="00CD3482"/>
    <w:rsid w:val="00CD35DF"/>
    <w:rsid w:val="00CD37B0"/>
    <w:rsid w:val="00CD3884"/>
    <w:rsid w:val="00CD412F"/>
    <w:rsid w:val="00CD46E8"/>
    <w:rsid w:val="00CD4FF1"/>
    <w:rsid w:val="00CD540B"/>
    <w:rsid w:val="00CD550C"/>
    <w:rsid w:val="00CD555B"/>
    <w:rsid w:val="00CD5B89"/>
    <w:rsid w:val="00CD5BF6"/>
    <w:rsid w:val="00CD5BF8"/>
    <w:rsid w:val="00CD620B"/>
    <w:rsid w:val="00CD66B5"/>
    <w:rsid w:val="00CD6C8A"/>
    <w:rsid w:val="00CD6DDA"/>
    <w:rsid w:val="00CD6DEA"/>
    <w:rsid w:val="00CD6EFD"/>
    <w:rsid w:val="00CD7825"/>
    <w:rsid w:val="00CD79D3"/>
    <w:rsid w:val="00CD7A73"/>
    <w:rsid w:val="00CD7EFA"/>
    <w:rsid w:val="00CE049B"/>
    <w:rsid w:val="00CE069C"/>
    <w:rsid w:val="00CE0A5C"/>
    <w:rsid w:val="00CE1110"/>
    <w:rsid w:val="00CE1380"/>
    <w:rsid w:val="00CE15D7"/>
    <w:rsid w:val="00CE1714"/>
    <w:rsid w:val="00CE1A22"/>
    <w:rsid w:val="00CE1EAA"/>
    <w:rsid w:val="00CE212E"/>
    <w:rsid w:val="00CE231C"/>
    <w:rsid w:val="00CE276C"/>
    <w:rsid w:val="00CE2778"/>
    <w:rsid w:val="00CE2868"/>
    <w:rsid w:val="00CE2DFD"/>
    <w:rsid w:val="00CE2F59"/>
    <w:rsid w:val="00CE30DF"/>
    <w:rsid w:val="00CE3A32"/>
    <w:rsid w:val="00CE3AF6"/>
    <w:rsid w:val="00CE3EEE"/>
    <w:rsid w:val="00CE4323"/>
    <w:rsid w:val="00CE4371"/>
    <w:rsid w:val="00CE45C5"/>
    <w:rsid w:val="00CE46B3"/>
    <w:rsid w:val="00CE4966"/>
    <w:rsid w:val="00CE4D9C"/>
    <w:rsid w:val="00CE5394"/>
    <w:rsid w:val="00CE5470"/>
    <w:rsid w:val="00CE5667"/>
    <w:rsid w:val="00CE5EE6"/>
    <w:rsid w:val="00CE605F"/>
    <w:rsid w:val="00CE61F0"/>
    <w:rsid w:val="00CE69F4"/>
    <w:rsid w:val="00CE6A69"/>
    <w:rsid w:val="00CE6CB0"/>
    <w:rsid w:val="00CE6D7B"/>
    <w:rsid w:val="00CE743B"/>
    <w:rsid w:val="00CE75AD"/>
    <w:rsid w:val="00CE789D"/>
    <w:rsid w:val="00CE79D0"/>
    <w:rsid w:val="00CE7E4B"/>
    <w:rsid w:val="00CF042C"/>
    <w:rsid w:val="00CF07B7"/>
    <w:rsid w:val="00CF07FE"/>
    <w:rsid w:val="00CF0CB4"/>
    <w:rsid w:val="00CF0F1A"/>
    <w:rsid w:val="00CF11C1"/>
    <w:rsid w:val="00CF14C8"/>
    <w:rsid w:val="00CF1650"/>
    <w:rsid w:val="00CF17C1"/>
    <w:rsid w:val="00CF18DD"/>
    <w:rsid w:val="00CF1BAC"/>
    <w:rsid w:val="00CF1D41"/>
    <w:rsid w:val="00CF2351"/>
    <w:rsid w:val="00CF25B9"/>
    <w:rsid w:val="00CF2812"/>
    <w:rsid w:val="00CF2B4D"/>
    <w:rsid w:val="00CF2E0B"/>
    <w:rsid w:val="00CF317C"/>
    <w:rsid w:val="00CF326E"/>
    <w:rsid w:val="00CF3BF0"/>
    <w:rsid w:val="00CF3D8B"/>
    <w:rsid w:val="00CF4385"/>
    <w:rsid w:val="00CF4422"/>
    <w:rsid w:val="00CF4746"/>
    <w:rsid w:val="00CF47BE"/>
    <w:rsid w:val="00CF4955"/>
    <w:rsid w:val="00CF4A4F"/>
    <w:rsid w:val="00CF4DE5"/>
    <w:rsid w:val="00CF5051"/>
    <w:rsid w:val="00CF52A6"/>
    <w:rsid w:val="00CF5578"/>
    <w:rsid w:val="00CF5C2C"/>
    <w:rsid w:val="00CF5CD4"/>
    <w:rsid w:val="00CF5D8B"/>
    <w:rsid w:val="00CF65B2"/>
    <w:rsid w:val="00CF66EA"/>
    <w:rsid w:val="00CF687B"/>
    <w:rsid w:val="00CF72D5"/>
    <w:rsid w:val="00CF7667"/>
    <w:rsid w:val="00CF770C"/>
    <w:rsid w:val="00CF787F"/>
    <w:rsid w:val="00CF792A"/>
    <w:rsid w:val="00D0002B"/>
    <w:rsid w:val="00D001BD"/>
    <w:rsid w:val="00D00319"/>
    <w:rsid w:val="00D0048E"/>
    <w:rsid w:val="00D004F7"/>
    <w:rsid w:val="00D0071F"/>
    <w:rsid w:val="00D00A60"/>
    <w:rsid w:val="00D00A83"/>
    <w:rsid w:val="00D00B9A"/>
    <w:rsid w:val="00D00C07"/>
    <w:rsid w:val="00D00C4C"/>
    <w:rsid w:val="00D010AD"/>
    <w:rsid w:val="00D01280"/>
    <w:rsid w:val="00D0192D"/>
    <w:rsid w:val="00D01E47"/>
    <w:rsid w:val="00D01F95"/>
    <w:rsid w:val="00D02752"/>
    <w:rsid w:val="00D02E04"/>
    <w:rsid w:val="00D035B6"/>
    <w:rsid w:val="00D03746"/>
    <w:rsid w:val="00D039E8"/>
    <w:rsid w:val="00D03D4A"/>
    <w:rsid w:val="00D04044"/>
    <w:rsid w:val="00D045EF"/>
    <w:rsid w:val="00D04A8D"/>
    <w:rsid w:val="00D04F03"/>
    <w:rsid w:val="00D0523D"/>
    <w:rsid w:val="00D0592C"/>
    <w:rsid w:val="00D0612A"/>
    <w:rsid w:val="00D0615A"/>
    <w:rsid w:val="00D06474"/>
    <w:rsid w:val="00D06B6B"/>
    <w:rsid w:val="00D06EF8"/>
    <w:rsid w:val="00D07C38"/>
    <w:rsid w:val="00D10199"/>
    <w:rsid w:val="00D10321"/>
    <w:rsid w:val="00D103C9"/>
    <w:rsid w:val="00D10C70"/>
    <w:rsid w:val="00D11303"/>
    <w:rsid w:val="00D11850"/>
    <w:rsid w:val="00D11D46"/>
    <w:rsid w:val="00D12140"/>
    <w:rsid w:val="00D122CC"/>
    <w:rsid w:val="00D123A1"/>
    <w:rsid w:val="00D12ADC"/>
    <w:rsid w:val="00D12C21"/>
    <w:rsid w:val="00D12D16"/>
    <w:rsid w:val="00D133C5"/>
    <w:rsid w:val="00D13B72"/>
    <w:rsid w:val="00D13BC2"/>
    <w:rsid w:val="00D13F2D"/>
    <w:rsid w:val="00D14735"/>
    <w:rsid w:val="00D147C7"/>
    <w:rsid w:val="00D14885"/>
    <w:rsid w:val="00D14CC4"/>
    <w:rsid w:val="00D14DB5"/>
    <w:rsid w:val="00D14EF3"/>
    <w:rsid w:val="00D151AD"/>
    <w:rsid w:val="00D1547D"/>
    <w:rsid w:val="00D159D8"/>
    <w:rsid w:val="00D15B3B"/>
    <w:rsid w:val="00D16784"/>
    <w:rsid w:val="00D16805"/>
    <w:rsid w:val="00D16918"/>
    <w:rsid w:val="00D16931"/>
    <w:rsid w:val="00D16CAE"/>
    <w:rsid w:val="00D16F09"/>
    <w:rsid w:val="00D171C4"/>
    <w:rsid w:val="00D177E2"/>
    <w:rsid w:val="00D179C3"/>
    <w:rsid w:val="00D17C3F"/>
    <w:rsid w:val="00D200B2"/>
    <w:rsid w:val="00D20277"/>
    <w:rsid w:val="00D203CB"/>
    <w:rsid w:val="00D20742"/>
    <w:rsid w:val="00D20805"/>
    <w:rsid w:val="00D20809"/>
    <w:rsid w:val="00D20910"/>
    <w:rsid w:val="00D20E3F"/>
    <w:rsid w:val="00D20FE9"/>
    <w:rsid w:val="00D21021"/>
    <w:rsid w:val="00D2139F"/>
    <w:rsid w:val="00D215E9"/>
    <w:rsid w:val="00D21692"/>
    <w:rsid w:val="00D21713"/>
    <w:rsid w:val="00D21A58"/>
    <w:rsid w:val="00D21F56"/>
    <w:rsid w:val="00D220D2"/>
    <w:rsid w:val="00D222D6"/>
    <w:rsid w:val="00D22673"/>
    <w:rsid w:val="00D22699"/>
    <w:rsid w:val="00D22B6A"/>
    <w:rsid w:val="00D232AB"/>
    <w:rsid w:val="00D23ACE"/>
    <w:rsid w:val="00D23BDB"/>
    <w:rsid w:val="00D2406C"/>
    <w:rsid w:val="00D24539"/>
    <w:rsid w:val="00D246CC"/>
    <w:rsid w:val="00D248EA"/>
    <w:rsid w:val="00D24E23"/>
    <w:rsid w:val="00D24E64"/>
    <w:rsid w:val="00D24EDD"/>
    <w:rsid w:val="00D24F92"/>
    <w:rsid w:val="00D250E4"/>
    <w:rsid w:val="00D25292"/>
    <w:rsid w:val="00D252DF"/>
    <w:rsid w:val="00D254FE"/>
    <w:rsid w:val="00D25AE8"/>
    <w:rsid w:val="00D25D0F"/>
    <w:rsid w:val="00D25D92"/>
    <w:rsid w:val="00D25DF0"/>
    <w:rsid w:val="00D25E36"/>
    <w:rsid w:val="00D2605E"/>
    <w:rsid w:val="00D2649B"/>
    <w:rsid w:val="00D2659E"/>
    <w:rsid w:val="00D26896"/>
    <w:rsid w:val="00D26E3C"/>
    <w:rsid w:val="00D26F44"/>
    <w:rsid w:val="00D271DF"/>
    <w:rsid w:val="00D276FA"/>
    <w:rsid w:val="00D30240"/>
    <w:rsid w:val="00D303D0"/>
    <w:rsid w:val="00D3043E"/>
    <w:rsid w:val="00D30613"/>
    <w:rsid w:val="00D30BB0"/>
    <w:rsid w:val="00D30C8F"/>
    <w:rsid w:val="00D30CDD"/>
    <w:rsid w:val="00D30D2F"/>
    <w:rsid w:val="00D30FF3"/>
    <w:rsid w:val="00D31010"/>
    <w:rsid w:val="00D3149D"/>
    <w:rsid w:val="00D316A2"/>
    <w:rsid w:val="00D317F7"/>
    <w:rsid w:val="00D31EBA"/>
    <w:rsid w:val="00D32010"/>
    <w:rsid w:val="00D32361"/>
    <w:rsid w:val="00D32569"/>
    <w:rsid w:val="00D32A3F"/>
    <w:rsid w:val="00D3332E"/>
    <w:rsid w:val="00D33550"/>
    <w:rsid w:val="00D3388E"/>
    <w:rsid w:val="00D33CAA"/>
    <w:rsid w:val="00D3437E"/>
    <w:rsid w:val="00D34684"/>
    <w:rsid w:val="00D346D7"/>
    <w:rsid w:val="00D34858"/>
    <w:rsid w:val="00D3523C"/>
    <w:rsid w:val="00D35458"/>
    <w:rsid w:val="00D355E8"/>
    <w:rsid w:val="00D357C4"/>
    <w:rsid w:val="00D35FA2"/>
    <w:rsid w:val="00D363E9"/>
    <w:rsid w:val="00D36C36"/>
    <w:rsid w:val="00D36D4B"/>
    <w:rsid w:val="00D370A9"/>
    <w:rsid w:val="00D37185"/>
    <w:rsid w:val="00D37709"/>
    <w:rsid w:val="00D37E5A"/>
    <w:rsid w:val="00D401F6"/>
    <w:rsid w:val="00D40412"/>
    <w:rsid w:val="00D407A9"/>
    <w:rsid w:val="00D40B33"/>
    <w:rsid w:val="00D40C1F"/>
    <w:rsid w:val="00D413FC"/>
    <w:rsid w:val="00D418A8"/>
    <w:rsid w:val="00D420E3"/>
    <w:rsid w:val="00D429EA"/>
    <w:rsid w:val="00D42FD9"/>
    <w:rsid w:val="00D437A2"/>
    <w:rsid w:val="00D439B5"/>
    <w:rsid w:val="00D43AFC"/>
    <w:rsid w:val="00D4476A"/>
    <w:rsid w:val="00D44ABF"/>
    <w:rsid w:val="00D4524D"/>
    <w:rsid w:val="00D454B0"/>
    <w:rsid w:val="00D45572"/>
    <w:rsid w:val="00D4578D"/>
    <w:rsid w:val="00D45BD1"/>
    <w:rsid w:val="00D46006"/>
    <w:rsid w:val="00D46219"/>
    <w:rsid w:val="00D4654F"/>
    <w:rsid w:val="00D46AE7"/>
    <w:rsid w:val="00D46F9E"/>
    <w:rsid w:val="00D4780A"/>
    <w:rsid w:val="00D47A3F"/>
    <w:rsid w:val="00D47E2C"/>
    <w:rsid w:val="00D47FA2"/>
    <w:rsid w:val="00D508BE"/>
    <w:rsid w:val="00D50CA5"/>
    <w:rsid w:val="00D50CC2"/>
    <w:rsid w:val="00D51CAB"/>
    <w:rsid w:val="00D51CAD"/>
    <w:rsid w:val="00D51E78"/>
    <w:rsid w:val="00D52066"/>
    <w:rsid w:val="00D52838"/>
    <w:rsid w:val="00D52988"/>
    <w:rsid w:val="00D52E0C"/>
    <w:rsid w:val="00D53006"/>
    <w:rsid w:val="00D533F1"/>
    <w:rsid w:val="00D5363A"/>
    <w:rsid w:val="00D53878"/>
    <w:rsid w:val="00D539E0"/>
    <w:rsid w:val="00D53BBC"/>
    <w:rsid w:val="00D53CDC"/>
    <w:rsid w:val="00D53F88"/>
    <w:rsid w:val="00D54056"/>
    <w:rsid w:val="00D543FD"/>
    <w:rsid w:val="00D5446C"/>
    <w:rsid w:val="00D54576"/>
    <w:rsid w:val="00D548F2"/>
    <w:rsid w:val="00D54C58"/>
    <w:rsid w:val="00D55221"/>
    <w:rsid w:val="00D5528E"/>
    <w:rsid w:val="00D554B1"/>
    <w:rsid w:val="00D55801"/>
    <w:rsid w:val="00D55970"/>
    <w:rsid w:val="00D559EB"/>
    <w:rsid w:val="00D55DF5"/>
    <w:rsid w:val="00D55F40"/>
    <w:rsid w:val="00D565F9"/>
    <w:rsid w:val="00D569DF"/>
    <w:rsid w:val="00D56D75"/>
    <w:rsid w:val="00D573C1"/>
    <w:rsid w:val="00D574E7"/>
    <w:rsid w:val="00D574F8"/>
    <w:rsid w:val="00D6000B"/>
    <w:rsid w:val="00D602DA"/>
    <w:rsid w:val="00D603F0"/>
    <w:rsid w:val="00D606CD"/>
    <w:rsid w:val="00D60BA4"/>
    <w:rsid w:val="00D60E53"/>
    <w:rsid w:val="00D6119B"/>
    <w:rsid w:val="00D6119F"/>
    <w:rsid w:val="00D61C0D"/>
    <w:rsid w:val="00D61EFE"/>
    <w:rsid w:val="00D61FA7"/>
    <w:rsid w:val="00D620C4"/>
    <w:rsid w:val="00D621AC"/>
    <w:rsid w:val="00D621B0"/>
    <w:rsid w:val="00D621E6"/>
    <w:rsid w:val="00D622A9"/>
    <w:rsid w:val="00D62823"/>
    <w:rsid w:val="00D6288A"/>
    <w:rsid w:val="00D62B06"/>
    <w:rsid w:val="00D62B76"/>
    <w:rsid w:val="00D62CF9"/>
    <w:rsid w:val="00D62EE2"/>
    <w:rsid w:val="00D62F2B"/>
    <w:rsid w:val="00D63227"/>
    <w:rsid w:val="00D63F03"/>
    <w:rsid w:val="00D642F7"/>
    <w:rsid w:val="00D6447E"/>
    <w:rsid w:val="00D64605"/>
    <w:rsid w:val="00D6517D"/>
    <w:rsid w:val="00D652C1"/>
    <w:rsid w:val="00D65725"/>
    <w:rsid w:val="00D65884"/>
    <w:rsid w:val="00D65C34"/>
    <w:rsid w:val="00D66078"/>
    <w:rsid w:val="00D6623F"/>
    <w:rsid w:val="00D66F32"/>
    <w:rsid w:val="00D67504"/>
    <w:rsid w:val="00D67556"/>
    <w:rsid w:val="00D67736"/>
    <w:rsid w:val="00D6780E"/>
    <w:rsid w:val="00D67C2E"/>
    <w:rsid w:val="00D70055"/>
    <w:rsid w:val="00D70082"/>
    <w:rsid w:val="00D70A5D"/>
    <w:rsid w:val="00D70A8A"/>
    <w:rsid w:val="00D70BBD"/>
    <w:rsid w:val="00D70C30"/>
    <w:rsid w:val="00D70D78"/>
    <w:rsid w:val="00D70EE8"/>
    <w:rsid w:val="00D71118"/>
    <w:rsid w:val="00D7160C"/>
    <w:rsid w:val="00D718DC"/>
    <w:rsid w:val="00D7196C"/>
    <w:rsid w:val="00D71C62"/>
    <w:rsid w:val="00D72211"/>
    <w:rsid w:val="00D723FC"/>
    <w:rsid w:val="00D724BE"/>
    <w:rsid w:val="00D72597"/>
    <w:rsid w:val="00D7260B"/>
    <w:rsid w:val="00D73071"/>
    <w:rsid w:val="00D731D5"/>
    <w:rsid w:val="00D734A8"/>
    <w:rsid w:val="00D73685"/>
    <w:rsid w:val="00D73903"/>
    <w:rsid w:val="00D73A6F"/>
    <w:rsid w:val="00D74011"/>
    <w:rsid w:val="00D7454D"/>
    <w:rsid w:val="00D74889"/>
    <w:rsid w:val="00D749CD"/>
    <w:rsid w:val="00D74D0E"/>
    <w:rsid w:val="00D74E83"/>
    <w:rsid w:val="00D75414"/>
    <w:rsid w:val="00D757F2"/>
    <w:rsid w:val="00D759B8"/>
    <w:rsid w:val="00D75C96"/>
    <w:rsid w:val="00D76319"/>
    <w:rsid w:val="00D76860"/>
    <w:rsid w:val="00D7687C"/>
    <w:rsid w:val="00D768A3"/>
    <w:rsid w:val="00D773DE"/>
    <w:rsid w:val="00D776F7"/>
    <w:rsid w:val="00D778AB"/>
    <w:rsid w:val="00D77CA6"/>
    <w:rsid w:val="00D77EE1"/>
    <w:rsid w:val="00D804AA"/>
    <w:rsid w:val="00D80B45"/>
    <w:rsid w:val="00D80CC3"/>
    <w:rsid w:val="00D80D22"/>
    <w:rsid w:val="00D80EAA"/>
    <w:rsid w:val="00D81014"/>
    <w:rsid w:val="00D811D5"/>
    <w:rsid w:val="00D81326"/>
    <w:rsid w:val="00D81ED5"/>
    <w:rsid w:val="00D820C4"/>
    <w:rsid w:val="00D824C1"/>
    <w:rsid w:val="00D829F2"/>
    <w:rsid w:val="00D82A75"/>
    <w:rsid w:val="00D82B40"/>
    <w:rsid w:val="00D82C01"/>
    <w:rsid w:val="00D82CBA"/>
    <w:rsid w:val="00D82D39"/>
    <w:rsid w:val="00D83A08"/>
    <w:rsid w:val="00D83C5F"/>
    <w:rsid w:val="00D84D56"/>
    <w:rsid w:val="00D8500B"/>
    <w:rsid w:val="00D8502B"/>
    <w:rsid w:val="00D851DB"/>
    <w:rsid w:val="00D85846"/>
    <w:rsid w:val="00D85C9E"/>
    <w:rsid w:val="00D85E53"/>
    <w:rsid w:val="00D863BD"/>
    <w:rsid w:val="00D864C2"/>
    <w:rsid w:val="00D8678E"/>
    <w:rsid w:val="00D8694E"/>
    <w:rsid w:val="00D86AE7"/>
    <w:rsid w:val="00D86E56"/>
    <w:rsid w:val="00D8713C"/>
    <w:rsid w:val="00D8721E"/>
    <w:rsid w:val="00D87247"/>
    <w:rsid w:val="00D8782F"/>
    <w:rsid w:val="00D901A5"/>
    <w:rsid w:val="00D908A3"/>
    <w:rsid w:val="00D90A43"/>
    <w:rsid w:val="00D90A53"/>
    <w:rsid w:val="00D90FCF"/>
    <w:rsid w:val="00D9111C"/>
    <w:rsid w:val="00D912C8"/>
    <w:rsid w:val="00D916DA"/>
    <w:rsid w:val="00D9187A"/>
    <w:rsid w:val="00D91894"/>
    <w:rsid w:val="00D91B38"/>
    <w:rsid w:val="00D91B98"/>
    <w:rsid w:val="00D91BB4"/>
    <w:rsid w:val="00D91E90"/>
    <w:rsid w:val="00D91EC3"/>
    <w:rsid w:val="00D9223D"/>
    <w:rsid w:val="00D9246E"/>
    <w:rsid w:val="00D92C41"/>
    <w:rsid w:val="00D930FE"/>
    <w:rsid w:val="00D93F7D"/>
    <w:rsid w:val="00D945A6"/>
    <w:rsid w:val="00D94A4B"/>
    <w:rsid w:val="00D94CDA"/>
    <w:rsid w:val="00D95B05"/>
    <w:rsid w:val="00D95D2E"/>
    <w:rsid w:val="00D95DF2"/>
    <w:rsid w:val="00D96525"/>
    <w:rsid w:val="00D96829"/>
    <w:rsid w:val="00D9718B"/>
    <w:rsid w:val="00D97833"/>
    <w:rsid w:val="00D979F9"/>
    <w:rsid w:val="00D97E7A"/>
    <w:rsid w:val="00D97E8B"/>
    <w:rsid w:val="00D97EA4"/>
    <w:rsid w:val="00DA0165"/>
    <w:rsid w:val="00DA0510"/>
    <w:rsid w:val="00DA06CE"/>
    <w:rsid w:val="00DA08BA"/>
    <w:rsid w:val="00DA09E9"/>
    <w:rsid w:val="00DA0A24"/>
    <w:rsid w:val="00DA107B"/>
    <w:rsid w:val="00DA1181"/>
    <w:rsid w:val="00DA17F1"/>
    <w:rsid w:val="00DA17F5"/>
    <w:rsid w:val="00DA1D07"/>
    <w:rsid w:val="00DA216A"/>
    <w:rsid w:val="00DA21D8"/>
    <w:rsid w:val="00DA2B00"/>
    <w:rsid w:val="00DA31B4"/>
    <w:rsid w:val="00DA3269"/>
    <w:rsid w:val="00DA349F"/>
    <w:rsid w:val="00DA3590"/>
    <w:rsid w:val="00DA3B97"/>
    <w:rsid w:val="00DA3D14"/>
    <w:rsid w:val="00DA493B"/>
    <w:rsid w:val="00DA4B1B"/>
    <w:rsid w:val="00DA4DBD"/>
    <w:rsid w:val="00DA4DF0"/>
    <w:rsid w:val="00DA574E"/>
    <w:rsid w:val="00DA5EE8"/>
    <w:rsid w:val="00DA5FBF"/>
    <w:rsid w:val="00DA60FF"/>
    <w:rsid w:val="00DA6592"/>
    <w:rsid w:val="00DA67A1"/>
    <w:rsid w:val="00DA67D5"/>
    <w:rsid w:val="00DA6A28"/>
    <w:rsid w:val="00DA76AB"/>
    <w:rsid w:val="00DA789D"/>
    <w:rsid w:val="00DA7B36"/>
    <w:rsid w:val="00DA7CB9"/>
    <w:rsid w:val="00DB01E2"/>
    <w:rsid w:val="00DB039A"/>
    <w:rsid w:val="00DB07D1"/>
    <w:rsid w:val="00DB0850"/>
    <w:rsid w:val="00DB0975"/>
    <w:rsid w:val="00DB0989"/>
    <w:rsid w:val="00DB0DEC"/>
    <w:rsid w:val="00DB137F"/>
    <w:rsid w:val="00DB1975"/>
    <w:rsid w:val="00DB1FB3"/>
    <w:rsid w:val="00DB25AA"/>
    <w:rsid w:val="00DB307D"/>
    <w:rsid w:val="00DB32AC"/>
    <w:rsid w:val="00DB3519"/>
    <w:rsid w:val="00DB376C"/>
    <w:rsid w:val="00DB38C3"/>
    <w:rsid w:val="00DB3EE2"/>
    <w:rsid w:val="00DB3F1F"/>
    <w:rsid w:val="00DB40B5"/>
    <w:rsid w:val="00DB45D9"/>
    <w:rsid w:val="00DB4758"/>
    <w:rsid w:val="00DB498D"/>
    <w:rsid w:val="00DB4F24"/>
    <w:rsid w:val="00DB50CA"/>
    <w:rsid w:val="00DB53F6"/>
    <w:rsid w:val="00DB5515"/>
    <w:rsid w:val="00DB5B2E"/>
    <w:rsid w:val="00DB5EB8"/>
    <w:rsid w:val="00DB6103"/>
    <w:rsid w:val="00DB6245"/>
    <w:rsid w:val="00DB646B"/>
    <w:rsid w:val="00DB64DC"/>
    <w:rsid w:val="00DB68A9"/>
    <w:rsid w:val="00DB6B80"/>
    <w:rsid w:val="00DB6D27"/>
    <w:rsid w:val="00DB6E36"/>
    <w:rsid w:val="00DB6FDE"/>
    <w:rsid w:val="00DB71BA"/>
    <w:rsid w:val="00DB7519"/>
    <w:rsid w:val="00DB76AC"/>
    <w:rsid w:val="00DB78C3"/>
    <w:rsid w:val="00DC025C"/>
    <w:rsid w:val="00DC10EE"/>
    <w:rsid w:val="00DC16BA"/>
    <w:rsid w:val="00DC23FE"/>
    <w:rsid w:val="00DC27F0"/>
    <w:rsid w:val="00DC2B2F"/>
    <w:rsid w:val="00DC2F02"/>
    <w:rsid w:val="00DC34AF"/>
    <w:rsid w:val="00DC350C"/>
    <w:rsid w:val="00DC394B"/>
    <w:rsid w:val="00DC3EFC"/>
    <w:rsid w:val="00DC466C"/>
    <w:rsid w:val="00DC4E2B"/>
    <w:rsid w:val="00DC4EA1"/>
    <w:rsid w:val="00DC4ECB"/>
    <w:rsid w:val="00DC56D2"/>
    <w:rsid w:val="00DC5795"/>
    <w:rsid w:val="00DC5DF9"/>
    <w:rsid w:val="00DC5FA3"/>
    <w:rsid w:val="00DC61C5"/>
    <w:rsid w:val="00DC625B"/>
    <w:rsid w:val="00DC63F3"/>
    <w:rsid w:val="00DC65A8"/>
    <w:rsid w:val="00DC6862"/>
    <w:rsid w:val="00DC742C"/>
    <w:rsid w:val="00DC74BD"/>
    <w:rsid w:val="00DC764F"/>
    <w:rsid w:val="00DC77CF"/>
    <w:rsid w:val="00DC7B52"/>
    <w:rsid w:val="00DD03CC"/>
    <w:rsid w:val="00DD08EC"/>
    <w:rsid w:val="00DD0C35"/>
    <w:rsid w:val="00DD0EA6"/>
    <w:rsid w:val="00DD0FA3"/>
    <w:rsid w:val="00DD11F8"/>
    <w:rsid w:val="00DD13C4"/>
    <w:rsid w:val="00DD143C"/>
    <w:rsid w:val="00DD1946"/>
    <w:rsid w:val="00DD195F"/>
    <w:rsid w:val="00DD1A75"/>
    <w:rsid w:val="00DD1F6B"/>
    <w:rsid w:val="00DD2032"/>
    <w:rsid w:val="00DD2240"/>
    <w:rsid w:val="00DD2502"/>
    <w:rsid w:val="00DD26FF"/>
    <w:rsid w:val="00DD28E1"/>
    <w:rsid w:val="00DD2B17"/>
    <w:rsid w:val="00DD2D1C"/>
    <w:rsid w:val="00DD2EBB"/>
    <w:rsid w:val="00DD384F"/>
    <w:rsid w:val="00DD3B04"/>
    <w:rsid w:val="00DD3B54"/>
    <w:rsid w:val="00DD3CD3"/>
    <w:rsid w:val="00DD4254"/>
    <w:rsid w:val="00DD4411"/>
    <w:rsid w:val="00DD48AE"/>
    <w:rsid w:val="00DD4F37"/>
    <w:rsid w:val="00DD53AF"/>
    <w:rsid w:val="00DD5D25"/>
    <w:rsid w:val="00DD6470"/>
    <w:rsid w:val="00DD6504"/>
    <w:rsid w:val="00DD6608"/>
    <w:rsid w:val="00DD6C8F"/>
    <w:rsid w:val="00DD6E0D"/>
    <w:rsid w:val="00DD6E5B"/>
    <w:rsid w:val="00DD74D7"/>
    <w:rsid w:val="00DD7741"/>
    <w:rsid w:val="00DD7C98"/>
    <w:rsid w:val="00DD7E46"/>
    <w:rsid w:val="00DE0FAB"/>
    <w:rsid w:val="00DE12AF"/>
    <w:rsid w:val="00DE16A1"/>
    <w:rsid w:val="00DE1764"/>
    <w:rsid w:val="00DE1BEE"/>
    <w:rsid w:val="00DE1BFE"/>
    <w:rsid w:val="00DE22EF"/>
    <w:rsid w:val="00DE2725"/>
    <w:rsid w:val="00DE2D8C"/>
    <w:rsid w:val="00DE2F75"/>
    <w:rsid w:val="00DE32AD"/>
    <w:rsid w:val="00DE3758"/>
    <w:rsid w:val="00DE3E80"/>
    <w:rsid w:val="00DE4238"/>
    <w:rsid w:val="00DE445D"/>
    <w:rsid w:val="00DE45A6"/>
    <w:rsid w:val="00DE492C"/>
    <w:rsid w:val="00DE49B8"/>
    <w:rsid w:val="00DE5946"/>
    <w:rsid w:val="00DE5A47"/>
    <w:rsid w:val="00DE5CFF"/>
    <w:rsid w:val="00DE5E61"/>
    <w:rsid w:val="00DE5E88"/>
    <w:rsid w:val="00DE60B4"/>
    <w:rsid w:val="00DE6932"/>
    <w:rsid w:val="00DE72AA"/>
    <w:rsid w:val="00DE7526"/>
    <w:rsid w:val="00DE7749"/>
    <w:rsid w:val="00DE78D9"/>
    <w:rsid w:val="00DF01D3"/>
    <w:rsid w:val="00DF02BA"/>
    <w:rsid w:val="00DF059B"/>
    <w:rsid w:val="00DF073D"/>
    <w:rsid w:val="00DF0922"/>
    <w:rsid w:val="00DF0B7B"/>
    <w:rsid w:val="00DF0D09"/>
    <w:rsid w:val="00DF0D94"/>
    <w:rsid w:val="00DF0E5F"/>
    <w:rsid w:val="00DF0F64"/>
    <w:rsid w:val="00DF11C7"/>
    <w:rsid w:val="00DF12EA"/>
    <w:rsid w:val="00DF1347"/>
    <w:rsid w:val="00DF1ECB"/>
    <w:rsid w:val="00DF2817"/>
    <w:rsid w:val="00DF287D"/>
    <w:rsid w:val="00DF2C92"/>
    <w:rsid w:val="00DF2F11"/>
    <w:rsid w:val="00DF31CA"/>
    <w:rsid w:val="00DF3672"/>
    <w:rsid w:val="00DF387F"/>
    <w:rsid w:val="00DF3DD7"/>
    <w:rsid w:val="00DF3F1F"/>
    <w:rsid w:val="00DF420B"/>
    <w:rsid w:val="00DF4389"/>
    <w:rsid w:val="00DF4791"/>
    <w:rsid w:val="00DF4EA1"/>
    <w:rsid w:val="00DF51B9"/>
    <w:rsid w:val="00DF54F1"/>
    <w:rsid w:val="00DF578C"/>
    <w:rsid w:val="00DF581C"/>
    <w:rsid w:val="00DF58A2"/>
    <w:rsid w:val="00DF59A1"/>
    <w:rsid w:val="00DF59A9"/>
    <w:rsid w:val="00DF5A88"/>
    <w:rsid w:val="00DF6DC8"/>
    <w:rsid w:val="00DF7770"/>
    <w:rsid w:val="00DF79CE"/>
    <w:rsid w:val="00DF7CCC"/>
    <w:rsid w:val="00DF7FF1"/>
    <w:rsid w:val="00E0059F"/>
    <w:rsid w:val="00E00929"/>
    <w:rsid w:val="00E00EBE"/>
    <w:rsid w:val="00E011A4"/>
    <w:rsid w:val="00E012AC"/>
    <w:rsid w:val="00E0151E"/>
    <w:rsid w:val="00E0159F"/>
    <w:rsid w:val="00E015A0"/>
    <w:rsid w:val="00E018FD"/>
    <w:rsid w:val="00E022DD"/>
    <w:rsid w:val="00E0232B"/>
    <w:rsid w:val="00E02348"/>
    <w:rsid w:val="00E02B24"/>
    <w:rsid w:val="00E02DF8"/>
    <w:rsid w:val="00E03664"/>
    <w:rsid w:val="00E038DE"/>
    <w:rsid w:val="00E03902"/>
    <w:rsid w:val="00E03AF2"/>
    <w:rsid w:val="00E03B4D"/>
    <w:rsid w:val="00E03D6D"/>
    <w:rsid w:val="00E0442B"/>
    <w:rsid w:val="00E044C5"/>
    <w:rsid w:val="00E047B4"/>
    <w:rsid w:val="00E0485A"/>
    <w:rsid w:val="00E04A74"/>
    <w:rsid w:val="00E04D50"/>
    <w:rsid w:val="00E04EC4"/>
    <w:rsid w:val="00E05478"/>
    <w:rsid w:val="00E05A9F"/>
    <w:rsid w:val="00E05CD7"/>
    <w:rsid w:val="00E060E3"/>
    <w:rsid w:val="00E069AF"/>
    <w:rsid w:val="00E069FC"/>
    <w:rsid w:val="00E06A92"/>
    <w:rsid w:val="00E06CDD"/>
    <w:rsid w:val="00E0703B"/>
    <w:rsid w:val="00E0738C"/>
    <w:rsid w:val="00E07BEC"/>
    <w:rsid w:val="00E07CE0"/>
    <w:rsid w:val="00E07FE8"/>
    <w:rsid w:val="00E10413"/>
    <w:rsid w:val="00E1067E"/>
    <w:rsid w:val="00E10CD7"/>
    <w:rsid w:val="00E10D1D"/>
    <w:rsid w:val="00E1100A"/>
    <w:rsid w:val="00E1100E"/>
    <w:rsid w:val="00E1174E"/>
    <w:rsid w:val="00E11859"/>
    <w:rsid w:val="00E12309"/>
    <w:rsid w:val="00E12A96"/>
    <w:rsid w:val="00E12BA1"/>
    <w:rsid w:val="00E12EF7"/>
    <w:rsid w:val="00E130D8"/>
    <w:rsid w:val="00E13251"/>
    <w:rsid w:val="00E136B9"/>
    <w:rsid w:val="00E1399E"/>
    <w:rsid w:val="00E13CAE"/>
    <w:rsid w:val="00E144C6"/>
    <w:rsid w:val="00E1495E"/>
    <w:rsid w:val="00E14AB7"/>
    <w:rsid w:val="00E14AED"/>
    <w:rsid w:val="00E14F4F"/>
    <w:rsid w:val="00E1518A"/>
    <w:rsid w:val="00E15888"/>
    <w:rsid w:val="00E158CD"/>
    <w:rsid w:val="00E162BD"/>
    <w:rsid w:val="00E165DD"/>
    <w:rsid w:val="00E167F2"/>
    <w:rsid w:val="00E16898"/>
    <w:rsid w:val="00E16C7B"/>
    <w:rsid w:val="00E17279"/>
    <w:rsid w:val="00E173AD"/>
    <w:rsid w:val="00E175C9"/>
    <w:rsid w:val="00E1795D"/>
    <w:rsid w:val="00E17DD6"/>
    <w:rsid w:val="00E200D9"/>
    <w:rsid w:val="00E205B3"/>
    <w:rsid w:val="00E206F2"/>
    <w:rsid w:val="00E20742"/>
    <w:rsid w:val="00E20B74"/>
    <w:rsid w:val="00E20E99"/>
    <w:rsid w:val="00E20EC9"/>
    <w:rsid w:val="00E2102C"/>
    <w:rsid w:val="00E2130D"/>
    <w:rsid w:val="00E21532"/>
    <w:rsid w:val="00E21945"/>
    <w:rsid w:val="00E22A3B"/>
    <w:rsid w:val="00E22BF1"/>
    <w:rsid w:val="00E22E4C"/>
    <w:rsid w:val="00E22ECF"/>
    <w:rsid w:val="00E23416"/>
    <w:rsid w:val="00E236AF"/>
    <w:rsid w:val="00E23E6D"/>
    <w:rsid w:val="00E23ECA"/>
    <w:rsid w:val="00E241D9"/>
    <w:rsid w:val="00E2424B"/>
    <w:rsid w:val="00E2433B"/>
    <w:rsid w:val="00E24419"/>
    <w:rsid w:val="00E244A4"/>
    <w:rsid w:val="00E248F3"/>
    <w:rsid w:val="00E24A89"/>
    <w:rsid w:val="00E24D75"/>
    <w:rsid w:val="00E24E4C"/>
    <w:rsid w:val="00E25406"/>
    <w:rsid w:val="00E2573C"/>
    <w:rsid w:val="00E25B47"/>
    <w:rsid w:val="00E26369"/>
    <w:rsid w:val="00E26449"/>
    <w:rsid w:val="00E26680"/>
    <w:rsid w:val="00E2668B"/>
    <w:rsid w:val="00E26DE8"/>
    <w:rsid w:val="00E26F13"/>
    <w:rsid w:val="00E26F64"/>
    <w:rsid w:val="00E2704D"/>
    <w:rsid w:val="00E27230"/>
    <w:rsid w:val="00E279C2"/>
    <w:rsid w:val="00E27A88"/>
    <w:rsid w:val="00E27D4E"/>
    <w:rsid w:val="00E30526"/>
    <w:rsid w:val="00E3074D"/>
    <w:rsid w:val="00E30FFF"/>
    <w:rsid w:val="00E311BD"/>
    <w:rsid w:val="00E3144F"/>
    <w:rsid w:val="00E3169A"/>
    <w:rsid w:val="00E31F79"/>
    <w:rsid w:val="00E32022"/>
    <w:rsid w:val="00E320FC"/>
    <w:rsid w:val="00E321F8"/>
    <w:rsid w:val="00E323F9"/>
    <w:rsid w:val="00E32411"/>
    <w:rsid w:val="00E32712"/>
    <w:rsid w:val="00E32769"/>
    <w:rsid w:val="00E328D6"/>
    <w:rsid w:val="00E32904"/>
    <w:rsid w:val="00E329F7"/>
    <w:rsid w:val="00E32F74"/>
    <w:rsid w:val="00E33048"/>
    <w:rsid w:val="00E339B6"/>
    <w:rsid w:val="00E33ADB"/>
    <w:rsid w:val="00E33D58"/>
    <w:rsid w:val="00E33E43"/>
    <w:rsid w:val="00E33E6F"/>
    <w:rsid w:val="00E34475"/>
    <w:rsid w:val="00E35067"/>
    <w:rsid w:val="00E35B90"/>
    <w:rsid w:val="00E36216"/>
    <w:rsid w:val="00E36295"/>
    <w:rsid w:val="00E36519"/>
    <w:rsid w:val="00E369DD"/>
    <w:rsid w:val="00E369E5"/>
    <w:rsid w:val="00E36FB1"/>
    <w:rsid w:val="00E370B1"/>
    <w:rsid w:val="00E37567"/>
    <w:rsid w:val="00E3790B"/>
    <w:rsid w:val="00E37B51"/>
    <w:rsid w:val="00E400C8"/>
    <w:rsid w:val="00E40161"/>
    <w:rsid w:val="00E403C7"/>
    <w:rsid w:val="00E40821"/>
    <w:rsid w:val="00E4115D"/>
    <w:rsid w:val="00E41305"/>
    <w:rsid w:val="00E413FE"/>
    <w:rsid w:val="00E414E8"/>
    <w:rsid w:val="00E416EC"/>
    <w:rsid w:val="00E419BB"/>
    <w:rsid w:val="00E41B52"/>
    <w:rsid w:val="00E41C17"/>
    <w:rsid w:val="00E41E40"/>
    <w:rsid w:val="00E42176"/>
    <w:rsid w:val="00E428E7"/>
    <w:rsid w:val="00E42BAD"/>
    <w:rsid w:val="00E42CA9"/>
    <w:rsid w:val="00E430FC"/>
    <w:rsid w:val="00E433E9"/>
    <w:rsid w:val="00E4347E"/>
    <w:rsid w:val="00E43679"/>
    <w:rsid w:val="00E43CEC"/>
    <w:rsid w:val="00E441CE"/>
    <w:rsid w:val="00E44274"/>
    <w:rsid w:val="00E4436E"/>
    <w:rsid w:val="00E446DC"/>
    <w:rsid w:val="00E44803"/>
    <w:rsid w:val="00E44CDE"/>
    <w:rsid w:val="00E44E9F"/>
    <w:rsid w:val="00E45293"/>
    <w:rsid w:val="00E455C0"/>
    <w:rsid w:val="00E4585F"/>
    <w:rsid w:val="00E45F49"/>
    <w:rsid w:val="00E4609D"/>
    <w:rsid w:val="00E462AA"/>
    <w:rsid w:val="00E467C0"/>
    <w:rsid w:val="00E4716C"/>
    <w:rsid w:val="00E473DB"/>
    <w:rsid w:val="00E4764B"/>
    <w:rsid w:val="00E47697"/>
    <w:rsid w:val="00E476C8"/>
    <w:rsid w:val="00E47854"/>
    <w:rsid w:val="00E47B6A"/>
    <w:rsid w:val="00E505A1"/>
    <w:rsid w:val="00E50771"/>
    <w:rsid w:val="00E507F9"/>
    <w:rsid w:val="00E50906"/>
    <w:rsid w:val="00E50B99"/>
    <w:rsid w:val="00E50C23"/>
    <w:rsid w:val="00E51438"/>
    <w:rsid w:val="00E516C1"/>
    <w:rsid w:val="00E5185A"/>
    <w:rsid w:val="00E518C8"/>
    <w:rsid w:val="00E5195C"/>
    <w:rsid w:val="00E51AC1"/>
    <w:rsid w:val="00E51B81"/>
    <w:rsid w:val="00E52082"/>
    <w:rsid w:val="00E5242E"/>
    <w:rsid w:val="00E5248F"/>
    <w:rsid w:val="00E52757"/>
    <w:rsid w:val="00E5277E"/>
    <w:rsid w:val="00E530BE"/>
    <w:rsid w:val="00E53392"/>
    <w:rsid w:val="00E536BF"/>
    <w:rsid w:val="00E536FD"/>
    <w:rsid w:val="00E53702"/>
    <w:rsid w:val="00E53A28"/>
    <w:rsid w:val="00E53E8C"/>
    <w:rsid w:val="00E53FB2"/>
    <w:rsid w:val="00E54098"/>
    <w:rsid w:val="00E5426C"/>
    <w:rsid w:val="00E548D5"/>
    <w:rsid w:val="00E54F28"/>
    <w:rsid w:val="00E54FED"/>
    <w:rsid w:val="00E554EE"/>
    <w:rsid w:val="00E55609"/>
    <w:rsid w:val="00E55777"/>
    <w:rsid w:val="00E5583A"/>
    <w:rsid w:val="00E55B7D"/>
    <w:rsid w:val="00E55E14"/>
    <w:rsid w:val="00E5632E"/>
    <w:rsid w:val="00E563E2"/>
    <w:rsid w:val="00E5659B"/>
    <w:rsid w:val="00E56FFE"/>
    <w:rsid w:val="00E570E6"/>
    <w:rsid w:val="00E576C2"/>
    <w:rsid w:val="00E57CD3"/>
    <w:rsid w:val="00E57E07"/>
    <w:rsid w:val="00E6010C"/>
    <w:rsid w:val="00E6012C"/>
    <w:rsid w:val="00E60377"/>
    <w:rsid w:val="00E6042E"/>
    <w:rsid w:val="00E60861"/>
    <w:rsid w:val="00E609D5"/>
    <w:rsid w:val="00E60AA5"/>
    <w:rsid w:val="00E60DFB"/>
    <w:rsid w:val="00E60E25"/>
    <w:rsid w:val="00E60F84"/>
    <w:rsid w:val="00E61362"/>
    <w:rsid w:val="00E62099"/>
    <w:rsid w:val="00E621C8"/>
    <w:rsid w:val="00E62497"/>
    <w:rsid w:val="00E62C70"/>
    <w:rsid w:val="00E63118"/>
    <w:rsid w:val="00E632CA"/>
    <w:rsid w:val="00E63364"/>
    <w:rsid w:val="00E636D1"/>
    <w:rsid w:val="00E637A7"/>
    <w:rsid w:val="00E63A90"/>
    <w:rsid w:val="00E64359"/>
    <w:rsid w:val="00E649DF"/>
    <w:rsid w:val="00E64A75"/>
    <w:rsid w:val="00E64D80"/>
    <w:rsid w:val="00E65E2F"/>
    <w:rsid w:val="00E65E58"/>
    <w:rsid w:val="00E662E4"/>
    <w:rsid w:val="00E66332"/>
    <w:rsid w:val="00E667D2"/>
    <w:rsid w:val="00E66DCF"/>
    <w:rsid w:val="00E66E62"/>
    <w:rsid w:val="00E67122"/>
    <w:rsid w:val="00E671FD"/>
    <w:rsid w:val="00E67A28"/>
    <w:rsid w:val="00E67B71"/>
    <w:rsid w:val="00E67E22"/>
    <w:rsid w:val="00E70417"/>
    <w:rsid w:val="00E706B1"/>
    <w:rsid w:val="00E70BEE"/>
    <w:rsid w:val="00E71171"/>
    <w:rsid w:val="00E71176"/>
    <w:rsid w:val="00E71465"/>
    <w:rsid w:val="00E719FD"/>
    <w:rsid w:val="00E71E4F"/>
    <w:rsid w:val="00E71FA0"/>
    <w:rsid w:val="00E72225"/>
    <w:rsid w:val="00E722A5"/>
    <w:rsid w:val="00E722DF"/>
    <w:rsid w:val="00E7251F"/>
    <w:rsid w:val="00E72A9D"/>
    <w:rsid w:val="00E72CC1"/>
    <w:rsid w:val="00E72D4F"/>
    <w:rsid w:val="00E72E94"/>
    <w:rsid w:val="00E7311A"/>
    <w:rsid w:val="00E731F7"/>
    <w:rsid w:val="00E73780"/>
    <w:rsid w:val="00E74121"/>
    <w:rsid w:val="00E74809"/>
    <w:rsid w:val="00E752A1"/>
    <w:rsid w:val="00E755E1"/>
    <w:rsid w:val="00E75846"/>
    <w:rsid w:val="00E758E5"/>
    <w:rsid w:val="00E75A15"/>
    <w:rsid w:val="00E75BE6"/>
    <w:rsid w:val="00E75F35"/>
    <w:rsid w:val="00E766B3"/>
    <w:rsid w:val="00E76BD1"/>
    <w:rsid w:val="00E777E8"/>
    <w:rsid w:val="00E80138"/>
    <w:rsid w:val="00E8017B"/>
    <w:rsid w:val="00E8039A"/>
    <w:rsid w:val="00E804CE"/>
    <w:rsid w:val="00E80B44"/>
    <w:rsid w:val="00E80C4B"/>
    <w:rsid w:val="00E81994"/>
    <w:rsid w:val="00E819F8"/>
    <w:rsid w:val="00E81F8A"/>
    <w:rsid w:val="00E82278"/>
    <w:rsid w:val="00E828B5"/>
    <w:rsid w:val="00E82C74"/>
    <w:rsid w:val="00E82C77"/>
    <w:rsid w:val="00E82CB2"/>
    <w:rsid w:val="00E82CB8"/>
    <w:rsid w:val="00E837D3"/>
    <w:rsid w:val="00E83BBC"/>
    <w:rsid w:val="00E83E14"/>
    <w:rsid w:val="00E84434"/>
    <w:rsid w:val="00E844E9"/>
    <w:rsid w:val="00E84F72"/>
    <w:rsid w:val="00E85057"/>
    <w:rsid w:val="00E856A2"/>
    <w:rsid w:val="00E856CF"/>
    <w:rsid w:val="00E85907"/>
    <w:rsid w:val="00E85D20"/>
    <w:rsid w:val="00E864E0"/>
    <w:rsid w:val="00E8665A"/>
    <w:rsid w:val="00E8676C"/>
    <w:rsid w:val="00E86918"/>
    <w:rsid w:val="00E86CBD"/>
    <w:rsid w:val="00E86DB5"/>
    <w:rsid w:val="00E8733A"/>
    <w:rsid w:val="00E8761D"/>
    <w:rsid w:val="00E879B7"/>
    <w:rsid w:val="00E9026A"/>
    <w:rsid w:val="00E903BD"/>
    <w:rsid w:val="00E90621"/>
    <w:rsid w:val="00E90667"/>
    <w:rsid w:val="00E90D61"/>
    <w:rsid w:val="00E9166C"/>
    <w:rsid w:val="00E91A2F"/>
    <w:rsid w:val="00E91E12"/>
    <w:rsid w:val="00E92044"/>
    <w:rsid w:val="00E9273A"/>
    <w:rsid w:val="00E92C67"/>
    <w:rsid w:val="00E92C70"/>
    <w:rsid w:val="00E92D21"/>
    <w:rsid w:val="00E92DCA"/>
    <w:rsid w:val="00E93584"/>
    <w:rsid w:val="00E93E14"/>
    <w:rsid w:val="00E93FAF"/>
    <w:rsid w:val="00E9403B"/>
    <w:rsid w:val="00E945C7"/>
    <w:rsid w:val="00E94B4A"/>
    <w:rsid w:val="00E94DBB"/>
    <w:rsid w:val="00E94ECF"/>
    <w:rsid w:val="00E95088"/>
    <w:rsid w:val="00E95215"/>
    <w:rsid w:val="00E95427"/>
    <w:rsid w:val="00E95976"/>
    <w:rsid w:val="00E95CA1"/>
    <w:rsid w:val="00E95D00"/>
    <w:rsid w:val="00E95E65"/>
    <w:rsid w:val="00E95EC3"/>
    <w:rsid w:val="00E95F7E"/>
    <w:rsid w:val="00E96551"/>
    <w:rsid w:val="00E967E2"/>
    <w:rsid w:val="00E96DFC"/>
    <w:rsid w:val="00E96EBB"/>
    <w:rsid w:val="00E96F7D"/>
    <w:rsid w:val="00E97006"/>
    <w:rsid w:val="00E97B57"/>
    <w:rsid w:val="00EA01D1"/>
    <w:rsid w:val="00EA0501"/>
    <w:rsid w:val="00EA06AC"/>
    <w:rsid w:val="00EA085C"/>
    <w:rsid w:val="00EA0A9D"/>
    <w:rsid w:val="00EA0B57"/>
    <w:rsid w:val="00EA0C85"/>
    <w:rsid w:val="00EA137D"/>
    <w:rsid w:val="00EA13A4"/>
    <w:rsid w:val="00EA14CD"/>
    <w:rsid w:val="00EA172E"/>
    <w:rsid w:val="00EA17BB"/>
    <w:rsid w:val="00EA187D"/>
    <w:rsid w:val="00EA18A7"/>
    <w:rsid w:val="00EA1B79"/>
    <w:rsid w:val="00EA1EED"/>
    <w:rsid w:val="00EA1F90"/>
    <w:rsid w:val="00EA21E2"/>
    <w:rsid w:val="00EA22F9"/>
    <w:rsid w:val="00EA288C"/>
    <w:rsid w:val="00EA2A84"/>
    <w:rsid w:val="00EA2DAB"/>
    <w:rsid w:val="00EA3042"/>
    <w:rsid w:val="00EA30A0"/>
    <w:rsid w:val="00EA3955"/>
    <w:rsid w:val="00EA3C1D"/>
    <w:rsid w:val="00EA3FAD"/>
    <w:rsid w:val="00EA412E"/>
    <w:rsid w:val="00EA4291"/>
    <w:rsid w:val="00EA42CA"/>
    <w:rsid w:val="00EA47A4"/>
    <w:rsid w:val="00EA49A6"/>
    <w:rsid w:val="00EA565B"/>
    <w:rsid w:val="00EA62B6"/>
    <w:rsid w:val="00EA64E4"/>
    <w:rsid w:val="00EA6B4A"/>
    <w:rsid w:val="00EA6C4B"/>
    <w:rsid w:val="00EA6F36"/>
    <w:rsid w:val="00EA7DC3"/>
    <w:rsid w:val="00EB0165"/>
    <w:rsid w:val="00EB021C"/>
    <w:rsid w:val="00EB02BC"/>
    <w:rsid w:val="00EB0492"/>
    <w:rsid w:val="00EB07E0"/>
    <w:rsid w:val="00EB0BD8"/>
    <w:rsid w:val="00EB0C38"/>
    <w:rsid w:val="00EB0F8D"/>
    <w:rsid w:val="00EB1830"/>
    <w:rsid w:val="00EB186A"/>
    <w:rsid w:val="00EB19D6"/>
    <w:rsid w:val="00EB1CFF"/>
    <w:rsid w:val="00EB28DC"/>
    <w:rsid w:val="00EB2960"/>
    <w:rsid w:val="00EB2C20"/>
    <w:rsid w:val="00EB2ECE"/>
    <w:rsid w:val="00EB2FC2"/>
    <w:rsid w:val="00EB3882"/>
    <w:rsid w:val="00EB42DA"/>
    <w:rsid w:val="00EB4321"/>
    <w:rsid w:val="00EB47DE"/>
    <w:rsid w:val="00EB4FCC"/>
    <w:rsid w:val="00EB520E"/>
    <w:rsid w:val="00EB5499"/>
    <w:rsid w:val="00EB54EC"/>
    <w:rsid w:val="00EB574E"/>
    <w:rsid w:val="00EB5AB2"/>
    <w:rsid w:val="00EB5D9F"/>
    <w:rsid w:val="00EB6216"/>
    <w:rsid w:val="00EB65F7"/>
    <w:rsid w:val="00EB6758"/>
    <w:rsid w:val="00EB6DFF"/>
    <w:rsid w:val="00EB7792"/>
    <w:rsid w:val="00EB7805"/>
    <w:rsid w:val="00EB7DCA"/>
    <w:rsid w:val="00EC06CF"/>
    <w:rsid w:val="00EC07DD"/>
    <w:rsid w:val="00EC0B09"/>
    <w:rsid w:val="00EC0D41"/>
    <w:rsid w:val="00EC11FB"/>
    <w:rsid w:val="00EC1281"/>
    <w:rsid w:val="00EC18D4"/>
    <w:rsid w:val="00EC199B"/>
    <w:rsid w:val="00EC1F60"/>
    <w:rsid w:val="00EC20F3"/>
    <w:rsid w:val="00EC27C4"/>
    <w:rsid w:val="00EC2D3C"/>
    <w:rsid w:val="00EC2D8E"/>
    <w:rsid w:val="00EC2DDC"/>
    <w:rsid w:val="00EC339C"/>
    <w:rsid w:val="00EC369F"/>
    <w:rsid w:val="00EC3769"/>
    <w:rsid w:val="00EC391C"/>
    <w:rsid w:val="00EC45A5"/>
    <w:rsid w:val="00EC46BD"/>
    <w:rsid w:val="00EC4AFE"/>
    <w:rsid w:val="00EC4B87"/>
    <w:rsid w:val="00EC4CAF"/>
    <w:rsid w:val="00EC4F6C"/>
    <w:rsid w:val="00EC5101"/>
    <w:rsid w:val="00EC5318"/>
    <w:rsid w:val="00EC54FD"/>
    <w:rsid w:val="00EC61C7"/>
    <w:rsid w:val="00EC62B8"/>
    <w:rsid w:val="00EC70E4"/>
    <w:rsid w:val="00EC70E5"/>
    <w:rsid w:val="00EC752D"/>
    <w:rsid w:val="00EC755C"/>
    <w:rsid w:val="00EC75D2"/>
    <w:rsid w:val="00EC760C"/>
    <w:rsid w:val="00EC779D"/>
    <w:rsid w:val="00EC7818"/>
    <w:rsid w:val="00EC7B90"/>
    <w:rsid w:val="00EC7D9A"/>
    <w:rsid w:val="00ED018D"/>
    <w:rsid w:val="00ED048C"/>
    <w:rsid w:val="00ED0916"/>
    <w:rsid w:val="00ED0B0D"/>
    <w:rsid w:val="00ED0B54"/>
    <w:rsid w:val="00ED0EB2"/>
    <w:rsid w:val="00ED1370"/>
    <w:rsid w:val="00ED2028"/>
    <w:rsid w:val="00ED20A3"/>
    <w:rsid w:val="00ED20D9"/>
    <w:rsid w:val="00ED2363"/>
    <w:rsid w:val="00ED249E"/>
    <w:rsid w:val="00ED2AEF"/>
    <w:rsid w:val="00ED2B90"/>
    <w:rsid w:val="00ED2D66"/>
    <w:rsid w:val="00ED2FA2"/>
    <w:rsid w:val="00ED3260"/>
    <w:rsid w:val="00ED3264"/>
    <w:rsid w:val="00ED3538"/>
    <w:rsid w:val="00ED371B"/>
    <w:rsid w:val="00ED37E5"/>
    <w:rsid w:val="00ED3834"/>
    <w:rsid w:val="00ED38AE"/>
    <w:rsid w:val="00ED3B35"/>
    <w:rsid w:val="00ED4570"/>
    <w:rsid w:val="00ED4BD8"/>
    <w:rsid w:val="00ED515A"/>
    <w:rsid w:val="00ED53B1"/>
    <w:rsid w:val="00ED55A2"/>
    <w:rsid w:val="00ED5A43"/>
    <w:rsid w:val="00ED5A62"/>
    <w:rsid w:val="00ED5B2C"/>
    <w:rsid w:val="00ED5B73"/>
    <w:rsid w:val="00ED5C43"/>
    <w:rsid w:val="00ED5DC6"/>
    <w:rsid w:val="00ED5E81"/>
    <w:rsid w:val="00ED6057"/>
    <w:rsid w:val="00ED6898"/>
    <w:rsid w:val="00ED69BE"/>
    <w:rsid w:val="00ED6BEA"/>
    <w:rsid w:val="00ED6E48"/>
    <w:rsid w:val="00ED708D"/>
    <w:rsid w:val="00ED7287"/>
    <w:rsid w:val="00ED7466"/>
    <w:rsid w:val="00ED7622"/>
    <w:rsid w:val="00ED7779"/>
    <w:rsid w:val="00ED78B4"/>
    <w:rsid w:val="00EE00C2"/>
    <w:rsid w:val="00EE01B0"/>
    <w:rsid w:val="00EE06EF"/>
    <w:rsid w:val="00EE08BA"/>
    <w:rsid w:val="00EE0D5F"/>
    <w:rsid w:val="00EE12E5"/>
    <w:rsid w:val="00EE181D"/>
    <w:rsid w:val="00EE27E3"/>
    <w:rsid w:val="00EE2DBA"/>
    <w:rsid w:val="00EE2E3D"/>
    <w:rsid w:val="00EE3808"/>
    <w:rsid w:val="00EE3973"/>
    <w:rsid w:val="00EE3B10"/>
    <w:rsid w:val="00EE3C86"/>
    <w:rsid w:val="00EE3C88"/>
    <w:rsid w:val="00EE3D88"/>
    <w:rsid w:val="00EE3DB0"/>
    <w:rsid w:val="00EE3F93"/>
    <w:rsid w:val="00EE486E"/>
    <w:rsid w:val="00EE495F"/>
    <w:rsid w:val="00EE49D3"/>
    <w:rsid w:val="00EE4AE8"/>
    <w:rsid w:val="00EE4FEE"/>
    <w:rsid w:val="00EE5010"/>
    <w:rsid w:val="00EE52A0"/>
    <w:rsid w:val="00EE545F"/>
    <w:rsid w:val="00EE54C8"/>
    <w:rsid w:val="00EE5753"/>
    <w:rsid w:val="00EE5F4E"/>
    <w:rsid w:val="00EE5F79"/>
    <w:rsid w:val="00EE6122"/>
    <w:rsid w:val="00EE61EB"/>
    <w:rsid w:val="00EE68A9"/>
    <w:rsid w:val="00EE6F7B"/>
    <w:rsid w:val="00EE7103"/>
    <w:rsid w:val="00EE79B1"/>
    <w:rsid w:val="00EE7AE6"/>
    <w:rsid w:val="00EE7BA7"/>
    <w:rsid w:val="00EE7BE5"/>
    <w:rsid w:val="00EF02B7"/>
    <w:rsid w:val="00EF0704"/>
    <w:rsid w:val="00EF096E"/>
    <w:rsid w:val="00EF1382"/>
    <w:rsid w:val="00EF188A"/>
    <w:rsid w:val="00EF19D4"/>
    <w:rsid w:val="00EF1E07"/>
    <w:rsid w:val="00EF1EFC"/>
    <w:rsid w:val="00EF2005"/>
    <w:rsid w:val="00EF2147"/>
    <w:rsid w:val="00EF2228"/>
    <w:rsid w:val="00EF228D"/>
    <w:rsid w:val="00EF24E1"/>
    <w:rsid w:val="00EF271E"/>
    <w:rsid w:val="00EF29B6"/>
    <w:rsid w:val="00EF3458"/>
    <w:rsid w:val="00EF34B2"/>
    <w:rsid w:val="00EF35C7"/>
    <w:rsid w:val="00EF36BF"/>
    <w:rsid w:val="00EF3700"/>
    <w:rsid w:val="00EF3787"/>
    <w:rsid w:val="00EF37C9"/>
    <w:rsid w:val="00EF3A16"/>
    <w:rsid w:val="00EF3BB8"/>
    <w:rsid w:val="00EF3BCA"/>
    <w:rsid w:val="00EF3D0F"/>
    <w:rsid w:val="00EF3D24"/>
    <w:rsid w:val="00EF3DB3"/>
    <w:rsid w:val="00EF47CE"/>
    <w:rsid w:val="00EF4A9F"/>
    <w:rsid w:val="00EF4F5D"/>
    <w:rsid w:val="00EF5024"/>
    <w:rsid w:val="00EF5061"/>
    <w:rsid w:val="00EF522B"/>
    <w:rsid w:val="00EF54ED"/>
    <w:rsid w:val="00EF5750"/>
    <w:rsid w:val="00EF59D2"/>
    <w:rsid w:val="00EF5A5C"/>
    <w:rsid w:val="00EF5A62"/>
    <w:rsid w:val="00EF5A81"/>
    <w:rsid w:val="00EF5BD9"/>
    <w:rsid w:val="00EF5EFE"/>
    <w:rsid w:val="00EF5F11"/>
    <w:rsid w:val="00EF62F7"/>
    <w:rsid w:val="00EF6991"/>
    <w:rsid w:val="00EF6C60"/>
    <w:rsid w:val="00EF6C7C"/>
    <w:rsid w:val="00EF6EEE"/>
    <w:rsid w:val="00EF6F8D"/>
    <w:rsid w:val="00EF70C1"/>
    <w:rsid w:val="00EF7152"/>
    <w:rsid w:val="00EF77F7"/>
    <w:rsid w:val="00EF7D22"/>
    <w:rsid w:val="00EF7F01"/>
    <w:rsid w:val="00F0032E"/>
    <w:rsid w:val="00F008F0"/>
    <w:rsid w:val="00F009A7"/>
    <w:rsid w:val="00F01730"/>
    <w:rsid w:val="00F01B2D"/>
    <w:rsid w:val="00F01F0F"/>
    <w:rsid w:val="00F01F6C"/>
    <w:rsid w:val="00F020EE"/>
    <w:rsid w:val="00F022C1"/>
    <w:rsid w:val="00F0348F"/>
    <w:rsid w:val="00F036B3"/>
    <w:rsid w:val="00F03701"/>
    <w:rsid w:val="00F03EF8"/>
    <w:rsid w:val="00F042B2"/>
    <w:rsid w:val="00F042E8"/>
    <w:rsid w:val="00F0433B"/>
    <w:rsid w:val="00F04513"/>
    <w:rsid w:val="00F045E5"/>
    <w:rsid w:val="00F04A74"/>
    <w:rsid w:val="00F04BF3"/>
    <w:rsid w:val="00F04D6C"/>
    <w:rsid w:val="00F04F4A"/>
    <w:rsid w:val="00F05464"/>
    <w:rsid w:val="00F0549F"/>
    <w:rsid w:val="00F0562F"/>
    <w:rsid w:val="00F05763"/>
    <w:rsid w:val="00F05A0A"/>
    <w:rsid w:val="00F05D38"/>
    <w:rsid w:val="00F05EFB"/>
    <w:rsid w:val="00F0653C"/>
    <w:rsid w:val="00F06C9E"/>
    <w:rsid w:val="00F06DCB"/>
    <w:rsid w:val="00F06EBD"/>
    <w:rsid w:val="00F07282"/>
    <w:rsid w:val="00F072B2"/>
    <w:rsid w:val="00F0781E"/>
    <w:rsid w:val="00F07BCA"/>
    <w:rsid w:val="00F07D76"/>
    <w:rsid w:val="00F10769"/>
    <w:rsid w:val="00F10840"/>
    <w:rsid w:val="00F109DB"/>
    <w:rsid w:val="00F109E3"/>
    <w:rsid w:val="00F112E0"/>
    <w:rsid w:val="00F11391"/>
    <w:rsid w:val="00F11771"/>
    <w:rsid w:val="00F11966"/>
    <w:rsid w:val="00F1226B"/>
    <w:rsid w:val="00F12955"/>
    <w:rsid w:val="00F12B7C"/>
    <w:rsid w:val="00F12BAB"/>
    <w:rsid w:val="00F12C92"/>
    <w:rsid w:val="00F12DBB"/>
    <w:rsid w:val="00F12E25"/>
    <w:rsid w:val="00F12F0A"/>
    <w:rsid w:val="00F130E8"/>
    <w:rsid w:val="00F1326D"/>
    <w:rsid w:val="00F132FD"/>
    <w:rsid w:val="00F13325"/>
    <w:rsid w:val="00F135C0"/>
    <w:rsid w:val="00F1364D"/>
    <w:rsid w:val="00F1398C"/>
    <w:rsid w:val="00F13A57"/>
    <w:rsid w:val="00F13F79"/>
    <w:rsid w:val="00F140FD"/>
    <w:rsid w:val="00F1490C"/>
    <w:rsid w:val="00F14F3B"/>
    <w:rsid w:val="00F150B5"/>
    <w:rsid w:val="00F15955"/>
    <w:rsid w:val="00F15D43"/>
    <w:rsid w:val="00F16066"/>
    <w:rsid w:val="00F16685"/>
    <w:rsid w:val="00F16C91"/>
    <w:rsid w:val="00F16F40"/>
    <w:rsid w:val="00F172AA"/>
    <w:rsid w:val="00F173DF"/>
    <w:rsid w:val="00F174BA"/>
    <w:rsid w:val="00F1765F"/>
    <w:rsid w:val="00F176FE"/>
    <w:rsid w:val="00F17BBC"/>
    <w:rsid w:val="00F202C5"/>
    <w:rsid w:val="00F20522"/>
    <w:rsid w:val="00F20A78"/>
    <w:rsid w:val="00F20C74"/>
    <w:rsid w:val="00F20CBF"/>
    <w:rsid w:val="00F20D64"/>
    <w:rsid w:val="00F20E9A"/>
    <w:rsid w:val="00F20FA2"/>
    <w:rsid w:val="00F21859"/>
    <w:rsid w:val="00F21E83"/>
    <w:rsid w:val="00F21FA7"/>
    <w:rsid w:val="00F224B8"/>
    <w:rsid w:val="00F2273C"/>
    <w:rsid w:val="00F22749"/>
    <w:rsid w:val="00F22838"/>
    <w:rsid w:val="00F22B7D"/>
    <w:rsid w:val="00F22CBA"/>
    <w:rsid w:val="00F22D05"/>
    <w:rsid w:val="00F23300"/>
    <w:rsid w:val="00F233AD"/>
    <w:rsid w:val="00F23781"/>
    <w:rsid w:val="00F23CF8"/>
    <w:rsid w:val="00F24654"/>
    <w:rsid w:val="00F249A7"/>
    <w:rsid w:val="00F24B20"/>
    <w:rsid w:val="00F250AC"/>
    <w:rsid w:val="00F25269"/>
    <w:rsid w:val="00F253AA"/>
    <w:rsid w:val="00F25AEC"/>
    <w:rsid w:val="00F25DE7"/>
    <w:rsid w:val="00F26372"/>
    <w:rsid w:val="00F26592"/>
    <w:rsid w:val="00F26785"/>
    <w:rsid w:val="00F26B96"/>
    <w:rsid w:val="00F26BD6"/>
    <w:rsid w:val="00F276CC"/>
    <w:rsid w:val="00F2770E"/>
    <w:rsid w:val="00F301CD"/>
    <w:rsid w:val="00F3035E"/>
    <w:rsid w:val="00F3069C"/>
    <w:rsid w:val="00F30B21"/>
    <w:rsid w:val="00F31138"/>
    <w:rsid w:val="00F314B3"/>
    <w:rsid w:val="00F31AD0"/>
    <w:rsid w:val="00F321CE"/>
    <w:rsid w:val="00F3249A"/>
    <w:rsid w:val="00F32552"/>
    <w:rsid w:val="00F325F2"/>
    <w:rsid w:val="00F32779"/>
    <w:rsid w:val="00F32964"/>
    <w:rsid w:val="00F32A40"/>
    <w:rsid w:val="00F32E46"/>
    <w:rsid w:val="00F332BD"/>
    <w:rsid w:val="00F338B8"/>
    <w:rsid w:val="00F338F4"/>
    <w:rsid w:val="00F33C10"/>
    <w:rsid w:val="00F33CB3"/>
    <w:rsid w:val="00F33F6D"/>
    <w:rsid w:val="00F34083"/>
    <w:rsid w:val="00F3485C"/>
    <w:rsid w:val="00F34AFB"/>
    <w:rsid w:val="00F34B8C"/>
    <w:rsid w:val="00F34E05"/>
    <w:rsid w:val="00F35651"/>
    <w:rsid w:val="00F3578D"/>
    <w:rsid w:val="00F35B32"/>
    <w:rsid w:val="00F36205"/>
    <w:rsid w:val="00F36252"/>
    <w:rsid w:val="00F36636"/>
    <w:rsid w:val="00F367F5"/>
    <w:rsid w:val="00F36DEE"/>
    <w:rsid w:val="00F36E33"/>
    <w:rsid w:val="00F36F39"/>
    <w:rsid w:val="00F3786F"/>
    <w:rsid w:val="00F37F75"/>
    <w:rsid w:val="00F40046"/>
    <w:rsid w:val="00F4019B"/>
    <w:rsid w:val="00F401B2"/>
    <w:rsid w:val="00F405C2"/>
    <w:rsid w:val="00F4070E"/>
    <w:rsid w:val="00F40E5C"/>
    <w:rsid w:val="00F412F5"/>
    <w:rsid w:val="00F412FA"/>
    <w:rsid w:val="00F420E1"/>
    <w:rsid w:val="00F42831"/>
    <w:rsid w:val="00F42941"/>
    <w:rsid w:val="00F4321F"/>
    <w:rsid w:val="00F435DC"/>
    <w:rsid w:val="00F43673"/>
    <w:rsid w:val="00F438AE"/>
    <w:rsid w:val="00F43D44"/>
    <w:rsid w:val="00F4452B"/>
    <w:rsid w:val="00F447CE"/>
    <w:rsid w:val="00F448CB"/>
    <w:rsid w:val="00F449CF"/>
    <w:rsid w:val="00F44B49"/>
    <w:rsid w:val="00F44CA6"/>
    <w:rsid w:val="00F456B4"/>
    <w:rsid w:val="00F45742"/>
    <w:rsid w:val="00F457A5"/>
    <w:rsid w:val="00F45849"/>
    <w:rsid w:val="00F45CB6"/>
    <w:rsid w:val="00F462EA"/>
    <w:rsid w:val="00F46A19"/>
    <w:rsid w:val="00F46F66"/>
    <w:rsid w:val="00F47291"/>
    <w:rsid w:val="00F473EB"/>
    <w:rsid w:val="00F47507"/>
    <w:rsid w:val="00F47617"/>
    <w:rsid w:val="00F479C0"/>
    <w:rsid w:val="00F47B6A"/>
    <w:rsid w:val="00F504BB"/>
    <w:rsid w:val="00F505D2"/>
    <w:rsid w:val="00F50600"/>
    <w:rsid w:val="00F5065F"/>
    <w:rsid w:val="00F50C72"/>
    <w:rsid w:val="00F51114"/>
    <w:rsid w:val="00F514E9"/>
    <w:rsid w:val="00F51780"/>
    <w:rsid w:val="00F5187E"/>
    <w:rsid w:val="00F518EE"/>
    <w:rsid w:val="00F51AF3"/>
    <w:rsid w:val="00F51B1F"/>
    <w:rsid w:val="00F51EA5"/>
    <w:rsid w:val="00F51F6D"/>
    <w:rsid w:val="00F5206D"/>
    <w:rsid w:val="00F52A0C"/>
    <w:rsid w:val="00F52DDC"/>
    <w:rsid w:val="00F52E1A"/>
    <w:rsid w:val="00F52F91"/>
    <w:rsid w:val="00F5311A"/>
    <w:rsid w:val="00F53AA8"/>
    <w:rsid w:val="00F53CD0"/>
    <w:rsid w:val="00F53D7C"/>
    <w:rsid w:val="00F53F81"/>
    <w:rsid w:val="00F54046"/>
    <w:rsid w:val="00F54232"/>
    <w:rsid w:val="00F542D9"/>
    <w:rsid w:val="00F548D8"/>
    <w:rsid w:val="00F54FA7"/>
    <w:rsid w:val="00F55101"/>
    <w:rsid w:val="00F552A2"/>
    <w:rsid w:val="00F556EB"/>
    <w:rsid w:val="00F55DC9"/>
    <w:rsid w:val="00F55E11"/>
    <w:rsid w:val="00F55E4D"/>
    <w:rsid w:val="00F55E9F"/>
    <w:rsid w:val="00F56230"/>
    <w:rsid w:val="00F569D0"/>
    <w:rsid w:val="00F56F16"/>
    <w:rsid w:val="00F5781D"/>
    <w:rsid w:val="00F6020E"/>
    <w:rsid w:val="00F60B0A"/>
    <w:rsid w:val="00F60FDA"/>
    <w:rsid w:val="00F61135"/>
    <w:rsid w:val="00F61553"/>
    <w:rsid w:val="00F61567"/>
    <w:rsid w:val="00F615A6"/>
    <w:rsid w:val="00F6168F"/>
    <w:rsid w:val="00F619D8"/>
    <w:rsid w:val="00F61B01"/>
    <w:rsid w:val="00F61D1C"/>
    <w:rsid w:val="00F6203A"/>
    <w:rsid w:val="00F62339"/>
    <w:rsid w:val="00F62383"/>
    <w:rsid w:val="00F62485"/>
    <w:rsid w:val="00F6365E"/>
    <w:rsid w:val="00F636C9"/>
    <w:rsid w:val="00F64131"/>
    <w:rsid w:val="00F64701"/>
    <w:rsid w:val="00F64E46"/>
    <w:rsid w:val="00F64EDE"/>
    <w:rsid w:val="00F652CF"/>
    <w:rsid w:val="00F6542E"/>
    <w:rsid w:val="00F6592E"/>
    <w:rsid w:val="00F66836"/>
    <w:rsid w:val="00F66BA3"/>
    <w:rsid w:val="00F66BA8"/>
    <w:rsid w:val="00F66E3A"/>
    <w:rsid w:val="00F66F48"/>
    <w:rsid w:val="00F672CB"/>
    <w:rsid w:val="00F6744A"/>
    <w:rsid w:val="00F678F8"/>
    <w:rsid w:val="00F67F4D"/>
    <w:rsid w:val="00F70655"/>
    <w:rsid w:val="00F70747"/>
    <w:rsid w:val="00F70E8E"/>
    <w:rsid w:val="00F70E96"/>
    <w:rsid w:val="00F7109A"/>
    <w:rsid w:val="00F710AC"/>
    <w:rsid w:val="00F71428"/>
    <w:rsid w:val="00F7144A"/>
    <w:rsid w:val="00F716B3"/>
    <w:rsid w:val="00F71832"/>
    <w:rsid w:val="00F718E1"/>
    <w:rsid w:val="00F719D6"/>
    <w:rsid w:val="00F71C53"/>
    <w:rsid w:val="00F71E05"/>
    <w:rsid w:val="00F71E83"/>
    <w:rsid w:val="00F721CA"/>
    <w:rsid w:val="00F72560"/>
    <w:rsid w:val="00F725C4"/>
    <w:rsid w:val="00F72685"/>
    <w:rsid w:val="00F727AB"/>
    <w:rsid w:val="00F72981"/>
    <w:rsid w:val="00F72EA0"/>
    <w:rsid w:val="00F72F73"/>
    <w:rsid w:val="00F7322D"/>
    <w:rsid w:val="00F733CC"/>
    <w:rsid w:val="00F736A4"/>
    <w:rsid w:val="00F737EF"/>
    <w:rsid w:val="00F7385B"/>
    <w:rsid w:val="00F73937"/>
    <w:rsid w:val="00F73A22"/>
    <w:rsid w:val="00F73A7F"/>
    <w:rsid w:val="00F73D74"/>
    <w:rsid w:val="00F7440F"/>
    <w:rsid w:val="00F745F4"/>
    <w:rsid w:val="00F74D0C"/>
    <w:rsid w:val="00F74FF0"/>
    <w:rsid w:val="00F7530B"/>
    <w:rsid w:val="00F7590E"/>
    <w:rsid w:val="00F75B8D"/>
    <w:rsid w:val="00F75D11"/>
    <w:rsid w:val="00F75FA8"/>
    <w:rsid w:val="00F76177"/>
    <w:rsid w:val="00F762DF"/>
    <w:rsid w:val="00F7631D"/>
    <w:rsid w:val="00F76AB5"/>
    <w:rsid w:val="00F76D2C"/>
    <w:rsid w:val="00F7745A"/>
    <w:rsid w:val="00F77499"/>
    <w:rsid w:val="00F778AE"/>
    <w:rsid w:val="00F77CF2"/>
    <w:rsid w:val="00F77D6D"/>
    <w:rsid w:val="00F80447"/>
    <w:rsid w:val="00F8044D"/>
    <w:rsid w:val="00F80880"/>
    <w:rsid w:val="00F80ECF"/>
    <w:rsid w:val="00F811C0"/>
    <w:rsid w:val="00F81287"/>
    <w:rsid w:val="00F81523"/>
    <w:rsid w:val="00F81585"/>
    <w:rsid w:val="00F815F8"/>
    <w:rsid w:val="00F8161A"/>
    <w:rsid w:val="00F816A6"/>
    <w:rsid w:val="00F8185A"/>
    <w:rsid w:val="00F819FC"/>
    <w:rsid w:val="00F81AFA"/>
    <w:rsid w:val="00F81F28"/>
    <w:rsid w:val="00F824F7"/>
    <w:rsid w:val="00F82AB3"/>
    <w:rsid w:val="00F82D7E"/>
    <w:rsid w:val="00F83621"/>
    <w:rsid w:val="00F83B33"/>
    <w:rsid w:val="00F842E4"/>
    <w:rsid w:val="00F8462A"/>
    <w:rsid w:val="00F848CC"/>
    <w:rsid w:val="00F84CC7"/>
    <w:rsid w:val="00F84E9E"/>
    <w:rsid w:val="00F852D2"/>
    <w:rsid w:val="00F85CC3"/>
    <w:rsid w:val="00F8676D"/>
    <w:rsid w:val="00F87588"/>
    <w:rsid w:val="00F87630"/>
    <w:rsid w:val="00F877E1"/>
    <w:rsid w:val="00F878DD"/>
    <w:rsid w:val="00F87F4E"/>
    <w:rsid w:val="00F90124"/>
    <w:rsid w:val="00F9081F"/>
    <w:rsid w:val="00F90A21"/>
    <w:rsid w:val="00F90A54"/>
    <w:rsid w:val="00F90D80"/>
    <w:rsid w:val="00F90E97"/>
    <w:rsid w:val="00F9120E"/>
    <w:rsid w:val="00F91416"/>
    <w:rsid w:val="00F920C6"/>
    <w:rsid w:val="00F92513"/>
    <w:rsid w:val="00F928FD"/>
    <w:rsid w:val="00F92A29"/>
    <w:rsid w:val="00F92EE3"/>
    <w:rsid w:val="00F935F0"/>
    <w:rsid w:val="00F93B45"/>
    <w:rsid w:val="00F93B52"/>
    <w:rsid w:val="00F93B94"/>
    <w:rsid w:val="00F9401E"/>
    <w:rsid w:val="00F9404F"/>
    <w:rsid w:val="00F9467F"/>
    <w:rsid w:val="00F949FB"/>
    <w:rsid w:val="00F94D54"/>
    <w:rsid w:val="00F94E43"/>
    <w:rsid w:val="00F9524B"/>
    <w:rsid w:val="00F952D0"/>
    <w:rsid w:val="00F95382"/>
    <w:rsid w:val="00F95387"/>
    <w:rsid w:val="00F953F1"/>
    <w:rsid w:val="00F957AA"/>
    <w:rsid w:val="00F95CC4"/>
    <w:rsid w:val="00F963C4"/>
    <w:rsid w:val="00F96514"/>
    <w:rsid w:val="00F96701"/>
    <w:rsid w:val="00F968E0"/>
    <w:rsid w:val="00F96A34"/>
    <w:rsid w:val="00F972CC"/>
    <w:rsid w:val="00F973D5"/>
    <w:rsid w:val="00F97A89"/>
    <w:rsid w:val="00F97C4E"/>
    <w:rsid w:val="00F97C55"/>
    <w:rsid w:val="00F97D0D"/>
    <w:rsid w:val="00FA001E"/>
    <w:rsid w:val="00FA02F1"/>
    <w:rsid w:val="00FA0438"/>
    <w:rsid w:val="00FA05B1"/>
    <w:rsid w:val="00FA05F3"/>
    <w:rsid w:val="00FA0C7F"/>
    <w:rsid w:val="00FA107E"/>
    <w:rsid w:val="00FA10A8"/>
    <w:rsid w:val="00FA1137"/>
    <w:rsid w:val="00FA1246"/>
    <w:rsid w:val="00FA14B3"/>
    <w:rsid w:val="00FA1660"/>
    <w:rsid w:val="00FA172A"/>
    <w:rsid w:val="00FA1BA2"/>
    <w:rsid w:val="00FA1E8E"/>
    <w:rsid w:val="00FA223A"/>
    <w:rsid w:val="00FA23D0"/>
    <w:rsid w:val="00FA26D7"/>
    <w:rsid w:val="00FA2978"/>
    <w:rsid w:val="00FA2C79"/>
    <w:rsid w:val="00FA2FAF"/>
    <w:rsid w:val="00FA2FF7"/>
    <w:rsid w:val="00FA300E"/>
    <w:rsid w:val="00FA3198"/>
    <w:rsid w:val="00FA343E"/>
    <w:rsid w:val="00FA35E5"/>
    <w:rsid w:val="00FA3772"/>
    <w:rsid w:val="00FA3D34"/>
    <w:rsid w:val="00FA442A"/>
    <w:rsid w:val="00FA4677"/>
    <w:rsid w:val="00FA46F7"/>
    <w:rsid w:val="00FA4A74"/>
    <w:rsid w:val="00FA4E99"/>
    <w:rsid w:val="00FA5532"/>
    <w:rsid w:val="00FA5711"/>
    <w:rsid w:val="00FA5CEC"/>
    <w:rsid w:val="00FA5D18"/>
    <w:rsid w:val="00FA5E09"/>
    <w:rsid w:val="00FA5F0A"/>
    <w:rsid w:val="00FA60E1"/>
    <w:rsid w:val="00FA618D"/>
    <w:rsid w:val="00FA61F6"/>
    <w:rsid w:val="00FA66DD"/>
    <w:rsid w:val="00FA697D"/>
    <w:rsid w:val="00FA69D5"/>
    <w:rsid w:val="00FA6A8C"/>
    <w:rsid w:val="00FA72AC"/>
    <w:rsid w:val="00FA74C0"/>
    <w:rsid w:val="00FA7911"/>
    <w:rsid w:val="00FA7BED"/>
    <w:rsid w:val="00FB03E8"/>
    <w:rsid w:val="00FB090C"/>
    <w:rsid w:val="00FB0EC4"/>
    <w:rsid w:val="00FB0ED1"/>
    <w:rsid w:val="00FB10E4"/>
    <w:rsid w:val="00FB147A"/>
    <w:rsid w:val="00FB16F5"/>
    <w:rsid w:val="00FB1EBF"/>
    <w:rsid w:val="00FB2139"/>
    <w:rsid w:val="00FB2232"/>
    <w:rsid w:val="00FB245D"/>
    <w:rsid w:val="00FB259B"/>
    <w:rsid w:val="00FB29F6"/>
    <w:rsid w:val="00FB2A03"/>
    <w:rsid w:val="00FB2F27"/>
    <w:rsid w:val="00FB37AB"/>
    <w:rsid w:val="00FB3F92"/>
    <w:rsid w:val="00FB40A5"/>
    <w:rsid w:val="00FB4822"/>
    <w:rsid w:val="00FB48DD"/>
    <w:rsid w:val="00FB51B3"/>
    <w:rsid w:val="00FB55CF"/>
    <w:rsid w:val="00FB60B1"/>
    <w:rsid w:val="00FB62D3"/>
    <w:rsid w:val="00FB6329"/>
    <w:rsid w:val="00FB638F"/>
    <w:rsid w:val="00FB66FD"/>
    <w:rsid w:val="00FB6C25"/>
    <w:rsid w:val="00FB71F0"/>
    <w:rsid w:val="00FB76FA"/>
    <w:rsid w:val="00FB78E7"/>
    <w:rsid w:val="00FB7D11"/>
    <w:rsid w:val="00FC0360"/>
    <w:rsid w:val="00FC08C8"/>
    <w:rsid w:val="00FC0C13"/>
    <w:rsid w:val="00FC0C82"/>
    <w:rsid w:val="00FC1146"/>
    <w:rsid w:val="00FC1697"/>
    <w:rsid w:val="00FC1D8E"/>
    <w:rsid w:val="00FC1E27"/>
    <w:rsid w:val="00FC1FCC"/>
    <w:rsid w:val="00FC26CB"/>
    <w:rsid w:val="00FC2740"/>
    <w:rsid w:val="00FC2899"/>
    <w:rsid w:val="00FC28C1"/>
    <w:rsid w:val="00FC2D2F"/>
    <w:rsid w:val="00FC2F8D"/>
    <w:rsid w:val="00FC32EB"/>
    <w:rsid w:val="00FC33DA"/>
    <w:rsid w:val="00FC351F"/>
    <w:rsid w:val="00FC3808"/>
    <w:rsid w:val="00FC3EED"/>
    <w:rsid w:val="00FC406F"/>
    <w:rsid w:val="00FC41FE"/>
    <w:rsid w:val="00FC44D1"/>
    <w:rsid w:val="00FC4845"/>
    <w:rsid w:val="00FC4BEA"/>
    <w:rsid w:val="00FC50F3"/>
    <w:rsid w:val="00FC5284"/>
    <w:rsid w:val="00FC538F"/>
    <w:rsid w:val="00FC5398"/>
    <w:rsid w:val="00FC54B5"/>
    <w:rsid w:val="00FC55E8"/>
    <w:rsid w:val="00FC58EF"/>
    <w:rsid w:val="00FC58F3"/>
    <w:rsid w:val="00FC5D77"/>
    <w:rsid w:val="00FC5F24"/>
    <w:rsid w:val="00FC5F83"/>
    <w:rsid w:val="00FC6465"/>
    <w:rsid w:val="00FC65B7"/>
    <w:rsid w:val="00FC6927"/>
    <w:rsid w:val="00FC6A72"/>
    <w:rsid w:val="00FC6B2A"/>
    <w:rsid w:val="00FC6BC1"/>
    <w:rsid w:val="00FC6F44"/>
    <w:rsid w:val="00FC703F"/>
    <w:rsid w:val="00FC748E"/>
    <w:rsid w:val="00FC7868"/>
    <w:rsid w:val="00FC7C16"/>
    <w:rsid w:val="00FC7CA3"/>
    <w:rsid w:val="00FD0095"/>
    <w:rsid w:val="00FD0224"/>
    <w:rsid w:val="00FD05BF"/>
    <w:rsid w:val="00FD0735"/>
    <w:rsid w:val="00FD1047"/>
    <w:rsid w:val="00FD10F1"/>
    <w:rsid w:val="00FD123A"/>
    <w:rsid w:val="00FD12DD"/>
    <w:rsid w:val="00FD1885"/>
    <w:rsid w:val="00FD1E93"/>
    <w:rsid w:val="00FD1FAC"/>
    <w:rsid w:val="00FD22A5"/>
    <w:rsid w:val="00FD235E"/>
    <w:rsid w:val="00FD29BD"/>
    <w:rsid w:val="00FD2AA0"/>
    <w:rsid w:val="00FD2FDA"/>
    <w:rsid w:val="00FD321E"/>
    <w:rsid w:val="00FD33E1"/>
    <w:rsid w:val="00FD38D2"/>
    <w:rsid w:val="00FD3C85"/>
    <w:rsid w:val="00FD4155"/>
    <w:rsid w:val="00FD473B"/>
    <w:rsid w:val="00FD4743"/>
    <w:rsid w:val="00FD48A8"/>
    <w:rsid w:val="00FD4A38"/>
    <w:rsid w:val="00FD4D9A"/>
    <w:rsid w:val="00FD5388"/>
    <w:rsid w:val="00FD5540"/>
    <w:rsid w:val="00FD5A03"/>
    <w:rsid w:val="00FD5A3F"/>
    <w:rsid w:val="00FD5BD8"/>
    <w:rsid w:val="00FD5C5E"/>
    <w:rsid w:val="00FD5E07"/>
    <w:rsid w:val="00FD648C"/>
    <w:rsid w:val="00FD6C23"/>
    <w:rsid w:val="00FD6DCC"/>
    <w:rsid w:val="00FD6DE5"/>
    <w:rsid w:val="00FD709B"/>
    <w:rsid w:val="00FD71E3"/>
    <w:rsid w:val="00FD7C18"/>
    <w:rsid w:val="00FE000A"/>
    <w:rsid w:val="00FE00FD"/>
    <w:rsid w:val="00FE0490"/>
    <w:rsid w:val="00FE0586"/>
    <w:rsid w:val="00FE0760"/>
    <w:rsid w:val="00FE0BE4"/>
    <w:rsid w:val="00FE0C99"/>
    <w:rsid w:val="00FE0CE5"/>
    <w:rsid w:val="00FE10A5"/>
    <w:rsid w:val="00FE13A6"/>
    <w:rsid w:val="00FE14E7"/>
    <w:rsid w:val="00FE180B"/>
    <w:rsid w:val="00FE1CAC"/>
    <w:rsid w:val="00FE1DD1"/>
    <w:rsid w:val="00FE1E01"/>
    <w:rsid w:val="00FE1FF0"/>
    <w:rsid w:val="00FE2341"/>
    <w:rsid w:val="00FE2542"/>
    <w:rsid w:val="00FE28F8"/>
    <w:rsid w:val="00FE2AF6"/>
    <w:rsid w:val="00FE2C37"/>
    <w:rsid w:val="00FE2E7E"/>
    <w:rsid w:val="00FE2ECE"/>
    <w:rsid w:val="00FE30BC"/>
    <w:rsid w:val="00FE318B"/>
    <w:rsid w:val="00FE3260"/>
    <w:rsid w:val="00FE34B7"/>
    <w:rsid w:val="00FE35F8"/>
    <w:rsid w:val="00FE3A3E"/>
    <w:rsid w:val="00FE3D2A"/>
    <w:rsid w:val="00FE3FE3"/>
    <w:rsid w:val="00FE3FF4"/>
    <w:rsid w:val="00FE434E"/>
    <w:rsid w:val="00FE4A85"/>
    <w:rsid w:val="00FE515B"/>
    <w:rsid w:val="00FE5567"/>
    <w:rsid w:val="00FE5736"/>
    <w:rsid w:val="00FE5A02"/>
    <w:rsid w:val="00FE5A1F"/>
    <w:rsid w:val="00FE5B5E"/>
    <w:rsid w:val="00FE5BB4"/>
    <w:rsid w:val="00FE5C17"/>
    <w:rsid w:val="00FE5EE3"/>
    <w:rsid w:val="00FE6148"/>
    <w:rsid w:val="00FE6175"/>
    <w:rsid w:val="00FE6257"/>
    <w:rsid w:val="00FE64C6"/>
    <w:rsid w:val="00FE680E"/>
    <w:rsid w:val="00FE681B"/>
    <w:rsid w:val="00FE68E9"/>
    <w:rsid w:val="00FE78D3"/>
    <w:rsid w:val="00FE7B61"/>
    <w:rsid w:val="00FE7B82"/>
    <w:rsid w:val="00FE7D90"/>
    <w:rsid w:val="00FF0402"/>
    <w:rsid w:val="00FF048B"/>
    <w:rsid w:val="00FF0C86"/>
    <w:rsid w:val="00FF16D9"/>
    <w:rsid w:val="00FF1748"/>
    <w:rsid w:val="00FF18ED"/>
    <w:rsid w:val="00FF1FE7"/>
    <w:rsid w:val="00FF20D4"/>
    <w:rsid w:val="00FF232F"/>
    <w:rsid w:val="00FF288C"/>
    <w:rsid w:val="00FF2C5F"/>
    <w:rsid w:val="00FF326C"/>
    <w:rsid w:val="00FF3C08"/>
    <w:rsid w:val="00FF43B6"/>
    <w:rsid w:val="00FF45B1"/>
    <w:rsid w:val="00FF485F"/>
    <w:rsid w:val="00FF4BBF"/>
    <w:rsid w:val="00FF4BFF"/>
    <w:rsid w:val="00FF4C19"/>
    <w:rsid w:val="00FF4D1B"/>
    <w:rsid w:val="00FF5472"/>
    <w:rsid w:val="00FF623D"/>
    <w:rsid w:val="00FF62E1"/>
    <w:rsid w:val="00FF64EA"/>
    <w:rsid w:val="00FF662F"/>
    <w:rsid w:val="00FF7021"/>
    <w:rsid w:val="00FF71AF"/>
    <w:rsid w:val="00FF74DD"/>
    <w:rsid w:val="00FF785D"/>
    <w:rsid w:val="00FF791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B9A37E"/>
  <w15:chartTrackingRefBased/>
  <w15:docId w15:val="{849E2E7A-2383-41A4-9B96-1502029C9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 w:qFormat="1"/>
    <w:lsdException w:name="heading 4" w:uiPriority="99" w:qFormat="1"/>
    <w:lsdException w:name="heading 5" w:uiPriority="99" w:qFormat="1"/>
    <w:lsdException w:name="heading 6" w:uiPriority="9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next w:val="BodyText"/>
    <w:qFormat/>
    <w:rsid w:val="00534E08"/>
    <w:pPr>
      <w:spacing w:line="360" w:lineRule="auto"/>
      <w:jc w:val="both"/>
    </w:pPr>
    <w:rPr>
      <w:sz w:val="26"/>
      <w:szCs w:val="24"/>
      <w:lang w:val="vi-VN"/>
    </w:rPr>
  </w:style>
  <w:style w:type="paragraph" w:styleId="Heading1">
    <w:name w:val="heading 1"/>
    <w:next w:val="BodyText"/>
    <w:link w:val="Heading1Char"/>
    <w:uiPriority w:val="99"/>
    <w:qFormat/>
    <w:rsid w:val="00A0483B"/>
    <w:pPr>
      <w:keepNext/>
      <w:keepLines/>
      <w:pageBreakBefore/>
      <w:numPr>
        <w:numId w:val="13"/>
      </w:numPr>
      <w:suppressAutoHyphens/>
      <w:spacing w:line="480" w:lineRule="auto"/>
      <w:jc w:val="center"/>
      <w:outlineLvl w:val="0"/>
    </w:pPr>
    <w:rPr>
      <w:rFonts w:eastAsia="Times New Roman" w:cs="Arial"/>
      <w:b/>
      <w:bCs/>
      <w:kern w:val="32"/>
      <w:sz w:val="32"/>
      <w:szCs w:val="32"/>
    </w:rPr>
  </w:style>
  <w:style w:type="paragraph" w:styleId="Heading2">
    <w:name w:val="heading 2"/>
    <w:basedOn w:val="Heading1"/>
    <w:next w:val="BodyText"/>
    <w:link w:val="Heading2Char"/>
    <w:uiPriority w:val="99"/>
    <w:qFormat/>
    <w:rsid w:val="00483941"/>
    <w:pPr>
      <w:pageBreakBefore w:val="0"/>
      <w:numPr>
        <w:ilvl w:val="1"/>
      </w:numPr>
      <w:tabs>
        <w:tab w:val="clear" w:pos="1620"/>
        <w:tab w:val="num" w:pos="2610"/>
      </w:tabs>
      <w:spacing w:before="120"/>
      <w:ind w:left="3276"/>
      <w:jc w:val="left"/>
      <w:outlineLvl w:val="1"/>
    </w:pPr>
    <w:rPr>
      <w:bCs w:val="0"/>
      <w:iCs/>
      <w:sz w:val="28"/>
      <w:szCs w:val="28"/>
    </w:rPr>
  </w:style>
  <w:style w:type="paragraph" w:styleId="Heading3">
    <w:name w:val="heading 3"/>
    <w:basedOn w:val="Heading2"/>
    <w:next w:val="BodyText"/>
    <w:link w:val="Heading3Char"/>
    <w:uiPriority w:val="9"/>
    <w:qFormat/>
    <w:rsid w:val="00A31527"/>
    <w:pPr>
      <w:numPr>
        <w:ilvl w:val="2"/>
      </w:numPr>
      <w:spacing w:before="0"/>
      <w:outlineLvl w:val="2"/>
    </w:pPr>
    <w:rPr>
      <w:bCs/>
      <w:sz w:val="26"/>
      <w:szCs w:val="26"/>
    </w:rPr>
  </w:style>
  <w:style w:type="paragraph" w:styleId="Heading40">
    <w:name w:val="heading 4"/>
    <w:basedOn w:val="Heading3"/>
    <w:next w:val="BodyText"/>
    <w:link w:val="Heading4Char"/>
    <w:uiPriority w:val="99"/>
    <w:qFormat/>
    <w:rsid w:val="00070FC1"/>
    <w:pPr>
      <w:numPr>
        <w:ilvl w:val="3"/>
      </w:numPr>
      <w:outlineLvl w:val="3"/>
    </w:pPr>
    <w:rPr>
      <w:bCs w:val="0"/>
      <w:szCs w:val="28"/>
    </w:rPr>
  </w:style>
  <w:style w:type="paragraph" w:styleId="Heading5">
    <w:name w:val="heading 5"/>
    <w:basedOn w:val="Heading40"/>
    <w:next w:val="BodyText"/>
    <w:link w:val="Heading5Char"/>
    <w:uiPriority w:val="99"/>
    <w:qFormat/>
    <w:rsid w:val="00780228"/>
    <w:pPr>
      <w:numPr>
        <w:ilvl w:val="0"/>
        <w:numId w:val="24"/>
      </w:numPr>
      <w:outlineLvl w:val="4"/>
    </w:pPr>
    <w:rPr>
      <w:bCs/>
      <w:iCs w:val="0"/>
      <w:szCs w:val="26"/>
    </w:rPr>
  </w:style>
  <w:style w:type="paragraph" w:styleId="Heading6">
    <w:name w:val="heading 6"/>
    <w:basedOn w:val="Heading5"/>
    <w:next w:val="BodyText"/>
    <w:link w:val="Heading6Char"/>
    <w:uiPriority w:val="99"/>
    <w:qFormat/>
    <w:rsid w:val="00466AB4"/>
    <w:pPr>
      <w:numPr>
        <w:ilvl w:val="5"/>
      </w:numPr>
      <w:outlineLvl w:val="5"/>
    </w:pPr>
    <w:rPr>
      <w:bCs w:val="0"/>
      <w:szCs w:val="22"/>
    </w:rPr>
  </w:style>
  <w:style w:type="paragraph" w:styleId="Heading7">
    <w:name w:val="heading 7"/>
    <w:basedOn w:val="Normal"/>
    <w:next w:val="Normal"/>
    <w:link w:val="Heading7Char"/>
    <w:qFormat/>
    <w:rsid w:val="008F5BD7"/>
    <w:pPr>
      <w:numPr>
        <w:ilvl w:val="6"/>
        <w:numId w:val="12"/>
      </w:numPr>
      <w:spacing w:before="240" w:after="60"/>
      <w:outlineLvl w:val="6"/>
    </w:pPr>
    <w:rPr>
      <w:rFonts w:ascii="Arial" w:hAnsi="Arial"/>
    </w:rPr>
  </w:style>
  <w:style w:type="paragraph" w:styleId="Heading8">
    <w:name w:val="heading 8"/>
    <w:basedOn w:val="Normal"/>
    <w:next w:val="Normal"/>
    <w:link w:val="Heading8Char"/>
    <w:qFormat/>
    <w:rsid w:val="008F5BD7"/>
    <w:pPr>
      <w:numPr>
        <w:ilvl w:val="7"/>
        <w:numId w:val="12"/>
      </w:numPr>
      <w:spacing w:before="240" w:after="60"/>
      <w:outlineLvl w:val="7"/>
    </w:pPr>
    <w:rPr>
      <w:rFonts w:ascii="Arial" w:hAnsi="Arial"/>
      <w:i/>
    </w:rPr>
  </w:style>
  <w:style w:type="paragraph" w:styleId="Heading9">
    <w:name w:val="heading 9"/>
    <w:basedOn w:val="Normal"/>
    <w:next w:val="Normal"/>
    <w:link w:val="Heading9Char"/>
    <w:qFormat/>
    <w:rsid w:val="008F5BD7"/>
    <w:pPr>
      <w:numPr>
        <w:ilvl w:val="8"/>
        <w:numId w:val="1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BodyTextFirstIndent"/>
    <w:link w:val="BodyTextChar"/>
    <w:uiPriority w:val="1"/>
    <w:qFormat/>
    <w:rsid w:val="006B3229"/>
  </w:style>
  <w:style w:type="paragraph" w:styleId="BodyTextFirstIndent">
    <w:name w:val="Body Text First Indent"/>
    <w:basedOn w:val="BodyText"/>
    <w:link w:val="BodyTextFirstIndentChar"/>
    <w:rsid w:val="00C936F3"/>
    <w:pPr>
      <w:ind w:firstLine="432"/>
    </w:pPr>
  </w:style>
  <w:style w:type="character" w:customStyle="1" w:styleId="BodyTextChar">
    <w:name w:val="Body Text Char"/>
    <w:link w:val="BodyText"/>
    <w:uiPriority w:val="1"/>
    <w:rsid w:val="006B3229"/>
    <w:rPr>
      <w:sz w:val="26"/>
      <w:szCs w:val="24"/>
      <w:lang w:val="vi-VN"/>
    </w:rPr>
  </w:style>
  <w:style w:type="paragraph" w:styleId="TableofFigures">
    <w:name w:val="table of figures"/>
    <w:basedOn w:val="Normal"/>
    <w:next w:val="Normal"/>
    <w:uiPriority w:val="99"/>
    <w:rsid w:val="00D276FA"/>
    <w:pPr>
      <w:jc w:val="left"/>
    </w:pPr>
    <w:rPr>
      <w:rFonts w:cstheme="minorHAnsi"/>
      <w:i/>
      <w:iCs/>
      <w:sz w:val="20"/>
      <w:szCs w:val="20"/>
    </w:rPr>
  </w:style>
  <w:style w:type="table" w:styleId="TableGrid">
    <w:name w:val="Table Grid"/>
    <w:basedOn w:val="TableNormal"/>
    <w:uiPriority w:val="39"/>
    <w:rsid w:val="00C37DF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A31527"/>
    <w:pPr>
      <w:spacing w:before="120" w:after="120"/>
      <w:jc w:val="center"/>
    </w:pPr>
    <w:rPr>
      <w:bCs/>
      <w:i/>
      <w:sz w:val="24"/>
      <w:szCs w:val="20"/>
    </w:rPr>
  </w:style>
  <w:style w:type="paragraph" w:styleId="Header">
    <w:name w:val="header"/>
    <w:basedOn w:val="Normal"/>
    <w:link w:val="HeaderChar"/>
    <w:uiPriority w:val="99"/>
    <w:rsid w:val="00B11FA3"/>
    <w:pPr>
      <w:tabs>
        <w:tab w:val="center" w:pos="4320"/>
        <w:tab w:val="right" w:pos="8640"/>
      </w:tabs>
    </w:pPr>
  </w:style>
  <w:style w:type="character" w:customStyle="1" w:styleId="HeaderChar">
    <w:name w:val="Header Char"/>
    <w:link w:val="Header"/>
    <w:uiPriority w:val="99"/>
    <w:rsid w:val="00B11FA3"/>
    <w:rPr>
      <w:szCs w:val="24"/>
      <w:lang w:val="vi-VN"/>
    </w:rPr>
  </w:style>
  <w:style w:type="paragraph" w:styleId="Footer">
    <w:name w:val="footer"/>
    <w:basedOn w:val="Normal"/>
    <w:link w:val="FooterChar"/>
    <w:uiPriority w:val="99"/>
    <w:rsid w:val="002E60F8"/>
    <w:pPr>
      <w:tabs>
        <w:tab w:val="center" w:pos="4320"/>
        <w:tab w:val="right" w:pos="8640"/>
      </w:tabs>
    </w:pPr>
  </w:style>
  <w:style w:type="character" w:customStyle="1" w:styleId="FooterChar">
    <w:name w:val="Footer Char"/>
    <w:link w:val="Footer"/>
    <w:uiPriority w:val="99"/>
    <w:rsid w:val="002E60F8"/>
    <w:rPr>
      <w:szCs w:val="24"/>
      <w:lang w:val="vi-VN"/>
    </w:rPr>
  </w:style>
  <w:style w:type="character" w:styleId="PageNumber">
    <w:name w:val="page number"/>
    <w:basedOn w:val="DefaultParagraphFont"/>
    <w:rsid w:val="00DF5A88"/>
  </w:style>
  <w:style w:type="character" w:styleId="FollowedHyperlink">
    <w:name w:val="FollowedHyperlink"/>
    <w:rsid w:val="00DF5A88"/>
    <w:rPr>
      <w:color w:val="800080"/>
      <w:u w:val="single"/>
    </w:rPr>
  </w:style>
  <w:style w:type="character" w:styleId="Hyperlink">
    <w:name w:val="Hyperlink"/>
    <w:uiPriority w:val="99"/>
    <w:rsid w:val="00586F48"/>
    <w:rPr>
      <w:color w:val="0000FF"/>
      <w:sz w:val="28"/>
      <w:u w:val="single"/>
    </w:rPr>
  </w:style>
  <w:style w:type="paragraph" w:styleId="BodyTextIndent">
    <w:name w:val="Body Text Indent"/>
    <w:basedOn w:val="Normal"/>
    <w:link w:val="BodyTextIndentChar"/>
    <w:rsid w:val="00DF5A88"/>
    <w:pPr>
      <w:spacing w:after="120"/>
      <w:ind w:left="360"/>
    </w:pPr>
  </w:style>
  <w:style w:type="paragraph" w:styleId="List">
    <w:name w:val="List"/>
    <w:basedOn w:val="Normal"/>
    <w:autoRedefine/>
    <w:rsid w:val="00DF5A88"/>
    <w:pPr>
      <w:numPr>
        <w:numId w:val="11"/>
      </w:numPr>
      <w:spacing w:after="240"/>
    </w:pPr>
  </w:style>
  <w:style w:type="paragraph" w:customStyle="1" w:styleId="List2">
    <w:name w:val="List2"/>
    <w:basedOn w:val="List"/>
    <w:autoRedefine/>
    <w:rsid w:val="00DF5A88"/>
    <w:pPr>
      <w:numPr>
        <w:numId w:val="10"/>
      </w:numPr>
      <w:tabs>
        <w:tab w:val="clear" w:pos="360"/>
      </w:tabs>
      <w:ind w:left="568" w:hanging="284"/>
    </w:pPr>
  </w:style>
  <w:style w:type="paragraph" w:styleId="ListNumber">
    <w:name w:val="List Number"/>
    <w:basedOn w:val="Normal"/>
    <w:rsid w:val="00DF5A88"/>
    <w:pPr>
      <w:numPr>
        <w:numId w:val="6"/>
      </w:numPr>
      <w:spacing w:after="240"/>
    </w:pPr>
  </w:style>
  <w:style w:type="character" w:styleId="LineNumber">
    <w:name w:val="line number"/>
    <w:basedOn w:val="DefaultParagraphFont"/>
    <w:rsid w:val="00DF5A88"/>
  </w:style>
  <w:style w:type="paragraph" w:styleId="ListNumber2">
    <w:name w:val="List Number 2"/>
    <w:basedOn w:val="Normal"/>
    <w:rsid w:val="00DF5A88"/>
    <w:pPr>
      <w:numPr>
        <w:numId w:val="7"/>
      </w:numPr>
    </w:pPr>
  </w:style>
  <w:style w:type="paragraph" w:styleId="Index1">
    <w:name w:val="index 1"/>
    <w:basedOn w:val="Normal"/>
    <w:next w:val="Normal"/>
    <w:autoRedefine/>
    <w:semiHidden/>
    <w:rsid w:val="00DF5A88"/>
    <w:pPr>
      <w:ind w:left="240" w:hanging="240"/>
    </w:pPr>
  </w:style>
  <w:style w:type="paragraph" w:styleId="Index2">
    <w:name w:val="index 2"/>
    <w:basedOn w:val="Normal"/>
    <w:next w:val="Normal"/>
    <w:autoRedefine/>
    <w:semiHidden/>
    <w:rsid w:val="00DF5A88"/>
    <w:pPr>
      <w:ind w:left="480" w:hanging="240"/>
    </w:pPr>
  </w:style>
  <w:style w:type="paragraph" w:styleId="Index3">
    <w:name w:val="index 3"/>
    <w:basedOn w:val="Normal"/>
    <w:next w:val="Normal"/>
    <w:autoRedefine/>
    <w:semiHidden/>
    <w:rsid w:val="00DF5A88"/>
    <w:pPr>
      <w:ind w:left="720" w:hanging="240"/>
    </w:pPr>
  </w:style>
  <w:style w:type="paragraph" w:styleId="Index4">
    <w:name w:val="index 4"/>
    <w:basedOn w:val="Normal"/>
    <w:next w:val="Normal"/>
    <w:autoRedefine/>
    <w:semiHidden/>
    <w:rsid w:val="00DF5A88"/>
    <w:pPr>
      <w:ind w:left="960" w:hanging="240"/>
    </w:pPr>
  </w:style>
  <w:style w:type="paragraph" w:styleId="Index5">
    <w:name w:val="index 5"/>
    <w:basedOn w:val="Normal"/>
    <w:next w:val="Normal"/>
    <w:autoRedefine/>
    <w:semiHidden/>
    <w:rsid w:val="00DF5A88"/>
    <w:pPr>
      <w:ind w:left="1200" w:hanging="240"/>
    </w:pPr>
  </w:style>
  <w:style w:type="paragraph" w:styleId="Index6">
    <w:name w:val="index 6"/>
    <w:basedOn w:val="Normal"/>
    <w:next w:val="Normal"/>
    <w:autoRedefine/>
    <w:semiHidden/>
    <w:rsid w:val="00DF5A88"/>
    <w:pPr>
      <w:ind w:left="1440" w:hanging="240"/>
    </w:pPr>
  </w:style>
  <w:style w:type="paragraph" w:styleId="Index7">
    <w:name w:val="index 7"/>
    <w:basedOn w:val="Normal"/>
    <w:next w:val="Normal"/>
    <w:autoRedefine/>
    <w:semiHidden/>
    <w:rsid w:val="00DF5A88"/>
    <w:pPr>
      <w:ind w:left="1680" w:hanging="240"/>
    </w:pPr>
  </w:style>
  <w:style w:type="paragraph" w:styleId="Index8">
    <w:name w:val="index 8"/>
    <w:basedOn w:val="Normal"/>
    <w:next w:val="Normal"/>
    <w:autoRedefine/>
    <w:semiHidden/>
    <w:rsid w:val="00DF5A88"/>
    <w:pPr>
      <w:ind w:left="1920" w:hanging="240"/>
    </w:pPr>
  </w:style>
  <w:style w:type="paragraph" w:styleId="Index9">
    <w:name w:val="index 9"/>
    <w:basedOn w:val="Normal"/>
    <w:next w:val="Normal"/>
    <w:autoRedefine/>
    <w:semiHidden/>
    <w:rsid w:val="00DF5A88"/>
    <w:pPr>
      <w:ind w:left="2160" w:hanging="240"/>
    </w:pPr>
  </w:style>
  <w:style w:type="paragraph" w:styleId="IndexHeading">
    <w:name w:val="index heading"/>
    <w:basedOn w:val="Normal"/>
    <w:next w:val="Index1"/>
    <w:semiHidden/>
    <w:rsid w:val="00DF5A88"/>
  </w:style>
  <w:style w:type="paragraph" w:customStyle="1" w:styleId="BodyTextKeep">
    <w:name w:val="Body Text Keep"/>
    <w:basedOn w:val="BodyText"/>
    <w:rsid w:val="00DF5A88"/>
    <w:pPr>
      <w:keepNext/>
      <w:tabs>
        <w:tab w:val="right" w:pos="8640"/>
      </w:tabs>
      <w:spacing w:after="280" w:line="240" w:lineRule="auto"/>
    </w:pPr>
    <w:rPr>
      <w:rFonts w:ascii="Garamond" w:hAnsi="Garamond"/>
      <w:spacing w:val="-2"/>
    </w:rPr>
  </w:style>
  <w:style w:type="paragraph" w:styleId="ListBullet">
    <w:name w:val="List Bullet"/>
    <w:basedOn w:val="Normal"/>
    <w:autoRedefine/>
    <w:rsid w:val="00DF5A88"/>
    <w:pPr>
      <w:numPr>
        <w:numId w:val="2"/>
      </w:numPr>
    </w:pPr>
  </w:style>
  <w:style w:type="paragraph" w:styleId="ListBullet3">
    <w:name w:val="List Bullet 3"/>
    <w:basedOn w:val="Normal"/>
    <w:autoRedefine/>
    <w:rsid w:val="00DF5A88"/>
    <w:pPr>
      <w:numPr>
        <w:numId w:val="3"/>
      </w:numPr>
    </w:pPr>
  </w:style>
  <w:style w:type="paragraph" w:styleId="ListBullet4">
    <w:name w:val="List Bullet 4"/>
    <w:basedOn w:val="Normal"/>
    <w:autoRedefine/>
    <w:rsid w:val="00DF5A88"/>
    <w:pPr>
      <w:numPr>
        <w:numId w:val="4"/>
      </w:numPr>
    </w:pPr>
  </w:style>
  <w:style w:type="paragraph" w:styleId="ListBullet5">
    <w:name w:val="List Bullet 5"/>
    <w:basedOn w:val="Normal"/>
    <w:autoRedefine/>
    <w:rsid w:val="00DF5A88"/>
    <w:pPr>
      <w:numPr>
        <w:numId w:val="5"/>
      </w:numPr>
      <w:tabs>
        <w:tab w:val="clear" w:pos="1800"/>
        <w:tab w:val="num" w:pos="720"/>
      </w:tabs>
      <w:ind w:left="720"/>
    </w:pPr>
  </w:style>
  <w:style w:type="paragraph" w:styleId="ListNumber3">
    <w:name w:val="List Number 3"/>
    <w:basedOn w:val="Normal"/>
    <w:rsid w:val="00DF5A88"/>
    <w:pPr>
      <w:numPr>
        <w:numId w:val="1"/>
      </w:numPr>
    </w:pPr>
  </w:style>
  <w:style w:type="paragraph" w:styleId="ListNumber4">
    <w:name w:val="List Number 4"/>
    <w:basedOn w:val="Normal"/>
    <w:rsid w:val="00DF5A88"/>
    <w:pPr>
      <w:numPr>
        <w:numId w:val="8"/>
      </w:numPr>
    </w:pPr>
  </w:style>
  <w:style w:type="paragraph" w:styleId="ListNumber5">
    <w:name w:val="List Number 5"/>
    <w:basedOn w:val="Normal"/>
    <w:rsid w:val="00DF5A88"/>
    <w:pPr>
      <w:numPr>
        <w:numId w:val="9"/>
      </w:numPr>
    </w:pPr>
  </w:style>
  <w:style w:type="paragraph" w:styleId="ListBullet2">
    <w:name w:val="List Bullet 2"/>
    <w:basedOn w:val="Normal"/>
    <w:autoRedefine/>
    <w:rsid w:val="0038047D"/>
    <w:pPr>
      <w:jc w:val="center"/>
    </w:pPr>
    <w:rPr>
      <w:lang w:val="en-AU"/>
    </w:rPr>
  </w:style>
  <w:style w:type="paragraph" w:styleId="NormalWeb">
    <w:name w:val="Normal (Web)"/>
    <w:basedOn w:val="Normal"/>
    <w:uiPriority w:val="99"/>
    <w:unhideWhenUsed/>
    <w:rsid w:val="00C36E0D"/>
    <w:pPr>
      <w:spacing w:before="100" w:beforeAutospacing="1" w:after="100" w:afterAutospacing="1" w:line="240" w:lineRule="auto"/>
    </w:pPr>
  </w:style>
  <w:style w:type="paragraph" w:customStyle="1" w:styleId="StyleBodyTextFirstline05">
    <w:name w:val="Style Body Text + First line:  0.5&quot;"/>
    <w:basedOn w:val="BodyText"/>
    <w:rsid w:val="00175EF6"/>
    <w:pPr>
      <w:ind w:firstLine="720"/>
    </w:pPr>
  </w:style>
  <w:style w:type="paragraph" w:styleId="ListParagraph">
    <w:name w:val="List Paragraph"/>
    <w:basedOn w:val="Normal"/>
    <w:link w:val="ListParagraphChar"/>
    <w:uiPriority w:val="34"/>
    <w:qFormat/>
    <w:rsid w:val="00E136B9"/>
    <w:pPr>
      <w:spacing w:line="240" w:lineRule="auto"/>
      <w:ind w:left="720"/>
      <w:contextualSpacing/>
    </w:pPr>
  </w:style>
  <w:style w:type="paragraph" w:customStyle="1" w:styleId="Frontmatter">
    <w:name w:val="Frontmatter"/>
    <w:basedOn w:val="Heading1"/>
    <w:next w:val="BodyText"/>
    <w:rsid w:val="00466AB4"/>
    <w:pPr>
      <w:numPr>
        <w:numId w:val="0"/>
      </w:numPr>
    </w:pPr>
  </w:style>
  <w:style w:type="paragraph" w:customStyle="1" w:styleId="CaptionFigure">
    <w:name w:val="Caption: Figure"/>
    <w:basedOn w:val="Caption"/>
    <w:next w:val="BodyText"/>
    <w:rsid w:val="00CF1BAC"/>
    <w:pPr>
      <w:spacing w:line="240" w:lineRule="auto"/>
    </w:pPr>
    <w:rPr>
      <w:sz w:val="26"/>
    </w:rPr>
  </w:style>
  <w:style w:type="paragraph" w:customStyle="1" w:styleId="CaptionTable">
    <w:name w:val="Caption: Table"/>
    <w:basedOn w:val="Caption"/>
    <w:next w:val="BodyText"/>
    <w:rsid w:val="00780228"/>
    <w:pPr>
      <w:spacing w:line="240" w:lineRule="auto"/>
    </w:pPr>
  </w:style>
  <w:style w:type="paragraph" w:customStyle="1" w:styleId="Bullet1">
    <w:name w:val="Bullet 1"/>
    <w:basedOn w:val="Normal"/>
    <w:next w:val="BodyText"/>
    <w:qFormat/>
    <w:rsid w:val="00C02A98"/>
    <w:pPr>
      <w:numPr>
        <w:numId w:val="14"/>
      </w:numPr>
      <w:spacing w:before="120"/>
      <w:ind w:left="864" w:hanging="288"/>
    </w:pPr>
  </w:style>
  <w:style w:type="paragraph" w:customStyle="1" w:styleId="Bullet20">
    <w:name w:val="Bullet 2"/>
    <w:basedOn w:val="Normal"/>
    <w:next w:val="BodyText"/>
    <w:qFormat/>
    <w:rsid w:val="00111058"/>
    <w:pPr>
      <w:numPr>
        <w:numId w:val="15"/>
      </w:numPr>
    </w:pPr>
  </w:style>
  <w:style w:type="paragraph" w:customStyle="1" w:styleId="Bullet3">
    <w:name w:val="Bullet 3"/>
    <w:basedOn w:val="Normal"/>
    <w:next w:val="BodyText"/>
    <w:qFormat/>
    <w:rsid w:val="00780228"/>
    <w:pPr>
      <w:numPr>
        <w:numId w:val="16"/>
      </w:numPr>
    </w:pPr>
  </w:style>
  <w:style w:type="paragraph" w:customStyle="1" w:styleId="Number1">
    <w:name w:val="Number 1"/>
    <w:basedOn w:val="Normal"/>
    <w:next w:val="BodyText"/>
    <w:qFormat/>
    <w:rsid w:val="00466AB4"/>
    <w:pPr>
      <w:numPr>
        <w:numId w:val="19"/>
      </w:numPr>
    </w:pPr>
  </w:style>
  <w:style w:type="paragraph" w:customStyle="1" w:styleId="Number2">
    <w:name w:val="Number 2"/>
    <w:basedOn w:val="Normal"/>
    <w:next w:val="BodyText"/>
    <w:qFormat/>
    <w:rsid w:val="00466AB4"/>
    <w:pPr>
      <w:numPr>
        <w:numId w:val="20"/>
      </w:numPr>
    </w:pPr>
  </w:style>
  <w:style w:type="paragraph" w:customStyle="1" w:styleId="Number3">
    <w:name w:val="Number 3"/>
    <w:basedOn w:val="Normal"/>
    <w:next w:val="BodyText"/>
    <w:qFormat/>
    <w:rsid w:val="00466AB4"/>
    <w:pPr>
      <w:numPr>
        <w:numId w:val="17"/>
      </w:numPr>
    </w:pPr>
  </w:style>
  <w:style w:type="paragraph" w:customStyle="1" w:styleId="Bullet4">
    <w:name w:val="Bullet 4"/>
    <w:basedOn w:val="Normal"/>
    <w:next w:val="BodyText"/>
    <w:qFormat/>
    <w:rsid w:val="00780228"/>
    <w:pPr>
      <w:numPr>
        <w:numId w:val="18"/>
      </w:numPr>
      <w:ind w:left="0" w:firstLine="1584"/>
    </w:pPr>
  </w:style>
  <w:style w:type="paragraph" w:customStyle="1" w:styleId="Vd">
    <w:name w:val="Ví dụ"/>
    <w:basedOn w:val="Normal"/>
    <w:next w:val="BodyText"/>
    <w:qFormat/>
    <w:rsid w:val="00910571"/>
    <w:rPr>
      <w:i/>
      <w:lang w:val="en-AU"/>
    </w:rPr>
  </w:style>
  <w:style w:type="paragraph" w:customStyle="1" w:styleId="BlockQuote">
    <w:name w:val="Block Quote"/>
    <w:basedOn w:val="Normal"/>
    <w:next w:val="BodyText"/>
    <w:rsid w:val="00466AB4"/>
    <w:pPr>
      <w:spacing w:before="60" w:after="240" w:line="240" w:lineRule="auto"/>
      <w:ind w:left="720" w:right="720"/>
    </w:pPr>
  </w:style>
  <w:style w:type="paragraph" w:styleId="Title">
    <w:name w:val="Title"/>
    <w:basedOn w:val="Normal"/>
    <w:next w:val="BodyText"/>
    <w:link w:val="TitleChar"/>
    <w:qFormat/>
    <w:rsid w:val="00466AB4"/>
    <w:pPr>
      <w:spacing w:after="60" w:line="240" w:lineRule="auto"/>
      <w:jc w:val="center"/>
      <w:outlineLvl w:val="0"/>
    </w:pPr>
    <w:rPr>
      <w:rFonts w:cs="Arial"/>
      <w:b/>
      <w:bCs/>
      <w:kern w:val="28"/>
      <w:szCs w:val="32"/>
    </w:rPr>
  </w:style>
  <w:style w:type="character" w:customStyle="1" w:styleId="TitleChar">
    <w:name w:val="Title Char"/>
    <w:link w:val="Title"/>
    <w:rsid w:val="00963CC8"/>
    <w:rPr>
      <w:rFonts w:cs="Arial"/>
      <w:b/>
      <w:bCs/>
      <w:kern w:val="28"/>
      <w:sz w:val="28"/>
      <w:szCs w:val="32"/>
    </w:rPr>
  </w:style>
  <w:style w:type="paragraph" w:styleId="TOC2">
    <w:name w:val="toc 2"/>
    <w:basedOn w:val="TOC1"/>
    <w:next w:val="Normal"/>
    <w:autoRedefine/>
    <w:uiPriority w:val="39"/>
    <w:qFormat/>
    <w:rsid w:val="00586F48"/>
    <w:pPr>
      <w:spacing w:before="240"/>
    </w:pPr>
    <w:rPr>
      <w:rFonts w:ascii="Calibri" w:hAnsi="Calibri" w:cs="Calibri"/>
      <w:caps w:val="0"/>
      <w:sz w:val="20"/>
      <w:szCs w:val="20"/>
    </w:rPr>
  </w:style>
  <w:style w:type="paragraph" w:styleId="TOC1">
    <w:name w:val="toc 1"/>
    <w:basedOn w:val="Normal"/>
    <w:next w:val="Normal"/>
    <w:autoRedefine/>
    <w:uiPriority w:val="39"/>
    <w:qFormat/>
    <w:rsid w:val="00A57E8B"/>
    <w:pPr>
      <w:spacing w:before="360"/>
      <w:jc w:val="left"/>
    </w:pPr>
    <w:rPr>
      <w:rFonts w:ascii="Cambria" w:hAnsi="Cambria"/>
      <w:b/>
      <w:bCs/>
      <w:caps/>
      <w:sz w:val="24"/>
    </w:rPr>
  </w:style>
  <w:style w:type="paragraph" w:styleId="TOC3">
    <w:name w:val="toc 3"/>
    <w:basedOn w:val="TOC2"/>
    <w:next w:val="Normal"/>
    <w:autoRedefine/>
    <w:uiPriority w:val="39"/>
    <w:qFormat/>
    <w:rsid w:val="00892E78"/>
    <w:pPr>
      <w:spacing w:before="0"/>
      <w:ind w:left="200"/>
    </w:pPr>
    <w:rPr>
      <w:b w:val="0"/>
      <w:bCs w:val="0"/>
    </w:rPr>
  </w:style>
  <w:style w:type="paragraph" w:styleId="TOC4">
    <w:name w:val="toc 4"/>
    <w:basedOn w:val="TOC3"/>
    <w:next w:val="Normal"/>
    <w:autoRedefine/>
    <w:uiPriority w:val="39"/>
    <w:rsid w:val="00466AB4"/>
    <w:pPr>
      <w:ind w:left="400"/>
    </w:pPr>
  </w:style>
  <w:style w:type="paragraph" w:customStyle="1" w:styleId="Bibentry">
    <w:name w:val="Bibentry"/>
    <w:basedOn w:val="Normal"/>
    <w:rsid w:val="00466AB4"/>
    <w:pPr>
      <w:keepLines/>
      <w:suppressAutoHyphens/>
      <w:spacing w:after="240" w:line="240" w:lineRule="auto"/>
      <w:ind w:left="720" w:hanging="720"/>
    </w:pPr>
  </w:style>
  <w:style w:type="paragraph" w:customStyle="1" w:styleId="BodyCenter">
    <w:name w:val="Body Center"/>
    <w:basedOn w:val="Normal"/>
    <w:next w:val="BodyText"/>
    <w:qFormat/>
    <w:rsid w:val="00466AB4"/>
    <w:pPr>
      <w:jc w:val="center"/>
    </w:pPr>
  </w:style>
  <w:style w:type="paragraph" w:styleId="BlockText">
    <w:name w:val="Block Text"/>
    <w:basedOn w:val="Normal"/>
    <w:rsid w:val="00963CC8"/>
    <w:pPr>
      <w:spacing w:after="120"/>
      <w:ind w:left="1440" w:right="1440"/>
    </w:pPr>
    <w:rPr>
      <w:sz w:val="24"/>
    </w:rPr>
  </w:style>
  <w:style w:type="paragraph" w:customStyle="1" w:styleId="Preformatted">
    <w:name w:val="Preformatted"/>
    <w:basedOn w:val="Normal"/>
    <w:rsid w:val="00963CC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FrontHead">
    <w:name w:val="Front_Head"/>
    <w:basedOn w:val="Normal"/>
    <w:next w:val="BodyText"/>
    <w:rsid w:val="00963CC8"/>
    <w:pPr>
      <w:pageBreakBefore/>
      <w:spacing w:after="420"/>
      <w:jc w:val="center"/>
    </w:pPr>
    <w:rPr>
      <w:b/>
      <w:caps/>
      <w:sz w:val="32"/>
    </w:rPr>
  </w:style>
  <w:style w:type="paragraph" w:customStyle="1" w:styleId="Appendix">
    <w:name w:val="Appendix"/>
    <w:basedOn w:val="Normal"/>
    <w:next w:val="BodyText"/>
    <w:rsid w:val="00AF76CD"/>
    <w:pPr>
      <w:keepNext/>
      <w:pageBreakBefore/>
      <w:spacing w:after="240"/>
      <w:jc w:val="center"/>
    </w:pPr>
    <w:rPr>
      <w:b/>
      <w:sz w:val="48"/>
    </w:rPr>
  </w:style>
  <w:style w:type="paragraph" w:customStyle="1" w:styleId="Equation">
    <w:name w:val="Equation"/>
    <w:basedOn w:val="BodyTextFirstIndent"/>
    <w:next w:val="BodyTextFirstIndent"/>
    <w:rsid w:val="00963CC8"/>
    <w:pPr>
      <w:tabs>
        <w:tab w:val="center" w:pos="4253"/>
        <w:tab w:val="right" w:pos="8505"/>
      </w:tabs>
      <w:ind w:firstLine="0"/>
    </w:pPr>
  </w:style>
  <w:style w:type="paragraph" w:customStyle="1" w:styleId="BackHead">
    <w:name w:val="Back_Head"/>
    <w:basedOn w:val="FrontHead"/>
    <w:next w:val="BodyText"/>
    <w:rsid w:val="00963CC8"/>
    <w:rPr>
      <w:caps w:val="0"/>
    </w:rPr>
  </w:style>
  <w:style w:type="paragraph" w:customStyle="1" w:styleId="Biblio">
    <w:name w:val="Biblio"/>
    <w:basedOn w:val="Normal"/>
    <w:rsid w:val="00963CC8"/>
    <w:pPr>
      <w:spacing w:after="120" w:line="240" w:lineRule="auto"/>
      <w:ind w:left="289" w:hanging="289"/>
    </w:pPr>
    <w:rPr>
      <w:sz w:val="24"/>
    </w:rPr>
  </w:style>
  <w:style w:type="paragraph" w:customStyle="1" w:styleId="Blockquote0">
    <w:name w:val="Block_quote"/>
    <w:basedOn w:val="Normal"/>
    <w:next w:val="BodyTextFirstIndent"/>
    <w:rsid w:val="00963CC8"/>
    <w:pPr>
      <w:spacing w:before="120" w:after="240" w:line="240" w:lineRule="auto"/>
      <w:ind w:left="1440" w:right="1440"/>
    </w:pPr>
    <w:rPr>
      <w:sz w:val="24"/>
    </w:rPr>
  </w:style>
  <w:style w:type="paragraph" w:styleId="TOC5">
    <w:name w:val="toc 5"/>
    <w:basedOn w:val="Normal"/>
    <w:next w:val="Normal"/>
    <w:autoRedefine/>
    <w:uiPriority w:val="39"/>
    <w:rsid w:val="00963CC8"/>
    <w:pPr>
      <w:ind w:left="600"/>
      <w:jc w:val="left"/>
    </w:pPr>
    <w:rPr>
      <w:rFonts w:ascii="Calibri" w:hAnsi="Calibri" w:cs="Calibri"/>
      <w:szCs w:val="20"/>
    </w:rPr>
  </w:style>
  <w:style w:type="paragraph" w:styleId="TOC6">
    <w:name w:val="toc 6"/>
    <w:basedOn w:val="Normal"/>
    <w:next w:val="Normal"/>
    <w:autoRedefine/>
    <w:uiPriority w:val="39"/>
    <w:rsid w:val="00963CC8"/>
    <w:pPr>
      <w:ind w:left="800"/>
      <w:jc w:val="left"/>
    </w:pPr>
    <w:rPr>
      <w:rFonts w:ascii="Calibri" w:hAnsi="Calibri" w:cs="Calibri"/>
      <w:szCs w:val="20"/>
    </w:rPr>
  </w:style>
  <w:style w:type="paragraph" w:styleId="TOC7">
    <w:name w:val="toc 7"/>
    <w:basedOn w:val="Normal"/>
    <w:next w:val="Normal"/>
    <w:autoRedefine/>
    <w:uiPriority w:val="39"/>
    <w:rsid w:val="00963CC8"/>
    <w:pPr>
      <w:ind w:left="1000"/>
      <w:jc w:val="left"/>
    </w:pPr>
    <w:rPr>
      <w:rFonts w:ascii="Calibri" w:hAnsi="Calibri" w:cs="Calibri"/>
      <w:szCs w:val="20"/>
    </w:rPr>
  </w:style>
  <w:style w:type="paragraph" w:styleId="TOC8">
    <w:name w:val="toc 8"/>
    <w:basedOn w:val="Normal"/>
    <w:next w:val="Normal"/>
    <w:autoRedefine/>
    <w:uiPriority w:val="39"/>
    <w:rsid w:val="00963CC8"/>
    <w:pPr>
      <w:ind w:left="1200"/>
      <w:jc w:val="left"/>
    </w:pPr>
    <w:rPr>
      <w:rFonts w:ascii="Calibri" w:hAnsi="Calibri" w:cs="Calibri"/>
      <w:szCs w:val="20"/>
    </w:rPr>
  </w:style>
  <w:style w:type="paragraph" w:styleId="TOC9">
    <w:name w:val="toc 9"/>
    <w:basedOn w:val="Normal"/>
    <w:next w:val="Normal"/>
    <w:autoRedefine/>
    <w:uiPriority w:val="39"/>
    <w:rsid w:val="00963CC8"/>
    <w:pPr>
      <w:ind w:left="1400"/>
      <w:jc w:val="left"/>
    </w:pPr>
    <w:rPr>
      <w:rFonts w:ascii="Calibri" w:hAnsi="Calibri" w:cs="Calibri"/>
      <w:szCs w:val="20"/>
    </w:rPr>
  </w:style>
  <w:style w:type="paragraph" w:styleId="DocumentMap">
    <w:name w:val="Document Map"/>
    <w:basedOn w:val="Normal"/>
    <w:link w:val="DocumentMapChar"/>
    <w:rsid w:val="00963CC8"/>
    <w:pPr>
      <w:shd w:val="clear" w:color="auto" w:fill="000080"/>
    </w:pPr>
    <w:rPr>
      <w:rFonts w:ascii="Tahoma" w:hAnsi="Tahoma" w:cs="Tahoma"/>
    </w:rPr>
  </w:style>
  <w:style w:type="character" w:customStyle="1" w:styleId="DocumentMapChar">
    <w:name w:val="Document Map Char"/>
    <w:link w:val="DocumentMap"/>
    <w:rsid w:val="00963CC8"/>
    <w:rPr>
      <w:rFonts w:ascii="Tahoma" w:hAnsi="Tahoma" w:cs="Tahoma"/>
      <w:sz w:val="28"/>
      <w:szCs w:val="24"/>
      <w:shd w:val="clear" w:color="auto" w:fill="000080"/>
    </w:rPr>
  </w:style>
  <w:style w:type="paragraph" w:customStyle="1" w:styleId="PicAlign">
    <w:name w:val="PicAlign"/>
    <w:basedOn w:val="Normal"/>
    <w:rsid w:val="00963CC8"/>
    <w:pPr>
      <w:jc w:val="center"/>
    </w:pPr>
  </w:style>
  <w:style w:type="paragraph" w:styleId="Salutation">
    <w:name w:val="Salutation"/>
    <w:basedOn w:val="Normal"/>
    <w:next w:val="Normal"/>
    <w:link w:val="SalutationChar"/>
    <w:rsid w:val="00963CC8"/>
  </w:style>
  <w:style w:type="character" w:customStyle="1" w:styleId="SalutationChar">
    <w:name w:val="Salutation Char"/>
    <w:link w:val="Salutation"/>
    <w:rsid w:val="00963CC8"/>
    <w:rPr>
      <w:sz w:val="28"/>
      <w:szCs w:val="24"/>
    </w:rPr>
  </w:style>
  <w:style w:type="paragraph" w:customStyle="1" w:styleId="StyleAddTextNoBoader">
    <w:name w:val="StyleAddTextNoBoader"/>
    <w:basedOn w:val="Normal"/>
    <w:autoRedefine/>
    <w:rsid w:val="00963CC8"/>
    <w:pPr>
      <w:framePr w:hSpace="181" w:vSpace="181" w:wrap="notBeside" w:vAnchor="text" w:hAnchor="text" w:y="1"/>
      <w:spacing w:line="240" w:lineRule="auto"/>
    </w:pPr>
  </w:style>
  <w:style w:type="character" w:customStyle="1" w:styleId="MTEquationSection">
    <w:name w:val="MTEquationSection"/>
    <w:rsid w:val="00963CC8"/>
    <w:rPr>
      <w:vanish/>
      <w:color w:val="FF0000"/>
    </w:rPr>
  </w:style>
  <w:style w:type="paragraph" w:customStyle="1" w:styleId="StyleBodyTextTimesNewRoman95ptFirstline05">
    <w:name w:val="Style Body Text + TimesNewRoman 9.5 pt First line:  0.5&quot;"/>
    <w:basedOn w:val="BodyText"/>
    <w:rsid w:val="00963CC8"/>
    <w:pPr>
      <w:ind w:firstLine="720"/>
    </w:pPr>
    <w:rPr>
      <w:rFonts w:ascii="TimesNewRoman" w:hAnsi="TimesNewRoman"/>
    </w:rPr>
  </w:style>
  <w:style w:type="paragraph" w:customStyle="1" w:styleId="Figure">
    <w:name w:val="Figure"/>
    <w:basedOn w:val="StyleBodyTextTimesNewRoman95ptFirstline05"/>
    <w:qFormat/>
    <w:rsid w:val="00963CC8"/>
    <w:pPr>
      <w:ind w:left="720" w:hanging="360"/>
      <w:jc w:val="center"/>
    </w:pPr>
    <w:rPr>
      <w:rFonts w:eastAsia="Batang"/>
      <w:i/>
      <w:lang w:eastAsia="ko-KR"/>
    </w:rPr>
  </w:style>
  <w:style w:type="paragraph" w:styleId="BalloonText">
    <w:name w:val="Balloon Text"/>
    <w:basedOn w:val="Normal"/>
    <w:link w:val="BalloonTextChar"/>
    <w:uiPriority w:val="99"/>
    <w:rsid w:val="00963CC8"/>
    <w:pPr>
      <w:spacing w:line="240" w:lineRule="auto"/>
    </w:pPr>
    <w:rPr>
      <w:rFonts w:ascii="Tahoma" w:hAnsi="Tahoma"/>
      <w:sz w:val="16"/>
      <w:szCs w:val="16"/>
    </w:rPr>
  </w:style>
  <w:style w:type="character" w:customStyle="1" w:styleId="BalloonTextChar">
    <w:name w:val="Balloon Text Char"/>
    <w:link w:val="BalloonText"/>
    <w:uiPriority w:val="99"/>
    <w:rsid w:val="00963CC8"/>
    <w:rPr>
      <w:rFonts w:ascii="Tahoma" w:hAnsi="Tahoma"/>
      <w:sz w:val="16"/>
      <w:szCs w:val="16"/>
    </w:rPr>
  </w:style>
  <w:style w:type="character" w:customStyle="1" w:styleId="apple-converted-space">
    <w:name w:val="apple-converted-space"/>
    <w:basedOn w:val="DefaultParagraphFont"/>
    <w:rsid w:val="00963CC8"/>
  </w:style>
  <w:style w:type="character" w:customStyle="1" w:styleId="apple-style-span">
    <w:name w:val="apple-style-span"/>
    <w:basedOn w:val="DefaultParagraphFont"/>
    <w:rsid w:val="00963CC8"/>
  </w:style>
  <w:style w:type="character" w:styleId="Strong">
    <w:name w:val="Strong"/>
    <w:uiPriority w:val="22"/>
    <w:qFormat/>
    <w:rsid w:val="00963CC8"/>
    <w:rPr>
      <w:b/>
      <w:bCs/>
    </w:rPr>
  </w:style>
  <w:style w:type="character" w:styleId="Emphasis">
    <w:name w:val="Emphasis"/>
    <w:uiPriority w:val="20"/>
    <w:qFormat/>
    <w:rsid w:val="00963CC8"/>
    <w:rPr>
      <w:i/>
      <w:iCs/>
    </w:rPr>
  </w:style>
  <w:style w:type="paragraph" w:styleId="TOCHeading">
    <w:name w:val="TOC Heading"/>
    <w:basedOn w:val="Heading1"/>
    <w:next w:val="Normal"/>
    <w:uiPriority w:val="39"/>
    <w:unhideWhenUsed/>
    <w:qFormat/>
    <w:rsid w:val="00963CC8"/>
    <w:pPr>
      <w:numPr>
        <w:numId w:val="0"/>
      </w:numPr>
      <w:spacing w:before="480" w:line="276" w:lineRule="auto"/>
      <w:outlineLvl w:val="9"/>
    </w:pPr>
    <w:rPr>
      <w:rFonts w:ascii="Cambria" w:hAnsi="Cambria" w:cs="Times New Roman"/>
      <w:bCs w:val="0"/>
      <w:color w:val="365F91"/>
      <w:sz w:val="28"/>
      <w:szCs w:val="28"/>
    </w:rPr>
  </w:style>
  <w:style w:type="table" w:styleId="TableClassic1">
    <w:name w:val="Table Classic 1"/>
    <w:basedOn w:val="TableNormal"/>
    <w:rsid w:val="00963CC8"/>
    <w:pPr>
      <w:spacing w:line="36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vd">
    <w:name w:val="Body text ví dụ"/>
    <w:basedOn w:val="StyleBodyTextFirstline05"/>
    <w:autoRedefine/>
    <w:qFormat/>
    <w:rsid w:val="00E563E2"/>
    <w:rPr>
      <w:i/>
      <w:lang w:val="en-AU"/>
    </w:rPr>
  </w:style>
  <w:style w:type="paragraph" w:customStyle="1" w:styleId="TextPicture">
    <w:name w:val="Text Picture"/>
    <w:basedOn w:val="Normal"/>
    <w:next w:val="BodyText"/>
    <w:qFormat/>
    <w:rsid w:val="007E01F6"/>
    <w:pPr>
      <w:spacing w:line="200" w:lineRule="atLeast"/>
    </w:pPr>
    <w:rPr>
      <w:sz w:val="22"/>
      <w:szCs w:val="22"/>
    </w:rPr>
  </w:style>
  <w:style w:type="character" w:customStyle="1" w:styleId="BodyTextFirstIndentChar">
    <w:name w:val="Body Text First Indent Char"/>
    <w:link w:val="BodyTextFirstIndent"/>
    <w:rsid w:val="00C936F3"/>
    <w:rPr>
      <w:sz w:val="26"/>
      <w:szCs w:val="24"/>
      <w:lang w:val="vi-VN"/>
    </w:rPr>
  </w:style>
  <w:style w:type="paragraph" w:customStyle="1" w:styleId="Default">
    <w:name w:val="Default"/>
    <w:rsid w:val="007315E8"/>
    <w:pPr>
      <w:autoSpaceDE w:val="0"/>
      <w:autoSpaceDN w:val="0"/>
      <w:adjustRightInd w:val="0"/>
    </w:pPr>
    <w:rPr>
      <w:rFonts w:eastAsia="Calibri"/>
      <w:color w:val="000000"/>
      <w:sz w:val="24"/>
      <w:szCs w:val="24"/>
    </w:rPr>
  </w:style>
  <w:style w:type="paragraph" w:customStyle="1" w:styleId="Heading4">
    <w:name w:val="Heading4"/>
    <w:basedOn w:val="Normal"/>
    <w:link w:val="Heading4CharChar"/>
    <w:autoRedefine/>
    <w:rsid w:val="007834EF"/>
    <w:pPr>
      <w:numPr>
        <w:numId w:val="21"/>
      </w:numPr>
      <w:spacing w:line="240" w:lineRule="auto"/>
      <w:jc w:val="left"/>
    </w:pPr>
    <w:rPr>
      <w:color w:val="333333"/>
      <w:sz w:val="24"/>
      <w:shd w:val="clear" w:color="auto" w:fill="FAFAFA"/>
    </w:rPr>
  </w:style>
  <w:style w:type="character" w:customStyle="1" w:styleId="Heading4CharChar">
    <w:name w:val="Heading4 Char Char"/>
    <w:link w:val="Heading4"/>
    <w:rsid w:val="007834EF"/>
    <w:rPr>
      <w:color w:val="333333"/>
      <w:sz w:val="24"/>
      <w:szCs w:val="24"/>
      <w:lang w:val="vi-VN"/>
    </w:rPr>
  </w:style>
  <w:style w:type="character" w:customStyle="1" w:styleId="Heading1Char">
    <w:name w:val="Heading 1 Char"/>
    <w:link w:val="Heading1"/>
    <w:uiPriority w:val="99"/>
    <w:rsid w:val="00A0483B"/>
    <w:rPr>
      <w:rFonts w:eastAsia="Times New Roman" w:cs="Arial"/>
      <w:b/>
      <w:bCs/>
      <w:kern w:val="32"/>
      <w:sz w:val="32"/>
      <w:szCs w:val="32"/>
    </w:rPr>
  </w:style>
  <w:style w:type="character" w:customStyle="1" w:styleId="Heading2Char">
    <w:name w:val="Heading 2 Char"/>
    <w:link w:val="Heading2"/>
    <w:uiPriority w:val="99"/>
    <w:rsid w:val="00483941"/>
    <w:rPr>
      <w:rFonts w:eastAsia="Times New Roman" w:cs="Arial"/>
      <w:b/>
      <w:iCs/>
      <w:kern w:val="32"/>
      <w:sz w:val="28"/>
      <w:szCs w:val="28"/>
    </w:rPr>
  </w:style>
  <w:style w:type="character" w:customStyle="1" w:styleId="Heading3Char">
    <w:name w:val="Heading 3 Char"/>
    <w:link w:val="Heading3"/>
    <w:uiPriority w:val="9"/>
    <w:rsid w:val="00A31527"/>
    <w:rPr>
      <w:rFonts w:eastAsia="Times New Roman" w:cs="Arial"/>
      <w:b/>
      <w:bCs/>
      <w:iCs/>
      <w:kern w:val="32"/>
      <w:sz w:val="26"/>
      <w:szCs w:val="26"/>
    </w:rPr>
  </w:style>
  <w:style w:type="character" w:customStyle="1" w:styleId="Heading4Char">
    <w:name w:val="Heading 4 Char"/>
    <w:link w:val="Heading40"/>
    <w:uiPriority w:val="99"/>
    <w:rsid w:val="00070FC1"/>
    <w:rPr>
      <w:rFonts w:eastAsia="Times New Roman" w:cs="Arial"/>
      <w:b/>
      <w:iCs/>
      <w:kern w:val="32"/>
      <w:sz w:val="26"/>
      <w:szCs w:val="28"/>
    </w:rPr>
  </w:style>
  <w:style w:type="character" w:customStyle="1" w:styleId="Heading5Char">
    <w:name w:val="Heading 5 Char"/>
    <w:link w:val="Heading5"/>
    <w:uiPriority w:val="99"/>
    <w:rsid w:val="00780228"/>
    <w:rPr>
      <w:rFonts w:eastAsia="Times New Roman" w:cs="Arial"/>
      <w:b/>
      <w:bCs/>
      <w:kern w:val="32"/>
      <w:sz w:val="26"/>
      <w:szCs w:val="26"/>
    </w:rPr>
  </w:style>
  <w:style w:type="character" w:customStyle="1" w:styleId="Heading6Char">
    <w:name w:val="Heading 6 Char"/>
    <w:link w:val="Heading6"/>
    <w:uiPriority w:val="99"/>
    <w:rsid w:val="00937F34"/>
    <w:rPr>
      <w:rFonts w:eastAsia="Times New Roman" w:cs="Arial"/>
      <w:b/>
      <w:kern w:val="32"/>
      <w:sz w:val="26"/>
      <w:szCs w:val="22"/>
    </w:rPr>
  </w:style>
  <w:style w:type="character" w:customStyle="1" w:styleId="Heading7Char">
    <w:name w:val="Heading 7 Char"/>
    <w:link w:val="Heading7"/>
    <w:rsid w:val="00937F34"/>
    <w:rPr>
      <w:rFonts w:ascii="Arial" w:hAnsi="Arial"/>
      <w:sz w:val="26"/>
      <w:szCs w:val="24"/>
      <w:lang w:val="vi-VN"/>
    </w:rPr>
  </w:style>
  <w:style w:type="character" w:customStyle="1" w:styleId="Heading8Char">
    <w:name w:val="Heading 8 Char"/>
    <w:link w:val="Heading8"/>
    <w:rsid w:val="00937F34"/>
    <w:rPr>
      <w:rFonts w:ascii="Arial" w:hAnsi="Arial"/>
      <w:i/>
      <w:sz w:val="26"/>
      <w:szCs w:val="24"/>
      <w:lang w:val="vi-VN"/>
    </w:rPr>
  </w:style>
  <w:style w:type="character" w:customStyle="1" w:styleId="Heading9Char">
    <w:name w:val="Heading 9 Char"/>
    <w:link w:val="Heading9"/>
    <w:rsid w:val="00937F34"/>
    <w:rPr>
      <w:rFonts w:ascii="Arial" w:hAnsi="Arial"/>
      <w:b/>
      <w:i/>
      <w:sz w:val="18"/>
      <w:szCs w:val="24"/>
      <w:lang w:val="vi-VN"/>
    </w:rPr>
  </w:style>
  <w:style w:type="character" w:customStyle="1" w:styleId="BodyTextIndentChar">
    <w:name w:val="Body Text Indent Char"/>
    <w:link w:val="BodyTextIndent"/>
    <w:rsid w:val="00937F34"/>
    <w:rPr>
      <w:sz w:val="28"/>
      <w:szCs w:val="24"/>
    </w:rPr>
  </w:style>
  <w:style w:type="paragraph" w:styleId="HTMLPreformatted">
    <w:name w:val="HTML Preformatted"/>
    <w:basedOn w:val="Normal"/>
    <w:link w:val="HTMLPreformattedChar"/>
    <w:uiPriority w:val="99"/>
    <w:unhideWhenUsed/>
    <w:rsid w:val="0093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link w:val="HTMLPreformatted"/>
    <w:uiPriority w:val="99"/>
    <w:rsid w:val="00937F34"/>
    <w:rPr>
      <w:rFonts w:ascii="Courier New" w:hAnsi="Courier New" w:cs="Courier New"/>
    </w:rPr>
  </w:style>
  <w:style w:type="table" w:styleId="TableWeb2">
    <w:name w:val="Table Web 2"/>
    <w:basedOn w:val="TableNormal"/>
    <w:rsid w:val="00C508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PlaceholderText">
    <w:name w:val="Placeholder Text"/>
    <w:uiPriority w:val="99"/>
    <w:semiHidden/>
    <w:rsid w:val="00B532A3"/>
    <w:rPr>
      <w:color w:val="808080"/>
    </w:rPr>
  </w:style>
  <w:style w:type="paragraph" w:customStyle="1" w:styleId="MTDisplayEquation">
    <w:name w:val="MTDisplayEquation"/>
    <w:basedOn w:val="BodyTextFirstIndent"/>
    <w:next w:val="Normal"/>
    <w:link w:val="MTDisplayEquationChar"/>
    <w:rsid w:val="00B532A3"/>
    <w:pPr>
      <w:tabs>
        <w:tab w:val="center" w:pos="3480"/>
        <w:tab w:val="right" w:pos="6980"/>
      </w:tabs>
      <w:ind w:firstLine="0"/>
      <w:jc w:val="center"/>
    </w:pPr>
  </w:style>
  <w:style w:type="character" w:customStyle="1" w:styleId="MTDisplayEquationChar">
    <w:name w:val="MTDisplayEquation Char"/>
    <w:link w:val="MTDisplayEquation"/>
    <w:rsid w:val="00B532A3"/>
    <w:rPr>
      <w:sz w:val="26"/>
      <w:szCs w:val="24"/>
      <w:lang w:val="vi-VN"/>
    </w:rPr>
  </w:style>
  <w:style w:type="character" w:styleId="Mention">
    <w:name w:val="Mention"/>
    <w:uiPriority w:val="99"/>
    <w:semiHidden/>
    <w:unhideWhenUsed/>
    <w:rsid w:val="007A037E"/>
    <w:rPr>
      <w:color w:val="2B579A"/>
      <w:shd w:val="clear" w:color="auto" w:fill="E6E6E6"/>
    </w:rPr>
  </w:style>
  <w:style w:type="paragraph" w:customStyle="1" w:styleId="Bullet10">
    <w:name w:val="Bullet1"/>
    <w:basedOn w:val="Normal"/>
    <w:rsid w:val="00EC5101"/>
    <w:pPr>
      <w:numPr>
        <w:numId w:val="23"/>
      </w:numPr>
    </w:pPr>
    <w:rPr>
      <w:sz w:val="28"/>
      <w:lang w:val="en-US"/>
    </w:rPr>
  </w:style>
  <w:style w:type="paragraph" w:customStyle="1" w:styleId="Bullet2">
    <w:name w:val="Bullet2"/>
    <w:basedOn w:val="Bullet10"/>
    <w:rsid w:val="00EC5101"/>
    <w:pPr>
      <w:numPr>
        <w:numId w:val="22"/>
      </w:numPr>
      <w:tabs>
        <w:tab w:val="clear" w:pos="907"/>
        <w:tab w:val="num" w:pos="360"/>
      </w:tabs>
      <w:ind w:left="720" w:hanging="360"/>
    </w:pPr>
  </w:style>
  <w:style w:type="character" w:styleId="HTMLTypewriter">
    <w:name w:val="HTML Typewriter"/>
    <w:uiPriority w:val="99"/>
    <w:unhideWhenUsed/>
    <w:rsid w:val="00EC5101"/>
    <w:rPr>
      <w:rFonts w:ascii="Courier New" w:eastAsia="Times New Roman" w:hAnsi="Courier New" w:cs="Courier New"/>
      <w:sz w:val="20"/>
      <w:szCs w:val="20"/>
    </w:rPr>
  </w:style>
  <w:style w:type="character" w:styleId="HTMLCode">
    <w:name w:val="HTML Code"/>
    <w:uiPriority w:val="99"/>
    <w:unhideWhenUsed/>
    <w:rsid w:val="000A570C"/>
    <w:rPr>
      <w:rFonts w:ascii="Courier New" w:eastAsia="Times New Roman" w:hAnsi="Courier New" w:cs="Courier New"/>
      <w:sz w:val="20"/>
      <w:szCs w:val="20"/>
    </w:rPr>
  </w:style>
  <w:style w:type="character" w:customStyle="1" w:styleId="UnresolvedMention1">
    <w:name w:val="Unresolved Mention1"/>
    <w:uiPriority w:val="99"/>
    <w:semiHidden/>
    <w:unhideWhenUsed/>
    <w:rsid w:val="000A570C"/>
    <w:rPr>
      <w:color w:val="605E5C"/>
      <w:shd w:val="clear" w:color="auto" w:fill="E1DFDD"/>
    </w:rPr>
  </w:style>
  <w:style w:type="character" w:customStyle="1" w:styleId="pln">
    <w:name w:val="pln"/>
    <w:basedOn w:val="DefaultParagraphFont"/>
    <w:rsid w:val="000A570C"/>
  </w:style>
  <w:style w:type="character" w:customStyle="1" w:styleId="pun">
    <w:name w:val="pun"/>
    <w:basedOn w:val="DefaultParagraphFont"/>
    <w:rsid w:val="000A570C"/>
  </w:style>
  <w:style w:type="character" w:customStyle="1" w:styleId="lit">
    <w:name w:val="lit"/>
    <w:basedOn w:val="DefaultParagraphFont"/>
    <w:rsid w:val="000A570C"/>
  </w:style>
  <w:style w:type="character" w:customStyle="1" w:styleId="fontstyle01">
    <w:name w:val="fontstyle01"/>
    <w:rsid w:val="000A570C"/>
    <w:rPr>
      <w:rFonts w:ascii="TimesNewRomanPSMT" w:hAnsi="TimesNewRomanPSMT" w:hint="default"/>
      <w:b w:val="0"/>
      <w:bCs w:val="0"/>
      <w:i w:val="0"/>
      <w:iCs w:val="0"/>
      <w:color w:val="000000"/>
      <w:sz w:val="28"/>
      <w:szCs w:val="28"/>
    </w:rPr>
  </w:style>
  <w:style w:type="character" w:customStyle="1" w:styleId="hljs-function">
    <w:name w:val="hljs-function"/>
    <w:basedOn w:val="DefaultParagraphFont"/>
    <w:rsid w:val="000A570C"/>
  </w:style>
  <w:style w:type="character" w:customStyle="1" w:styleId="hljs-keyword">
    <w:name w:val="hljs-keyword"/>
    <w:basedOn w:val="DefaultParagraphFont"/>
    <w:rsid w:val="000A570C"/>
  </w:style>
  <w:style w:type="character" w:customStyle="1" w:styleId="hljs-title">
    <w:name w:val="hljs-title"/>
    <w:basedOn w:val="DefaultParagraphFont"/>
    <w:rsid w:val="000A570C"/>
  </w:style>
  <w:style w:type="character" w:customStyle="1" w:styleId="hljs-params">
    <w:name w:val="hljs-params"/>
    <w:basedOn w:val="DefaultParagraphFont"/>
    <w:rsid w:val="000A570C"/>
  </w:style>
  <w:style w:type="character" w:customStyle="1" w:styleId="hljs-meta">
    <w:name w:val="hljs-meta"/>
    <w:basedOn w:val="DefaultParagraphFont"/>
    <w:rsid w:val="000A570C"/>
  </w:style>
  <w:style w:type="character" w:customStyle="1" w:styleId="hljs-meta-keyword">
    <w:name w:val="hljs-meta-keyword"/>
    <w:basedOn w:val="DefaultParagraphFont"/>
    <w:rsid w:val="000A570C"/>
  </w:style>
  <w:style w:type="character" w:customStyle="1" w:styleId="hljs-meta-string">
    <w:name w:val="hljs-meta-string"/>
    <w:basedOn w:val="DefaultParagraphFont"/>
    <w:rsid w:val="000A570C"/>
  </w:style>
  <w:style w:type="character" w:customStyle="1" w:styleId="hljs-number">
    <w:name w:val="hljs-number"/>
    <w:basedOn w:val="DefaultParagraphFont"/>
    <w:rsid w:val="000A570C"/>
  </w:style>
  <w:style w:type="character" w:customStyle="1" w:styleId="hljs-builtin">
    <w:name w:val="hljs-built_in"/>
    <w:basedOn w:val="DefaultParagraphFont"/>
    <w:rsid w:val="000A570C"/>
  </w:style>
  <w:style w:type="character" w:customStyle="1" w:styleId="hljs-string">
    <w:name w:val="hljs-string"/>
    <w:basedOn w:val="DefaultParagraphFont"/>
    <w:rsid w:val="000A570C"/>
  </w:style>
  <w:style w:type="character" w:customStyle="1" w:styleId="hljs-literal">
    <w:name w:val="hljs-literal"/>
    <w:basedOn w:val="DefaultParagraphFont"/>
    <w:rsid w:val="000A570C"/>
  </w:style>
  <w:style w:type="character" w:customStyle="1" w:styleId="com">
    <w:name w:val="com"/>
    <w:basedOn w:val="DefaultParagraphFont"/>
    <w:rsid w:val="000A570C"/>
  </w:style>
  <w:style w:type="character" w:customStyle="1" w:styleId="str">
    <w:name w:val="str"/>
    <w:basedOn w:val="DefaultParagraphFont"/>
    <w:rsid w:val="000A570C"/>
  </w:style>
  <w:style w:type="character" w:customStyle="1" w:styleId="kwd">
    <w:name w:val="kwd"/>
    <w:basedOn w:val="DefaultParagraphFont"/>
    <w:rsid w:val="000A570C"/>
  </w:style>
  <w:style w:type="character" w:customStyle="1" w:styleId="typ">
    <w:name w:val="typ"/>
    <w:basedOn w:val="DefaultParagraphFont"/>
    <w:rsid w:val="000A570C"/>
  </w:style>
  <w:style w:type="character" w:styleId="HTMLVariable">
    <w:name w:val="HTML Variable"/>
    <w:uiPriority w:val="99"/>
    <w:semiHidden/>
    <w:unhideWhenUsed/>
    <w:rsid w:val="00A83F33"/>
    <w:rPr>
      <w:i/>
      <w:iCs/>
    </w:rPr>
  </w:style>
  <w:style w:type="character" w:styleId="HTMLSample">
    <w:name w:val="HTML Sample"/>
    <w:uiPriority w:val="99"/>
    <w:semiHidden/>
    <w:unhideWhenUsed/>
    <w:rsid w:val="00A83F33"/>
    <w:rPr>
      <w:rFonts w:ascii="Courier New" w:eastAsia="Times New Roman" w:hAnsi="Courier New" w:cs="Courier New"/>
    </w:rPr>
  </w:style>
  <w:style w:type="table" w:customStyle="1" w:styleId="TableGridLight1">
    <w:name w:val="Table Grid Light1"/>
    <w:basedOn w:val="TableNormal"/>
    <w:uiPriority w:val="40"/>
    <w:rsid w:val="00FF485F"/>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semiHidden/>
    <w:unhideWhenUsed/>
    <w:rsid w:val="0083122A"/>
    <w:rPr>
      <w:sz w:val="16"/>
      <w:szCs w:val="16"/>
    </w:rPr>
  </w:style>
  <w:style w:type="paragraph" w:styleId="CommentText">
    <w:name w:val="annotation text"/>
    <w:basedOn w:val="Normal"/>
    <w:link w:val="CommentTextChar"/>
    <w:semiHidden/>
    <w:unhideWhenUsed/>
    <w:rsid w:val="0083122A"/>
    <w:pPr>
      <w:spacing w:line="240" w:lineRule="auto"/>
    </w:pPr>
    <w:rPr>
      <w:szCs w:val="20"/>
    </w:rPr>
  </w:style>
  <w:style w:type="character" w:customStyle="1" w:styleId="CommentTextChar">
    <w:name w:val="Comment Text Char"/>
    <w:link w:val="CommentText"/>
    <w:semiHidden/>
    <w:rsid w:val="0083122A"/>
    <w:rPr>
      <w:lang w:val="vi-VN"/>
    </w:rPr>
  </w:style>
  <w:style w:type="paragraph" w:styleId="CommentSubject">
    <w:name w:val="annotation subject"/>
    <w:basedOn w:val="CommentText"/>
    <w:next w:val="CommentText"/>
    <w:link w:val="CommentSubjectChar"/>
    <w:semiHidden/>
    <w:unhideWhenUsed/>
    <w:rsid w:val="0083122A"/>
    <w:rPr>
      <w:b/>
      <w:bCs/>
    </w:rPr>
  </w:style>
  <w:style w:type="character" w:customStyle="1" w:styleId="CommentSubjectChar">
    <w:name w:val="Comment Subject Char"/>
    <w:link w:val="CommentSubject"/>
    <w:semiHidden/>
    <w:rsid w:val="0083122A"/>
    <w:rPr>
      <w:b/>
      <w:bCs/>
      <w:lang w:val="vi-VN"/>
    </w:rPr>
  </w:style>
  <w:style w:type="character" w:customStyle="1" w:styleId="st">
    <w:name w:val="st"/>
    <w:basedOn w:val="DefaultParagraphFont"/>
    <w:rsid w:val="00115C9B"/>
  </w:style>
  <w:style w:type="paragraph" w:styleId="Revision">
    <w:name w:val="Revision"/>
    <w:hidden/>
    <w:uiPriority w:val="99"/>
    <w:semiHidden/>
    <w:rsid w:val="00B51541"/>
    <w:rPr>
      <w:szCs w:val="24"/>
      <w:lang w:val="vi-VN"/>
    </w:rPr>
  </w:style>
  <w:style w:type="character" w:customStyle="1" w:styleId="ListParagraphChar">
    <w:name w:val="List Paragraph Char"/>
    <w:link w:val="ListParagraph"/>
    <w:uiPriority w:val="34"/>
    <w:rsid w:val="004A5300"/>
    <w:rPr>
      <w:sz w:val="26"/>
      <w:szCs w:val="24"/>
      <w:lang w:val="vi-VN"/>
    </w:rPr>
  </w:style>
  <w:style w:type="paragraph" w:styleId="EndnoteText">
    <w:name w:val="endnote text"/>
    <w:basedOn w:val="Normal"/>
    <w:link w:val="EndnoteTextChar"/>
    <w:semiHidden/>
    <w:unhideWhenUsed/>
    <w:rsid w:val="00BD216C"/>
    <w:pPr>
      <w:spacing w:line="240" w:lineRule="auto"/>
    </w:pPr>
    <w:rPr>
      <w:sz w:val="20"/>
      <w:szCs w:val="20"/>
    </w:rPr>
  </w:style>
  <w:style w:type="character" w:customStyle="1" w:styleId="EndnoteTextChar">
    <w:name w:val="Endnote Text Char"/>
    <w:basedOn w:val="DefaultParagraphFont"/>
    <w:link w:val="EndnoteText"/>
    <w:semiHidden/>
    <w:rsid w:val="00BD216C"/>
    <w:rPr>
      <w:lang w:val="vi-VN"/>
    </w:rPr>
  </w:style>
  <w:style w:type="character" w:styleId="EndnoteReference">
    <w:name w:val="endnote reference"/>
    <w:basedOn w:val="DefaultParagraphFont"/>
    <w:semiHidden/>
    <w:unhideWhenUsed/>
    <w:rsid w:val="00BD216C"/>
    <w:rPr>
      <w:vertAlign w:val="superscript"/>
    </w:rPr>
  </w:style>
  <w:style w:type="paragraph" w:styleId="FootnoteText">
    <w:name w:val="footnote text"/>
    <w:basedOn w:val="Normal"/>
    <w:link w:val="FootnoteTextChar"/>
    <w:semiHidden/>
    <w:unhideWhenUsed/>
    <w:rsid w:val="00BD216C"/>
    <w:pPr>
      <w:spacing w:line="240" w:lineRule="auto"/>
    </w:pPr>
    <w:rPr>
      <w:sz w:val="20"/>
      <w:szCs w:val="20"/>
    </w:rPr>
  </w:style>
  <w:style w:type="character" w:customStyle="1" w:styleId="FootnoteTextChar">
    <w:name w:val="Footnote Text Char"/>
    <w:basedOn w:val="DefaultParagraphFont"/>
    <w:link w:val="FootnoteText"/>
    <w:semiHidden/>
    <w:rsid w:val="00BD216C"/>
    <w:rPr>
      <w:lang w:val="vi-VN"/>
    </w:rPr>
  </w:style>
  <w:style w:type="character" w:styleId="FootnoteReference">
    <w:name w:val="footnote reference"/>
    <w:basedOn w:val="DefaultParagraphFont"/>
    <w:semiHidden/>
    <w:unhideWhenUsed/>
    <w:rsid w:val="00BD216C"/>
    <w:rPr>
      <w:vertAlign w:val="superscript"/>
    </w:rPr>
  </w:style>
  <w:style w:type="paragraph" w:customStyle="1" w:styleId="Char">
    <w:name w:val="Char"/>
    <w:basedOn w:val="Normal"/>
    <w:rsid w:val="005237E7"/>
    <w:pPr>
      <w:spacing w:before="100" w:beforeAutospacing="1" w:after="100" w:afterAutospacing="1" w:line="360" w:lineRule="exact"/>
      <w:ind w:firstLine="720"/>
    </w:pPr>
    <w:rPr>
      <w:rFonts w:ascii="Arial" w:hAnsi="Arial" w:cs="Arial"/>
      <w:sz w:val="22"/>
      <w:szCs w:val="22"/>
      <w:lang w:val="en-US"/>
    </w:rPr>
  </w:style>
  <w:style w:type="character" w:customStyle="1" w:styleId="longtext">
    <w:name w:val="long_text"/>
    <w:basedOn w:val="DefaultParagraphFont"/>
    <w:rsid w:val="005237E7"/>
  </w:style>
  <w:style w:type="paragraph" w:styleId="NoSpacing">
    <w:name w:val="No Spacing"/>
    <w:link w:val="NoSpacingChar"/>
    <w:uiPriority w:val="1"/>
    <w:qFormat/>
    <w:rsid w:val="005237E7"/>
    <w:pPr>
      <w:spacing w:line="288" w:lineRule="auto"/>
    </w:pPr>
    <w:rPr>
      <w:rFonts w:ascii="Calibri" w:hAnsi="Calibri"/>
      <w:sz w:val="22"/>
      <w:szCs w:val="22"/>
    </w:rPr>
  </w:style>
  <w:style w:type="character" w:customStyle="1" w:styleId="NoSpacingChar">
    <w:name w:val="No Spacing Char"/>
    <w:link w:val="NoSpacing"/>
    <w:uiPriority w:val="1"/>
    <w:rsid w:val="005237E7"/>
    <w:rPr>
      <w:rFonts w:ascii="Calibri" w:hAnsi="Calibri"/>
      <w:sz w:val="22"/>
      <w:szCs w:val="22"/>
    </w:rPr>
  </w:style>
  <w:style w:type="paragraph" w:customStyle="1" w:styleId="TableParagraph">
    <w:name w:val="Table Paragraph"/>
    <w:basedOn w:val="Normal"/>
    <w:uiPriority w:val="1"/>
    <w:qFormat/>
    <w:rsid w:val="005237E7"/>
    <w:pPr>
      <w:widowControl w:val="0"/>
      <w:autoSpaceDE w:val="0"/>
      <w:autoSpaceDN w:val="0"/>
      <w:spacing w:line="248" w:lineRule="exact"/>
      <w:ind w:left="117"/>
      <w:jc w:val="center"/>
    </w:pPr>
    <w:rPr>
      <w:sz w:val="22"/>
      <w:szCs w:val="22"/>
      <w:lang w:val="en-US"/>
    </w:rPr>
  </w:style>
  <w:style w:type="character" w:customStyle="1" w:styleId="CommentTextChar1">
    <w:name w:val="Comment Text Char1"/>
    <w:basedOn w:val="DefaultParagraphFont"/>
    <w:uiPriority w:val="99"/>
    <w:semiHidden/>
    <w:rsid w:val="005237E7"/>
    <w:rPr>
      <w:sz w:val="20"/>
      <w:szCs w:val="20"/>
    </w:rPr>
  </w:style>
  <w:style w:type="paragraph" w:styleId="BodyText2">
    <w:name w:val="Body Text 2"/>
    <w:basedOn w:val="Normal"/>
    <w:link w:val="BodyText2Char"/>
    <w:rsid w:val="005237E7"/>
    <w:pPr>
      <w:spacing w:before="120" w:line="240" w:lineRule="auto"/>
      <w:jc w:val="left"/>
    </w:pPr>
    <w:rPr>
      <w:lang w:val="en-US"/>
    </w:rPr>
  </w:style>
  <w:style w:type="character" w:customStyle="1" w:styleId="BodyText2Char">
    <w:name w:val="Body Text 2 Char"/>
    <w:basedOn w:val="DefaultParagraphFont"/>
    <w:link w:val="BodyText2"/>
    <w:rsid w:val="005237E7"/>
    <w:rPr>
      <w:sz w:val="26"/>
      <w:szCs w:val="24"/>
    </w:rPr>
  </w:style>
  <w:style w:type="paragraph" w:styleId="BodyTextIndent2">
    <w:name w:val="Body Text Indent 2"/>
    <w:basedOn w:val="Normal"/>
    <w:link w:val="BodyTextIndent2Char"/>
    <w:rsid w:val="005237E7"/>
    <w:pPr>
      <w:spacing w:before="120" w:line="240" w:lineRule="auto"/>
      <w:ind w:left="540"/>
      <w:jc w:val="left"/>
    </w:pPr>
    <w:rPr>
      <w:sz w:val="24"/>
      <w:lang w:val="en-US"/>
    </w:rPr>
  </w:style>
  <w:style w:type="character" w:customStyle="1" w:styleId="BodyTextIndent2Char">
    <w:name w:val="Body Text Indent 2 Char"/>
    <w:basedOn w:val="DefaultParagraphFont"/>
    <w:link w:val="BodyTextIndent2"/>
    <w:rsid w:val="005237E7"/>
    <w:rPr>
      <w:sz w:val="24"/>
      <w:szCs w:val="24"/>
    </w:rPr>
  </w:style>
  <w:style w:type="paragraph" w:customStyle="1" w:styleId="atl">
    <w:name w:val="atl"/>
    <w:basedOn w:val="Normal"/>
    <w:rsid w:val="005237E7"/>
    <w:pPr>
      <w:spacing w:before="100" w:beforeAutospacing="1" w:after="100" w:afterAutospacing="1" w:line="240" w:lineRule="auto"/>
      <w:jc w:val="left"/>
    </w:pPr>
    <w:rPr>
      <w:sz w:val="24"/>
      <w:lang w:val="en-US"/>
    </w:rPr>
  </w:style>
  <w:style w:type="paragraph" w:customStyle="1" w:styleId="tl">
    <w:name w:val="tl"/>
    <w:basedOn w:val="Normal"/>
    <w:rsid w:val="005237E7"/>
    <w:pPr>
      <w:spacing w:before="100" w:beforeAutospacing="1" w:after="100" w:afterAutospacing="1" w:line="240" w:lineRule="auto"/>
      <w:jc w:val="left"/>
    </w:pPr>
    <w:rPr>
      <w:sz w:val="24"/>
      <w:lang w:val="en-US"/>
    </w:rPr>
  </w:style>
  <w:style w:type="paragraph" w:customStyle="1" w:styleId="label">
    <w:name w:val="label"/>
    <w:basedOn w:val="Normal"/>
    <w:rsid w:val="005237E7"/>
    <w:pPr>
      <w:spacing w:before="100" w:beforeAutospacing="1" w:after="100" w:afterAutospacing="1" w:line="240" w:lineRule="auto"/>
      <w:jc w:val="left"/>
    </w:pPr>
    <w:rPr>
      <w:sz w:val="24"/>
      <w:lang w:val="en-US"/>
    </w:rPr>
  </w:style>
  <w:style w:type="paragraph" w:customStyle="1" w:styleId="indent">
    <w:name w:val="indent"/>
    <w:basedOn w:val="Normal"/>
    <w:rsid w:val="005237E7"/>
    <w:pPr>
      <w:spacing w:before="100" w:beforeAutospacing="1" w:after="100" w:afterAutospacing="1" w:line="240" w:lineRule="auto"/>
      <w:jc w:val="left"/>
    </w:pPr>
    <w:rPr>
      <w:sz w:val="24"/>
      <w:lang w:val="en-US"/>
    </w:rPr>
  </w:style>
  <w:style w:type="paragraph" w:customStyle="1" w:styleId="H1">
    <w:name w:val="H1"/>
    <w:basedOn w:val="Normal"/>
    <w:next w:val="Normal"/>
    <w:rsid w:val="005237E7"/>
    <w:pPr>
      <w:keepNext/>
      <w:autoSpaceDE w:val="0"/>
      <w:autoSpaceDN w:val="0"/>
      <w:adjustRightInd w:val="0"/>
      <w:spacing w:before="100" w:after="100" w:line="240" w:lineRule="auto"/>
      <w:jc w:val="left"/>
      <w:outlineLvl w:val="1"/>
    </w:pPr>
    <w:rPr>
      <w:b/>
      <w:bCs/>
      <w:kern w:val="36"/>
      <w:sz w:val="48"/>
      <w:szCs w:val="48"/>
      <w:lang w:val="en-US"/>
    </w:rPr>
  </w:style>
  <w:style w:type="paragraph" w:customStyle="1" w:styleId="H2">
    <w:name w:val="H2"/>
    <w:basedOn w:val="Normal"/>
    <w:next w:val="Normal"/>
    <w:rsid w:val="005237E7"/>
    <w:pPr>
      <w:keepNext/>
      <w:autoSpaceDE w:val="0"/>
      <w:autoSpaceDN w:val="0"/>
      <w:adjustRightInd w:val="0"/>
      <w:spacing w:before="100" w:after="100" w:line="240" w:lineRule="auto"/>
      <w:jc w:val="left"/>
      <w:outlineLvl w:val="2"/>
    </w:pPr>
    <w:rPr>
      <w:b/>
      <w:bCs/>
      <w:sz w:val="36"/>
      <w:szCs w:val="36"/>
      <w:lang w:val="en-US"/>
    </w:rPr>
  </w:style>
  <w:style w:type="paragraph" w:customStyle="1" w:styleId="H4">
    <w:name w:val="H4"/>
    <w:basedOn w:val="Normal"/>
    <w:next w:val="Normal"/>
    <w:rsid w:val="005237E7"/>
    <w:pPr>
      <w:keepNext/>
      <w:autoSpaceDE w:val="0"/>
      <w:autoSpaceDN w:val="0"/>
      <w:adjustRightInd w:val="0"/>
      <w:spacing w:before="100" w:after="100" w:line="240" w:lineRule="auto"/>
      <w:jc w:val="left"/>
      <w:outlineLvl w:val="4"/>
    </w:pPr>
    <w:rPr>
      <w:b/>
      <w:bCs/>
      <w:sz w:val="24"/>
      <w:lang w:val="en-US"/>
    </w:rPr>
  </w:style>
  <w:style w:type="character" w:customStyle="1" w:styleId="CODE">
    <w:name w:val="CODE"/>
    <w:rsid w:val="005237E7"/>
    <w:rPr>
      <w:rFonts w:ascii="Courier New" w:hAnsi="Courier New" w:cs="Courier New"/>
      <w:sz w:val="20"/>
      <w:szCs w:val="20"/>
    </w:rPr>
  </w:style>
  <w:style w:type="paragraph" w:styleId="BodyTextIndent3">
    <w:name w:val="Body Text Indent 3"/>
    <w:basedOn w:val="Normal"/>
    <w:link w:val="BodyTextIndent3Char"/>
    <w:rsid w:val="005237E7"/>
    <w:pPr>
      <w:spacing w:before="120" w:line="240" w:lineRule="auto"/>
      <w:ind w:left="720"/>
    </w:pPr>
    <w:rPr>
      <w:sz w:val="24"/>
      <w:lang w:val="en-US"/>
    </w:rPr>
  </w:style>
  <w:style w:type="character" w:customStyle="1" w:styleId="BodyTextIndent3Char">
    <w:name w:val="Body Text Indent 3 Char"/>
    <w:basedOn w:val="DefaultParagraphFont"/>
    <w:link w:val="BodyTextIndent3"/>
    <w:rsid w:val="005237E7"/>
    <w:rPr>
      <w:sz w:val="24"/>
      <w:szCs w:val="24"/>
    </w:rPr>
  </w:style>
  <w:style w:type="paragraph" w:styleId="BodyText3">
    <w:name w:val="Body Text 3"/>
    <w:basedOn w:val="Normal"/>
    <w:link w:val="BodyText3Char"/>
    <w:rsid w:val="005237E7"/>
    <w:pPr>
      <w:spacing w:before="120" w:line="240" w:lineRule="auto"/>
    </w:pPr>
    <w:rPr>
      <w:sz w:val="24"/>
      <w:lang w:val="en-US"/>
    </w:rPr>
  </w:style>
  <w:style w:type="character" w:customStyle="1" w:styleId="BodyText3Char">
    <w:name w:val="Body Text 3 Char"/>
    <w:basedOn w:val="DefaultParagraphFont"/>
    <w:link w:val="BodyText3"/>
    <w:rsid w:val="005237E7"/>
    <w:rPr>
      <w:sz w:val="24"/>
      <w:szCs w:val="24"/>
    </w:rPr>
  </w:style>
  <w:style w:type="paragraph" w:customStyle="1" w:styleId="DD2">
    <w:name w:val="DD 2"/>
    <w:basedOn w:val="Heading2"/>
    <w:rsid w:val="005237E7"/>
    <w:pPr>
      <w:keepLines w:val="0"/>
      <w:numPr>
        <w:ilvl w:val="2"/>
        <w:numId w:val="25"/>
      </w:numPr>
      <w:suppressAutoHyphens w:val="0"/>
      <w:spacing w:before="240" w:after="60" w:line="240" w:lineRule="auto"/>
    </w:pPr>
    <w:rPr>
      <w:rFonts w:ascii="VNI-Times" w:hAnsi="VNI-Times"/>
      <w:bCs/>
      <w:kern w:val="0"/>
      <w:sz w:val="26"/>
      <w:u w:val="single"/>
    </w:rPr>
  </w:style>
  <w:style w:type="paragraph" w:customStyle="1" w:styleId="DD3">
    <w:name w:val="DD 3"/>
    <w:basedOn w:val="Heading3"/>
    <w:rsid w:val="005237E7"/>
    <w:pPr>
      <w:keepLines w:val="0"/>
      <w:numPr>
        <w:ilvl w:val="3"/>
        <w:numId w:val="25"/>
      </w:numPr>
      <w:suppressAutoHyphens w:val="0"/>
      <w:spacing w:before="240" w:after="60" w:line="240" w:lineRule="auto"/>
      <w:jc w:val="both"/>
    </w:pPr>
    <w:rPr>
      <w:rFonts w:ascii="VNI-Times" w:hAnsi="VNI-Times"/>
      <w:b w:val="0"/>
      <w:bCs w:val="0"/>
      <w:i/>
      <w:iCs w:val="0"/>
      <w:kern w:val="0"/>
      <w:sz w:val="24"/>
      <w:szCs w:val="20"/>
    </w:rPr>
  </w:style>
  <w:style w:type="paragraph" w:customStyle="1" w:styleId="DD4">
    <w:name w:val="DD 4"/>
    <w:basedOn w:val="Heading40"/>
    <w:rsid w:val="005237E7"/>
    <w:pPr>
      <w:keepLines w:val="0"/>
      <w:numPr>
        <w:ilvl w:val="4"/>
        <w:numId w:val="25"/>
      </w:numPr>
      <w:suppressAutoHyphens w:val="0"/>
      <w:spacing w:before="240" w:after="60" w:line="240" w:lineRule="auto"/>
    </w:pPr>
    <w:rPr>
      <w:rFonts w:ascii="VNI-Times" w:hAnsi="VNI-Times" w:cs="Times New Roman"/>
      <w:bCs/>
      <w:iCs w:val="0"/>
      <w:kern w:val="0"/>
      <w:u w:val="single"/>
    </w:rPr>
  </w:style>
  <w:style w:type="paragraph" w:customStyle="1" w:styleId="DD1">
    <w:name w:val="DD 1"/>
    <w:basedOn w:val="Heading1"/>
    <w:rsid w:val="005237E7"/>
    <w:pPr>
      <w:keepNext w:val="0"/>
      <w:keepLines w:val="0"/>
      <w:pageBreakBefore w:val="0"/>
      <w:widowControl w:val="0"/>
      <w:numPr>
        <w:ilvl w:val="1"/>
        <w:numId w:val="25"/>
      </w:numPr>
      <w:shd w:val="clear" w:color="auto" w:fill="FFFFFF"/>
      <w:suppressAutoHyphens w:val="0"/>
      <w:spacing w:before="240" w:after="60" w:line="276" w:lineRule="auto"/>
    </w:pPr>
    <w:rPr>
      <w:rFonts w:ascii="VNI-Gallera" w:eastAsia="Arial" w:hAnsi="VNI-Gallera"/>
      <w:b w:val="0"/>
      <w:kern w:val="0"/>
      <w:sz w:val="28"/>
      <w:szCs w:val="28"/>
    </w:rPr>
  </w:style>
  <w:style w:type="paragraph" w:customStyle="1" w:styleId="ND">
    <w:name w:val="ND"/>
    <w:basedOn w:val="Normal"/>
    <w:rsid w:val="005237E7"/>
    <w:pPr>
      <w:numPr>
        <w:numId w:val="26"/>
      </w:numPr>
      <w:spacing w:line="240" w:lineRule="auto"/>
    </w:pPr>
    <w:rPr>
      <w:sz w:val="24"/>
      <w:lang w:val="en-US"/>
    </w:rPr>
  </w:style>
  <w:style w:type="paragraph" w:customStyle="1" w:styleId="DD0">
    <w:name w:val="DD 0"/>
    <w:basedOn w:val="DD1"/>
    <w:rsid w:val="005237E7"/>
    <w:pPr>
      <w:numPr>
        <w:ilvl w:val="0"/>
      </w:numPr>
    </w:pPr>
    <w:rPr>
      <w:rFonts w:ascii="VNI-Times" w:hAnsi="VNI-Times"/>
      <w:sz w:val="72"/>
    </w:rPr>
  </w:style>
  <w:style w:type="paragraph" w:customStyle="1" w:styleId="StyleDD1Before0ptAfter0pt">
    <w:name w:val="Style DD 1 + Before:  0 pt After:  0 pt"/>
    <w:basedOn w:val="DD1"/>
    <w:rsid w:val="005237E7"/>
    <w:pPr>
      <w:numPr>
        <w:ilvl w:val="0"/>
        <w:numId w:val="0"/>
      </w:numPr>
      <w:spacing w:before="0" w:after="0"/>
    </w:pPr>
    <w:rPr>
      <w:rFonts w:cs="Times New Roman"/>
      <w:szCs w:val="20"/>
    </w:rPr>
  </w:style>
  <w:style w:type="paragraph" w:customStyle="1" w:styleId="StyleDD116ptNotShadow">
    <w:name w:val="Style DD 1 + 16 pt Not Shadow"/>
    <w:basedOn w:val="DD1"/>
    <w:rsid w:val="005237E7"/>
    <w:pPr>
      <w:numPr>
        <w:ilvl w:val="0"/>
        <w:numId w:val="0"/>
      </w:numPr>
    </w:pPr>
    <w:rPr>
      <w:sz w:val="32"/>
      <w:szCs w:val="32"/>
    </w:rPr>
  </w:style>
  <w:style w:type="paragraph" w:customStyle="1" w:styleId="StyleStyleDD116ptNotShadowVNI-GalleraItalic">
    <w:name w:val="Style Style DD 1 + 16 pt Not Shadow + VNI-Gallera Italic"/>
    <w:basedOn w:val="StyleDD116ptNotShadow"/>
    <w:rsid w:val="005237E7"/>
    <w:rPr>
      <w:i/>
      <w:iCs/>
      <w:sz w:val="28"/>
    </w:rPr>
  </w:style>
  <w:style w:type="paragraph" w:customStyle="1" w:styleId="nt">
    <w:name w:val="nt"/>
    <w:basedOn w:val="Normal"/>
    <w:rsid w:val="005237E7"/>
    <w:pPr>
      <w:spacing w:before="100" w:beforeAutospacing="1" w:after="100" w:afterAutospacing="1" w:line="240" w:lineRule="auto"/>
      <w:jc w:val="left"/>
    </w:pPr>
    <w:rPr>
      <w:color w:val="000000"/>
      <w:sz w:val="24"/>
      <w:lang w:val="en-US"/>
    </w:rPr>
  </w:style>
  <w:style w:type="paragraph" w:customStyle="1" w:styleId="Code0">
    <w:name w:val="Code"/>
    <w:basedOn w:val="Normal"/>
    <w:autoRedefine/>
    <w:rsid w:val="005237E7"/>
    <w:pPr>
      <w:spacing w:before="120" w:line="240" w:lineRule="auto"/>
      <w:jc w:val="left"/>
    </w:pPr>
    <w:rPr>
      <w:rFonts w:ascii="Tahoma" w:hAnsi="Tahoma" w:cs="Tahoma"/>
      <w:sz w:val="20"/>
      <w:szCs w:val="20"/>
      <w:lang w:val="en-US"/>
    </w:rPr>
  </w:style>
  <w:style w:type="paragraph" w:customStyle="1" w:styleId="norrmal">
    <w:name w:val="norrmal"/>
    <w:basedOn w:val="Title"/>
    <w:rsid w:val="005237E7"/>
    <w:pPr>
      <w:pBdr>
        <w:bottom w:val="single" w:sz="6" w:space="1" w:color="auto"/>
      </w:pBdr>
      <w:spacing w:before="120" w:after="0"/>
      <w:jc w:val="left"/>
      <w:outlineLvl w:val="9"/>
    </w:pPr>
    <w:rPr>
      <w:rFonts w:cs="Times New Roman"/>
      <w:kern w:val="0"/>
      <w:sz w:val="28"/>
      <w:szCs w:val="24"/>
      <w:lang w:val="en-US"/>
    </w:rPr>
  </w:style>
  <w:style w:type="paragraph" w:styleId="Subtitle">
    <w:name w:val="Subtitle"/>
    <w:basedOn w:val="Normal"/>
    <w:link w:val="SubtitleChar"/>
    <w:qFormat/>
    <w:rsid w:val="005237E7"/>
    <w:pPr>
      <w:spacing w:before="120" w:line="240" w:lineRule="auto"/>
      <w:jc w:val="left"/>
    </w:pPr>
    <w:rPr>
      <w:b/>
      <w:bCs/>
      <w:sz w:val="24"/>
      <w:u w:val="single"/>
      <w:lang w:val="en-US"/>
    </w:rPr>
  </w:style>
  <w:style w:type="character" w:customStyle="1" w:styleId="SubtitleChar">
    <w:name w:val="Subtitle Char"/>
    <w:basedOn w:val="DefaultParagraphFont"/>
    <w:link w:val="Subtitle"/>
    <w:rsid w:val="005237E7"/>
    <w:rPr>
      <w:b/>
      <w:bCs/>
      <w:sz w:val="24"/>
      <w:szCs w:val="24"/>
      <w:u w:val="single"/>
    </w:rPr>
  </w:style>
  <w:style w:type="character" w:customStyle="1" w:styleId="hps">
    <w:name w:val="hps"/>
    <w:rsid w:val="005237E7"/>
  </w:style>
  <w:style w:type="character" w:customStyle="1" w:styleId="atn">
    <w:name w:val="atn"/>
    <w:rsid w:val="005237E7"/>
  </w:style>
  <w:style w:type="paragraph" w:customStyle="1" w:styleId="sothamkhao">
    <w:name w:val="*sothamkhao*"/>
    <w:basedOn w:val="Normal"/>
    <w:next w:val="Normal"/>
    <w:uiPriority w:val="99"/>
    <w:rsid w:val="005237E7"/>
    <w:pPr>
      <w:widowControl w:val="0"/>
      <w:autoSpaceDE w:val="0"/>
      <w:autoSpaceDN w:val="0"/>
      <w:adjustRightInd w:val="0"/>
      <w:spacing w:before="120" w:line="240" w:lineRule="auto"/>
      <w:jc w:val="left"/>
    </w:pPr>
    <w:rPr>
      <w:sz w:val="24"/>
      <w:lang w:val="en-US"/>
    </w:rPr>
  </w:style>
  <w:style w:type="numbering" w:customStyle="1" w:styleId="Style1">
    <w:name w:val="Style1"/>
    <w:uiPriority w:val="99"/>
    <w:rsid w:val="005237E7"/>
    <w:pPr>
      <w:numPr>
        <w:numId w:val="27"/>
      </w:numPr>
    </w:pPr>
  </w:style>
  <w:style w:type="character" w:customStyle="1" w:styleId="Emphasis1">
    <w:name w:val="Emphasis1"/>
    <w:basedOn w:val="DefaultParagraphFont"/>
    <w:rsid w:val="005237E7"/>
  </w:style>
  <w:style w:type="paragraph" w:customStyle="1" w:styleId="pagenavlink">
    <w:name w:val="pagenavlink"/>
    <w:basedOn w:val="Normal"/>
    <w:rsid w:val="005237E7"/>
    <w:pPr>
      <w:spacing w:before="100" w:beforeAutospacing="1" w:after="100" w:afterAutospacing="1" w:line="240" w:lineRule="auto"/>
      <w:jc w:val="left"/>
    </w:pPr>
    <w:rPr>
      <w:sz w:val="24"/>
      <w:lang w:val="en-US"/>
    </w:rPr>
  </w:style>
  <w:style w:type="paragraph" w:customStyle="1" w:styleId="listimage">
    <w:name w:val="listimage"/>
    <w:basedOn w:val="Normal"/>
    <w:rsid w:val="005237E7"/>
    <w:pPr>
      <w:spacing w:before="100" w:beforeAutospacing="1" w:after="100" w:afterAutospacing="1" w:line="240" w:lineRule="auto"/>
      <w:jc w:val="left"/>
    </w:pPr>
    <w:rPr>
      <w:sz w:val="24"/>
      <w:lang w:val="en-US"/>
    </w:rPr>
  </w:style>
  <w:style w:type="paragraph" w:customStyle="1" w:styleId="programlistingindent">
    <w:name w:val="programlistingindent"/>
    <w:basedOn w:val="Normal"/>
    <w:uiPriority w:val="99"/>
    <w:rsid w:val="005237E7"/>
    <w:pPr>
      <w:spacing w:before="100" w:beforeAutospacing="1" w:after="100" w:afterAutospacing="1" w:line="240" w:lineRule="auto"/>
      <w:jc w:val="left"/>
    </w:pPr>
    <w:rPr>
      <w:sz w:val="24"/>
      <w:lang w:val="en-US"/>
    </w:rPr>
  </w:style>
  <w:style w:type="table" w:customStyle="1" w:styleId="PlainTable21">
    <w:name w:val="Plain Table 21"/>
    <w:basedOn w:val="TableNormal"/>
    <w:uiPriority w:val="42"/>
    <w:rsid w:val="005237E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ention1">
    <w:name w:val="Mention1"/>
    <w:basedOn w:val="DefaultParagraphFont"/>
    <w:uiPriority w:val="99"/>
    <w:semiHidden/>
    <w:unhideWhenUsed/>
    <w:rsid w:val="005237E7"/>
    <w:rPr>
      <w:color w:val="2B579A"/>
      <w:shd w:val="clear" w:color="auto" w:fill="E6E6E6"/>
    </w:rPr>
  </w:style>
  <w:style w:type="table" w:customStyle="1" w:styleId="PlainTable41">
    <w:name w:val="Plain Table 41"/>
    <w:basedOn w:val="TableNormal"/>
    <w:uiPriority w:val="44"/>
    <w:rsid w:val="005237E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6Colorful1">
    <w:name w:val="List Table 6 Colorful1"/>
    <w:basedOn w:val="TableNormal"/>
    <w:uiPriority w:val="51"/>
    <w:rsid w:val="005237E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5237E7"/>
    <w:pPr>
      <w:spacing w:before="120" w:line="240" w:lineRule="auto"/>
      <w:jc w:val="center"/>
    </w:pPr>
    <w:rPr>
      <w:noProof/>
      <w:sz w:val="24"/>
      <w:lang w:val="en-US"/>
    </w:rPr>
  </w:style>
  <w:style w:type="character" w:customStyle="1" w:styleId="EndNoteBibliographyTitleChar">
    <w:name w:val="EndNote Bibliography Title Char"/>
    <w:basedOn w:val="DefaultParagraphFont"/>
    <w:link w:val="EndNoteBibliographyTitle"/>
    <w:rsid w:val="005237E7"/>
    <w:rPr>
      <w:noProof/>
      <w:sz w:val="24"/>
      <w:szCs w:val="24"/>
    </w:rPr>
  </w:style>
  <w:style w:type="paragraph" w:customStyle="1" w:styleId="EndNoteBibliography">
    <w:name w:val="EndNote Bibliography"/>
    <w:basedOn w:val="Normal"/>
    <w:link w:val="EndNoteBibliographyChar"/>
    <w:rsid w:val="005237E7"/>
    <w:pPr>
      <w:spacing w:before="120" w:line="240" w:lineRule="auto"/>
    </w:pPr>
    <w:rPr>
      <w:noProof/>
      <w:sz w:val="24"/>
      <w:lang w:val="en-US"/>
    </w:rPr>
  </w:style>
  <w:style w:type="character" w:customStyle="1" w:styleId="EndNoteBibliographyChar">
    <w:name w:val="EndNote Bibliography Char"/>
    <w:basedOn w:val="DefaultParagraphFont"/>
    <w:link w:val="EndNoteBibliography"/>
    <w:rsid w:val="005237E7"/>
    <w:rPr>
      <w:noProof/>
      <w:sz w:val="24"/>
      <w:szCs w:val="24"/>
    </w:rPr>
  </w:style>
  <w:style w:type="character" w:customStyle="1" w:styleId="UnresolvedMention10">
    <w:name w:val="Unresolved Mention1"/>
    <w:basedOn w:val="DefaultParagraphFont"/>
    <w:uiPriority w:val="99"/>
    <w:semiHidden/>
    <w:unhideWhenUsed/>
    <w:rsid w:val="005237E7"/>
    <w:rPr>
      <w:color w:val="808080"/>
      <w:shd w:val="clear" w:color="auto" w:fill="E6E6E6"/>
    </w:rPr>
  </w:style>
  <w:style w:type="table" w:customStyle="1" w:styleId="PlainTable11">
    <w:name w:val="Plain Table 11"/>
    <w:basedOn w:val="TableNormal"/>
    <w:uiPriority w:val="41"/>
    <w:rsid w:val="005237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5237E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111">
    <w:name w:val="1.1.1"/>
    <w:basedOn w:val="ListParagraph"/>
    <w:link w:val="111Char"/>
    <w:qFormat/>
    <w:rsid w:val="005237E7"/>
    <w:pPr>
      <w:numPr>
        <w:ilvl w:val="2"/>
        <w:numId w:val="28"/>
      </w:numPr>
      <w:spacing w:after="160" w:line="259" w:lineRule="auto"/>
    </w:pPr>
    <w:rPr>
      <w:rFonts w:eastAsiaTheme="minorHAnsi" w:cstheme="minorBidi"/>
      <w:b/>
      <w:i/>
      <w:szCs w:val="22"/>
      <w:lang w:val="en-US"/>
    </w:rPr>
  </w:style>
  <w:style w:type="character" w:customStyle="1" w:styleId="111Char">
    <w:name w:val="1.1.1 Char"/>
    <w:basedOn w:val="DefaultParagraphFont"/>
    <w:link w:val="111"/>
    <w:rsid w:val="005237E7"/>
    <w:rPr>
      <w:rFonts w:eastAsiaTheme="minorHAnsi" w:cstheme="minorBidi"/>
      <w:b/>
      <w:i/>
      <w:sz w:val="26"/>
      <w:szCs w:val="22"/>
    </w:rPr>
  </w:style>
  <w:style w:type="character" w:customStyle="1" w:styleId="mwe-math-mathml-inline">
    <w:name w:val="mwe-math-mathml-inline"/>
    <w:basedOn w:val="DefaultParagraphFont"/>
    <w:rsid w:val="005237E7"/>
  </w:style>
  <w:style w:type="table" w:customStyle="1" w:styleId="GridTable4-Accent11">
    <w:name w:val="Grid Table 4 - Accent 11"/>
    <w:basedOn w:val="TableNormal"/>
    <w:uiPriority w:val="49"/>
    <w:rsid w:val="005237E7"/>
    <w:rPr>
      <w:rFonts w:asciiTheme="minorHAnsi" w:eastAsiaTheme="minorHAnsi" w:hAnsiTheme="minorHAnsi" w:cstheme="minorBid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
    <w:name w:val="Table Grid1"/>
    <w:basedOn w:val="TableNormal"/>
    <w:next w:val="TableGrid"/>
    <w:uiPriority w:val="39"/>
    <w:rsid w:val="005237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uiPriority w:val="99"/>
    <w:semiHidden/>
    <w:unhideWhenUsed/>
    <w:rsid w:val="005237E7"/>
    <w:rPr>
      <w:color w:val="2B579A"/>
      <w:shd w:val="clear" w:color="auto" w:fill="E6E6E6"/>
    </w:rPr>
  </w:style>
  <w:style w:type="character" w:customStyle="1" w:styleId="UnresolvedMention2">
    <w:name w:val="Unresolved Mention2"/>
    <w:uiPriority w:val="99"/>
    <w:semiHidden/>
    <w:unhideWhenUsed/>
    <w:rsid w:val="005237E7"/>
    <w:rPr>
      <w:color w:val="605E5C"/>
      <w:shd w:val="clear" w:color="auto" w:fill="E1DFDD"/>
    </w:rPr>
  </w:style>
  <w:style w:type="table" w:customStyle="1" w:styleId="TableGridLight2">
    <w:name w:val="Table Grid Light2"/>
    <w:basedOn w:val="TableNormal"/>
    <w:uiPriority w:val="40"/>
    <w:rsid w:val="005237E7"/>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nresolvedMention">
    <w:name w:val="Unresolved Mention"/>
    <w:basedOn w:val="DefaultParagraphFont"/>
    <w:uiPriority w:val="99"/>
    <w:unhideWhenUsed/>
    <w:rsid w:val="008C56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917">
      <w:bodyDiv w:val="1"/>
      <w:marLeft w:val="0"/>
      <w:marRight w:val="0"/>
      <w:marTop w:val="0"/>
      <w:marBottom w:val="0"/>
      <w:divBdr>
        <w:top w:val="none" w:sz="0" w:space="0" w:color="auto"/>
        <w:left w:val="none" w:sz="0" w:space="0" w:color="auto"/>
        <w:bottom w:val="none" w:sz="0" w:space="0" w:color="auto"/>
        <w:right w:val="none" w:sz="0" w:space="0" w:color="auto"/>
      </w:divBdr>
    </w:div>
    <w:div w:id="8677043">
      <w:bodyDiv w:val="1"/>
      <w:marLeft w:val="0"/>
      <w:marRight w:val="0"/>
      <w:marTop w:val="0"/>
      <w:marBottom w:val="0"/>
      <w:divBdr>
        <w:top w:val="none" w:sz="0" w:space="0" w:color="auto"/>
        <w:left w:val="none" w:sz="0" w:space="0" w:color="auto"/>
        <w:bottom w:val="none" w:sz="0" w:space="0" w:color="auto"/>
        <w:right w:val="none" w:sz="0" w:space="0" w:color="auto"/>
      </w:divBdr>
    </w:div>
    <w:div w:id="228082549">
      <w:bodyDiv w:val="1"/>
      <w:marLeft w:val="0"/>
      <w:marRight w:val="0"/>
      <w:marTop w:val="0"/>
      <w:marBottom w:val="0"/>
      <w:divBdr>
        <w:top w:val="none" w:sz="0" w:space="0" w:color="auto"/>
        <w:left w:val="none" w:sz="0" w:space="0" w:color="auto"/>
        <w:bottom w:val="none" w:sz="0" w:space="0" w:color="auto"/>
        <w:right w:val="none" w:sz="0" w:space="0" w:color="auto"/>
      </w:divBdr>
      <w:divsChild>
        <w:div w:id="504976927">
          <w:marLeft w:val="547"/>
          <w:marRight w:val="0"/>
          <w:marTop w:val="115"/>
          <w:marBottom w:val="0"/>
          <w:divBdr>
            <w:top w:val="none" w:sz="0" w:space="0" w:color="auto"/>
            <w:left w:val="none" w:sz="0" w:space="0" w:color="auto"/>
            <w:bottom w:val="none" w:sz="0" w:space="0" w:color="auto"/>
            <w:right w:val="none" w:sz="0" w:space="0" w:color="auto"/>
          </w:divBdr>
        </w:div>
        <w:div w:id="1715734992">
          <w:marLeft w:val="547"/>
          <w:marRight w:val="0"/>
          <w:marTop w:val="115"/>
          <w:marBottom w:val="0"/>
          <w:divBdr>
            <w:top w:val="none" w:sz="0" w:space="0" w:color="auto"/>
            <w:left w:val="none" w:sz="0" w:space="0" w:color="auto"/>
            <w:bottom w:val="none" w:sz="0" w:space="0" w:color="auto"/>
            <w:right w:val="none" w:sz="0" w:space="0" w:color="auto"/>
          </w:divBdr>
        </w:div>
      </w:divsChild>
    </w:div>
    <w:div w:id="252476080">
      <w:bodyDiv w:val="1"/>
      <w:marLeft w:val="0"/>
      <w:marRight w:val="0"/>
      <w:marTop w:val="0"/>
      <w:marBottom w:val="0"/>
      <w:divBdr>
        <w:top w:val="none" w:sz="0" w:space="0" w:color="auto"/>
        <w:left w:val="none" w:sz="0" w:space="0" w:color="auto"/>
        <w:bottom w:val="none" w:sz="0" w:space="0" w:color="auto"/>
        <w:right w:val="none" w:sz="0" w:space="0" w:color="auto"/>
      </w:divBdr>
      <w:divsChild>
        <w:div w:id="165245130">
          <w:marLeft w:val="0"/>
          <w:marRight w:val="0"/>
          <w:marTop w:val="0"/>
          <w:marBottom w:val="0"/>
          <w:divBdr>
            <w:top w:val="none" w:sz="0" w:space="0" w:color="auto"/>
            <w:left w:val="none" w:sz="0" w:space="0" w:color="auto"/>
            <w:bottom w:val="none" w:sz="0" w:space="0" w:color="auto"/>
            <w:right w:val="none" w:sz="0" w:space="0" w:color="auto"/>
          </w:divBdr>
        </w:div>
      </w:divsChild>
    </w:div>
    <w:div w:id="313222658">
      <w:bodyDiv w:val="1"/>
      <w:marLeft w:val="0"/>
      <w:marRight w:val="0"/>
      <w:marTop w:val="0"/>
      <w:marBottom w:val="0"/>
      <w:divBdr>
        <w:top w:val="none" w:sz="0" w:space="0" w:color="auto"/>
        <w:left w:val="none" w:sz="0" w:space="0" w:color="auto"/>
        <w:bottom w:val="none" w:sz="0" w:space="0" w:color="auto"/>
        <w:right w:val="none" w:sz="0" w:space="0" w:color="auto"/>
      </w:divBdr>
    </w:div>
    <w:div w:id="335424673">
      <w:bodyDiv w:val="1"/>
      <w:marLeft w:val="0"/>
      <w:marRight w:val="0"/>
      <w:marTop w:val="0"/>
      <w:marBottom w:val="0"/>
      <w:divBdr>
        <w:top w:val="none" w:sz="0" w:space="0" w:color="auto"/>
        <w:left w:val="none" w:sz="0" w:space="0" w:color="auto"/>
        <w:bottom w:val="none" w:sz="0" w:space="0" w:color="auto"/>
        <w:right w:val="none" w:sz="0" w:space="0" w:color="auto"/>
      </w:divBdr>
    </w:div>
    <w:div w:id="434980059">
      <w:bodyDiv w:val="1"/>
      <w:marLeft w:val="0"/>
      <w:marRight w:val="0"/>
      <w:marTop w:val="0"/>
      <w:marBottom w:val="0"/>
      <w:divBdr>
        <w:top w:val="none" w:sz="0" w:space="0" w:color="auto"/>
        <w:left w:val="none" w:sz="0" w:space="0" w:color="auto"/>
        <w:bottom w:val="none" w:sz="0" w:space="0" w:color="auto"/>
        <w:right w:val="none" w:sz="0" w:space="0" w:color="auto"/>
      </w:divBdr>
    </w:div>
    <w:div w:id="441153089">
      <w:bodyDiv w:val="1"/>
      <w:marLeft w:val="0"/>
      <w:marRight w:val="0"/>
      <w:marTop w:val="0"/>
      <w:marBottom w:val="0"/>
      <w:divBdr>
        <w:top w:val="none" w:sz="0" w:space="0" w:color="auto"/>
        <w:left w:val="none" w:sz="0" w:space="0" w:color="auto"/>
        <w:bottom w:val="none" w:sz="0" w:space="0" w:color="auto"/>
        <w:right w:val="none" w:sz="0" w:space="0" w:color="auto"/>
      </w:divBdr>
    </w:div>
    <w:div w:id="518154924">
      <w:bodyDiv w:val="1"/>
      <w:marLeft w:val="0"/>
      <w:marRight w:val="0"/>
      <w:marTop w:val="0"/>
      <w:marBottom w:val="0"/>
      <w:divBdr>
        <w:top w:val="none" w:sz="0" w:space="0" w:color="auto"/>
        <w:left w:val="none" w:sz="0" w:space="0" w:color="auto"/>
        <w:bottom w:val="none" w:sz="0" w:space="0" w:color="auto"/>
        <w:right w:val="none" w:sz="0" w:space="0" w:color="auto"/>
      </w:divBdr>
    </w:div>
    <w:div w:id="528180083">
      <w:bodyDiv w:val="1"/>
      <w:marLeft w:val="0"/>
      <w:marRight w:val="0"/>
      <w:marTop w:val="0"/>
      <w:marBottom w:val="0"/>
      <w:divBdr>
        <w:top w:val="none" w:sz="0" w:space="0" w:color="auto"/>
        <w:left w:val="none" w:sz="0" w:space="0" w:color="auto"/>
        <w:bottom w:val="none" w:sz="0" w:space="0" w:color="auto"/>
        <w:right w:val="none" w:sz="0" w:space="0" w:color="auto"/>
      </w:divBdr>
    </w:div>
    <w:div w:id="582841262">
      <w:bodyDiv w:val="1"/>
      <w:marLeft w:val="0"/>
      <w:marRight w:val="0"/>
      <w:marTop w:val="0"/>
      <w:marBottom w:val="0"/>
      <w:divBdr>
        <w:top w:val="none" w:sz="0" w:space="0" w:color="auto"/>
        <w:left w:val="none" w:sz="0" w:space="0" w:color="auto"/>
        <w:bottom w:val="none" w:sz="0" w:space="0" w:color="auto"/>
        <w:right w:val="none" w:sz="0" w:space="0" w:color="auto"/>
      </w:divBdr>
    </w:div>
    <w:div w:id="586616215">
      <w:bodyDiv w:val="1"/>
      <w:marLeft w:val="0"/>
      <w:marRight w:val="0"/>
      <w:marTop w:val="0"/>
      <w:marBottom w:val="0"/>
      <w:divBdr>
        <w:top w:val="none" w:sz="0" w:space="0" w:color="auto"/>
        <w:left w:val="none" w:sz="0" w:space="0" w:color="auto"/>
        <w:bottom w:val="none" w:sz="0" w:space="0" w:color="auto"/>
        <w:right w:val="none" w:sz="0" w:space="0" w:color="auto"/>
      </w:divBdr>
      <w:divsChild>
        <w:div w:id="1105686467">
          <w:marLeft w:val="0"/>
          <w:marRight w:val="0"/>
          <w:marTop w:val="0"/>
          <w:marBottom w:val="0"/>
          <w:divBdr>
            <w:top w:val="none" w:sz="0" w:space="0" w:color="auto"/>
            <w:left w:val="none" w:sz="0" w:space="0" w:color="auto"/>
            <w:bottom w:val="none" w:sz="0" w:space="0" w:color="auto"/>
            <w:right w:val="none" w:sz="0" w:space="0" w:color="auto"/>
          </w:divBdr>
        </w:div>
        <w:div w:id="1129589519">
          <w:marLeft w:val="0"/>
          <w:marRight w:val="0"/>
          <w:marTop w:val="0"/>
          <w:marBottom w:val="0"/>
          <w:divBdr>
            <w:top w:val="none" w:sz="0" w:space="0" w:color="auto"/>
            <w:left w:val="none" w:sz="0" w:space="0" w:color="auto"/>
            <w:bottom w:val="none" w:sz="0" w:space="0" w:color="auto"/>
            <w:right w:val="none" w:sz="0" w:space="0" w:color="auto"/>
          </w:divBdr>
        </w:div>
        <w:div w:id="1615556667">
          <w:marLeft w:val="0"/>
          <w:marRight w:val="0"/>
          <w:marTop w:val="0"/>
          <w:marBottom w:val="0"/>
          <w:divBdr>
            <w:top w:val="none" w:sz="0" w:space="0" w:color="auto"/>
            <w:left w:val="none" w:sz="0" w:space="0" w:color="auto"/>
            <w:bottom w:val="none" w:sz="0" w:space="0" w:color="auto"/>
            <w:right w:val="none" w:sz="0" w:space="0" w:color="auto"/>
          </w:divBdr>
        </w:div>
        <w:div w:id="1713187034">
          <w:marLeft w:val="0"/>
          <w:marRight w:val="0"/>
          <w:marTop w:val="0"/>
          <w:marBottom w:val="0"/>
          <w:divBdr>
            <w:top w:val="none" w:sz="0" w:space="0" w:color="auto"/>
            <w:left w:val="none" w:sz="0" w:space="0" w:color="auto"/>
            <w:bottom w:val="none" w:sz="0" w:space="0" w:color="auto"/>
            <w:right w:val="none" w:sz="0" w:space="0" w:color="auto"/>
          </w:divBdr>
        </w:div>
      </w:divsChild>
    </w:div>
    <w:div w:id="595864676">
      <w:bodyDiv w:val="1"/>
      <w:marLeft w:val="0"/>
      <w:marRight w:val="0"/>
      <w:marTop w:val="0"/>
      <w:marBottom w:val="0"/>
      <w:divBdr>
        <w:top w:val="none" w:sz="0" w:space="0" w:color="auto"/>
        <w:left w:val="none" w:sz="0" w:space="0" w:color="auto"/>
        <w:bottom w:val="none" w:sz="0" w:space="0" w:color="auto"/>
        <w:right w:val="none" w:sz="0" w:space="0" w:color="auto"/>
      </w:divBdr>
    </w:div>
    <w:div w:id="597713475">
      <w:bodyDiv w:val="1"/>
      <w:marLeft w:val="0"/>
      <w:marRight w:val="0"/>
      <w:marTop w:val="0"/>
      <w:marBottom w:val="0"/>
      <w:divBdr>
        <w:top w:val="none" w:sz="0" w:space="0" w:color="auto"/>
        <w:left w:val="none" w:sz="0" w:space="0" w:color="auto"/>
        <w:bottom w:val="none" w:sz="0" w:space="0" w:color="auto"/>
        <w:right w:val="none" w:sz="0" w:space="0" w:color="auto"/>
      </w:divBdr>
    </w:div>
    <w:div w:id="651637787">
      <w:bodyDiv w:val="1"/>
      <w:marLeft w:val="0"/>
      <w:marRight w:val="0"/>
      <w:marTop w:val="0"/>
      <w:marBottom w:val="0"/>
      <w:divBdr>
        <w:top w:val="none" w:sz="0" w:space="0" w:color="auto"/>
        <w:left w:val="none" w:sz="0" w:space="0" w:color="auto"/>
        <w:bottom w:val="none" w:sz="0" w:space="0" w:color="auto"/>
        <w:right w:val="none" w:sz="0" w:space="0" w:color="auto"/>
      </w:divBdr>
    </w:div>
    <w:div w:id="728186575">
      <w:bodyDiv w:val="1"/>
      <w:marLeft w:val="0"/>
      <w:marRight w:val="0"/>
      <w:marTop w:val="0"/>
      <w:marBottom w:val="0"/>
      <w:divBdr>
        <w:top w:val="none" w:sz="0" w:space="0" w:color="auto"/>
        <w:left w:val="none" w:sz="0" w:space="0" w:color="auto"/>
        <w:bottom w:val="none" w:sz="0" w:space="0" w:color="auto"/>
        <w:right w:val="none" w:sz="0" w:space="0" w:color="auto"/>
      </w:divBdr>
    </w:div>
    <w:div w:id="741558597">
      <w:bodyDiv w:val="1"/>
      <w:marLeft w:val="0"/>
      <w:marRight w:val="0"/>
      <w:marTop w:val="0"/>
      <w:marBottom w:val="0"/>
      <w:divBdr>
        <w:top w:val="none" w:sz="0" w:space="0" w:color="auto"/>
        <w:left w:val="none" w:sz="0" w:space="0" w:color="auto"/>
        <w:bottom w:val="none" w:sz="0" w:space="0" w:color="auto"/>
        <w:right w:val="none" w:sz="0" w:space="0" w:color="auto"/>
      </w:divBdr>
    </w:div>
    <w:div w:id="765612466">
      <w:bodyDiv w:val="1"/>
      <w:marLeft w:val="0"/>
      <w:marRight w:val="0"/>
      <w:marTop w:val="0"/>
      <w:marBottom w:val="0"/>
      <w:divBdr>
        <w:top w:val="none" w:sz="0" w:space="0" w:color="auto"/>
        <w:left w:val="none" w:sz="0" w:space="0" w:color="auto"/>
        <w:bottom w:val="none" w:sz="0" w:space="0" w:color="auto"/>
        <w:right w:val="none" w:sz="0" w:space="0" w:color="auto"/>
      </w:divBdr>
    </w:div>
    <w:div w:id="867375837">
      <w:bodyDiv w:val="1"/>
      <w:marLeft w:val="0"/>
      <w:marRight w:val="0"/>
      <w:marTop w:val="0"/>
      <w:marBottom w:val="0"/>
      <w:divBdr>
        <w:top w:val="none" w:sz="0" w:space="0" w:color="auto"/>
        <w:left w:val="none" w:sz="0" w:space="0" w:color="auto"/>
        <w:bottom w:val="none" w:sz="0" w:space="0" w:color="auto"/>
        <w:right w:val="none" w:sz="0" w:space="0" w:color="auto"/>
      </w:divBdr>
    </w:div>
    <w:div w:id="1159343338">
      <w:bodyDiv w:val="1"/>
      <w:marLeft w:val="0"/>
      <w:marRight w:val="0"/>
      <w:marTop w:val="0"/>
      <w:marBottom w:val="0"/>
      <w:divBdr>
        <w:top w:val="none" w:sz="0" w:space="0" w:color="auto"/>
        <w:left w:val="none" w:sz="0" w:space="0" w:color="auto"/>
        <w:bottom w:val="none" w:sz="0" w:space="0" w:color="auto"/>
        <w:right w:val="none" w:sz="0" w:space="0" w:color="auto"/>
      </w:divBdr>
    </w:div>
    <w:div w:id="1186749118">
      <w:bodyDiv w:val="1"/>
      <w:marLeft w:val="0"/>
      <w:marRight w:val="0"/>
      <w:marTop w:val="0"/>
      <w:marBottom w:val="0"/>
      <w:divBdr>
        <w:top w:val="none" w:sz="0" w:space="0" w:color="auto"/>
        <w:left w:val="none" w:sz="0" w:space="0" w:color="auto"/>
        <w:bottom w:val="none" w:sz="0" w:space="0" w:color="auto"/>
        <w:right w:val="none" w:sz="0" w:space="0" w:color="auto"/>
      </w:divBdr>
    </w:div>
    <w:div w:id="1210797419">
      <w:bodyDiv w:val="1"/>
      <w:marLeft w:val="0"/>
      <w:marRight w:val="0"/>
      <w:marTop w:val="0"/>
      <w:marBottom w:val="0"/>
      <w:divBdr>
        <w:top w:val="none" w:sz="0" w:space="0" w:color="auto"/>
        <w:left w:val="none" w:sz="0" w:space="0" w:color="auto"/>
        <w:bottom w:val="none" w:sz="0" w:space="0" w:color="auto"/>
        <w:right w:val="none" w:sz="0" w:space="0" w:color="auto"/>
      </w:divBdr>
    </w:div>
    <w:div w:id="1227033366">
      <w:bodyDiv w:val="1"/>
      <w:marLeft w:val="0"/>
      <w:marRight w:val="0"/>
      <w:marTop w:val="0"/>
      <w:marBottom w:val="0"/>
      <w:divBdr>
        <w:top w:val="none" w:sz="0" w:space="0" w:color="auto"/>
        <w:left w:val="none" w:sz="0" w:space="0" w:color="auto"/>
        <w:bottom w:val="none" w:sz="0" w:space="0" w:color="auto"/>
        <w:right w:val="none" w:sz="0" w:space="0" w:color="auto"/>
      </w:divBdr>
    </w:div>
    <w:div w:id="1258368648">
      <w:bodyDiv w:val="1"/>
      <w:marLeft w:val="0"/>
      <w:marRight w:val="0"/>
      <w:marTop w:val="0"/>
      <w:marBottom w:val="0"/>
      <w:divBdr>
        <w:top w:val="none" w:sz="0" w:space="0" w:color="auto"/>
        <w:left w:val="none" w:sz="0" w:space="0" w:color="auto"/>
        <w:bottom w:val="none" w:sz="0" w:space="0" w:color="auto"/>
        <w:right w:val="none" w:sz="0" w:space="0" w:color="auto"/>
      </w:divBdr>
    </w:div>
    <w:div w:id="1459646299">
      <w:bodyDiv w:val="1"/>
      <w:marLeft w:val="0"/>
      <w:marRight w:val="0"/>
      <w:marTop w:val="0"/>
      <w:marBottom w:val="0"/>
      <w:divBdr>
        <w:top w:val="none" w:sz="0" w:space="0" w:color="auto"/>
        <w:left w:val="none" w:sz="0" w:space="0" w:color="auto"/>
        <w:bottom w:val="none" w:sz="0" w:space="0" w:color="auto"/>
        <w:right w:val="none" w:sz="0" w:space="0" w:color="auto"/>
      </w:divBdr>
      <w:divsChild>
        <w:div w:id="741485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920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675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974781">
      <w:bodyDiv w:val="1"/>
      <w:marLeft w:val="0"/>
      <w:marRight w:val="0"/>
      <w:marTop w:val="0"/>
      <w:marBottom w:val="0"/>
      <w:divBdr>
        <w:top w:val="none" w:sz="0" w:space="0" w:color="auto"/>
        <w:left w:val="none" w:sz="0" w:space="0" w:color="auto"/>
        <w:bottom w:val="none" w:sz="0" w:space="0" w:color="auto"/>
        <w:right w:val="none" w:sz="0" w:space="0" w:color="auto"/>
      </w:divBdr>
    </w:div>
    <w:div w:id="1470855007">
      <w:bodyDiv w:val="1"/>
      <w:marLeft w:val="0"/>
      <w:marRight w:val="0"/>
      <w:marTop w:val="0"/>
      <w:marBottom w:val="0"/>
      <w:divBdr>
        <w:top w:val="none" w:sz="0" w:space="0" w:color="auto"/>
        <w:left w:val="none" w:sz="0" w:space="0" w:color="auto"/>
        <w:bottom w:val="none" w:sz="0" w:space="0" w:color="auto"/>
        <w:right w:val="none" w:sz="0" w:space="0" w:color="auto"/>
      </w:divBdr>
    </w:div>
    <w:div w:id="1501701298">
      <w:bodyDiv w:val="1"/>
      <w:marLeft w:val="0"/>
      <w:marRight w:val="0"/>
      <w:marTop w:val="0"/>
      <w:marBottom w:val="0"/>
      <w:divBdr>
        <w:top w:val="none" w:sz="0" w:space="0" w:color="auto"/>
        <w:left w:val="none" w:sz="0" w:space="0" w:color="auto"/>
        <w:bottom w:val="none" w:sz="0" w:space="0" w:color="auto"/>
        <w:right w:val="none" w:sz="0" w:space="0" w:color="auto"/>
      </w:divBdr>
    </w:div>
    <w:div w:id="1537161719">
      <w:bodyDiv w:val="1"/>
      <w:marLeft w:val="0"/>
      <w:marRight w:val="0"/>
      <w:marTop w:val="0"/>
      <w:marBottom w:val="0"/>
      <w:divBdr>
        <w:top w:val="none" w:sz="0" w:space="0" w:color="auto"/>
        <w:left w:val="none" w:sz="0" w:space="0" w:color="auto"/>
        <w:bottom w:val="none" w:sz="0" w:space="0" w:color="auto"/>
        <w:right w:val="none" w:sz="0" w:space="0" w:color="auto"/>
      </w:divBdr>
    </w:div>
    <w:div w:id="1563980862">
      <w:bodyDiv w:val="1"/>
      <w:marLeft w:val="0"/>
      <w:marRight w:val="0"/>
      <w:marTop w:val="0"/>
      <w:marBottom w:val="0"/>
      <w:divBdr>
        <w:top w:val="none" w:sz="0" w:space="0" w:color="auto"/>
        <w:left w:val="none" w:sz="0" w:space="0" w:color="auto"/>
        <w:bottom w:val="none" w:sz="0" w:space="0" w:color="auto"/>
        <w:right w:val="none" w:sz="0" w:space="0" w:color="auto"/>
      </w:divBdr>
    </w:div>
    <w:div w:id="1575239528">
      <w:bodyDiv w:val="1"/>
      <w:marLeft w:val="0"/>
      <w:marRight w:val="0"/>
      <w:marTop w:val="0"/>
      <w:marBottom w:val="0"/>
      <w:divBdr>
        <w:top w:val="none" w:sz="0" w:space="0" w:color="auto"/>
        <w:left w:val="none" w:sz="0" w:space="0" w:color="auto"/>
        <w:bottom w:val="none" w:sz="0" w:space="0" w:color="auto"/>
        <w:right w:val="none" w:sz="0" w:space="0" w:color="auto"/>
      </w:divBdr>
      <w:divsChild>
        <w:div w:id="245307723">
          <w:marLeft w:val="547"/>
          <w:marRight w:val="0"/>
          <w:marTop w:val="115"/>
          <w:marBottom w:val="0"/>
          <w:divBdr>
            <w:top w:val="none" w:sz="0" w:space="0" w:color="auto"/>
            <w:left w:val="none" w:sz="0" w:space="0" w:color="auto"/>
            <w:bottom w:val="none" w:sz="0" w:space="0" w:color="auto"/>
            <w:right w:val="none" w:sz="0" w:space="0" w:color="auto"/>
          </w:divBdr>
        </w:div>
        <w:div w:id="828400339">
          <w:marLeft w:val="547"/>
          <w:marRight w:val="0"/>
          <w:marTop w:val="115"/>
          <w:marBottom w:val="0"/>
          <w:divBdr>
            <w:top w:val="none" w:sz="0" w:space="0" w:color="auto"/>
            <w:left w:val="none" w:sz="0" w:space="0" w:color="auto"/>
            <w:bottom w:val="none" w:sz="0" w:space="0" w:color="auto"/>
            <w:right w:val="none" w:sz="0" w:space="0" w:color="auto"/>
          </w:divBdr>
        </w:div>
      </w:divsChild>
    </w:div>
    <w:div w:id="1634824852">
      <w:bodyDiv w:val="1"/>
      <w:marLeft w:val="0"/>
      <w:marRight w:val="0"/>
      <w:marTop w:val="0"/>
      <w:marBottom w:val="0"/>
      <w:divBdr>
        <w:top w:val="none" w:sz="0" w:space="0" w:color="auto"/>
        <w:left w:val="none" w:sz="0" w:space="0" w:color="auto"/>
        <w:bottom w:val="none" w:sz="0" w:space="0" w:color="auto"/>
        <w:right w:val="none" w:sz="0" w:space="0" w:color="auto"/>
      </w:divBdr>
    </w:div>
    <w:div w:id="1768455790">
      <w:bodyDiv w:val="1"/>
      <w:marLeft w:val="0"/>
      <w:marRight w:val="0"/>
      <w:marTop w:val="0"/>
      <w:marBottom w:val="0"/>
      <w:divBdr>
        <w:top w:val="none" w:sz="0" w:space="0" w:color="auto"/>
        <w:left w:val="none" w:sz="0" w:space="0" w:color="auto"/>
        <w:bottom w:val="none" w:sz="0" w:space="0" w:color="auto"/>
        <w:right w:val="none" w:sz="0" w:space="0" w:color="auto"/>
      </w:divBdr>
    </w:div>
    <w:div w:id="1789348154">
      <w:bodyDiv w:val="1"/>
      <w:marLeft w:val="0"/>
      <w:marRight w:val="0"/>
      <w:marTop w:val="0"/>
      <w:marBottom w:val="0"/>
      <w:divBdr>
        <w:top w:val="none" w:sz="0" w:space="0" w:color="auto"/>
        <w:left w:val="none" w:sz="0" w:space="0" w:color="auto"/>
        <w:bottom w:val="none" w:sz="0" w:space="0" w:color="auto"/>
        <w:right w:val="none" w:sz="0" w:space="0" w:color="auto"/>
      </w:divBdr>
    </w:div>
    <w:div w:id="1859536587">
      <w:bodyDiv w:val="1"/>
      <w:marLeft w:val="0"/>
      <w:marRight w:val="0"/>
      <w:marTop w:val="0"/>
      <w:marBottom w:val="0"/>
      <w:divBdr>
        <w:top w:val="none" w:sz="0" w:space="0" w:color="auto"/>
        <w:left w:val="none" w:sz="0" w:space="0" w:color="auto"/>
        <w:bottom w:val="none" w:sz="0" w:space="0" w:color="auto"/>
        <w:right w:val="none" w:sz="0" w:space="0" w:color="auto"/>
      </w:divBdr>
    </w:div>
    <w:div w:id="1895584964">
      <w:bodyDiv w:val="1"/>
      <w:marLeft w:val="0"/>
      <w:marRight w:val="0"/>
      <w:marTop w:val="0"/>
      <w:marBottom w:val="0"/>
      <w:divBdr>
        <w:top w:val="none" w:sz="0" w:space="0" w:color="auto"/>
        <w:left w:val="none" w:sz="0" w:space="0" w:color="auto"/>
        <w:bottom w:val="none" w:sz="0" w:space="0" w:color="auto"/>
        <w:right w:val="none" w:sz="0" w:space="0" w:color="auto"/>
      </w:divBdr>
    </w:div>
    <w:div w:id="1918860238">
      <w:bodyDiv w:val="1"/>
      <w:marLeft w:val="0"/>
      <w:marRight w:val="0"/>
      <w:marTop w:val="0"/>
      <w:marBottom w:val="0"/>
      <w:divBdr>
        <w:top w:val="none" w:sz="0" w:space="0" w:color="auto"/>
        <w:left w:val="none" w:sz="0" w:space="0" w:color="auto"/>
        <w:bottom w:val="none" w:sz="0" w:space="0" w:color="auto"/>
        <w:right w:val="none" w:sz="0" w:space="0" w:color="auto"/>
      </w:divBdr>
    </w:div>
    <w:div w:id="1940139062">
      <w:bodyDiv w:val="1"/>
      <w:marLeft w:val="0"/>
      <w:marRight w:val="0"/>
      <w:marTop w:val="0"/>
      <w:marBottom w:val="0"/>
      <w:divBdr>
        <w:top w:val="none" w:sz="0" w:space="0" w:color="auto"/>
        <w:left w:val="none" w:sz="0" w:space="0" w:color="auto"/>
        <w:bottom w:val="none" w:sz="0" w:space="0" w:color="auto"/>
        <w:right w:val="none" w:sz="0" w:space="0" w:color="auto"/>
      </w:divBdr>
    </w:div>
    <w:div w:id="1955166974">
      <w:bodyDiv w:val="1"/>
      <w:marLeft w:val="0"/>
      <w:marRight w:val="0"/>
      <w:marTop w:val="0"/>
      <w:marBottom w:val="0"/>
      <w:divBdr>
        <w:top w:val="none" w:sz="0" w:space="0" w:color="auto"/>
        <w:left w:val="none" w:sz="0" w:space="0" w:color="auto"/>
        <w:bottom w:val="none" w:sz="0" w:space="0" w:color="auto"/>
        <w:right w:val="none" w:sz="0" w:space="0" w:color="auto"/>
      </w:divBdr>
    </w:div>
    <w:div w:id="1958903322">
      <w:bodyDiv w:val="1"/>
      <w:marLeft w:val="0"/>
      <w:marRight w:val="0"/>
      <w:marTop w:val="0"/>
      <w:marBottom w:val="0"/>
      <w:divBdr>
        <w:top w:val="none" w:sz="0" w:space="0" w:color="auto"/>
        <w:left w:val="none" w:sz="0" w:space="0" w:color="auto"/>
        <w:bottom w:val="none" w:sz="0" w:space="0" w:color="auto"/>
        <w:right w:val="none" w:sz="0" w:space="0" w:color="auto"/>
      </w:divBdr>
    </w:div>
    <w:div w:id="1964845012">
      <w:bodyDiv w:val="1"/>
      <w:marLeft w:val="0"/>
      <w:marRight w:val="0"/>
      <w:marTop w:val="0"/>
      <w:marBottom w:val="0"/>
      <w:divBdr>
        <w:top w:val="none" w:sz="0" w:space="0" w:color="auto"/>
        <w:left w:val="none" w:sz="0" w:space="0" w:color="auto"/>
        <w:bottom w:val="none" w:sz="0" w:space="0" w:color="auto"/>
        <w:right w:val="none" w:sz="0" w:space="0" w:color="auto"/>
      </w:divBdr>
    </w:div>
    <w:div w:id="1970209714">
      <w:bodyDiv w:val="1"/>
      <w:marLeft w:val="0"/>
      <w:marRight w:val="0"/>
      <w:marTop w:val="0"/>
      <w:marBottom w:val="0"/>
      <w:divBdr>
        <w:top w:val="none" w:sz="0" w:space="0" w:color="auto"/>
        <w:left w:val="none" w:sz="0" w:space="0" w:color="auto"/>
        <w:bottom w:val="none" w:sz="0" w:space="0" w:color="auto"/>
        <w:right w:val="none" w:sz="0" w:space="0" w:color="auto"/>
      </w:divBdr>
      <w:divsChild>
        <w:div w:id="1113750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551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089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45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HAI.LAMDUC\Application%20Data\Microsoft\Templates\StandardDocumentTemplate_v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0C7930F50D64CD46A5D0D4CAECF59AEE" ma:contentTypeVersion="11" ma:contentTypeDescription="Tạo tài liệu mới." ma:contentTypeScope="" ma:versionID="03e00522377e4da84bcda5f150cd3663">
  <xsd:schema xmlns:xsd="http://www.w3.org/2001/XMLSchema" xmlns:xs="http://www.w3.org/2001/XMLSchema" xmlns:p="http://schemas.microsoft.com/office/2006/metadata/properties" xmlns:ns3="c6c35f27-4e39-4f89-b2eb-367d3286bca0" xmlns:ns4="402c38ff-0936-491b-8fc0-bc2cd065eb79" targetNamespace="http://schemas.microsoft.com/office/2006/metadata/properties" ma:root="true" ma:fieldsID="168ca2c1962977e19c1fbb1419a89bca" ns3:_="" ns4:_="">
    <xsd:import namespace="c6c35f27-4e39-4f89-b2eb-367d3286bca0"/>
    <xsd:import namespace="402c38ff-0936-491b-8fc0-bc2cd065eb7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EventHashCode" minOccurs="0"/>
                <xsd:element ref="ns4: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c35f27-4e39-4f89-b2eb-367d3286bca0" elementFormDefault="qualified">
    <xsd:import namespace="http://schemas.microsoft.com/office/2006/documentManagement/types"/>
    <xsd:import namespace="http://schemas.microsoft.com/office/infopath/2007/PartnerControls"/>
    <xsd:element name="SharedWithUsers" ma:index="8" nillable="true" ma:displayName="Chia sẻ Với"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description="" ma:internalName="SharedWithDetails" ma:readOnly="true">
      <xsd:simpleType>
        <xsd:restriction base="dms:Note">
          <xsd:maxLength value="255"/>
        </xsd:restriction>
      </xsd:simpleType>
    </xsd:element>
    <xsd:element name="SharingHintHash" ma:index="10" nillable="true" ma:displayName="Hàm băm Gợi ý Chia sẻ"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2c38ff-0936-491b-8fc0-bc2cd065eb79"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4C0A34C-6E1D-485D-987F-AD687DDD0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c35f27-4e39-4f89-b2eb-367d3286bca0"/>
    <ds:schemaRef ds:uri="402c38ff-0936-491b-8fc0-bc2cd065eb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AD85D6-ADF3-4710-ABAC-0F857A033027}">
  <ds:schemaRefs>
    <ds:schemaRef ds:uri="http://schemas.openxmlformats.org/officeDocument/2006/bibliography"/>
  </ds:schemaRefs>
</ds:datastoreItem>
</file>

<file path=customXml/itemProps3.xml><?xml version="1.0" encoding="utf-8"?>
<ds:datastoreItem xmlns:ds="http://schemas.openxmlformats.org/officeDocument/2006/customXml" ds:itemID="{8CEA9E08-AB75-43D8-9E64-14C98CFC0835}">
  <ds:schemaRefs>
    <ds:schemaRef ds:uri="http://schemas.microsoft.com/sharepoint/v3/contenttype/forms"/>
  </ds:schemaRefs>
</ds:datastoreItem>
</file>

<file path=customXml/itemProps4.xml><?xml version="1.0" encoding="utf-8"?>
<ds:datastoreItem xmlns:ds="http://schemas.openxmlformats.org/officeDocument/2006/customXml" ds:itemID="{A9179E19-8EB4-42B1-AC8F-45570A5B93D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StandardDocumentTemplate_v01</Template>
  <TotalTime>1652</TotalTime>
  <Pages>28</Pages>
  <Words>2231</Words>
  <Characters>12723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Thiết kế Luận lý Số 2</vt:lpstr>
    </vt:vector>
  </TitlesOfParts>
  <Company>Trường Đại học Công nghệ Thông tin</Company>
  <LinksUpToDate>false</LinksUpToDate>
  <CharactersWithSpaces>14925</CharactersWithSpaces>
  <SharedDoc>false</SharedDoc>
  <HLinks>
    <vt:vector size="282" baseType="variant">
      <vt:variant>
        <vt:i4>4194387</vt:i4>
      </vt:variant>
      <vt:variant>
        <vt:i4>321</vt:i4>
      </vt:variant>
      <vt:variant>
        <vt:i4>0</vt:i4>
      </vt:variant>
      <vt:variant>
        <vt:i4>5</vt:i4>
      </vt:variant>
      <vt:variant>
        <vt:lpwstr>https://web.stanford.edu/class/cs140/projects/pintos/pintos.html</vt:lpwstr>
      </vt:variant>
      <vt:variant>
        <vt:lpwstr/>
      </vt:variant>
      <vt:variant>
        <vt:i4>1048586</vt:i4>
      </vt:variant>
      <vt:variant>
        <vt:i4>318</vt:i4>
      </vt:variant>
      <vt:variant>
        <vt:i4>0</vt:i4>
      </vt:variant>
      <vt:variant>
        <vt:i4>5</vt:i4>
      </vt:variant>
      <vt:variant>
        <vt:lpwstr>https://viblo.asia/p/tien-trinh-trong-he-dieu-hanh-phan-3-3Q75wg6Q5Wb</vt:lpwstr>
      </vt:variant>
      <vt:variant>
        <vt:lpwstr/>
      </vt:variant>
      <vt:variant>
        <vt:i4>2359359</vt:i4>
      </vt:variant>
      <vt:variant>
        <vt:i4>315</vt:i4>
      </vt:variant>
      <vt:variant>
        <vt:i4>0</vt:i4>
      </vt:variant>
      <vt:variant>
        <vt:i4>5</vt:i4>
      </vt:variant>
      <vt:variant>
        <vt:lpwstr>http://sinhvienit.net/forum/tai-lieu-lap-trinh-shell-linux-unix.211046.html</vt:lpwstr>
      </vt:variant>
      <vt:variant>
        <vt:lpwstr/>
      </vt:variant>
      <vt:variant>
        <vt:i4>1245269</vt:i4>
      </vt:variant>
      <vt:variant>
        <vt:i4>312</vt:i4>
      </vt:variant>
      <vt:variant>
        <vt:i4>0</vt:i4>
      </vt:variant>
      <vt:variant>
        <vt:i4>5</vt:i4>
      </vt:variant>
      <vt:variant>
        <vt:lpwstr>https://techtalk.vn/50-dong-lenh-linux-can-biet.html</vt:lpwstr>
      </vt:variant>
      <vt:variant>
        <vt:lpwstr/>
      </vt:variant>
      <vt:variant>
        <vt:i4>3014765</vt:i4>
      </vt:variant>
      <vt:variant>
        <vt:i4>309</vt:i4>
      </vt:variant>
      <vt:variant>
        <vt:i4>0</vt:i4>
      </vt:variant>
      <vt:variant>
        <vt:i4>5</vt:i4>
      </vt:variant>
      <vt:variant>
        <vt:lpwstr>https://www.gocit.vn/bai-viet/quan-ly-user-group-va-phan-quyen-tren-linux/</vt:lpwstr>
      </vt:variant>
      <vt:variant>
        <vt:lpwstr/>
      </vt:variant>
      <vt:variant>
        <vt:i4>8192058</vt:i4>
      </vt:variant>
      <vt:variant>
        <vt:i4>306</vt:i4>
      </vt:variant>
      <vt:variant>
        <vt:i4>0</vt:i4>
      </vt:variant>
      <vt:variant>
        <vt:i4>5</vt:i4>
      </vt:variant>
      <vt:variant>
        <vt:lpwstr>https://www.gocit.vn/bai-viet/cac-cau-lenh-danh-cho-network-tren-linux/</vt:lpwstr>
      </vt:variant>
      <vt:variant>
        <vt:lpwstr/>
      </vt:variant>
      <vt:variant>
        <vt:i4>8192027</vt:i4>
      </vt:variant>
      <vt:variant>
        <vt:i4>303</vt:i4>
      </vt:variant>
      <vt:variant>
        <vt:i4>0</vt:i4>
      </vt:variant>
      <vt:variant>
        <vt:i4>5</vt:i4>
      </vt:variant>
      <vt:variant>
        <vt:lpwstr>https://web.stanford.edu/class/cs140/projects/pintos/pintos_12.html</vt:lpwstr>
      </vt:variant>
      <vt:variant>
        <vt:lpwstr>SEC167</vt:lpwstr>
      </vt:variant>
      <vt:variant>
        <vt:i4>852058</vt:i4>
      </vt:variant>
      <vt:variant>
        <vt:i4>270</vt:i4>
      </vt:variant>
      <vt:variant>
        <vt:i4>0</vt:i4>
      </vt:variant>
      <vt:variant>
        <vt:i4>5</vt:i4>
      </vt:variant>
      <vt:variant>
        <vt:lpwstr>http://kb.datapool.vn/wp-content/uploads/2013/06/092131-chmod-755.gif</vt:lpwstr>
      </vt:variant>
      <vt:variant>
        <vt:lpwstr/>
      </vt:variant>
      <vt:variant>
        <vt:i4>1048634</vt:i4>
      </vt:variant>
      <vt:variant>
        <vt:i4>233</vt:i4>
      </vt:variant>
      <vt:variant>
        <vt:i4>0</vt:i4>
      </vt:variant>
      <vt:variant>
        <vt:i4>5</vt:i4>
      </vt:variant>
      <vt:variant>
        <vt:lpwstr/>
      </vt:variant>
      <vt:variant>
        <vt:lpwstr>_Toc534894283</vt:lpwstr>
      </vt:variant>
      <vt:variant>
        <vt:i4>1048634</vt:i4>
      </vt:variant>
      <vt:variant>
        <vt:i4>227</vt:i4>
      </vt:variant>
      <vt:variant>
        <vt:i4>0</vt:i4>
      </vt:variant>
      <vt:variant>
        <vt:i4>5</vt:i4>
      </vt:variant>
      <vt:variant>
        <vt:lpwstr/>
      </vt:variant>
      <vt:variant>
        <vt:lpwstr>_Toc534894282</vt:lpwstr>
      </vt:variant>
      <vt:variant>
        <vt:i4>1048634</vt:i4>
      </vt:variant>
      <vt:variant>
        <vt:i4>221</vt:i4>
      </vt:variant>
      <vt:variant>
        <vt:i4>0</vt:i4>
      </vt:variant>
      <vt:variant>
        <vt:i4>5</vt:i4>
      </vt:variant>
      <vt:variant>
        <vt:lpwstr/>
      </vt:variant>
      <vt:variant>
        <vt:lpwstr>_Toc534894281</vt:lpwstr>
      </vt:variant>
      <vt:variant>
        <vt:i4>1048634</vt:i4>
      </vt:variant>
      <vt:variant>
        <vt:i4>215</vt:i4>
      </vt:variant>
      <vt:variant>
        <vt:i4>0</vt:i4>
      </vt:variant>
      <vt:variant>
        <vt:i4>5</vt:i4>
      </vt:variant>
      <vt:variant>
        <vt:lpwstr/>
      </vt:variant>
      <vt:variant>
        <vt:lpwstr>_Toc534894280</vt:lpwstr>
      </vt:variant>
      <vt:variant>
        <vt:i4>2031674</vt:i4>
      </vt:variant>
      <vt:variant>
        <vt:i4>209</vt:i4>
      </vt:variant>
      <vt:variant>
        <vt:i4>0</vt:i4>
      </vt:variant>
      <vt:variant>
        <vt:i4>5</vt:i4>
      </vt:variant>
      <vt:variant>
        <vt:lpwstr/>
      </vt:variant>
      <vt:variant>
        <vt:lpwstr>_Toc534894279</vt:lpwstr>
      </vt:variant>
      <vt:variant>
        <vt:i4>2031674</vt:i4>
      </vt:variant>
      <vt:variant>
        <vt:i4>203</vt:i4>
      </vt:variant>
      <vt:variant>
        <vt:i4>0</vt:i4>
      </vt:variant>
      <vt:variant>
        <vt:i4>5</vt:i4>
      </vt:variant>
      <vt:variant>
        <vt:lpwstr/>
      </vt:variant>
      <vt:variant>
        <vt:lpwstr>_Toc534894278</vt:lpwstr>
      </vt:variant>
      <vt:variant>
        <vt:i4>2031674</vt:i4>
      </vt:variant>
      <vt:variant>
        <vt:i4>197</vt:i4>
      </vt:variant>
      <vt:variant>
        <vt:i4>0</vt:i4>
      </vt:variant>
      <vt:variant>
        <vt:i4>5</vt:i4>
      </vt:variant>
      <vt:variant>
        <vt:lpwstr/>
      </vt:variant>
      <vt:variant>
        <vt:lpwstr>_Toc534894277</vt:lpwstr>
      </vt:variant>
      <vt:variant>
        <vt:i4>2031674</vt:i4>
      </vt:variant>
      <vt:variant>
        <vt:i4>191</vt:i4>
      </vt:variant>
      <vt:variant>
        <vt:i4>0</vt:i4>
      </vt:variant>
      <vt:variant>
        <vt:i4>5</vt:i4>
      </vt:variant>
      <vt:variant>
        <vt:lpwstr/>
      </vt:variant>
      <vt:variant>
        <vt:lpwstr>_Toc534894276</vt:lpwstr>
      </vt:variant>
      <vt:variant>
        <vt:i4>2031674</vt:i4>
      </vt:variant>
      <vt:variant>
        <vt:i4>185</vt:i4>
      </vt:variant>
      <vt:variant>
        <vt:i4>0</vt:i4>
      </vt:variant>
      <vt:variant>
        <vt:i4>5</vt:i4>
      </vt:variant>
      <vt:variant>
        <vt:lpwstr/>
      </vt:variant>
      <vt:variant>
        <vt:lpwstr>_Toc534894275</vt:lpwstr>
      </vt:variant>
      <vt:variant>
        <vt:i4>2031674</vt:i4>
      </vt:variant>
      <vt:variant>
        <vt:i4>179</vt:i4>
      </vt:variant>
      <vt:variant>
        <vt:i4>0</vt:i4>
      </vt:variant>
      <vt:variant>
        <vt:i4>5</vt:i4>
      </vt:variant>
      <vt:variant>
        <vt:lpwstr/>
      </vt:variant>
      <vt:variant>
        <vt:lpwstr>_Toc534894274</vt:lpwstr>
      </vt:variant>
      <vt:variant>
        <vt:i4>2031674</vt:i4>
      </vt:variant>
      <vt:variant>
        <vt:i4>173</vt:i4>
      </vt:variant>
      <vt:variant>
        <vt:i4>0</vt:i4>
      </vt:variant>
      <vt:variant>
        <vt:i4>5</vt:i4>
      </vt:variant>
      <vt:variant>
        <vt:lpwstr/>
      </vt:variant>
      <vt:variant>
        <vt:lpwstr>_Toc534894273</vt:lpwstr>
      </vt:variant>
      <vt:variant>
        <vt:i4>2031674</vt:i4>
      </vt:variant>
      <vt:variant>
        <vt:i4>167</vt:i4>
      </vt:variant>
      <vt:variant>
        <vt:i4>0</vt:i4>
      </vt:variant>
      <vt:variant>
        <vt:i4>5</vt:i4>
      </vt:variant>
      <vt:variant>
        <vt:lpwstr/>
      </vt:variant>
      <vt:variant>
        <vt:lpwstr>_Toc534894272</vt:lpwstr>
      </vt:variant>
      <vt:variant>
        <vt:i4>2031674</vt:i4>
      </vt:variant>
      <vt:variant>
        <vt:i4>161</vt:i4>
      </vt:variant>
      <vt:variant>
        <vt:i4>0</vt:i4>
      </vt:variant>
      <vt:variant>
        <vt:i4>5</vt:i4>
      </vt:variant>
      <vt:variant>
        <vt:lpwstr/>
      </vt:variant>
      <vt:variant>
        <vt:lpwstr>_Toc534894271</vt:lpwstr>
      </vt:variant>
      <vt:variant>
        <vt:i4>2031674</vt:i4>
      </vt:variant>
      <vt:variant>
        <vt:i4>155</vt:i4>
      </vt:variant>
      <vt:variant>
        <vt:i4>0</vt:i4>
      </vt:variant>
      <vt:variant>
        <vt:i4>5</vt:i4>
      </vt:variant>
      <vt:variant>
        <vt:lpwstr/>
      </vt:variant>
      <vt:variant>
        <vt:lpwstr>_Toc534894270</vt:lpwstr>
      </vt:variant>
      <vt:variant>
        <vt:i4>1966138</vt:i4>
      </vt:variant>
      <vt:variant>
        <vt:i4>149</vt:i4>
      </vt:variant>
      <vt:variant>
        <vt:i4>0</vt:i4>
      </vt:variant>
      <vt:variant>
        <vt:i4>5</vt:i4>
      </vt:variant>
      <vt:variant>
        <vt:lpwstr/>
      </vt:variant>
      <vt:variant>
        <vt:lpwstr>_Toc534894269</vt:lpwstr>
      </vt:variant>
      <vt:variant>
        <vt:i4>1966138</vt:i4>
      </vt:variant>
      <vt:variant>
        <vt:i4>143</vt:i4>
      </vt:variant>
      <vt:variant>
        <vt:i4>0</vt:i4>
      </vt:variant>
      <vt:variant>
        <vt:i4>5</vt:i4>
      </vt:variant>
      <vt:variant>
        <vt:lpwstr/>
      </vt:variant>
      <vt:variant>
        <vt:lpwstr>_Toc534894268</vt:lpwstr>
      </vt:variant>
      <vt:variant>
        <vt:i4>1966138</vt:i4>
      </vt:variant>
      <vt:variant>
        <vt:i4>137</vt:i4>
      </vt:variant>
      <vt:variant>
        <vt:i4>0</vt:i4>
      </vt:variant>
      <vt:variant>
        <vt:i4>5</vt:i4>
      </vt:variant>
      <vt:variant>
        <vt:lpwstr/>
      </vt:variant>
      <vt:variant>
        <vt:lpwstr>_Toc534894267</vt:lpwstr>
      </vt:variant>
      <vt:variant>
        <vt:i4>1966138</vt:i4>
      </vt:variant>
      <vt:variant>
        <vt:i4>131</vt:i4>
      </vt:variant>
      <vt:variant>
        <vt:i4>0</vt:i4>
      </vt:variant>
      <vt:variant>
        <vt:i4>5</vt:i4>
      </vt:variant>
      <vt:variant>
        <vt:lpwstr/>
      </vt:variant>
      <vt:variant>
        <vt:lpwstr>_Toc534894266</vt:lpwstr>
      </vt:variant>
      <vt:variant>
        <vt:i4>1966138</vt:i4>
      </vt:variant>
      <vt:variant>
        <vt:i4>125</vt:i4>
      </vt:variant>
      <vt:variant>
        <vt:i4>0</vt:i4>
      </vt:variant>
      <vt:variant>
        <vt:i4>5</vt:i4>
      </vt:variant>
      <vt:variant>
        <vt:lpwstr/>
      </vt:variant>
      <vt:variant>
        <vt:lpwstr>_Toc534894265</vt:lpwstr>
      </vt:variant>
      <vt:variant>
        <vt:i4>1966138</vt:i4>
      </vt:variant>
      <vt:variant>
        <vt:i4>119</vt:i4>
      </vt:variant>
      <vt:variant>
        <vt:i4>0</vt:i4>
      </vt:variant>
      <vt:variant>
        <vt:i4>5</vt:i4>
      </vt:variant>
      <vt:variant>
        <vt:lpwstr/>
      </vt:variant>
      <vt:variant>
        <vt:lpwstr>_Toc534894264</vt:lpwstr>
      </vt:variant>
      <vt:variant>
        <vt:i4>1966138</vt:i4>
      </vt:variant>
      <vt:variant>
        <vt:i4>113</vt:i4>
      </vt:variant>
      <vt:variant>
        <vt:i4>0</vt:i4>
      </vt:variant>
      <vt:variant>
        <vt:i4>5</vt:i4>
      </vt:variant>
      <vt:variant>
        <vt:lpwstr/>
      </vt:variant>
      <vt:variant>
        <vt:lpwstr>_Toc534894263</vt:lpwstr>
      </vt:variant>
      <vt:variant>
        <vt:i4>1966138</vt:i4>
      </vt:variant>
      <vt:variant>
        <vt:i4>107</vt:i4>
      </vt:variant>
      <vt:variant>
        <vt:i4>0</vt:i4>
      </vt:variant>
      <vt:variant>
        <vt:i4>5</vt:i4>
      </vt:variant>
      <vt:variant>
        <vt:lpwstr/>
      </vt:variant>
      <vt:variant>
        <vt:lpwstr>_Toc534894262</vt:lpwstr>
      </vt:variant>
      <vt:variant>
        <vt:i4>1966138</vt:i4>
      </vt:variant>
      <vt:variant>
        <vt:i4>101</vt:i4>
      </vt:variant>
      <vt:variant>
        <vt:i4>0</vt:i4>
      </vt:variant>
      <vt:variant>
        <vt:i4>5</vt:i4>
      </vt:variant>
      <vt:variant>
        <vt:lpwstr/>
      </vt:variant>
      <vt:variant>
        <vt:lpwstr>_Toc534894261</vt:lpwstr>
      </vt:variant>
      <vt:variant>
        <vt:i4>1966138</vt:i4>
      </vt:variant>
      <vt:variant>
        <vt:i4>95</vt:i4>
      </vt:variant>
      <vt:variant>
        <vt:i4>0</vt:i4>
      </vt:variant>
      <vt:variant>
        <vt:i4>5</vt:i4>
      </vt:variant>
      <vt:variant>
        <vt:lpwstr/>
      </vt:variant>
      <vt:variant>
        <vt:lpwstr>_Toc534894260</vt:lpwstr>
      </vt:variant>
      <vt:variant>
        <vt:i4>1900602</vt:i4>
      </vt:variant>
      <vt:variant>
        <vt:i4>89</vt:i4>
      </vt:variant>
      <vt:variant>
        <vt:i4>0</vt:i4>
      </vt:variant>
      <vt:variant>
        <vt:i4>5</vt:i4>
      </vt:variant>
      <vt:variant>
        <vt:lpwstr/>
      </vt:variant>
      <vt:variant>
        <vt:lpwstr>_Toc534894259</vt:lpwstr>
      </vt:variant>
      <vt:variant>
        <vt:i4>1900602</vt:i4>
      </vt:variant>
      <vt:variant>
        <vt:i4>83</vt:i4>
      </vt:variant>
      <vt:variant>
        <vt:i4>0</vt:i4>
      </vt:variant>
      <vt:variant>
        <vt:i4>5</vt:i4>
      </vt:variant>
      <vt:variant>
        <vt:lpwstr/>
      </vt:variant>
      <vt:variant>
        <vt:lpwstr>_Toc534894258</vt:lpwstr>
      </vt:variant>
      <vt:variant>
        <vt:i4>1900602</vt:i4>
      </vt:variant>
      <vt:variant>
        <vt:i4>77</vt:i4>
      </vt:variant>
      <vt:variant>
        <vt:i4>0</vt:i4>
      </vt:variant>
      <vt:variant>
        <vt:i4>5</vt:i4>
      </vt:variant>
      <vt:variant>
        <vt:lpwstr/>
      </vt:variant>
      <vt:variant>
        <vt:lpwstr>_Toc534894257</vt:lpwstr>
      </vt:variant>
      <vt:variant>
        <vt:i4>1900602</vt:i4>
      </vt:variant>
      <vt:variant>
        <vt:i4>71</vt:i4>
      </vt:variant>
      <vt:variant>
        <vt:i4>0</vt:i4>
      </vt:variant>
      <vt:variant>
        <vt:i4>5</vt:i4>
      </vt:variant>
      <vt:variant>
        <vt:lpwstr/>
      </vt:variant>
      <vt:variant>
        <vt:lpwstr>_Toc534894256</vt:lpwstr>
      </vt:variant>
      <vt:variant>
        <vt:i4>1900602</vt:i4>
      </vt:variant>
      <vt:variant>
        <vt:i4>65</vt:i4>
      </vt:variant>
      <vt:variant>
        <vt:i4>0</vt:i4>
      </vt:variant>
      <vt:variant>
        <vt:i4>5</vt:i4>
      </vt:variant>
      <vt:variant>
        <vt:lpwstr/>
      </vt:variant>
      <vt:variant>
        <vt:lpwstr>_Toc534894255</vt:lpwstr>
      </vt:variant>
      <vt:variant>
        <vt:i4>1900602</vt:i4>
      </vt:variant>
      <vt:variant>
        <vt:i4>59</vt:i4>
      </vt:variant>
      <vt:variant>
        <vt:i4>0</vt:i4>
      </vt:variant>
      <vt:variant>
        <vt:i4>5</vt:i4>
      </vt:variant>
      <vt:variant>
        <vt:lpwstr/>
      </vt:variant>
      <vt:variant>
        <vt:lpwstr>_Toc534894254</vt:lpwstr>
      </vt:variant>
      <vt:variant>
        <vt:i4>1900602</vt:i4>
      </vt:variant>
      <vt:variant>
        <vt:i4>53</vt:i4>
      </vt:variant>
      <vt:variant>
        <vt:i4>0</vt:i4>
      </vt:variant>
      <vt:variant>
        <vt:i4>5</vt:i4>
      </vt:variant>
      <vt:variant>
        <vt:lpwstr/>
      </vt:variant>
      <vt:variant>
        <vt:lpwstr>_Toc534894253</vt:lpwstr>
      </vt:variant>
      <vt:variant>
        <vt:i4>1900602</vt:i4>
      </vt:variant>
      <vt:variant>
        <vt:i4>47</vt:i4>
      </vt:variant>
      <vt:variant>
        <vt:i4>0</vt:i4>
      </vt:variant>
      <vt:variant>
        <vt:i4>5</vt:i4>
      </vt:variant>
      <vt:variant>
        <vt:lpwstr/>
      </vt:variant>
      <vt:variant>
        <vt:lpwstr>_Toc534894252</vt:lpwstr>
      </vt:variant>
      <vt:variant>
        <vt:i4>1900602</vt:i4>
      </vt:variant>
      <vt:variant>
        <vt:i4>41</vt:i4>
      </vt:variant>
      <vt:variant>
        <vt:i4>0</vt:i4>
      </vt:variant>
      <vt:variant>
        <vt:i4>5</vt:i4>
      </vt:variant>
      <vt:variant>
        <vt:lpwstr/>
      </vt:variant>
      <vt:variant>
        <vt:lpwstr>_Toc534894251</vt:lpwstr>
      </vt:variant>
      <vt:variant>
        <vt:i4>1900602</vt:i4>
      </vt:variant>
      <vt:variant>
        <vt:i4>35</vt:i4>
      </vt:variant>
      <vt:variant>
        <vt:i4>0</vt:i4>
      </vt:variant>
      <vt:variant>
        <vt:i4>5</vt:i4>
      </vt:variant>
      <vt:variant>
        <vt:lpwstr/>
      </vt:variant>
      <vt:variant>
        <vt:lpwstr>_Toc534894250</vt:lpwstr>
      </vt:variant>
      <vt:variant>
        <vt:i4>1835066</vt:i4>
      </vt:variant>
      <vt:variant>
        <vt:i4>29</vt:i4>
      </vt:variant>
      <vt:variant>
        <vt:i4>0</vt:i4>
      </vt:variant>
      <vt:variant>
        <vt:i4>5</vt:i4>
      </vt:variant>
      <vt:variant>
        <vt:lpwstr/>
      </vt:variant>
      <vt:variant>
        <vt:lpwstr>_Toc534894249</vt:lpwstr>
      </vt:variant>
      <vt:variant>
        <vt:i4>1835066</vt:i4>
      </vt:variant>
      <vt:variant>
        <vt:i4>23</vt:i4>
      </vt:variant>
      <vt:variant>
        <vt:i4>0</vt:i4>
      </vt:variant>
      <vt:variant>
        <vt:i4>5</vt:i4>
      </vt:variant>
      <vt:variant>
        <vt:lpwstr/>
      </vt:variant>
      <vt:variant>
        <vt:lpwstr>_Toc534894248</vt:lpwstr>
      </vt:variant>
      <vt:variant>
        <vt:i4>1835066</vt:i4>
      </vt:variant>
      <vt:variant>
        <vt:i4>17</vt:i4>
      </vt:variant>
      <vt:variant>
        <vt:i4>0</vt:i4>
      </vt:variant>
      <vt:variant>
        <vt:i4>5</vt:i4>
      </vt:variant>
      <vt:variant>
        <vt:lpwstr/>
      </vt:variant>
      <vt:variant>
        <vt:lpwstr>_Toc534894247</vt:lpwstr>
      </vt:variant>
      <vt:variant>
        <vt:i4>1835066</vt:i4>
      </vt:variant>
      <vt:variant>
        <vt:i4>11</vt:i4>
      </vt:variant>
      <vt:variant>
        <vt:i4>0</vt:i4>
      </vt:variant>
      <vt:variant>
        <vt:i4>5</vt:i4>
      </vt:variant>
      <vt:variant>
        <vt:lpwstr/>
      </vt:variant>
      <vt:variant>
        <vt:lpwstr>_Toc534894246</vt:lpwstr>
      </vt:variant>
      <vt:variant>
        <vt:i4>1835066</vt:i4>
      </vt:variant>
      <vt:variant>
        <vt:i4>5</vt:i4>
      </vt:variant>
      <vt:variant>
        <vt:i4>0</vt:i4>
      </vt:variant>
      <vt:variant>
        <vt:i4>5</vt:i4>
      </vt:variant>
      <vt:variant>
        <vt:lpwstr/>
      </vt:variant>
      <vt:variant>
        <vt:lpwstr>_Toc534894245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Luận lý Số 2</dc:title>
  <dc:subject/>
  <dc:creator>Trần Đại Dương</dc:creator>
  <cp:keywords/>
  <dc:description/>
  <cp:lastModifiedBy>Phan Cong Dung</cp:lastModifiedBy>
  <cp:revision>165</cp:revision>
  <cp:lastPrinted>2020-04-21T02:03:00Z</cp:lastPrinted>
  <dcterms:created xsi:type="dcterms:W3CDTF">2019-12-03T10:22:00Z</dcterms:created>
  <dcterms:modified xsi:type="dcterms:W3CDTF">2022-05-29T10:30:00Z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(#S1.#E1)</vt:lpwstr>
  </property>
  <property fmtid="{D5CDD505-2E9C-101B-9397-08002B2CF9AE}" pid="5" name="ContentTypeId">
    <vt:lpwstr>0x0101000C7930F50D64CD46A5D0D4CAECF59AEE</vt:lpwstr>
  </property>
</Properties>
</file>