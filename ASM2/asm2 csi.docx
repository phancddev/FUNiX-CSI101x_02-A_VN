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6772"/>
      </w:tblGrid>
      <w:tr w:rsidR="00EF6C7C" w:rsidRPr="0013258B" w14:paraId="7D0C9BAA" w14:textId="77777777" w:rsidTr="00711BE0">
        <w:tc>
          <w:tcPr>
            <w:tcW w:w="2263" w:type="dxa"/>
          </w:tcPr>
          <w:p w14:paraId="444D6170" w14:textId="77777777" w:rsidR="00EF6C7C" w:rsidRPr="0013258B" w:rsidRDefault="00EF6C7C" w:rsidP="00711BE0">
            <w:pPr>
              <w:jc w:val="center"/>
              <w:rPr>
                <w:rStyle w:val="fontstyle01"/>
                <w:rFonts w:ascii="Times New Roman" w:hAnsi="Times New Roman"/>
              </w:rPr>
            </w:pPr>
            <w:r w:rsidRPr="0013258B">
              <w:rPr>
                <w:noProof/>
                <w:sz w:val="28"/>
                <w:szCs w:val="28"/>
              </w:rPr>
              <w:drawing>
                <wp:inline distT="0" distB="0" distL="0" distR="0" wp14:anchorId="67BCD5EC" wp14:editId="5267A0AA">
                  <wp:extent cx="1190625" cy="485775"/>
                  <wp:effectExtent l="0" t="0" r="9525" b="9525"/>
                  <wp:docPr id="10" name="Picture 10" descr="Học trực tuyến CNTT, học lập trình từ cơ bản đến nâng 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ọc trực tuyến CNTT, học lập trình từ cơ bản đến nâng 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</w:tcPr>
          <w:p w14:paraId="679FEB23" w14:textId="77777777" w:rsidR="00EF6C7C" w:rsidRPr="0013258B" w:rsidRDefault="00EF6C7C" w:rsidP="00711BE0">
            <w:pPr>
              <w:jc w:val="center"/>
              <w:rPr>
                <w:rStyle w:val="fontstyle01"/>
                <w:rFonts w:ascii="Times New Roman" w:hAnsi="Times New Roman"/>
                <w:b/>
                <w:bCs/>
              </w:rPr>
            </w:pPr>
            <w:r w:rsidRPr="0013258B">
              <w:rPr>
                <w:rStyle w:val="fontstyle01"/>
                <w:rFonts w:ascii="Times New Roman" w:hAnsi="Times New Roman"/>
                <w:b/>
                <w:bCs/>
              </w:rPr>
              <w:t>TRƯỜNG ĐẠI HỌC TRỰC TUYẾN FUNIX</w:t>
            </w:r>
          </w:p>
        </w:tc>
      </w:tr>
    </w:tbl>
    <w:p w14:paraId="0249553F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50FBFFFA" w14:textId="230141E3" w:rsidR="00EF6C7C" w:rsidRPr="0013258B" w:rsidRDefault="00EF6C7C" w:rsidP="00EF6C7C">
      <w:pPr>
        <w:jc w:val="center"/>
        <w:rPr>
          <w:rStyle w:val="fontstyle01"/>
          <w:rFonts w:ascii="Times New Roman" w:hAnsi="Times New Roman"/>
          <w:b/>
          <w:bCs/>
        </w:rPr>
      </w:pPr>
      <w:r w:rsidRPr="0013258B">
        <w:rPr>
          <w:rStyle w:val="fontstyle01"/>
          <w:rFonts w:ascii="Times New Roman" w:hAnsi="Times New Roman"/>
          <w:b/>
          <w:bCs/>
        </w:rPr>
        <w:t>MÔN HỌC CSI101</w:t>
      </w:r>
    </w:p>
    <w:p w14:paraId="6E9804E4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  <w:b/>
          <w:bCs/>
        </w:rPr>
      </w:pPr>
      <w:r w:rsidRPr="0013258B">
        <w:rPr>
          <w:rStyle w:val="fontstyle01"/>
          <w:rFonts w:ascii="Times New Roman" w:hAnsi="Times New Roman"/>
          <w:b/>
          <w:bCs/>
        </w:rPr>
        <w:t>GIỚI THIỆU VỀ KHOA HỌC MÁY TÍNH</w:t>
      </w:r>
    </w:p>
    <w:p w14:paraId="59009BF5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076BED09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25A87E82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4C0A06FC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  <w:b/>
          <w:bCs/>
        </w:rPr>
      </w:pPr>
      <w:r w:rsidRPr="0013258B">
        <w:rPr>
          <w:rStyle w:val="fontstyle01"/>
          <w:rFonts w:ascii="Times New Roman" w:hAnsi="Times New Roman"/>
          <w:b/>
          <w:bCs/>
        </w:rPr>
        <w:t>BÁO CÁO ASSIGMENT 2</w:t>
      </w:r>
    </w:p>
    <w:p w14:paraId="37BACF82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  <w:b/>
          <w:bCs/>
        </w:rPr>
      </w:pPr>
      <w:r w:rsidRPr="0013258B">
        <w:rPr>
          <w:rStyle w:val="fontstyle01"/>
          <w:rFonts w:ascii="Times New Roman" w:hAnsi="Times New Roman"/>
          <w:b/>
          <w:bCs/>
        </w:rPr>
        <w:t>SỬ DỤNG GOOGLE SEARCH ENGINE</w:t>
      </w:r>
    </w:p>
    <w:p w14:paraId="14B77F87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57B6C7AF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tbl>
      <w:tblPr>
        <w:tblStyle w:val="TableGrid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4"/>
        <w:gridCol w:w="4459"/>
      </w:tblGrid>
      <w:tr w:rsidR="00EF6C7C" w:rsidRPr="0013258B" w14:paraId="7B1FCEC7" w14:textId="77777777" w:rsidTr="00711BE0">
        <w:tc>
          <w:tcPr>
            <w:tcW w:w="2412" w:type="dxa"/>
          </w:tcPr>
          <w:p w14:paraId="1A1774D2" w14:textId="77777777" w:rsidR="00EF6C7C" w:rsidRPr="0013258B" w:rsidRDefault="00EF6C7C" w:rsidP="00711BE0">
            <w:pPr>
              <w:jc w:val="right"/>
              <w:rPr>
                <w:sz w:val="28"/>
                <w:szCs w:val="28"/>
              </w:rPr>
            </w:pPr>
            <w:r w:rsidRPr="0013258B">
              <w:rPr>
                <w:sz w:val="28"/>
                <w:szCs w:val="28"/>
              </w:rPr>
              <w:t>Tên học viên:</w:t>
            </w:r>
          </w:p>
          <w:p w14:paraId="10E95384" w14:textId="77777777" w:rsidR="00EF6C7C" w:rsidRPr="0013258B" w:rsidRDefault="00EF6C7C" w:rsidP="00711BE0">
            <w:pPr>
              <w:jc w:val="right"/>
              <w:rPr>
                <w:sz w:val="28"/>
                <w:szCs w:val="28"/>
              </w:rPr>
            </w:pPr>
            <w:r w:rsidRPr="0013258B">
              <w:rPr>
                <w:sz w:val="28"/>
                <w:szCs w:val="28"/>
              </w:rPr>
              <w:t>Mã học viên:</w:t>
            </w:r>
          </w:p>
          <w:p w14:paraId="62359D68" w14:textId="77777777" w:rsidR="00EF6C7C" w:rsidRPr="0013258B" w:rsidRDefault="00EF6C7C" w:rsidP="00711BE0">
            <w:pPr>
              <w:jc w:val="right"/>
              <w:rPr>
                <w:sz w:val="28"/>
                <w:szCs w:val="28"/>
              </w:rPr>
            </w:pPr>
            <w:r w:rsidRPr="0013258B">
              <w:rPr>
                <w:sz w:val="28"/>
                <w:szCs w:val="28"/>
              </w:rPr>
              <w:t>Ngày báo cáo:</w:t>
            </w:r>
          </w:p>
        </w:tc>
        <w:tc>
          <w:tcPr>
            <w:tcW w:w="4675" w:type="dxa"/>
          </w:tcPr>
          <w:p w14:paraId="3DE4904C" w14:textId="0AAA5B3A" w:rsidR="00EF6C7C" w:rsidRPr="0013258B" w:rsidRDefault="00A77504" w:rsidP="00711BE0">
            <w:pPr>
              <w:rPr>
                <w:sz w:val="28"/>
                <w:szCs w:val="28"/>
                <w:lang w:val="en-US"/>
              </w:rPr>
            </w:pPr>
            <w:r w:rsidRPr="0013258B">
              <w:rPr>
                <w:sz w:val="28"/>
                <w:szCs w:val="28"/>
                <w:lang w:val="en-US"/>
              </w:rPr>
              <w:t xml:space="preserve">Phan </w:t>
            </w:r>
            <w:proofErr w:type="spellStart"/>
            <w:r w:rsidRPr="0013258B">
              <w:rPr>
                <w:sz w:val="28"/>
                <w:szCs w:val="28"/>
                <w:lang w:val="en-US"/>
              </w:rPr>
              <w:t>Công</w:t>
            </w:r>
            <w:proofErr w:type="spellEnd"/>
            <w:r w:rsidRPr="0013258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258B">
              <w:rPr>
                <w:sz w:val="28"/>
                <w:szCs w:val="28"/>
                <w:lang w:val="en-US"/>
              </w:rPr>
              <w:t>Dũng</w:t>
            </w:r>
            <w:proofErr w:type="spellEnd"/>
          </w:p>
          <w:p w14:paraId="04809492" w14:textId="5D7D6865" w:rsidR="00EF6C7C" w:rsidRPr="0013258B" w:rsidRDefault="00A77504" w:rsidP="00711BE0">
            <w:pPr>
              <w:rPr>
                <w:sz w:val="28"/>
                <w:szCs w:val="28"/>
                <w:lang w:val="en-US"/>
              </w:rPr>
            </w:pPr>
            <w:r w:rsidRPr="0013258B">
              <w:rPr>
                <w:sz w:val="28"/>
                <w:szCs w:val="28"/>
                <w:lang w:val="en-US"/>
              </w:rPr>
              <w:t>FX13854</w:t>
            </w:r>
          </w:p>
          <w:p w14:paraId="53D05A2A" w14:textId="63988EB5" w:rsidR="00EF6C7C" w:rsidRPr="0013258B" w:rsidRDefault="00A77504" w:rsidP="00711BE0">
            <w:pPr>
              <w:rPr>
                <w:sz w:val="28"/>
                <w:szCs w:val="28"/>
                <w:lang w:val="en-US"/>
              </w:rPr>
            </w:pPr>
            <w:r w:rsidRPr="0013258B">
              <w:rPr>
                <w:sz w:val="28"/>
                <w:szCs w:val="28"/>
                <w:lang w:val="en-US"/>
              </w:rPr>
              <w:t>18/05/2022</w:t>
            </w:r>
          </w:p>
        </w:tc>
      </w:tr>
    </w:tbl>
    <w:p w14:paraId="0E4C9A1D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2BC0FAB7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1107D1E7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740C3FBD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14F6380A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44D08D35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0FC5FF3A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39DD06CC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6F5A98D2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01A5B2E5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4CCC9F62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610B422D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07F699E8" w14:textId="236F5A3D" w:rsidR="00EF6C7C" w:rsidRPr="0013258B" w:rsidRDefault="00A77504" w:rsidP="00EF6C7C">
      <w:pPr>
        <w:jc w:val="center"/>
        <w:rPr>
          <w:b/>
          <w:bCs/>
          <w:sz w:val="28"/>
          <w:szCs w:val="28"/>
        </w:rPr>
        <w:sectPr w:rsidR="00EF6C7C" w:rsidRPr="0013258B" w:rsidSect="00EF6C7C">
          <w:footerReference w:type="default" r:id="rId12"/>
          <w:pgSz w:w="11906" w:h="16838" w:code="9"/>
          <w:pgMar w:top="1701" w:right="1440" w:bottom="1440" w:left="1440" w:header="720" w:footer="720" w:gutter="0"/>
          <w:pgBorders w:display="firstPage" w:offsetFrom="page">
            <w:top w:val="triple" w:sz="4" w:space="30" w:color="auto"/>
            <w:left w:val="triple" w:sz="4" w:space="30" w:color="auto"/>
            <w:bottom w:val="triple" w:sz="4" w:space="30" w:color="auto"/>
            <w:right w:val="triple" w:sz="4" w:space="30" w:color="auto"/>
          </w:pgBorders>
          <w:cols w:space="720"/>
          <w:docGrid w:linePitch="360"/>
        </w:sectPr>
      </w:pPr>
      <w:proofErr w:type="spellStart"/>
      <w:r w:rsidRPr="0013258B">
        <w:rPr>
          <w:b/>
          <w:bCs/>
          <w:sz w:val="28"/>
          <w:szCs w:val="28"/>
          <w:lang w:val="en-US"/>
        </w:rPr>
        <w:t>Huế</w:t>
      </w:r>
      <w:proofErr w:type="spellEnd"/>
      <w:r w:rsidR="00EF6C7C" w:rsidRPr="0013258B">
        <w:rPr>
          <w:b/>
          <w:bCs/>
          <w:sz w:val="28"/>
          <w:szCs w:val="28"/>
        </w:rPr>
        <w:t xml:space="preserve">, </w:t>
      </w:r>
      <w:r w:rsidRPr="0013258B">
        <w:rPr>
          <w:b/>
          <w:bCs/>
          <w:sz w:val="28"/>
          <w:szCs w:val="28"/>
          <w:lang w:val="en-US"/>
        </w:rPr>
        <w:t>05</w:t>
      </w:r>
      <w:r w:rsidR="00EF6C7C" w:rsidRPr="0013258B">
        <w:rPr>
          <w:b/>
          <w:bCs/>
          <w:sz w:val="28"/>
          <w:szCs w:val="28"/>
        </w:rPr>
        <w:t>/2022</w:t>
      </w:r>
    </w:p>
    <w:p w14:paraId="28DB4D10" w14:textId="77777777" w:rsidR="007125B3" w:rsidRDefault="00E44803" w:rsidP="00793D04">
      <w:pPr>
        <w:spacing w:after="120"/>
        <w:jc w:val="center"/>
        <w:outlineLvl w:val="0"/>
        <w:rPr>
          <w:noProof/>
        </w:rPr>
      </w:pPr>
      <w:bookmarkStart w:id="0" w:name="_Toc107581294"/>
      <w:r w:rsidRPr="0013258B">
        <w:rPr>
          <w:b/>
          <w:sz w:val="28"/>
          <w:szCs w:val="28"/>
        </w:rPr>
        <w:lastRenderedPageBreak/>
        <w:t>MỤC LỤC</w:t>
      </w:r>
      <w:bookmarkEnd w:id="0"/>
      <w:r w:rsidRPr="0013258B">
        <w:rPr>
          <w:sz w:val="28"/>
          <w:szCs w:val="28"/>
        </w:rPr>
        <w:fldChar w:fldCharType="begin"/>
      </w:r>
      <w:r w:rsidRPr="0013258B">
        <w:rPr>
          <w:sz w:val="28"/>
          <w:szCs w:val="28"/>
        </w:rPr>
        <w:instrText xml:space="preserve"> TOC \o "1-2" \h \z \u </w:instrText>
      </w:r>
      <w:r w:rsidRPr="0013258B">
        <w:rPr>
          <w:sz w:val="28"/>
          <w:szCs w:val="28"/>
        </w:rPr>
        <w:fldChar w:fldCharType="separate"/>
      </w:r>
    </w:p>
    <w:p w14:paraId="002831D6" w14:textId="104088BA" w:rsidR="007125B3" w:rsidRDefault="007125B3">
      <w:pPr>
        <w:pStyle w:val="TOC1"/>
        <w:tabs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7581294" w:history="1">
        <w:r w:rsidRPr="00475B70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210C9C1C" w14:textId="7651CB7A" w:rsidR="007125B3" w:rsidRDefault="007125B3">
      <w:pPr>
        <w:pStyle w:val="TOC1"/>
        <w:tabs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7581295" w:history="1">
        <w:r w:rsidRPr="00475B70">
          <w:rPr>
            <w:rStyle w:val="Hyperlink"/>
            <w:noProof/>
          </w:rPr>
          <w:t xml:space="preserve">DANH MỤC HÌNH </w:t>
        </w:r>
        <w:r w:rsidRPr="00475B70">
          <w:rPr>
            <w:rStyle w:val="Hyperlink"/>
            <w:noProof/>
            <w:lang w:val="en-US"/>
          </w:rPr>
          <w:t>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7BCDAEF1" w14:textId="55C18E65" w:rsidR="007125B3" w:rsidRDefault="007125B3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7581296" w:history="1">
        <w:r w:rsidRPr="00475B70">
          <w:rPr>
            <w:rStyle w:val="Hyperlink"/>
            <w:noProof/>
          </w:rPr>
          <w:t>MỤC 1.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noProof/>
          </w:rPr>
          <w:t>SỬ DỤNG CÁC TOÁN TỬ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CBD5ACD" w14:textId="49D84DB0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297" w:history="1">
        <w:r w:rsidRPr="00475B70">
          <w:rPr>
            <w:rStyle w:val="Hyperlink"/>
            <w:rFonts w:cs="Times New Roman"/>
            <w:noProof/>
          </w:rPr>
          <w:t>1.1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Toán tử Filetype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75118B5" w14:textId="6ABE8041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298" w:history="1">
        <w:r w:rsidRPr="00475B70">
          <w:rPr>
            <w:rStyle w:val="Hyperlink"/>
            <w:rFonts w:cs="Times New Roman"/>
            <w:noProof/>
          </w:rPr>
          <w:t>1.2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Toán tử Allintitle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2D8E00" w14:textId="4444E6FB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299" w:history="1">
        <w:r w:rsidRPr="00475B70">
          <w:rPr>
            <w:rStyle w:val="Hyperlink"/>
            <w:rFonts w:cs="Times New Roman"/>
            <w:noProof/>
          </w:rPr>
          <w:t>1.3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Toán tử “-“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7AD8353" w14:textId="0B63CF52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00" w:history="1">
        <w:r w:rsidRPr="00475B70">
          <w:rPr>
            <w:rStyle w:val="Hyperlink"/>
            <w:rFonts w:cs="Times New Roman"/>
            <w:noProof/>
          </w:rPr>
          <w:t>1.4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Toán tử “#”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693BB3B" w14:textId="3CFA5A94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01" w:history="1">
        <w:r w:rsidRPr="00475B70">
          <w:rPr>
            <w:rStyle w:val="Hyperlink"/>
            <w:rFonts w:cs="Times New Roman"/>
            <w:noProof/>
          </w:rPr>
          <w:t>1.5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Toán tử “..”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828321" w14:textId="0631F23E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02" w:history="1">
        <w:r w:rsidRPr="00475B70">
          <w:rPr>
            <w:rStyle w:val="Hyperlink"/>
            <w:rFonts w:cs="Times New Roman"/>
            <w:noProof/>
          </w:rPr>
          <w:t>1.6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Toán tử “OR”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ED416A" w14:textId="7F23AABD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03" w:history="1">
        <w:r w:rsidRPr="00475B70">
          <w:rPr>
            <w:rStyle w:val="Hyperlink"/>
            <w:rFonts w:cs="Times New Roman"/>
            <w:noProof/>
          </w:rPr>
          <w:t>1.7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Toán tử “site”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F32A5D" w14:textId="19D668EA" w:rsidR="007125B3" w:rsidRDefault="007125B3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7581304" w:history="1">
        <w:r w:rsidRPr="00475B70">
          <w:rPr>
            <w:rStyle w:val="Hyperlink"/>
            <w:noProof/>
          </w:rPr>
          <w:t>MỤC 2.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noProof/>
            <w:spacing w:val="-4"/>
          </w:rPr>
          <w:t>TÌM KIẾM NHANH THEO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AD2E18" w14:textId="3E4CA73F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05" w:history="1">
        <w:r w:rsidRPr="00475B70">
          <w:rPr>
            <w:rStyle w:val="Hyperlink"/>
            <w:rFonts w:cs="Times New Roman"/>
            <w:noProof/>
          </w:rPr>
          <w:t>2.1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Thời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ECE0F63" w14:textId="5A44E2ED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06" w:history="1">
        <w:r w:rsidRPr="00475B70">
          <w:rPr>
            <w:rStyle w:val="Hyperlink"/>
            <w:rFonts w:cs="Times New Roman"/>
            <w:noProof/>
          </w:rPr>
          <w:t>2.2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Từ điển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230F314" w14:textId="019CEE15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07" w:history="1">
        <w:r w:rsidRPr="00475B70">
          <w:rPr>
            <w:rStyle w:val="Hyperlink"/>
            <w:rFonts w:cs="Times New Roman"/>
            <w:noProof/>
          </w:rPr>
          <w:t>2.3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Tính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EA0863" w14:textId="78F05344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08" w:history="1">
        <w:r w:rsidRPr="00475B70">
          <w:rPr>
            <w:rStyle w:val="Hyperlink"/>
            <w:rFonts w:cs="Times New Roman"/>
            <w:noProof/>
          </w:rPr>
          <w:t>2.4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Chuyển đổi đơn vị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50B669" w14:textId="33C8249D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09" w:history="1">
        <w:r w:rsidRPr="00475B70">
          <w:rPr>
            <w:rStyle w:val="Hyperlink"/>
            <w:rFonts w:cs="Times New Roman"/>
            <w:noProof/>
          </w:rPr>
          <w:t>2.5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Thể Thao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672C6B7" w14:textId="238BB07D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10" w:history="1">
        <w:r w:rsidRPr="00475B70">
          <w:rPr>
            <w:rStyle w:val="Hyperlink"/>
            <w:rFonts w:cs="Times New Roman"/>
            <w:noProof/>
          </w:rPr>
          <w:t>2.6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Thông tin nhanh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C3E3BF7" w14:textId="7E50A52B" w:rsidR="007125B3" w:rsidRDefault="007125B3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7581311" w:history="1">
        <w:r w:rsidRPr="00475B70">
          <w:rPr>
            <w:rStyle w:val="Hyperlink"/>
            <w:noProof/>
            <w:spacing w:val="-4"/>
          </w:rPr>
          <w:t>MỤC 3.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noProof/>
            <w:spacing w:val="-4"/>
          </w:rPr>
          <w:t>TÌM KIẾM NÂNG CAO VỚI TRANG WEB VÀ TẬP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8F3245" w14:textId="2810945C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12" w:history="1">
        <w:r w:rsidRPr="00475B70">
          <w:rPr>
            <w:rStyle w:val="Hyperlink"/>
            <w:rFonts w:cs="Times New Roman"/>
            <w:noProof/>
          </w:rPr>
          <w:t>3.1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Ngôn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2885C1A" w14:textId="0627480D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13" w:history="1">
        <w:r w:rsidRPr="00475B70">
          <w:rPr>
            <w:rStyle w:val="Hyperlink"/>
            <w:rFonts w:cs="Times New Roman"/>
            <w:noProof/>
          </w:rPr>
          <w:t>3.2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Khu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44245E2" w14:textId="282A164A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14" w:history="1">
        <w:r w:rsidRPr="00475B70">
          <w:rPr>
            <w:rStyle w:val="Hyperlink"/>
            <w:rFonts w:cs="Times New Roman"/>
            <w:noProof/>
          </w:rPr>
          <w:t>3.3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Lần cập nhật gần đây nhất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D7FD36F" w14:textId="0220AAC9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15" w:history="1">
        <w:r w:rsidRPr="00475B70">
          <w:rPr>
            <w:rStyle w:val="Hyperlink"/>
            <w:rFonts w:cs="Times New Roman"/>
            <w:noProof/>
          </w:rPr>
          <w:t>3.4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Trang web hoặc tên miền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BDF0532" w14:textId="72D6AB42" w:rsidR="007125B3" w:rsidRDefault="007125B3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7581316" w:history="1">
        <w:r w:rsidRPr="00475B70">
          <w:rPr>
            <w:rStyle w:val="Hyperlink"/>
            <w:noProof/>
            <w:spacing w:val="-4"/>
          </w:rPr>
          <w:t>MỤC 4.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noProof/>
            <w:spacing w:val="-4"/>
          </w:rPr>
          <w:t>TÌM KIẾM NÂNG CAO VỚI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5D707A9" w14:textId="12A63D4B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17" w:history="1">
        <w:r w:rsidRPr="00475B70">
          <w:rPr>
            <w:rStyle w:val="Hyperlink"/>
            <w:rFonts w:cs="Times New Roman"/>
            <w:noProof/>
          </w:rPr>
          <w:t>4.1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Kích thước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54DB696" w14:textId="6431B28E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18" w:history="1">
        <w:r w:rsidRPr="00475B70">
          <w:rPr>
            <w:rStyle w:val="Hyperlink"/>
            <w:rFonts w:cs="Times New Roman"/>
            <w:noProof/>
          </w:rPr>
          <w:t>4.2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Tỷ lệ khung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1626A51" w14:textId="36278919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19" w:history="1">
        <w:r w:rsidRPr="00475B70">
          <w:rPr>
            <w:rStyle w:val="Hyperlink"/>
            <w:rFonts w:cs="Times New Roman"/>
            <w:noProof/>
          </w:rPr>
          <w:t>4.3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Loại tệp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7956664" w14:textId="53FC8CA3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20" w:history="1">
        <w:r w:rsidRPr="00475B70">
          <w:rPr>
            <w:rStyle w:val="Hyperlink"/>
            <w:rFonts w:cs="Times New Roman"/>
            <w:noProof/>
          </w:rPr>
          <w:t>4.4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Trang web hoặc tên miền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985D04F" w14:textId="5A02F3A9" w:rsidR="007125B3" w:rsidRDefault="007125B3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7581321" w:history="1">
        <w:r w:rsidRPr="00475B70">
          <w:rPr>
            <w:rStyle w:val="Hyperlink"/>
            <w:noProof/>
            <w:spacing w:val="-4"/>
          </w:rPr>
          <w:t>MỤC 5.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noProof/>
            <w:spacing w:val="-4"/>
          </w:rPr>
          <w:t>TÌM KIẾM NÂNG CAO VỚI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D956508" w14:textId="4AF500FA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22" w:history="1">
        <w:r w:rsidRPr="00475B70">
          <w:rPr>
            <w:rStyle w:val="Hyperlink"/>
            <w:rFonts w:cs="Times New Roman"/>
            <w:noProof/>
          </w:rPr>
          <w:t>5.1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Ngôn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751A0FA" w14:textId="2D852DC5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23" w:history="1">
        <w:r w:rsidRPr="00475B70">
          <w:rPr>
            <w:rStyle w:val="Hyperlink"/>
            <w:rFonts w:cs="Times New Roman"/>
            <w:noProof/>
          </w:rPr>
          <w:t>5.2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Thời lượng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1994BB8" w14:textId="638D002C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24" w:history="1">
        <w:r w:rsidRPr="00475B70">
          <w:rPr>
            <w:rStyle w:val="Hyperlink"/>
            <w:rFonts w:cs="Times New Roman"/>
            <w:noProof/>
          </w:rPr>
          <w:t>5.3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Ngày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0FAB4D3" w14:textId="17ABD256" w:rsidR="007125B3" w:rsidRDefault="007125B3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7581325" w:history="1">
        <w:r w:rsidRPr="00475B70">
          <w:rPr>
            <w:rStyle w:val="Hyperlink"/>
            <w:rFonts w:cs="Times New Roman"/>
            <w:noProof/>
          </w:rPr>
          <w:t>5.4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rFonts w:cs="Times New Roman"/>
            <w:noProof/>
          </w:rPr>
          <w:t>Trang web hoặc tên miền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CF7DA78" w14:textId="5CD7EDF4" w:rsidR="007125B3" w:rsidRDefault="007125B3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7581326" w:history="1">
        <w:r w:rsidRPr="00475B70">
          <w:rPr>
            <w:rStyle w:val="Hyperlink"/>
            <w:noProof/>
          </w:rPr>
          <w:t>MỤC 6.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475B70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_Toc107581326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E4B13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22B01DD" w14:textId="77777777" w:rsidR="00E44803" w:rsidRPr="0013258B" w:rsidRDefault="00E44803" w:rsidP="00D45572">
      <w:pPr>
        <w:spacing w:line="240" w:lineRule="auto"/>
        <w:rPr>
          <w:sz w:val="28"/>
          <w:szCs w:val="28"/>
        </w:rPr>
      </w:pPr>
      <w:r w:rsidRPr="0013258B">
        <w:rPr>
          <w:b/>
          <w:bCs/>
          <w:caps/>
          <w:sz w:val="28"/>
          <w:szCs w:val="28"/>
        </w:rPr>
        <w:fldChar w:fldCharType="end"/>
      </w:r>
    </w:p>
    <w:p w14:paraId="46F3398D" w14:textId="77777777" w:rsidR="00B11FA3" w:rsidRPr="0013258B" w:rsidRDefault="00B11FA3" w:rsidP="00A3224A">
      <w:pPr>
        <w:pStyle w:val="BodyTextFirstIndent"/>
        <w:rPr>
          <w:sz w:val="28"/>
          <w:szCs w:val="28"/>
        </w:rPr>
      </w:pPr>
    </w:p>
    <w:p w14:paraId="7BF3ADE3" w14:textId="77777777" w:rsidR="00A14B31" w:rsidRPr="0013258B" w:rsidRDefault="00A14B31" w:rsidP="00A3224A">
      <w:pPr>
        <w:pStyle w:val="BodyTextFirstIndent"/>
        <w:rPr>
          <w:sz w:val="28"/>
          <w:szCs w:val="28"/>
        </w:rPr>
      </w:pPr>
    </w:p>
    <w:p w14:paraId="4E62E23D" w14:textId="77777777" w:rsidR="00B12725" w:rsidRPr="0013258B" w:rsidRDefault="00B12725" w:rsidP="00A3224A">
      <w:pPr>
        <w:jc w:val="left"/>
        <w:rPr>
          <w:sz w:val="28"/>
          <w:szCs w:val="28"/>
        </w:rPr>
      </w:pPr>
      <w:r w:rsidRPr="0013258B">
        <w:rPr>
          <w:sz w:val="28"/>
          <w:szCs w:val="28"/>
        </w:rPr>
        <w:br w:type="page"/>
      </w:r>
    </w:p>
    <w:p w14:paraId="428E12E7" w14:textId="3374DB90" w:rsidR="00A14B31" w:rsidRPr="0013258B" w:rsidRDefault="00DD7C98" w:rsidP="00444F81">
      <w:pPr>
        <w:spacing w:after="120"/>
        <w:jc w:val="center"/>
        <w:outlineLvl w:val="0"/>
        <w:rPr>
          <w:b/>
          <w:sz w:val="28"/>
          <w:szCs w:val="28"/>
          <w:lang w:val="en-US"/>
        </w:rPr>
      </w:pPr>
      <w:bookmarkStart w:id="1" w:name="_Toc107581295"/>
      <w:r w:rsidRPr="0013258B">
        <w:rPr>
          <w:b/>
          <w:sz w:val="28"/>
          <w:szCs w:val="28"/>
        </w:rPr>
        <w:lastRenderedPageBreak/>
        <w:t xml:space="preserve">DANH MỤC HÌNH </w:t>
      </w:r>
      <w:r w:rsidR="00EF6C7C" w:rsidRPr="0013258B">
        <w:rPr>
          <w:b/>
          <w:sz w:val="28"/>
          <w:szCs w:val="28"/>
          <w:lang w:val="en-US"/>
        </w:rPr>
        <w:t>ẢNH</w:t>
      </w:r>
      <w:bookmarkEnd w:id="1"/>
    </w:p>
    <w:p w14:paraId="1412C1E0" w14:textId="5A3CDB32" w:rsidR="007125B3" w:rsidRDefault="00D276FA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 w:rsidRPr="00EF683E">
        <w:rPr>
          <w:rFonts w:cs="Times New Roman"/>
          <w:b/>
          <w:bCs/>
          <w:sz w:val="28"/>
          <w:szCs w:val="28"/>
          <w:lang w:val="en-US"/>
        </w:rPr>
        <w:fldChar w:fldCharType="begin"/>
      </w:r>
      <w:r w:rsidRPr="00EF683E">
        <w:rPr>
          <w:rFonts w:cs="Times New Roman"/>
          <w:b/>
          <w:bCs/>
          <w:sz w:val="28"/>
          <w:szCs w:val="28"/>
          <w:lang w:val="en-US"/>
        </w:rPr>
        <w:instrText xml:space="preserve"> TOC \c "Hình" </w:instrText>
      </w:r>
      <w:r w:rsidRPr="00EF683E">
        <w:rPr>
          <w:rFonts w:cs="Times New Roman"/>
          <w:b/>
          <w:bCs/>
          <w:sz w:val="28"/>
          <w:szCs w:val="28"/>
          <w:lang w:val="en-US"/>
        </w:rPr>
        <w:fldChar w:fldCharType="separate"/>
      </w:r>
      <w:r w:rsidR="007125B3">
        <w:rPr>
          <w:noProof/>
        </w:rPr>
        <w:t>Hình 1.1</w:t>
      </w:r>
      <w:r w:rsidR="007125B3" w:rsidRPr="00EF4438">
        <w:rPr>
          <w:noProof/>
          <w:lang w:val="en-US"/>
        </w:rPr>
        <w:t>: Kết quả tìm kiếm với “filetype”</w:t>
      </w:r>
      <w:r w:rsidR="007125B3">
        <w:rPr>
          <w:noProof/>
        </w:rPr>
        <w:tab/>
      </w:r>
      <w:r w:rsidR="007125B3">
        <w:rPr>
          <w:noProof/>
        </w:rPr>
        <w:fldChar w:fldCharType="begin"/>
      </w:r>
      <w:r w:rsidR="007125B3">
        <w:rPr>
          <w:noProof/>
        </w:rPr>
        <w:instrText xml:space="preserve"> PAGEREF _Toc107581327 \h </w:instrText>
      </w:r>
      <w:r w:rsidR="007125B3">
        <w:rPr>
          <w:noProof/>
        </w:rPr>
      </w:r>
      <w:r w:rsidR="007125B3">
        <w:rPr>
          <w:noProof/>
        </w:rPr>
        <w:fldChar w:fldCharType="separate"/>
      </w:r>
      <w:r w:rsidR="001E4B13">
        <w:rPr>
          <w:noProof/>
        </w:rPr>
        <w:t>4</w:t>
      </w:r>
      <w:r w:rsidR="007125B3">
        <w:rPr>
          <w:noProof/>
        </w:rPr>
        <w:fldChar w:fldCharType="end"/>
      </w:r>
    </w:p>
    <w:p w14:paraId="2EA46AEB" w14:textId="26871A0A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1.2</w:t>
      </w:r>
      <w:r w:rsidRPr="00EF4438">
        <w:rPr>
          <w:noProof/>
          <w:lang w:val="en-US"/>
        </w:rPr>
        <w:t>: Kết quả tìm kiếm với “</w:t>
      </w:r>
      <w:r>
        <w:rPr>
          <w:noProof/>
        </w:rPr>
        <w:t>Allintitle</w:t>
      </w:r>
      <w:r w:rsidRPr="00EF4438">
        <w:rPr>
          <w:noProof/>
          <w:lang w:val="en-US"/>
        </w:rPr>
        <w:t>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_Toc107581328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5</w:t>
      </w:r>
      <w:r>
        <w:rPr>
          <w:noProof/>
        </w:rPr>
        <w:fldChar w:fldCharType="end"/>
      </w:r>
    </w:p>
    <w:p w14:paraId="74A68A37" w14:textId="7474B6C4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1.3</w:t>
      </w:r>
      <w:r w:rsidRPr="00EF4438">
        <w:rPr>
          <w:noProof/>
          <w:lang w:val="en-US"/>
        </w:rPr>
        <w:t xml:space="preserve"> Kết quả tìm kiếm với với toán tử "-"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_Toc107581329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6</w:t>
      </w:r>
      <w:r>
        <w:rPr>
          <w:noProof/>
        </w:rPr>
        <w:fldChar w:fldCharType="end"/>
      </w:r>
    </w:p>
    <w:p w14:paraId="34115FCF" w14:textId="244EB68D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1.4</w:t>
      </w:r>
      <w:r w:rsidRPr="00EF4438">
        <w:rPr>
          <w:noProof/>
          <w:lang w:val="en-US"/>
        </w:rPr>
        <w:t xml:space="preserve"> Kết quả với toán tử "#"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_Toc107581330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6</w:t>
      </w:r>
      <w:r>
        <w:rPr>
          <w:noProof/>
        </w:rPr>
        <w:fldChar w:fldCharType="end"/>
      </w:r>
    </w:p>
    <w:p w14:paraId="19955D8C" w14:textId="68673CE8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1.5</w:t>
      </w:r>
      <w:r w:rsidRPr="00EF4438">
        <w:rPr>
          <w:noProof/>
          <w:lang w:val="en-US"/>
        </w:rPr>
        <w:t xml:space="preserve"> Kết quả tìm kiếm với toán tử ".."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_Toc107581331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7</w:t>
      </w:r>
      <w:r>
        <w:rPr>
          <w:noProof/>
        </w:rPr>
        <w:fldChar w:fldCharType="end"/>
      </w:r>
    </w:p>
    <w:p w14:paraId="12327311" w14:textId="04CF4F09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1.6</w:t>
      </w:r>
      <w:r w:rsidRPr="00EF4438">
        <w:rPr>
          <w:noProof/>
          <w:lang w:val="en-US"/>
        </w:rPr>
        <w:t xml:space="preserve"> Kết quả với toán tử "OR”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_Toc107581332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7</w:t>
      </w:r>
      <w:r>
        <w:rPr>
          <w:noProof/>
        </w:rPr>
        <w:fldChar w:fldCharType="end"/>
      </w:r>
    </w:p>
    <w:p w14:paraId="34751749" w14:textId="4B3207E7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1.7</w:t>
      </w:r>
      <w:r w:rsidRPr="00EF4438">
        <w:rPr>
          <w:noProof/>
          <w:lang w:val="en-US"/>
        </w:rPr>
        <w:t xml:space="preserve"> Kết quả tìm kiếm với toán tử "site.”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_Toc107581333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8</w:t>
      </w:r>
      <w:r>
        <w:rPr>
          <w:noProof/>
        </w:rPr>
        <w:fldChar w:fldCharType="end"/>
      </w:r>
    </w:p>
    <w:p w14:paraId="0B0B29A2" w14:textId="38E3A564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2.1: Kết quả tìm kiếm</w:t>
      </w:r>
      <w:r w:rsidRPr="00EF4438">
        <w:rPr>
          <w:noProof/>
          <w:lang w:val="en-US"/>
        </w:rPr>
        <w:t xml:space="preserve"> với</w:t>
      </w:r>
      <w:r>
        <w:rPr>
          <w:noProof/>
        </w:rPr>
        <w:t xml:space="preserve"> </w:t>
      </w:r>
      <w:r w:rsidRPr="00EF4438">
        <w:rPr>
          <w:noProof/>
          <w:lang w:val="en-US"/>
        </w:rPr>
        <w:t>“thời tiết”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_Toc107581334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9</w:t>
      </w:r>
      <w:r>
        <w:rPr>
          <w:noProof/>
        </w:rPr>
        <w:fldChar w:fldCharType="end"/>
      </w:r>
    </w:p>
    <w:p w14:paraId="4648E4B9" w14:textId="6C874E08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2.2</w:t>
      </w:r>
      <w:r w:rsidRPr="00EF4438">
        <w:rPr>
          <w:noProof/>
          <w:lang w:val="en-US"/>
        </w:rPr>
        <w:t xml:space="preserve"> Kết quả tìm kiếm với “từ điển”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_Toc107581335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10</w:t>
      </w:r>
      <w:r>
        <w:rPr>
          <w:noProof/>
        </w:rPr>
        <w:fldChar w:fldCharType="end"/>
      </w:r>
    </w:p>
    <w:p w14:paraId="757B61E0" w14:textId="565057EB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2.3</w:t>
      </w:r>
      <w:r w:rsidRPr="00EF4438">
        <w:rPr>
          <w:noProof/>
          <w:lang w:val="en-US"/>
        </w:rPr>
        <w:t xml:space="preserve"> Kết quả tìm kiếm với “phép toán”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_Toc107581336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11</w:t>
      </w:r>
      <w:r>
        <w:rPr>
          <w:noProof/>
        </w:rPr>
        <w:fldChar w:fldCharType="end"/>
      </w:r>
    </w:p>
    <w:p w14:paraId="1966B1F5" w14:textId="2000DB85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2.4</w:t>
      </w:r>
      <w:r w:rsidRPr="00EF4438">
        <w:rPr>
          <w:noProof/>
          <w:lang w:val="en-US"/>
        </w:rPr>
        <w:t xml:space="preserve"> Kết quả chuyển “đơn vị”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_Toc107581337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11</w:t>
      </w:r>
      <w:r>
        <w:rPr>
          <w:noProof/>
        </w:rPr>
        <w:fldChar w:fldCharType="end"/>
      </w:r>
    </w:p>
    <w:p w14:paraId="13C5C6EB" w14:textId="76F2FA25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2.5</w:t>
      </w:r>
      <w:r w:rsidRPr="00EF4438">
        <w:rPr>
          <w:noProof/>
          <w:lang w:val="en-US"/>
        </w:rPr>
        <w:t xml:space="preserve"> Kết quả “thông tin thể thao”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_Toc107581338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12</w:t>
      </w:r>
      <w:r>
        <w:rPr>
          <w:noProof/>
        </w:rPr>
        <w:fldChar w:fldCharType="end"/>
      </w:r>
    </w:p>
    <w:p w14:paraId="256CE0B7" w14:textId="7EC275EC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2.6</w:t>
      </w:r>
      <w:r w:rsidRPr="00EF4438">
        <w:rPr>
          <w:noProof/>
          <w:lang w:val="en-US"/>
        </w:rPr>
        <w:t xml:space="preserve"> Kết quả “thông tin nhanh”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_Toc107581339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13</w:t>
      </w:r>
      <w:r>
        <w:rPr>
          <w:noProof/>
        </w:rPr>
        <w:fldChar w:fldCharType="end"/>
      </w:r>
    </w:p>
    <w:p w14:paraId="5CF5A0EC" w14:textId="0D73F9EF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3.1</w:t>
      </w:r>
      <w:r w:rsidRPr="00EF4438">
        <w:rPr>
          <w:noProof/>
          <w:lang w:val="en-US"/>
        </w:rPr>
        <w:t xml:space="preserve"> Thu hẹp kết quả tìm trang web và tập tập tin bằng “ngôn ngữ”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_Toc107581340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14</w:t>
      </w:r>
      <w:r>
        <w:rPr>
          <w:noProof/>
        </w:rPr>
        <w:fldChar w:fldCharType="end"/>
      </w:r>
    </w:p>
    <w:p w14:paraId="562B72C5" w14:textId="244AFB1F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3.2</w:t>
      </w:r>
      <w:r w:rsidRPr="00EF4438">
        <w:rPr>
          <w:noProof/>
          <w:lang w:val="en-US"/>
        </w:rPr>
        <w:t xml:space="preserve"> Kết quả thu hẹp tìm trang web và tập tin bằng “ngôn ngữ”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_Toc107581341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15</w:t>
      </w:r>
      <w:r>
        <w:rPr>
          <w:noProof/>
        </w:rPr>
        <w:fldChar w:fldCharType="end"/>
      </w:r>
    </w:p>
    <w:p w14:paraId="5BDEE521" w14:textId="26AAE1AF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4.1</w:t>
      </w:r>
      <w:r w:rsidRPr="00EF4438">
        <w:rPr>
          <w:noProof/>
          <w:lang w:val="en-US"/>
        </w:rPr>
        <w:t xml:space="preserve"> Thu hẹp kết quả tìm kiếm hình ảnh bằng kích thước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_Toc107581342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20</w:t>
      </w:r>
      <w:r>
        <w:rPr>
          <w:noProof/>
        </w:rPr>
        <w:fldChar w:fldCharType="end"/>
      </w:r>
    </w:p>
    <w:p w14:paraId="1108FC9B" w14:textId="231001BE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4.2</w:t>
      </w:r>
      <w:r w:rsidRPr="00EF4438">
        <w:rPr>
          <w:noProof/>
          <w:lang w:val="en-US"/>
        </w:rPr>
        <w:t xml:space="preserve"> K</w:t>
      </w:r>
      <w:r>
        <w:rPr>
          <w:noProof/>
        </w:rPr>
        <w:t>ết quả</w:t>
      </w:r>
      <w:r w:rsidRPr="00EF4438">
        <w:rPr>
          <w:noProof/>
          <w:lang w:val="en-US"/>
        </w:rPr>
        <w:t xml:space="preserve"> thu hẹp</w:t>
      </w:r>
      <w:r>
        <w:rPr>
          <w:noProof/>
        </w:rPr>
        <w:t xml:space="preserve"> tìm kiếm hình ảnh bằng kích thước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_Toc107581343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21</w:t>
      </w:r>
      <w:r>
        <w:rPr>
          <w:noProof/>
        </w:rPr>
        <w:fldChar w:fldCharType="end"/>
      </w:r>
    </w:p>
    <w:p w14:paraId="20CF8314" w14:textId="2D9CFD28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4.3</w:t>
      </w:r>
      <w:r w:rsidRPr="00EF4438">
        <w:rPr>
          <w:noProof/>
          <w:lang w:val="en-US"/>
        </w:rPr>
        <w:t xml:space="preserve"> Thu hẹp kết quả tìm kiếm bằng tỷ lệ khung hình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_Toc107581344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22</w:t>
      </w:r>
      <w:r>
        <w:rPr>
          <w:noProof/>
        </w:rPr>
        <w:fldChar w:fldCharType="end"/>
      </w:r>
    </w:p>
    <w:p w14:paraId="53E455A7" w14:textId="333257AC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4.4</w:t>
      </w:r>
      <w:r w:rsidRPr="00EF4438">
        <w:rPr>
          <w:noProof/>
          <w:lang w:val="en-US"/>
        </w:rPr>
        <w:t xml:space="preserve"> Kết quả thu hẹp tìm kiếm hình ảnh bằng tỷ lệ khung hình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_Toc107581345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23</w:t>
      </w:r>
      <w:r>
        <w:rPr>
          <w:noProof/>
        </w:rPr>
        <w:fldChar w:fldCharType="end"/>
      </w:r>
    </w:p>
    <w:p w14:paraId="79B6DB21" w14:textId="79523471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4.5 Thu hẹp kết quả tìm kiếm bằng</w:t>
      </w:r>
      <w:r w:rsidRPr="00EF4438">
        <w:rPr>
          <w:noProof/>
          <w:lang w:val="en-US"/>
        </w:rPr>
        <w:t xml:space="preserve"> loại tệp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_Toc107581346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24</w:t>
      </w:r>
      <w:r>
        <w:rPr>
          <w:noProof/>
        </w:rPr>
        <w:fldChar w:fldCharType="end"/>
      </w:r>
    </w:p>
    <w:p w14:paraId="77017DAA" w14:textId="2459769F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4.6</w:t>
      </w:r>
      <w:r w:rsidRPr="00EF4438">
        <w:rPr>
          <w:noProof/>
          <w:lang w:val="en-US"/>
        </w:rPr>
        <w:t xml:space="preserve"> </w:t>
      </w:r>
      <w:r>
        <w:rPr>
          <w:noProof/>
        </w:rPr>
        <w:t xml:space="preserve">Kết quả thu hẹp tìm kiếm hình ảnh bằng </w:t>
      </w:r>
      <w:r w:rsidRPr="00EF4438">
        <w:rPr>
          <w:noProof/>
          <w:lang w:val="en-US"/>
        </w:rPr>
        <w:t>loại tệp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_Toc107581347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25</w:t>
      </w:r>
      <w:r>
        <w:rPr>
          <w:noProof/>
        </w:rPr>
        <w:fldChar w:fldCharType="end"/>
      </w:r>
    </w:p>
    <w:p w14:paraId="0F3EEC8E" w14:textId="05F6ED5C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4.7</w:t>
      </w:r>
      <w:r w:rsidRPr="00EF4438">
        <w:rPr>
          <w:noProof/>
          <w:lang w:val="en-US"/>
        </w:rPr>
        <w:t xml:space="preserve"> Thu hẹp kết quả tìm kiếm hình ảnh bằng tên web hoặc tên miền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_Toc107581348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26</w:t>
      </w:r>
      <w:r>
        <w:rPr>
          <w:noProof/>
        </w:rPr>
        <w:fldChar w:fldCharType="end"/>
      </w:r>
    </w:p>
    <w:p w14:paraId="7C05B88F" w14:textId="300F95BD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4.8</w:t>
      </w:r>
      <w:r w:rsidRPr="00EF4438">
        <w:rPr>
          <w:noProof/>
          <w:lang w:val="en-US"/>
        </w:rPr>
        <w:t xml:space="preserve"> </w:t>
      </w:r>
      <w:r>
        <w:rPr>
          <w:noProof/>
        </w:rPr>
        <w:t xml:space="preserve">Kết quả thu hẹp tìm kiếm hình ảnh </w:t>
      </w:r>
      <w:r w:rsidRPr="00EF4438">
        <w:rPr>
          <w:noProof/>
          <w:lang w:val="en-US"/>
        </w:rPr>
        <w:t>bằng Trang web hoặc tên miền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_Toc107581349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26</w:t>
      </w:r>
      <w:r>
        <w:rPr>
          <w:noProof/>
        </w:rPr>
        <w:fldChar w:fldCharType="end"/>
      </w:r>
    </w:p>
    <w:p w14:paraId="02862FE7" w14:textId="7B44D6EA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5.1</w:t>
      </w:r>
      <w:r w:rsidRPr="00EF4438">
        <w:rPr>
          <w:noProof/>
          <w:lang w:val="en-US"/>
        </w:rPr>
        <w:t xml:space="preserve"> Thu hẹp kết quả tìm kiếm video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_Toc107581350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27</w:t>
      </w:r>
      <w:r>
        <w:rPr>
          <w:noProof/>
        </w:rPr>
        <w:fldChar w:fldCharType="end"/>
      </w:r>
    </w:p>
    <w:p w14:paraId="70E85E66" w14:textId="615AB089" w:rsidR="007125B3" w:rsidRDefault="007125B3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5.2</w:t>
      </w:r>
      <w:r w:rsidRPr="00EF4438">
        <w:rPr>
          <w:noProof/>
          <w:lang w:val="en-US"/>
        </w:rPr>
        <w:t xml:space="preserve"> Kết quả thu hẹp tìm kiếm kiếm video bằng “ngôn ngữ”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_Toc107581351 \h </w:instrText>
      </w:r>
      <w:r>
        <w:rPr>
          <w:noProof/>
        </w:rPr>
      </w:r>
      <w:r>
        <w:rPr>
          <w:noProof/>
        </w:rPr>
        <w:fldChar w:fldCharType="separate"/>
      </w:r>
      <w:r w:rsidR="001E4B13">
        <w:rPr>
          <w:noProof/>
        </w:rPr>
        <w:t>28</w:t>
      </w:r>
      <w:r>
        <w:rPr>
          <w:noProof/>
        </w:rPr>
        <w:fldChar w:fldCharType="end"/>
      </w:r>
    </w:p>
    <w:p w14:paraId="098F3E13" w14:textId="1D7A52B7" w:rsidR="00BE307B" w:rsidRPr="00EF683E" w:rsidRDefault="00D276FA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b/>
          <w:bCs/>
          <w:i w:val="0"/>
          <w:iCs w:val="0"/>
          <w:noProof/>
          <w:sz w:val="22"/>
          <w:szCs w:val="22"/>
          <w:lang w:val="en-US"/>
        </w:rPr>
      </w:pPr>
      <w:r w:rsidRPr="00EF683E">
        <w:rPr>
          <w:rFonts w:cs="Times New Roman"/>
          <w:b/>
          <w:bCs/>
          <w:sz w:val="28"/>
          <w:szCs w:val="28"/>
          <w:lang w:val="en-US"/>
        </w:rPr>
        <w:fldChar w:fldCharType="end"/>
      </w:r>
      <w:r w:rsidR="00996923" w:rsidRPr="00EF683E">
        <w:rPr>
          <w:b/>
          <w:bCs/>
        </w:rPr>
        <w:t xml:space="preserve"> </w:t>
      </w:r>
      <w:r w:rsidR="00996923" w:rsidRPr="00EF683E">
        <w:rPr>
          <w:b/>
          <w:bCs/>
          <w:noProof/>
        </w:rPr>
        <w:t>Hình 5.3 Thu hẹp kết quả tìm kiếm video bằng “thời lượng”</w:t>
      </w:r>
      <w:r w:rsidR="00BE307B" w:rsidRPr="00EF683E">
        <w:rPr>
          <w:b/>
          <w:bCs/>
          <w:noProof/>
        </w:rPr>
        <w:tab/>
      </w:r>
      <w:r w:rsidR="00996923" w:rsidRPr="00EF683E">
        <w:rPr>
          <w:b/>
          <w:bCs/>
          <w:noProof/>
          <w:lang w:val="en-US"/>
        </w:rPr>
        <w:t>29</w:t>
      </w:r>
    </w:p>
    <w:p w14:paraId="5762CB39" w14:textId="3E28D371" w:rsidR="00BE307B" w:rsidRPr="00EF683E" w:rsidRDefault="008B7092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b/>
          <w:bCs/>
          <w:i w:val="0"/>
          <w:iCs w:val="0"/>
          <w:noProof/>
          <w:sz w:val="22"/>
          <w:szCs w:val="22"/>
          <w:lang w:val="en-US"/>
        </w:rPr>
      </w:pPr>
      <w:r w:rsidRPr="00EF683E">
        <w:rPr>
          <w:b/>
          <w:bCs/>
          <w:noProof/>
        </w:rPr>
        <w:t>Hình 5.4 Kết quả thu hẹp kết quả tìm kiếm video bằng “thời lượng”</w:t>
      </w:r>
      <w:r w:rsidR="00BE307B" w:rsidRPr="00EF683E">
        <w:rPr>
          <w:b/>
          <w:bCs/>
          <w:noProof/>
        </w:rPr>
        <w:tab/>
      </w:r>
      <w:r w:rsidRPr="00EF683E">
        <w:rPr>
          <w:b/>
          <w:bCs/>
          <w:noProof/>
          <w:lang w:val="en-US"/>
        </w:rPr>
        <w:t>30</w:t>
      </w:r>
    </w:p>
    <w:p w14:paraId="041B286C" w14:textId="1C22F9BC" w:rsidR="00BE307B" w:rsidRPr="00EF683E" w:rsidRDefault="00FF3DB7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b/>
          <w:bCs/>
          <w:i w:val="0"/>
          <w:iCs w:val="0"/>
          <w:noProof/>
          <w:sz w:val="22"/>
          <w:szCs w:val="22"/>
          <w:lang w:val="en-US"/>
        </w:rPr>
      </w:pPr>
      <w:r w:rsidRPr="00EF683E">
        <w:rPr>
          <w:b/>
          <w:bCs/>
          <w:noProof/>
        </w:rPr>
        <w:t>Hình 5.5 Thu hẹp kết quả tìm kiếm video bằng ngày đăng</w:t>
      </w:r>
      <w:r w:rsidR="00BE307B" w:rsidRPr="00EF683E">
        <w:rPr>
          <w:b/>
          <w:bCs/>
          <w:noProof/>
        </w:rPr>
        <w:tab/>
      </w:r>
      <w:r w:rsidRPr="00EF683E">
        <w:rPr>
          <w:b/>
          <w:bCs/>
          <w:noProof/>
          <w:lang w:val="en-US"/>
        </w:rPr>
        <w:t>31</w:t>
      </w:r>
    </w:p>
    <w:p w14:paraId="616C6E2A" w14:textId="24420617" w:rsidR="00BE307B" w:rsidRPr="00EF683E" w:rsidRDefault="00654F90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b/>
          <w:bCs/>
          <w:i w:val="0"/>
          <w:iCs w:val="0"/>
          <w:noProof/>
          <w:sz w:val="22"/>
          <w:szCs w:val="22"/>
          <w:lang w:val="en-US"/>
        </w:rPr>
      </w:pPr>
      <w:r w:rsidRPr="00EF683E">
        <w:rPr>
          <w:b/>
          <w:bCs/>
          <w:noProof/>
        </w:rPr>
        <w:t>Hình 5.6 Kết quả thu hẹp kết quả tìm kiếm video bằng ngày đăng</w:t>
      </w:r>
      <w:r w:rsidR="00BE307B" w:rsidRPr="00EF683E">
        <w:rPr>
          <w:b/>
          <w:bCs/>
          <w:noProof/>
        </w:rPr>
        <w:tab/>
      </w:r>
      <w:r w:rsidRPr="00EF683E">
        <w:rPr>
          <w:b/>
          <w:bCs/>
          <w:noProof/>
          <w:lang w:val="en-US"/>
        </w:rPr>
        <w:t>32</w:t>
      </w:r>
    </w:p>
    <w:p w14:paraId="17CB2FA1" w14:textId="33DC4B92" w:rsidR="00BE307B" w:rsidRPr="00EF683E" w:rsidRDefault="00E83299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b/>
          <w:bCs/>
          <w:i w:val="0"/>
          <w:iCs w:val="0"/>
          <w:noProof/>
          <w:sz w:val="22"/>
          <w:szCs w:val="22"/>
          <w:lang w:val="en-US"/>
        </w:rPr>
      </w:pPr>
      <w:r w:rsidRPr="00EF683E">
        <w:rPr>
          <w:b/>
          <w:bCs/>
          <w:noProof/>
        </w:rPr>
        <w:t>Hình 5.7 Thu hẹp kết quả tìm kiếm video bằng tên web hoặc tên miền</w:t>
      </w:r>
      <w:r w:rsidR="00BE307B" w:rsidRPr="00EF683E">
        <w:rPr>
          <w:b/>
          <w:bCs/>
          <w:noProof/>
        </w:rPr>
        <w:tab/>
      </w:r>
      <w:r w:rsidR="00C15A89" w:rsidRPr="00EF683E">
        <w:rPr>
          <w:b/>
          <w:bCs/>
          <w:noProof/>
          <w:lang w:val="en-US"/>
        </w:rPr>
        <w:t>3</w:t>
      </w:r>
      <w:r w:rsidR="00F03E1E" w:rsidRPr="00EF683E">
        <w:rPr>
          <w:b/>
          <w:bCs/>
          <w:noProof/>
          <w:lang w:val="en-US"/>
        </w:rPr>
        <w:t>3</w:t>
      </w:r>
    </w:p>
    <w:p w14:paraId="5CFE3165" w14:textId="574D15AD" w:rsidR="00D97E7A" w:rsidRPr="0013258B" w:rsidRDefault="001642A1" w:rsidP="001642A1">
      <w:pPr>
        <w:pStyle w:val="BodyTextFirstIndent"/>
        <w:ind w:firstLine="0"/>
        <w:jc w:val="left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 xml:space="preserve"> </w:t>
      </w:r>
    </w:p>
    <w:p w14:paraId="794F23CF" w14:textId="77777777" w:rsidR="00977684" w:rsidRPr="0013258B" w:rsidRDefault="00977684" w:rsidP="00D97E7A">
      <w:pPr>
        <w:pStyle w:val="BodyText"/>
        <w:rPr>
          <w:sz w:val="28"/>
          <w:szCs w:val="28"/>
          <w:lang w:val="en-US"/>
        </w:rPr>
      </w:pPr>
    </w:p>
    <w:p w14:paraId="38D636A3" w14:textId="77777777" w:rsidR="00A14B31" w:rsidRPr="0013258B" w:rsidRDefault="00A14B31" w:rsidP="00433667">
      <w:pPr>
        <w:pStyle w:val="BodyTextFirstIndent"/>
        <w:ind w:firstLine="0"/>
        <w:rPr>
          <w:sz w:val="28"/>
          <w:szCs w:val="28"/>
          <w:lang w:val="en-US"/>
        </w:rPr>
        <w:sectPr w:rsidR="00A14B31" w:rsidRPr="0013258B" w:rsidSect="00EF6C7C">
          <w:headerReference w:type="even" r:id="rId13"/>
          <w:headerReference w:type="default" r:id="rId14"/>
          <w:footerReference w:type="default" r:id="rId15"/>
          <w:headerReference w:type="first" r:id="rId16"/>
          <w:pgSz w:w="11906" w:h="16838" w:code="9"/>
          <w:pgMar w:top="567" w:right="567" w:bottom="567" w:left="851" w:header="720" w:footer="720" w:gutter="0"/>
          <w:pgNumType w:fmt="lowerRoman" w:start="1"/>
          <w:cols w:space="720"/>
          <w:noEndnote/>
          <w:docGrid w:linePitch="354"/>
        </w:sectPr>
      </w:pPr>
    </w:p>
    <w:p w14:paraId="0CFAD22D" w14:textId="7734E196" w:rsidR="004758BC" w:rsidRPr="0013258B" w:rsidRDefault="0013258B" w:rsidP="00A3224A">
      <w:pPr>
        <w:pStyle w:val="Heading1"/>
        <w:spacing w:line="360" w:lineRule="auto"/>
        <w:rPr>
          <w:rFonts w:cs="Times New Roman"/>
          <w:sz w:val="40"/>
          <w:szCs w:val="40"/>
        </w:rPr>
      </w:pPr>
      <w:bookmarkStart w:id="2" w:name="_Toc107581296"/>
      <w:r w:rsidRPr="0013258B">
        <w:rPr>
          <w:rFonts w:cs="Times New Roman"/>
          <w:sz w:val="40"/>
          <w:szCs w:val="40"/>
        </w:rPr>
        <w:lastRenderedPageBreak/>
        <w:t>SỬ DỤNG CÁC TOÁN TỬ TÌM KIẾM</w:t>
      </w:r>
      <w:bookmarkEnd w:id="2"/>
    </w:p>
    <w:p w14:paraId="2852A643" w14:textId="5CAA46C2" w:rsidR="001F284B" w:rsidRPr="0013258B" w:rsidRDefault="001F284B" w:rsidP="00011E0B">
      <w:pPr>
        <w:pStyle w:val="BodyText"/>
        <w:jc w:val="lef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dụng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biểu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tượng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hoặc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ngữ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những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chính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xác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hơn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Tuy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lưu</w:t>
      </w:r>
      <w:proofErr w:type="spellEnd"/>
      <w:r w:rsidRPr="0013258B">
        <w:rPr>
          <w:sz w:val="28"/>
          <w:szCs w:val="28"/>
          <w:lang w:val="en-US"/>
        </w:rPr>
        <w:t xml:space="preserve"> ý:</w:t>
      </w:r>
    </w:p>
    <w:p w14:paraId="0B69797D" w14:textId="54A7364A" w:rsidR="001F284B" w:rsidRPr="0013258B" w:rsidRDefault="001F284B" w:rsidP="00011E0B">
      <w:pPr>
        <w:pStyle w:val="BodyTextFirstIndent"/>
        <w:numPr>
          <w:ilvl w:val="0"/>
          <w:numId w:val="31"/>
        </w:numPr>
        <w:jc w:val="lef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Google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thường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bỏ</w:t>
      </w:r>
      <w:proofErr w:type="spellEnd"/>
      <w:r w:rsidRPr="0013258B">
        <w:rPr>
          <w:sz w:val="28"/>
          <w:szCs w:val="28"/>
          <w:lang w:val="en-US"/>
        </w:rPr>
        <w:t xml:space="preserve"> qua </w:t>
      </w:r>
      <w:proofErr w:type="spellStart"/>
      <w:r w:rsidRPr="0013258B">
        <w:rPr>
          <w:sz w:val="28"/>
          <w:szCs w:val="28"/>
          <w:lang w:val="en-US"/>
        </w:rPr>
        <w:t>dấu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câu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vì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không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xem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</w:p>
    <w:p w14:paraId="2DDA9970" w14:textId="4B93F959" w:rsidR="001F284B" w:rsidRPr="0013258B" w:rsidRDefault="001F284B" w:rsidP="00011E0B">
      <w:pPr>
        <w:pStyle w:val="BodyTextFirstIndent"/>
        <w:numPr>
          <w:ilvl w:val="0"/>
          <w:numId w:val="31"/>
        </w:numPr>
        <w:jc w:val="lef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Đừng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thêm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khoảng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trống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giữa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hiệu</w:t>
      </w:r>
      <w:proofErr w:type="spellEnd"/>
      <w:r w:rsidRPr="0013258B">
        <w:rPr>
          <w:sz w:val="28"/>
          <w:szCs w:val="28"/>
          <w:lang w:val="en-US"/>
        </w:rPr>
        <w:t xml:space="preserve">/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ngữ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cụm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Nếu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gramStart"/>
      <w:r w:rsidRPr="0013258B">
        <w:rPr>
          <w:sz w:val="28"/>
          <w:szCs w:val="28"/>
          <w:lang w:val="en-US"/>
        </w:rPr>
        <w:t>site:nytimes.com</w:t>
      </w:r>
      <w:proofErr w:type="gram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thì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hẹp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nhưng</w:t>
      </w:r>
      <w:proofErr w:type="spellEnd"/>
      <w:r w:rsidRPr="0013258B">
        <w:rPr>
          <w:sz w:val="28"/>
          <w:szCs w:val="28"/>
          <w:lang w:val="en-US"/>
        </w:rPr>
        <w:t xml:space="preserve"> site:</w:t>
      </w:r>
      <w:r w:rsidR="00A21E63" w:rsidRPr="0013258B">
        <w:rPr>
          <w:sz w:val="28"/>
          <w:szCs w:val="28"/>
          <w:lang w:val="en-US"/>
        </w:rPr>
        <w:t xml:space="preserve"> nytimes.com </w:t>
      </w:r>
      <w:proofErr w:type="spellStart"/>
      <w:r w:rsidR="00A21E63" w:rsidRPr="0013258B">
        <w:rPr>
          <w:sz w:val="28"/>
          <w:szCs w:val="28"/>
          <w:lang w:val="en-US"/>
        </w:rPr>
        <w:t>thì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sẽ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không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được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như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bạn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mong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muốn</w:t>
      </w:r>
      <w:proofErr w:type="spellEnd"/>
      <w:r w:rsidR="00A21E63" w:rsidRPr="0013258B">
        <w:rPr>
          <w:sz w:val="28"/>
          <w:szCs w:val="28"/>
          <w:lang w:val="en-US"/>
        </w:rPr>
        <w:t>.</w:t>
      </w:r>
    </w:p>
    <w:p w14:paraId="011F1F68" w14:textId="4E67EE75" w:rsidR="00A21E63" w:rsidRPr="0013258B" w:rsidRDefault="00A21E63" w:rsidP="00011E0B">
      <w:pPr>
        <w:pStyle w:val="BodyTextFirstIndent"/>
        <w:ind w:left="792" w:firstLine="0"/>
        <w:jc w:val="lef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Sau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một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số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phổ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biến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giúp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một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nhanh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chóng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hơn</w:t>
      </w:r>
      <w:proofErr w:type="spellEnd"/>
      <w:r w:rsidRPr="0013258B">
        <w:rPr>
          <w:sz w:val="28"/>
          <w:szCs w:val="28"/>
          <w:lang w:val="en-US"/>
        </w:rPr>
        <w:t xml:space="preserve"> bao </w:t>
      </w: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hết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68C22134" w14:textId="7ED6CA0D" w:rsidR="007B06A1" w:rsidRPr="0013258B" w:rsidRDefault="00A0483B" w:rsidP="00F911A4">
      <w:pPr>
        <w:pStyle w:val="Heading2"/>
        <w:tabs>
          <w:tab w:val="clear" w:pos="2610"/>
          <w:tab w:val="left" w:pos="540"/>
        </w:tabs>
        <w:ind w:left="1710" w:hanging="1710"/>
        <w:rPr>
          <w:rFonts w:cs="Times New Roman"/>
        </w:rPr>
      </w:pPr>
      <w:bookmarkStart w:id="3" w:name="_Toc107581297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Pr="0013258B">
        <w:rPr>
          <w:rFonts w:cs="Times New Roman"/>
        </w:rPr>
        <w:t xml:space="preserve"> </w:t>
      </w:r>
      <w:r w:rsidR="004A5F04" w:rsidRPr="0013258B">
        <w:rPr>
          <w:rFonts w:cs="Times New Roman"/>
        </w:rPr>
        <w:t>F</w:t>
      </w:r>
      <w:r w:rsidRPr="0013258B">
        <w:rPr>
          <w:rFonts w:cs="Times New Roman"/>
        </w:rPr>
        <w:t>iletype</w:t>
      </w:r>
      <w:bookmarkEnd w:id="3"/>
    </w:p>
    <w:p w14:paraId="6C0DF3F8" w14:textId="5FDF5672" w:rsidR="001F284B" w:rsidRPr="0013258B" w:rsidRDefault="00D94C28" w:rsidP="0013258B">
      <w:pPr>
        <w:pStyle w:val="Bodytextvd"/>
        <w:rPr>
          <w:sz w:val="28"/>
          <w:szCs w:val="28"/>
        </w:rPr>
      </w:pPr>
      <w:proofErr w:type="spellStart"/>
      <w:r w:rsidRPr="0013258B">
        <w:rPr>
          <w:sz w:val="28"/>
          <w:szCs w:val="28"/>
        </w:rPr>
        <w:t>Mục</w:t>
      </w:r>
      <w:proofErr w:type="spellEnd"/>
      <w:r w:rsidRPr="0013258B">
        <w:rPr>
          <w:sz w:val="28"/>
          <w:szCs w:val="28"/>
        </w:rPr>
        <w:t xml:space="preserve"> </w:t>
      </w:r>
      <w:proofErr w:type="spellStart"/>
      <w:r w:rsidRPr="0013258B">
        <w:rPr>
          <w:sz w:val="28"/>
          <w:szCs w:val="28"/>
        </w:rPr>
        <w:t>đích</w:t>
      </w:r>
      <w:proofErr w:type="spellEnd"/>
      <w:r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r w:rsidR="001F284B" w:rsidRPr="0013258B">
        <w:rPr>
          <w:sz w:val="28"/>
          <w:szCs w:val="28"/>
        </w:rPr>
        <w:t xml:space="preserve">Filetype </w:t>
      </w:r>
      <w:proofErr w:type="spellStart"/>
      <w:r w:rsidR="001F284B" w:rsidRPr="0013258B">
        <w:rPr>
          <w:sz w:val="28"/>
          <w:szCs w:val="28"/>
        </w:rPr>
        <w:t>được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dùng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để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tìm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chính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xác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các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loại</w:t>
      </w:r>
      <w:proofErr w:type="spellEnd"/>
      <w:r w:rsidR="001F284B" w:rsidRPr="0013258B">
        <w:rPr>
          <w:sz w:val="28"/>
          <w:szCs w:val="28"/>
        </w:rPr>
        <w:t xml:space="preserve"> file </w:t>
      </w:r>
      <w:proofErr w:type="spellStart"/>
      <w:r w:rsidR="001F284B" w:rsidRPr="0013258B">
        <w:rPr>
          <w:sz w:val="28"/>
          <w:szCs w:val="28"/>
        </w:rPr>
        <w:t>như</w:t>
      </w:r>
      <w:proofErr w:type="spellEnd"/>
      <w:r w:rsidR="001F284B" w:rsidRPr="0013258B">
        <w:rPr>
          <w:sz w:val="28"/>
          <w:szCs w:val="28"/>
        </w:rPr>
        <w:t xml:space="preserve">: doc, pdf, mp3, zip, </w:t>
      </w:r>
      <w:proofErr w:type="spellStart"/>
      <w:proofErr w:type="gramStart"/>
      <w:r w:rsidR="001F284B" w:rsidRPr="0013258B">
        <w:rPr>
          <w:sz w:val="28"/>
          <w:szCs w:val="28"/>
        </w:rPr>
        <w:t>xls</w:t>
      </w:r>
      <w:proofErr w:type="spellEnd"/>
      <w:r w:rsidR="001F284B" w:rsidRPr="0013258B">
        <w:rPr>
          <w:sz w:val="28"/>
          <w:szCs w:val="28"/>
        </w:rPr>
        <w:t>,…</w:t>
      </w:r>
      <w:proofErr w:type="gramEnd"/>
      <w:r w:rsidR="001F284B" w:rsidRPr="0013258B">
        <w:rPr>
          <w:sz w:val="28"/>
          <w:szCs w:val="28"/>
        </w:rPr>
        <w:t>.</w:t>
      </w:r>
    </w:p>
    <w:p w14:paraId="4B4A380A" w14:textId="36CB2E65" w:rsidR="00A0483B" w:rsidRPr="0013258B" w:rsidRDefault="00A0483B" w:rsidP="0013258B">
      <w:pPr>
        <w:widowControl w:val="0"/>
        <w:spacing w:before="120"/>
        <w:rPr>
          <w:spacing w:val="-4"/>
          <w:sz w:val="28"/>
          <w:szCs w:val="28"/>
          <w:lang w:val="en-US"/>
        </w:rPr>
      </w:pPr>
      <w:r w:rsidRPr="0013258B">
        <w:rPr>
          <w:spacing w:val="-4"/>
          <w:sz w:val="28"/>
          <w:szCs w:val="28"/>
        </w:rPr>
        <w:t>C</w:t>
      </w:r>
      <w:r w:rsidRPr="0013258B">
        <w:rPr>
          <w:spacing w:val="-4"/>
          <w:sz w:val="28"/>
          <w:szCs w:val="28"/>
          <w:lang w:val="en-US"/>
        </w:rPr>
        <w:t xml:space="preserve">ú </w:t>
      </w:r>
      <w:proofErr w:type="spellStart"/>
      <w:r w:rsidRPr="0013258B">
        <w:rPr>
          <w:spacing w:val="-4"/>
          <w:sz w:val="28"/>
          <w:szCs w:val="28"/>
          <w:lang w:val="en-US"/>
        </w:rPr>
        <w:t>pháp</w:t>
      </w:r>
      <w:proofErr w:type="spellEnd"/>
      <w:r w:rsidRPr="0013258B">
        <w:rPr>
          <w:spacing w:val="-4"/>
          <w:sz w:val="28"/>
          <w:szCs w:val="28"/>
          <w:lang w:val="en-US"/>
        </w:rPr>
        <w:t>:</w:t>
      </w:r>
      <w:r w:rsidR="001F284B" w:rsidRPr="0013258B">
        <w:rPr>
          <w:spacing w:val="-4"/>
          <w:sz w:val="28"/>
          <w:szCs w:val="28"/>
          <w:lang w:val="en-US"/>
        </w:rPr>
        <w:t xml:space="preserve"> filetype:[</w:t>
      </w:r>
      <w:proofErr w:type="spellStart"/>
      <w:r w:rsidR="001F284B" w:rsidRPr="0013258B">
        <w:rPr>
          <w:spacing w:val="-4"/>
          <w:sz w:val="28"/>
          <w:szCs w:val="28"/>
          <w:lang w:val="en-US"/>
        </w:rPr>
        <w:t>loại</w:t>
      </w:r>
      <w:proofErr w:type="spellEnd"/>
      <w:r w:rsidR="001F284B" w:rsidRPr="0013258B">
        <w:rPr>
          <w:spacing w:val="-4"/>
          <w:sz w:val="28"/>
          <w:szCs w:val="28"/>
          <w:lang w:val="en-US"/>
        </w:rPr>
        <w:t xml:space="preserve"> file]</w:t>
      </w:r>
    </w:p>
    <w:p w14:paraId="0D3CE639" w14:textId="2748B835" w:rsidR="00A0483B" w:rsidRPr="0013258B" w:rsidRDefault="00A0483B" w:rsidP="00A0483B">
      <w:pPr>
        <w:pStyle w:val="BodyTex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Ví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dụ</w:t>
      </w:r>
      <w:proofErr w:type="spellEnd"/>
      <w:r w:rsidRPr="0013258B">
        <w:rPr>
          <w:sz w:val="28"/>
          <w:szCs w:val="28"/>
          <w:lang w:val="en-US"/>
        </w:rPr>
        <w:t>:</w:t>
      </w:r>
      <w:r w:rsidR="00F64131" w:rsidRPr="0013258B">
        <w:rPr>
          <w:sz w:val="28"/>
          <w:szCs w:val="28"/>
          <w:lang w:val="en-US"/>
        </w:rPr>
        <w:t xml:space="preserve"> “</w:t>
      </w:r>
      <w:proofErr w:type="spellStart"/>
      <w:r w:rsidR="00F64131" w:rsidRPr="0013258B">
        <w:rPr>
          <w:sz w:val="28"/>
          <w:szCs w:val="28"/>
          <w:lang w:val="en-US"/>
        </w:rPr>
        <w:t>Sach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Tierng</w:t>
      </w:r>
      <w:proofErr w:type="spellEnd"/>
      <w:r w:rsidR="00F64131" w:rsidRPr="0013258B">
        <w:rPr>
          <w:sz w:val="28"/>
          <w:szCs w:val="28"/>
          <w:lang w:val="en-US"/>
        </w:rPr>
        <w:t xml:space="preserve"> Anh B1 </w:t>
      </w:r>
      <w:proofErr w:type="spellStart"/>
      <w:r w:rsidR="00F64131" w:rsidRPr="0013258B">
        <w:rPr>
          <w:sz w:val="28"/>
          <w:szCs w:val="28"/>
          <w:lang w:val="en-US"/>
        </w:rPr>
        <w:t>filetype:pdf</w:t>
      </w:r>
      <w:proofErr w:type="spellEnd"/>
      <w:r w:rsidR="00F64131" w:rsidRPr="0013258B">
        <w:rPr>
          <w:sz w:val="28"/>
          <w:szCs w:val="28"/>
          <w:lang w:val="en-US"/>
        </w:rPr>
        <w:t xml:space="preserve">” </w:t>
      </w:r>
      <w:proofErr w:type="spellStart"/>
      <w:r w:rsidR="00F64131" w:rsidRPr="0013258B">
        <w:rPr>
          <w:sz w:val="28"/>
          <w:szCs w:val="28"/>
          <w:lang w:val="en-US"/>
        </w:rPr>
        <w:t>sẽ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trả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về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những</w:t>
      </w:r>
      <w:proofErr w:type="spellEnd"/>
      <w:r w:rsidR="00F64131" w:rsidRPr="0013258B">
        <w:rPr>
          <w:sz w:val="28"/>
          <w:szCs w:val="28"/>
          <w:lang w:val="en-US"/>
        </w:rPr>
        <w:t xml:space="preserve"> website </w:t>
      </w:r>
      <w:proofErr w:type="spellStart"/>
      <w:r w:rsidR="00F64131" w:rsidRPr="0013258B">
        <w:rPr>
          <w:sz w:val="28"/>
          <w:szCs w:val="28"/>
          <w:lang w:val="en-US"/>
        </w:rPr>
        <w:t>có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chứa</w:t>
      </w:r>
      <w:proofErr w:type="spellEnd"/>
      <w:r w:rsidR="00F64131" w:rsidRPr="0013258B">
        <w:rPr>
          <w:sz w:val="28"/>
          <w:szCs w:val="28"/>
          <w:lang w:val="en-US"/>
        </w:rPr>
        <w:t xml:space="preserve"> file </w:t>
      </w:r>
      <w:proofErr w:type="spellStart"/>
      <w:r w:rsidR="00F64131" w:rsidRPr="0013258B">
        <w:rPr>
          <w:sz w:val="28"/>
          <w:szCs w:val="28"/>
          <w:lang w:val="en-US"/>
        </w:rPr>
        <w:t>Sách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tiếng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anh</w:t>
      </w:r>
      <w:proofErr w:type="spellEnd"/>
      <w:r w:rsidR="00F64131" w:rsidRPr="0013258B">
        <w:rPr>
          <w:sz w:val="28"/>
          <w:szCs w:val="28"/>
          <w:lang w:val="en-US"/>
        </w:rPr>
        <w:t xml:space="preserve"> B1 </w:t>
      </w:r>
      <w:proofErr w:type="spellStart"/>
      <w:r w:rsidR="00F64131" w:rsidRPr="0013258B">
        <w:rPr>
          <w:sz w:val="28"/>
          <w:szCs w:val="28"/>
          <w:lang w:val="en-US"/>
        </w:rPr>
        <w:t>dạng</w:t>
      </w:r>
      <w:proofErr w:type="spellEnd"/>
      <w:r w:rsidR="00F64131" w:rsidRPr="0013258B">
        <w:rPr>
          <w:sz w:val="28"/>
          <w:szCs w:val="28"/>
          <w:lang w:val="en-US"/>
        </w:rPr>
        <w:t xml:space="preserve"> pdf</w:t>
      </w:r>
      <w:r w:rsidR="008B12AD" w:rsidRPr="0013258B">
        <w:rPr>
          <w:sz w:val="28"/>
          <w:szCs w:val="28"/>
          <w:lang w:val="en-US"/>
        </w:rPr>
        <w:t>.</w:t>
      </w:r>
    </w:p>
    <w:p w14:paraId="2E049B69" w14:textId="6DCB8001" w:rsidR="00034508" w:rsidRPr="0013258B" w:rsidRDefault="00A0483B" w:rsidP="00A0483B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>:</w:t>
      </w:r>
    </w:p>
    <w:p w14:paraId="6E179E5B" w14:textId="2C681702" w:rsidR="00D276FA" w:rsidRPr="0013258B" w:rsidRDefault="00564600" w:rsidP="00D276FA">
      <w:pPr>
        <w:keepNext/>
        <w:widowControl w:val="0"/>
        <w:spacing w:before="120"/>
        <w:jc w:val="center"/>
        <w:rPr>
          <w:sz w:val="28"/>
          <w:szCs w:val="28"/>
        </w:rPr>
      </w:pPr>
      <w:r w:rsidRPr="0013258B">
        <w:rPr>
          <w:noProof/>
          <w:sz w:val="28"/>
          <w:szCs w:val="28"/>
        </w:rPr>
        <w:drawing>
          <wp:inline distT="0" distB="0" distL="0" distR="0" wp14:anchorId="30478204" wp14:editId="28FA6D55">
            <wp:extent cx="4953000" cy="351917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CE36" w14:textId="27D6E067" w:rsidR="00034508" w:rsidRPr="0013258B" w:rsidRDefault="00D276FA" w:rsidP="00D276FA">
      <w:pPr>
        <w:pStyle w:val="Caption"/>
        <w:rPr>
          <w:sz w:val="28"/>
          <w:szCs w:val="28"/>
          <w:lang w:val="en-US"/>
        </w:rPr>
      </w:pPr>
      <w:bookmarkStart w:id="4" w:name="_Toc107581327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: </w:t>
      </w:r>
      <w:proofErr w:type="spellStart"/>
      <w:r w:rsidR="00564600" w:rsidRPr="0013258B">
        <w:rPr>
          <w:sz w:val="28"/>
          <w:szCs w:val="28"/>
          <w:lang w:val="en-US"/>
        </w:rPr>
        <w:t>Kết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proofErr w:type="spellStart"/>
      <w:r w:rsidR="00564600" w:rsidRPr="0013258B">
        <w:rPr>
          <w:sz w:val="28"/>
          <w:szCs w:val="28"/>
          <w:lang w:val="en-US"/>
        </w:rPr>
        <w:t>quả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proofErr w:type="spellStart"/>
      <w:r w:rsidR="00564600" w:rsidRPr="0013258B">
        <w:rPr>
          <w:sz w:val="28"/>
          <w:szCs w:val="28"/>
          <w:lang w:val="en-US"/>
        </w:rPr>
        <w:t>tìm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proofErr w:type="spellStart"/>
      <w:r w:rsidR="00564600" w:rsidRPr="0013258B">
        <w:rPr>
          <w:sz w:val="28"/>
          <w:szCs w:val="28"/>
          <w:lang w:val="en-US"/>
        </w:rPr>
        <w:t>kiếm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proofErr w:type="spellStart"/>
      <w:r w:rsidR="00564600" w:rsidRPr="0013258B">
        <w:rPr>
          <w:sz w:val="28"/>
          <w:szCs w:val="28"/>
          <w:lang w:val="en-US"/>
        </w:rPr>
        <w:t>với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r w:rsidR="00D94C28">
        <w:rPr>
          <w:sz w:val="28"/>
          <w:szCs w:val="28"/>
          <w:lang w:val="en-US"/>
        </w:rPr>
        <w:t>“</w:t>
      </w:r>
      <w:r w:rsidR="00564600" w:rsidRPr="0013258B">
        <w:rPr>
          <w:sz w:val="28"/>
          <w:szCs w:val="28"/>
          <w:lang w:val="en-US"/>
        </w:rPr>
        <w:t>filetype</w:t>
      </w:r>
      <w:r w:rsidR="00D94C28">
        <w:rPr>
          <w:sz w:val="28"/>
          <w:szCs w:val="28"/>
          <w:lang w:val="en-US"/>
        </w:rPr>
        <w:t>”</w:t>
      </w:r>
      <w:bookmarkEnd w:id="4"/>
    </w:p>
    <w:p w14:paraId="42207CED" w14:textId="3B0EBC96" w:rsidR="00E4585F" w:rsidRPr="0013258B" w:rsidRDefault="007E0D51" w:rsidP="008348DB">
      <w:pPr>
        <w:widowControl w:val="0"/>
        <w:spacing w:before="120"/>
        <w:ind w:firstLine="510"/>
        <w:rPr>
          <w:spacing w:val="-4"/>
          <w:sz w:val="28"/>
          <w:szCs w:val="28"/>
        </w:rPr>
      </w:pPr>
      <w:r w:rsidRPr="0013258B">
        <w:rPr>
          <w:spacing w:val="-4"/>
          <w:sz w:val="28"/>
          <w:szCs w:val="28"/>
        </w:rPr>
        <w:lastRenderedPageBreak/>
        <w:t>.</w:t>
      </w:r>
    </w:p>
    <w:p w14:paraId="03F798A0" w14:textId="05BA40BB" w:rsidR="00750C96" w:rsidRPr="0013258B" w:rsidRDefault="00A0483B" w:rsidP="00F911A4">
      <w:pPr>
        <w:pStyle w:val="Heading2"/>
        <w:tabs>
          <w:tab w:val="clear" w:pos="2610"/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5" w:name="_Toc18188089"/>
      <w:bookmarkStart w:id="6" w:name="_Toc18365115"/>
      <w:bookmarkStart w:id="7" w:name="_Toc17892633"/>
      <w:bookmarkStart w:id="8" w:name="_Toc18188090"/>
      <w:bookmarkStart w:id="9" w:name="_Toc18365116"/>
      <w:bookmarkStart w:id="10" w:name="_Toc17892634"/>
      <w:bookmarkStart w:id="11" w:name="_Toc18188091"/>
      <w:bookmarkStart w:id="12" w:name="_Toc18365117"/>
      <w:bookmarkStart w:id="13" w:name="_Toc17892635"/>
      <w:bookmarkStart w:id="14" w:name="_Toc18188092"/>
      <w:bookmarkStart w:id="15" w:name="_Toc18365118"/>
      <w:bookmarkStart w:id="16" w:name="_Toc107581298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="007525F4" w:rsidRPr="0013258B">
        <w:rPr>
          <w:rFonts w:cs="Times New Roman"/>
        </w:rPr>
        <w:t xml:space="preserve"> </w:t>
      </w:r>
      <w:proofErr w:type="spellStart"/>
      <w:r w:rsidR="007525F4" w:rsidRPr="0013258B">
        <w:rPr>
          <w:rFonts w:cs="Times New Roman"/>
        </w:rPr>
        <w:t>Allintitle</w:t>
      </w:r>
      <w:bookmarkEnd w:id="16"/>
      <w:proofErr w:type="spellEnd"/>
    </w:p>
    <w:p w14:paraId="4D3A16F6" w14:textId="2DA933FA" w:rsidR="000607AE" w:rsidRPr="0013258B" w:rsidRDefault="0013258B" w:rsidP="0013258B">
      <w:pPr>
        <w:pStyle w:val="Bodytextvd"/>
        <w:rPr>
          <w:sz w:val="28"/>
          <w:szCs w:val="28"/>
        </w:rPr>
      </w:pPr>
      <w:proofErr w:type="spellStart"/>
      <w:r w:rsidRPr="0013258B">
        <w:rPr>
          <w:sz w:val="28"/>
          <w:szCs w:val="28"/>
        </w:rPr>
        <w:t>Mục</w:t>
      </w:r>
      <w:proofErr w:type="spellEnd"/>
      <w:r w:rsidRPr="0013258B">
        <w:rPr>
          <w:sz w:val="28"/>
          <w:szCs w:val="28"/>
        </w:rPr>
        <w:t xml:space="preserve"> </w:t>
      </w:r>
      <w:proofErr w:type="spellStart"/>
      <w:r w:rsidRPr="0013258B">
        <w:rPr>
          <w:sz w:val="28"/>
          <w:szCs w:val="28"/>
        </w:rPr>
        <w:t>đích</w:t>
      </w:r>
      <w:proofErr w:type="spellEnd"/>
      <w:r w:rsidR="00D94C28"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Allintile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được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dùng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để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tìm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tất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cả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các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từ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có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trong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từ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khóa</w:t>
      </w:r>
      <w:proofErr w:type="spellEnd"/>
      <w:r w:rsidR="000607AE" w:rsidRPr="0013258B">
        <w:rPr>
          <w:sz w:val="28"/>
          <w:szCs w:val="28"/>
        </w:rPr>
        <w:t xml:space="preserve">, </w:t>
      </w:r>
      <w:proofErr w:type="spellStart"/>
      <w:r w:rsidR="000607AE" w:rsidRPr="0013258B">
        <w:rPr>
          <w:sz w:val="28"/>
          <w:szCs w:val="28"/>
        </w:rPr>
        <w:t>và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chỉ</w:t>
      </w:r>
      <w:proofErr w:type="spellEnd"/>
      <w:r w:rsidR="000607AE" w:rsidRPr="0013258B">
        <w:rPr>
          <w:sz w:val="28"/>
          <w:szCs w:val="28"/>
        </w:rPr>
        <w:t xml:space="preserve"> ở </w:t>
      </w:r>
      <w:proofErr w:type="spellStart"/>
      <w:r w:rsidR="000607AE" w:rsidRPr="0013258B">
        <w:rPr>
          <w:sz w:val="28"/>
          <w:szCs w:val="28"/>
        </w:rPr>
        <w:t>trong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tiêu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đề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của</w:t>
      </w:r>
      <w:proofErr w:type="spellEnd"/>
      <w:r w:rsidR="000607AE" w:rsidRPr="0013258B">
        <w:rPr>
          <w:sz w:val="28"/>
          <w:szCs w:val="28"/>
        </w:rPr>
        <w:t xml:space="preserve"> website.</w:t>
      </w:r>
    </w:p>
    <w:p w14:paraId="59916310" w14:textId="270ECD19" w:rsidR="000607AE" w:rsidRPr="0013258B" w:rsidRDefault="000607AE" w:rsidP="000607AE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="00F36F39" w:rsidRPr="0013258B">
        <w:rPr>
          <w:sz w:val="28"/>
          <w:szCs w:val="28"/>
          <w:lang w:val="en-US"/>
        </w:rPr>
        <w:t xml:space="preserve">: </w:t>
      </w:r>
      <w:proofErr w:type="spellStart"/>
      <w:proofErr w:type="gramStart"/>
      <w:r w:rsidR="00F36F39" w:rsidRPr="0013258B">
        <w:rPr>
          <w:sz w:val="28"/>
          <w:szCs w:val="28"/>
          <w:lang w:val="en-US"/>
        </w:rPr>
        <w:t>allintitle</w:t>
      </w:r>
      <w:proofErr w:type="spellEnd"/>
      <w:r w:rsidR="00F36F39" w:rsidRPr="0013258B">
        <w:rPr>
          <w:sz w:val="28"/>
          <w:szCs w:val="28"/>
          <w:lang w:val="en-US"/>
        </w:rPr>
        <w:t>:[</w:t>
      </w:r>
      <w:proofErr w:type="spellStart"/>
      <w:proofErr w:type="gramEnd"/>
      <w:r w:rsidR="00F36F39" w:rsidRPr="0013258B">
        <w:rPr>
          <w:sz w:val="28"/>
          <w:szCs w:val="28"/>
          <w:lang w:val="en-US"/>
        </w:rPr>
        <w:t>Từ</w:t>
      </w:r>
      <w:proofErr w:type="spellEnd"/>
      <w:r w:rsidR="00F36F39" w:rsidRPr="0013258B">
        <w:rPr>
          <w:sz w:val="28"/>
          <w:szCs w:val="28"/>
          <w:lang w:val="en-US"/>
        </w:rPr>
        <w:t xml:space="preserve"> </w:t>
      </w:r>
      <w:proofErr w:type="spellStart"/>
      <w:r w:rsidR="00F36F39" w:rsidRPr="0013258B">
        <w:rPr>
          <w:sz w:val="28"/>
          <w:szCs w:val="28"/>
          <w:lang w:val="en-US"/>
        </w:rPr>
        <w:t>khóa</w:t>
      </w:r>
      <w:proofErr w:type="spellEnd"/>
      <w:r w:rsidR="00F36F39" w:rsidRPr="0013258B">
        <w:rPr>
          <w:sz w:val="28"/>
          <w:szCs w:val="28"/>
          <w:lang w:val="en-US"/>
        </w:rPr>
        <w:t>]</w:t>
      </w:r>
    </w:p>
    <w:p w14:paraId="6F2F076C" w14:textId="314C3A82" w:rsidR="00F36F39" w:rsidRPr="0013258B" w:rsidRDefault="00F36F39" w:rsidP="00F36F39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>VD</w:t>
      </w:r>
      <w:proofErr w:type="gramStart"/>
      <w:r w:rsidRPr="0013258B">
        <w:rPr>
          <w:sz w:val="28"/>
          <w:szCs w:val="28"/>
          <w:lang w:val="en-US"/>
        </w:rPr>
        <w:t>:”</w:t>
      </w:r>
      <w:proofErr w:type="spellStart"/>
      <w:r w:rsidRPr="0013258B">
        <w:rPr>
          <w:sz w:val="28"/>
          <w:szCs w:val="28"/>
          <w:lang w:val="en-US"/>
        </w:rPr>
        <w:t>allintitle</w:t>
      </w:r>
      <w:proofErr w:type="gramEnd"/>
      <w:r w:rsidRPr="0013258B">
        <w:rPr>
          <w:sz w:val="28"/>
          <w:szCs w:val="28"/>
          <w:lang w:val="en-US"/>
        </w:rPr>
        <w:t>:thủ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thuật</w:t>
      </w:r>
      <w:proofErr w:type="spellEnd"/>
      <w:r w:rsidRPr="0013258B">
        <w:rPr>
          <w:sz w:val="28"/>
          <w:szCs w:val="28"/>
          <w:lang w:val="en-US"/>
        </w:rPr>
        <w:t xml:space="preserve"> Google+”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website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tất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tiêu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thủ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thuật</w:t>
      </w:r>
      <w:proofErr w:type="spellEnd"/>
      <w:r w:rsidRPr="0013258B">
        <w:rPr>
          <w:sz w:val="28"/>
          <w:szCs w:val="28"/>
          <w:lang w:val="en-US"/>
        </w:rPr>
        <w:t xml:space="preserve"> Google+” .</w:t>
      </w:r>
    </w:p>
    <w:p w14:paraId="432167B4" w14:textId="70B0FD34" w:rsidR="00F36F39" w:rsidRPr="0013258B" w:rsidRDefault="00F36F39" w:rsidP="00F36F39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  <w:lang w:val="en-US"/>
        </w:rPr>
        <w:drawing>
          <wp:inline distT="0" distB="0" distL="0" distR="0" wp14:anchorId="50EE9A8B" wp14:editId="3F0A7D9C">
            <wp:extent cx="6659880" cy="2089785"/>
            <wp:effectExtent l="0" t="0" r="762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D1B8" w14:textId="5D1996CC" w:rsidR="00D276FA" w:rsidRPr="00D94C28" w:rsidRDefault="00D276FA" w:rsidP="00D276FA">
      <w:pPr>
        <w:pStyle w:val="Caption"/>
        <w:rPr>
          <w:sz w:val="28"/>
          <w:szCs w:val="28"/>
          <w:lang w:val="en-US"/>
        </w:rPr>
      </w:pPr>
      <w:bookmarkStart w:id="17" w:name="_Toc107581328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: </w:t>
      </w:r>
      <w:proofErr w:type="spellStart"/>
      <w:r w:rsidR="00330361" w:rsidRPr="0013258B">
        <w:rPr>
          <w:sz w:val="28"/>
          <w:szCs w:val="28"/>
          <w:lang w:val="en-US"/>
        </w:rPr>
        <w:t>Kết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proofErr w:type="spellStart"/>
      <w:r w:rsidR="00330361" w:rsidRPr="0013258B">
        <w:rPr>
          <w:sz w:val="28"/>
          <w:szCs w:val="28"/>
          <w:lang w:val="en-US"/>
        </w:rPr>
        <w:t>quả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proofErr w:type="spellStart"/>
      <w:r w:rsidR="00330361" w:rsidRPr="0013258B">
        <w:rPr>
          <w:sz w:val="28"/>
          <w:szCs w:val="28"/>
          <w:lang w:val="en-US"/>
        </w:rPr>
        <w:t>tìm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proofErr w:type="spellStart"/>
      <w:r w:rsidR="00330361" w:rsidRPr="0013258B">
        <w:rPr>
          <w:sz w:val="28"/>
          <w:szCs w:val="28"/>
          <w:lang w:val="en-US"/>
        </w:rPr>
        <w:t>kiếm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proofErr w:type="spellStart"/>
      <w:r w:rsidR="00330361" w:rsidRPr="0013258B">
        <w:rPr>
          <w:sz w:val="28"/>
          <w:szCs w:val="28"/>
          <w:lang w:val="en-US"/>
        </w:rPr>
        <w:t>với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r w:rsidR="00D94C28">
        <w:rPr>
          <w:sz w:val="28"/>
          <w:szCs w:val="28"/>
          <w:lang w:val="en-US"/>
        </w:rPr>
        <w:t>“</w:t>
      </w:r>
      <w:r w:rsidR="00330361" w:rsidRPr="0013258B">
        <w:rPr>
          <w:sz w:val="28"/>
          <w:szCs w:val="28"/>
        </w:rPr>
        <w:t>Allintitle</w:t>
      </w:r>
      <w:r w:rsidR="00D94C28">
        <w:rPr>
          <w:sz w:val="28"/>
          <w:szCs w:val="28"/>
          <w:lang w:val="en-US"/>
        </w:rPr>
        <w:t>”</w:t>
      </w:r>
      <w:bookmarkEnd w:id="17"/>
    </w:p>
    <w:p w14:paraId="767F997E" w14:textId="561C3873" w:rsidR="00A0483B" w:rsidRPr="0013258B" w:rsidRDefault="00750C96" w:rsidP="00F911A4">
      <w:pPr>
        <w:pStyle w:val="Heading2"/>
        <w:tabs>
          <w:tab w:val="clear" w:pos="2610"/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18" w:name="_Toc107581299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Pr="0013258B">
        <w:rPr>
          <w:rFonts w:cs="Times New Roman"/>
        </w:rPr>
        <w:t xml:space="preserve"> </w:t>
      </w:r>
      <w:r w:rsidR="000A48DC" w:rsidRPr="0013258B">
        <w:rPr>
          <w:rFonts w:cs="Times New Roman"/>
        </w:rPr>
        <w:t>“</w:t>
      </w:r>
      <w:proofErr w:type="gramStart"/>
      <w:r w:rsidR="000A48DC" w:rsidRPr="0013258B">
        <w:rPr>
          <w:rFonts w:cs="Times New Roman"/>
        </w:rPr>
        <w:t>-“</w:t>
      </w:r>
      <w:bookmarkEnd w:id="18"/>
      <w:proofErr w:type="gramEnd"/>
    </w:p>
    <w:p w14:paraId="13AE890B" w14:textId="45752A45" w:rsidR="000A48DC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0A48DC" w:rsidRPr="0013258B">
        <w:t>Toán</w:t>
      </w:r>
      <w:proofErr w:type="spellEnd"/>
      <w:r w:rsidR="000A48DC" w:rsidRPr="0013258B">
        <w:t xml:space="preserve"> </w:t>
      </w:r>
      <w:proofErr w:type="spellStart"/>
      <w:r w:rsidR="000A48DC" w:rsidRPr="0013258B">
        <w:t>tử</w:t>
      </w:r>
      <w:proofErr w:type="spellEnd"/>
      <w:r w:rsidR="000A48DC" w:rsidRPr="0013258B">
        <w:t xml:space="preserve"> </w:t>
      </w:r>
      <w:r>
        <w:t>“</w:t>
      </w:r>
      <w:proofErr w:type="gramStart"/>
      <w:r>
        <w:t>-“</w:t>
      </w:r>
      <w:r w:rsidR="000A48DC" w:rsidRPr="0013258B">
        <w:t xml:space="preserve"> </w:t>
      </w:r>
      <w:proofErr w:type="spellStart"/>
      <w:r w:rsidR="000A48DC" w:rsidRPr="0013258B">
        <w:t>được</w:t>
      </w:r>
      <w:proofErr w:type="spellEnd"/>
      <w:proofErr w:type="gramEnd"/>
      <w:r w:rsidR="000A48DC" w:rsidRPr="0013258B">
        <w:t xml:space="preserve"> </w:t>
      </w:r>
      <w:proofErr w:type="spellStart"/>
      <w:r w:rsidR="000A48DC" w:rsidRPr="0013258B">
        <w:t>dùng</w:t>
      </w:r>
      <w:proofErr w:type="spellEnd"/>
      <w:r w:rsidR="000A48DC" w:rsidRPr="0013258B">
        <w:t xml:space="preserve"> </w:t>
      </w:r>
      <w:proofErr w:type="spellStart"/>
      <w:r w:rsidR="000A48DC" w:rsidRPr="0013258B">
        <w:t>để</w:t>
      </w:r>
      <w:proofErr w:type="spellEnd"/>
      <w:r w:rsidR="000A48DC" w:rsidRPr="0013258B">
        <w:t xml:space="preserve"> </w:t>
      </w:r>
      <w:proofErr w:type="spellStart"/>
      <w:r w:rsidR="000A48DC" w:rsidRPr="0013258B">
        <w:t>loại</w:t>
      </w:r>
      <w:proofErr w:type="spellEnd"/>
      <w:r w:rsidR="000A48DC" w:rsidRPr="0013258B">
        <w:t xml:space="preserve"> </w:t>
      </w:r>
      <w:proofErr w:type="spellStart"/>
      <w:r w:rsidR="000A48DC" w:rsidRPr="0013258B">
        <w:t>bỏ</w:t>
      </w:r>
      <w:proofErr w:type="spellEnd"/>
      <w:r w:rsidR="000A48DC" w:rsidRPr="0013258B">
        <w:t xml:space="preserve"> </w:t>
      </w:r>
      <w:proofErr w:type="spellStart"/>
      <w:r w:rsidR="000A48DC" w:rsidRPr="0013258B">
        <w:t>một</w:t>
      </w:r>
      <w:proofErr w:type="spellEnd"/>
      <w:r w:rsidR="000A48DC" w:rsidRPr="0013258B">
        <w:t xml:space="preserve"> </w:t>
      </w:r>
      <w:proofErr w:type="spellStart"/>
      <w:r w:rsidR="000A48DC" w:rsidRPr="0013258B">
        <w:t>kết</w:t>
      </w:r>
      <w:proofErr w:type="spellEnd"/>
      <w:r w:rsidR="000A48DC" w:rsidRPr="0013258B">
        <w:t xml:space="preserve"> </w:t>
      </w:r>
      <w:proofErr w:type="spellStart"/>
      <w:r w:rsidR="000A48DC" w:rsidRPr="0013258B">
        <w:t>quả</w:t>
      </w:r>
      <w:proofErr w:type="spellEnd"/>
      <w:r w:rsidR="000A48DC" w:rsidRPr="0013258B">
        <w:t xml:space="preserve"> </w:t>
      </w:r>
      <w:proofErr w:type="spellStart"/>
      <w:r w:rsidR="000A48DC" w:rsidRPr="0013258B">
        <w:t>nào</w:t>
      </w:r>
      <w:proofErr w:type="spellEnd"/>
      <w:r w:rsidR="000A48DC" w:rsidRPr="0013258B">
        <w:t xml:space="preserve"> </w:t>
      </w:r>
      <w:proofErr w:type="spellStart"/>
      <w:r w:rsidR="000A48DC" w:rsidRPr="0013258B">
        <w:t>đó</w:t>
      </w:r>
      <w:proofErr w:type="spellEnd"/>
      <w:r w:rsidR="000A48DC" w:rsidRPr="0013258B">
        <w:t xml:space="preserve"> </w:t>
      </w:r>
      <w:proofErr w:type="spellStart"/>
      <w:r w:rsidR="000A48DC" w:rsidRPr="0013258B">
        <w:t>khỏi</w:t>
      </w:r>
      <w:proofErr w:type="spellEnd"/>
      <w:r w:rsidR="000A48DC" w:rsidRPr="0013258B">
        <w:t xml:space="preserve"> </w:t>
      </w:r>
      <w:proofErr w:type="spellStart"/>
      <w:r w:rsidR="000A48DC" w:rsidRPr="0013258B">
        <w:t>kết</w:t>
      </w:r>
      <w:proofErr w:type="spellEnd"/>
      <w:r w:rsidR="000A48DC" w:rsidRPr="0013258B">
        <w:t xml:space="preserve"> </w:t>
      </w:r>
      <w:proofErr w:type="spellStart"/>
      <w:r w:rsidR="000A48DC" w:rsidRPr="0013258B">
        <w:t>quả</w:t>
      </w:r>
      <w:proofErr w:type="spellEnd"/>
      <w:r w:rsidR="000A48DC" w:rsidRPr="0013258B">
        <w:t xml:space="preserve"> </w:t>
      </w:r>
      <w:proofErr w:type="spellStart"/>
      <w:r w:rsidR="000A48DC" w:rsidRPr="0013258B">
        <w:t>tìm</w:t>
      </w:r>
      <w:proofErr w:type="spellEnd"/>
      <w:r w:rsidR="000A48DC" w:rsidRPr="0013258B">
        <w:t xml:space="preserve"> </w:t>
      </w:r>
      <w:proofErr w:type="spellStart"/>
      <w:r w:rsidR="000A48DC" w:rsidRPr="0013258B">
        <w:t>kiếm</w:t>
      </w:r>
      <w:proofErr w:type="spellEnd"/>
      <w:r w:rsidR="000A48DC" w:rsidRPr="0013258B">
        <w:t xml:space="preserve"> </w:t>
      </w:r>
      <w:proofErr w:type="spellStart"/>
      <w:r w:rsidR="000A48DC" w:rsidRPr="0013258B">
        <w:t>của</w:t>
      </w:r>
      <w:proofErr w:type="spellEnd"/>
      <w:r w:rsidR="000A48DC" w:rsidRPr="0013258B">
        <w:t xml:space="preserve"> </w:t>
      </w:r>
      <w:proofErr w:type="spellStart"/>
      <w:r w:rsidR="000A48DC" w:rsidRPr="0013258B">
        <w:t>bạn</w:t>
      </w:r>
      <w:proofErr w:type="spellEnd"/>
      <w:r w:rsidR="000A48DC" w:rsidRPr="0013258B">
        <w:t xml:space="preserve">. </w:t>
      </w:r>
      <w:proofErr w:type="spellStart"/>
      <w:r w:rsidR="000A48DC" w:rsidRPr="0013258B">
        <w:t>Lưu</w:t>
      </w:r>
      <w:proofErr w:type="spellEnd"/>
      <w:r w:rsidR="000A48DC" w:rsidRPr="0013258B">
        <w:t xml:space="preserve"> ý, </w:t>
      </w:r>
      <w:proofErr w:type="spellStart"/>
      <w:r w:rsidR="000A48DC" w:rsidRPr="0013258B">
        <w:t>bạn</w:t>
      </w:r>
      <w:proofErr w:type="spellEnd"/>
      <w:r w:rsidR="000A48DC" w:rsidRPr="0013258B">
        <w:t xml:space="preserve"> </w:t>
      </w:r>
      <w:proofErr w:type="spellStart"/>
      <w:r w:rsidR="000A48DC" w:rsidRPr="0013258B">
        <w:t>phải</w:t>
      </w:r>
      <w:proofErr w:type="spellEnd"/>
      <w:r w:rsidR="000A48DC" w:rsidRPr="0013258B">
        <w:t xml:space="preserve"> </w:t>
      </w:r>
      <w:proofErr w:type="spellStart"/>
      <w:r w:rsidR="000A48DC" w:rsidRPr="0013258B">
        <w:t>đặt</w:t>
      </w:r>
      <w:proofErr w:type="spellEnd"/>
      <w:r w:rsidR="000A48DC" w:rsidRPr="0013258B">
        <w:t xml:space="preserve"> </w:t>
      </w:r>
      <w:proofErr w:type="spellStart"/>
      <w:r w:rsidR="000A48DC" w:rsidRPr="0013258B">
        <w:t>dấu</w:t>
      </w:r>
      <w:proofErr w:type="spellEnd"/>
      <w:r w:rsidR="000A48DC" w:rsidRPr="0013258B">
        <w:t xml:space="preserve"> – </w:t>
      </w:r>
      <w:proofErr w:type="spellStart"/>
      <w:r w:rsidR="000A48DC" w:rsidRPr="0013258B">
        <w:t>sát</w:t>
      </w:r>
      <w:proofErr w:type="spellEnd"/>
      <w:r w:rsidR="000A48DC" w:rsidRPr="0013258B">
        <w:t xml:space="preserve"> </w:t>
      </w:r>
      <w:proofErr w:type="spellStart"/>
      <w:r w:rsidR="000A48DC" w:rsidRPr="0013258B">
        <w:t>từ</w:t>
      </w:r>
      <w:proofErr w:type="spellEnd"/>
      <w:r w:rsidR="000A48DC" w:rsidRPr="0013258B">
        <w:t xml:space="preserve"> </w:t>
      </w:r>
      <w:proofErr w:type="spellStart"/>
      <w:r w:rsidR="000A48DC" w:rsidRPr="0013258B">
        <w:t>khóa</w:t>
      </w:r>
      <w:proofErr w:type="spellEnd"/>
      <w:r w:rsidR="000A48DC" w:rsidRPr="0013258B">
        <w:t xml:space="preserve">, </w:t>
      </w:r>
      <w:proofErr w:type="spellStart"/>
      <w:r w:rsidR="000A48DC" w:rsidRPr="0013258B">
        <w:t>không</w:t>
      </w:r>
      <w:proofErr w:type="spellEnd"/>
      <w:r w:rsidR="000A48DC" w:rsidRPr="0013258B">
        <w:t xml:space="preserve"> </w:t>
      </w:r>
      <w:proofErr w:type="spellStart"/>
      <w:r w:rsidR="000A48DC" w:rsidRPr="0013258B">
        <w:t>được</w:t>
      </w:r>
      <w:proofErr w:type="spellEnd"/>
      <w:r w:rsidR="000A48DC" w:rsidRPr="0013258B">
        <w:t xml:space="preserve"> </w:t>
      </w:r>
      <w:proofErr w:type="spellStart"/>
      <w:r w:rsidR="000A48DC" w:rsidRPr="0013258B">
        <w:t>có</w:t>
      </w:r>
      <w:proofErr w:type="spellEnd"/>
      <w:r w:rsidR="000A48DC" w:rsidRPr="0013258B">
        <w:t xml:space="preserve"> </w:t>
      </w:r>
      <w:proofErr w:type="spellStart"/>
      <w:r w:rsidR="000A48DC" w:rsidRPr="0013258B">
        <w:t>khoảng</w:t>
      </w:r>
      <w:proofErr w:type="spellEnd"/>
      <w:r w:rsidR="000A48DC" w:rsidRPr="0013258B">
        <w:t xml:space="preserve"> </w:t>
      </w:r>
      <w:proofErr w:type="spellStart"/>
      <w:r w:rsidR="000A48DC" w:rsidRPr="0013258B">
        <w:t>trắng</w:t>
      </w:r>
      <w:proofErr w:type="spellEnd"/>
      <w:r w:rsidR="000A48DC" w:rsidRPr="0013258B">
        <w:t>.</w:t>
      </w:r>
    </w:p>
    <w:p w14:paraId="11E2769D" w14:textId="219DBF8D" w:rsidR="000A48DC" w:rsidRPr="0013258B" w:rsidRDefault="000A48DC" w:rsidP="000A48DC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 xml:space="preserve">: </w:t>
      </w:r>
      <w:proofErr w:type="gramStart"/>
      <w:r w:rsidRPr="0013258B">
        <w:rPr>
          <w:sz w:val="28"/>
          <w:szCs w:val="28"/>
          <w:lang w:val="en-US"/>
        </w:rPr>
        <w:t>-[</w:t>
      </w:r>
      <w:proofErr w:type="spellStart"/>
      <w:proofErr w:type="gramEnd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khóa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bỏ</w:t>
      </w:r>
      <w:proofErr w:type="spellEnd"/>
      <w:r w:rsidRPr="0013258B">
        <w:rPr>
          <w:sz w:val="28"/>
          <w:szCs w:val="28"/>
          <w:lang w:val="en-US"/>
        </w:rPr>
        <w:t>]</w:t>
      </w:r>
    </w:p>
    <w:p w14:paraId="3BCA51C6" w14:textId="5B13FB2B" w:rsidR="000A48DC" w:rsidRPr="0013258B" w:rsidRDefault="000A48DC" w:rsidP="000A48DC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>VD: “</w:t>
      </w:r>
      <w:proofErr w:type="spellStart"/>
      <w:r w:rsidR="006A488D" w:rsidRPr="0013258B">
        <w:rPr>
          <w:sz w:val="28"/>
          <w:szCs w:val="28"/>
          <w:lang w:val="en-US"/>
        </w:rPr>
        <w:t>màn</w:t>
      </w:r>
      <w:proofErr w:type="spellEnd"/>
      <w:r w:rsidR="006A488D" w:rsidRPr="0013258B">
        <w:rPr>
          <w:sz w:val="28"/>
          <w:szCs w:val="28"/>
          <w:lang w:val="en-US"/>
        </w:rPr>
        <w:t xml:space="preserve"> </w:t>
      </w:r>
      <w:proofErr w:type="spellStart"/>
      <w:r w:rsidR="006A488D" w:rsidRPr="0013258B">
        <w:rPr>
          <w:sz w:val="28"/>
          <w:szCs w:val="28"/>
          <w:lang w:val="en-US"/>
        </w:rPr>
        <w:t>hình</w:t>
      </w:r>
      <w:proofErr w:type="spellEnd"/>
      <w:r w:rsidR="006A488D" w:rsidRPr="0013258B">
        <w:rPr>
          <w:sz w:val="28"/>
          <w:szCs w:val="28"/>
          <w:lang w:val="en-US"/>
        </w:rPr>
        <w:t xml:space="preserve"> </w:t>
      </w:r>
      <w:proofErr w:type="spellStart"/>
      <w:r w:rsidR="006A488D" w:rsidRPr="0013258B">
        <w:rPr>
          <w:sz w:val="28"/>
          <w:szCs w:val="28"/>
          <w:lang w:val="en-US"/>
        </w:rPr>
        <w:t>giá</w:t>
      </w:r>
      <w:proofErr w:type="spellEnd"/>
      <w:r w:rsidR="006A488D" w:rsidRPr="0013258B">
        <w:rPr>
          <w:sz w:val="28"/>
          <w:szCs w:val="28"/>
          <w:lang w:val="en-US"/>
        </w:rPr>
        <w:t xml:space="preserve"> </w:t>
      </w:r>
      <w:proofErr w:type="spellStart"/>
      <w:r w:rsidR="006A488D" w:rsidRPr="0013258B">
        <w:rPr>
          <w:sz w:val="28"/>
          <w:szCs w:val="28"/>
          <w:lang w:val="en-US"/>
        </w:rPr>
        <w:t>rẻ</w:t>
      </w:r>
      <w:proofErr w:type="spellEnd"/>
      <w:r w:rsidR="006A488D" w:rsidRPr="0013258B">
        <w:rPr>
          <w:sz w:val="28"/>
          <w:szCs w:val="28"/>
          <w:lang w:val="en-US"/>
        </w:rPr>
        <w:t xml:space="preserve"> -cellphones”</w:t>
      </w:r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sẽ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trả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về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những</w:t>
      </w:r>
      <w:proofErr w:type="spellEnd"/>
      <w:r w:rsidR="007A3DAF" w:rsidRPr="0013258B">
        <w:rPr>
          <w:sz w:val="28"/>
          <w:szCs w:val="28"/>
          <w:lang w:val="en-US"/>
        </w:rPr>
        <w:t xml:space="preserve"> website </w:t>
      </w:r>
      <w:proofErr w:type="spellStart"/>
      <w:r w:rsidR="007A3DAF" w:rsidRPr="0013258B">
        <w:rPr>
          <w:sz w:val="28"/>
          <w:szCs w:val="28"/>
          <w:lang w:val="en-US"/>
        </w:rPr>
        <w:t>nói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về</w:t>
      </w:r>
      <w:proofErr w:type="spellEnd"/>
      <w:r w:rsidR="007A3DAF" w:rsidRPr="0013258B">
        <w:rPr>
          <w:sz w:val="28"/>
          <w:szCs w:val="28"/>
          <w:lang w:val="en-US"/>
        </w:rPr>
        <w:t xml:space="preserve"> “</w:t>
      </w:r>
      <w:proofErr w:type="spellStart"/>
      <w:r w:rsidR="007A3DAF" w:rsidRPr="0013258B">
        <w:rPr>
          <w:sz w:val="28"/>
          <w:szCs w:val="28"/>
          <w:lang w:val="en-US"/>
        </w:rPr>
        <w:t>màn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hình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giá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rẻ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và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không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có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chữ</w:t>
      </w:r>
      <w:proofErr w:type="spellEnd"/>
      <w:r w:rsidR="007A3DAF" w:rsidRPr="0013258B">
        <w:rPr>
          <w:sz w:val="28"/>
          <w:szCs w:val="28"/>
          <w:lang w:val="en-US"/>
        </w:rPr>
        <w:t xml:space="preserve"> cellphones”</w:t>
      </w:r>
    </w:p>
    <w:p w14:paraId="6F7662CD" w14:textId="77777777" w:rsidR="007A3DAF" w:rsidRPr="0013258B" w:rsidRDefault="007A3DAF" w:rsidP="007A3DAF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398604" wp14:editId="2C78E8B8">
            <wp:extent cx="6659880" cy="2983865"/>
            <wp:effectExtent l="0" t="0" r="7620" b="698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181" w14:textId="7AE5C268" w:rsidR="007A3DAF" w:rsidRPr="0013258B" w:rsidRDefault="007A3DAF" w:rsidP="007A3DAF">
      <w:pPr>
        <w:pStyle w:val="Caption"/>
        <w:rPr>
          <w:sz w:val="28"/>
          <w:szCs w:val="28"/>
          <w:lang w:val="en-US"/>
        </w:rPr>
      </w:pPr>
      <w:bookmarkStart w:id="19" w:name="_Toc107581329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3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"-"</w:t>
      </w:r>
      <w:bookmarkEnd w:id="19"/>
    </w:p>
    <w:p w14:paraId="14A18B5C" w14:textId="6C590A14" w:rsidR="00FA300E" w:rsidRPr="0013258B" w:rsidRDefault="007E4D0B" w:rsidP="00F911A4">
      <w:pPr>
        <w:pStyle w:val="Heading2"/>
        <w:tabs>
          <w:tab w:val="clear" w:pos="2610"/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20" w:name="_Toc107581300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Pr="0013258B">
        <w:rPr>
          <w:rFonts w:cs="Times New Roman"/>
        </w:rPr>
        <w:t xml:space="preserve"> </w:t>
      </w:r>
      <w:r w:rsidR="00AA1DFA" w:rsidRPr="0013258B">
        <w:rPr>
          <w:rFonts w:cs="Times New Roman"/>
        </w:rPr>
        <w:t>“#”</w:t>
      </w:r>
      <w:bookmarkEnd w:id="20"/>
    </w:p>
    <w:p w14:paraId="2EE48AFE" w14:textId="0AEA2EC8" w:rsidR="00AA1DFA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r>
        <w:t xml:space="preserve"> </w:t>
      </w:r>
      <w:proofErr w:type="spellStart"/>
      <w:r>
        <w:t>T</w:t>
      </w:r>
      <w:r w:rsidR="00AA1DFA" w:rsidRPr="0013258B">
        <w:t>oán</w:t>
      </w:r>
      <w:proofErr w:type="spellEnd"/>
      <w:r w:rsidR="00AA1DFA" w:rsidRPr="0013258B">
        <w:t xml:space="preserve"> </w:t>
      </w:r>
      <w:proofErr w:type="spellStart"/>
      <w:r w:rsidR="00AA1DFA" w:rsidRPr="0013258B">
        <w:t>tử</w:t>
      </w:r>
      <w:proofErr w:type="spellEnd"/>
      <w:r w:rsidR="00AA1DFA" w:rsidRPr="0013258B">
        <w:t xml:space="preserve"> “#” </w:t>
      </w:r>
      <w:proofErr w:type="spellStart"/>
      <w:r w:rsidR="00AA1DFA" w:rsidRPr="0013258B">
        <w:t>giúp</w:t>
      </w:r>
      <w:proofErr w:type="spellEnd"/>
      <w:r w:rsidR="00AA1DFA" w:rsidRPr="0013258B">
        <w:t xml:space="preserve"> </w:t>
      </w:r>
      <w:proofErr w:type="spellStart"/>
      <w:r w:rsidR="00AA1DFA" w:rsidRPr="0013258B">
        <w:t>tìm</w:t>
      </w:r>
      <w:proofErr w:type="spellEnd"/>
      <w:r w:rsidR="00AA1DFA" w:rsidRPr="0013258B">
        <w:t xml:space="preserve"> </w:t>
      </w:r>
      <w:proofErr w:type="spellStart"/>
      <w:r w:rsidR="00AA1DFA" w:rsidRPr="0013258B">
        <w:t>kiếm</w:t>
      </w:r>
      <w:proofErr w:type="spellEnd"/>
      <w:r w:rsidR="00AA1DFA" w:rsidRPr="0013258B">
        <w:t xml:space="preserve"> </w:t>
      </w:r>
      <w:proofErr w:type="spellStart"/>
      <w:r w:rsidR="00AA1DFA" w:rsidRPr="0013258B">
        <w:t>theo</w:t>
      </w:r>
      <w:proofErr w:type="spellEnd"/>
      <w:r w:rsidR="00AA1DFA" w:rsidRPr="0013258B">
        <w:t xml:space="preserve"> hashtag </w:t>
      </w:r>
      <w:proofErr w:type="spellStart"/>
      <w:r w:rsidR="00AA1DFA" w:rsidRPr="0013258B">
        <w:t>cụ</w:t>
      </w:r>
      <w:proofErr w:type="spellEnd"/>
      <w:r w:rsidR="00AA1DFA" w:rsidRPr="0013258B">
        <w:t xml:space="preserve"> </w:t>
      </w:r>
      <w:proofErr w:type="spellStart"/>
      <w:r w:rsidR="00AA1DFA" w:rsidRPr="0013258B">
        <w:t>thể</w:t>
      </w:r>
      <w:proofErr w:type="spellEnd"/>
      <w:r w:rsidR="00AA1DFA" w:rsidRPr="0013258B">
        <w:t xml:space="preserve">, </w:t>
      </w:r>
      <w:proofErr w:type="spellStart"/>
      <w:r w:rsidR="00AA1DFA" w:rsidRPr="0013258B">
        <w:t>được</w:t>
      </w:r>
      <w:proofErr w:type="spellEnd"/>
      <w:r w:rsidR="00AA1DFA" w:rsidRPr="0013258B">
        <w:t xml:space="preserve"> </w:t>
      </w:r>
      <w:proofErr w:type="spellStart"/>
      <w:r w:rsidR="00AA1DFA" w:rsidRPr="0013258B">
        <w:t>giới</w:t>
      </w:r>
      <w:proofErr w:type="spellEnd"/>
      <w:r w:rsidR="00AA1DFA" w:rsidRPr="0013258B">
        <w:t xml:space="preserve"> </w:t>
      </w:r>
      <w:proofErr w:type="spellStart"/>
      <w:r w:rsidR="00AA1DFA" w:rsidRPr="0013258B">
        <w:t>thiệu</w:t>
      </w:r>
      <w:proofErr w:type="spellEnd"/>
      <w:r w:rsidR="00AA1DFA" w:rsidRPr="0013258B">
        <w:t xml:space="preserve"> </w:t>
      </w:r>
      <w:proofErr w:type="spellStart"/>
      <w:r w:rsidR="00AA1DFA" w:rsidRPr="0013258B">
        <w:t>cho</w:t>
      </w:r>
      <w:proofErr w:type="spellEnd"/>
      <w:r w:rsidR="00AA1DFA" w:rsidRPr="0013258B">
        <w:t xml:space="preserve"> </w:t>
      </w:r>
      <w:r w:rsidR="00EE5F79" w:rsidRPr="0013258B">
        <w:t>Google+</w:t>
      </w:r>
    </w:p>
    <w:p w14:paraId="7EDE319C" w14:textId="2A65D4EA" w:rsidR="00EE5F79" w:rsidRPr="0013258B" w:rsidRDefault="00EE5F79" w:rsidP="00EE5F79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 xml:space="preserve">: </w:t>
      </w:r>
      <w:proofErr w:type="gramStart"/>
      <w:r w:rsidRPr="0013258B">
        <w:rPr>
          <w:sz w:val="28"/>
          <w:szCs w:val="28"/>
          <w:lang w:val="en-US"/>
        </w:rPr>
        <w:t>#[</w:t>
      </w:r>
      <w:proofErr w:type="gramEnd"/>
      <w:r w:rsidRPr="0013258B">
        <w:rPr>
          <w:sz w:val="28"/>
          <w:szCs w:val="28"/>
          <w:lang w:val="en-US"/>
        </w:rPr>
        <w:t>Từ</w:t>
      </w:r>
      <w:r w:rsidR="00904E99" w:rsidRPr="0013258B">
        <w:rPr>
          <w:sz w:val="28"/>
          <w:szCs w:val="28"/>
          <w:lang w:val="en-US"/>
        </w:rPr>
        <w:t>\</w:t>
      </w:r>
    </w:p>
    <w:p w14:paraId="6C58EAFF" w14:textId="17D8ED3A" w:rsidR="00EE5F79" w:rsidRPr="0013258B" w:rsidRDefault="00EE5F79" w:rsidP="00EE5F79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>VD: “#</w:t>
      </w:r>
      <w:proofErr w:type="spellStart"/>
      <w:r w:rsidRPr="0013258B">
        <w:rPr>
          <w:sz w:val="28"/>
          <w:szCs w:val="28"/>
          <w:lang w:val="en-US"/>
        </w:rPr>
        <w:t>throwbackthursday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hastag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#throwbackthursday.</w:t>
      </w:r>
    </w:p>
    <w:p w14:paraId="60116C5D" w14:textId="77777777" w:rsidR="00EE5F79" w:rsidRPr="0013258B" w:rsidRDefault="00EE5F79" w:rsidP="00EE5F79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7D683D0" wp14:editId="46E6F55F">
            <wp:extent cx="6659880" cy="2383155"/>
            <wp:effectExtent l="0" t="0" r="762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E24" w14:textId="4E87F643" w:rsidR="00EE5F79" w:rsidRPr="0013258B" w:rsidRDefault="00EE5F79" w:rsidP="00EE5F79">
      <w:pPr>
        <w:pStyle w:val="Caption"/>
        <w:rPr>
          <w:b/>
          <w:bCs w:val="0"/>
          <w:sz w:val="28"/>
          <w:szCs w:val="28"/>
          <w:lang w:val="en-US"/>
        </w:rPr>
      </w:pPr>
      <w:bookmarkStart w:id="21" w:name="_Toc107581330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4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"#"</w:t>
      </w:r>
      <w:bookmarkEnd w:id="21"/>
    </w:p>
    <w:p w14:paraId="728C70A7" w14:textId="77777777" w:rsidR="007A3DAF" w:rsidRPr="0013258B" w:rsidRDefault="007A3DAF" w:rsidP="007A3DAF">
      <w:pPr>
        <w:pStyle w:val="BodyText"/>
        <w:rPr>
          <w:sz w:val="28"/>
          <w:szCs w:val="28"/>
          <w:lang w:val="en-US"/>
        </w:rPr>
      </w:pPr>
    </w:p>
    <w:p w14:paraId="0AAC1A18" w14:textId="21F35D4C" w:rsidR="00775D7C" w:rsidRPr="0013258B" w:rsidRDefault="00FA300E" w:rsidP="00F911A4">
      <w:pPr>
        <w:pStyle w:val="Heading2"/>
        <w:tabs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22" w:name="_Toc107581301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="00D010AD" w:rsidRPr="0013258B">
        <w:rPr>
          <w:rFonts w:cs="Times New Roman"/>
        </w:rPr>
        <w:t>tử</w:t>
      </w:r>
      <w:proofErr w:type="spellEnd"/>
      <w:r w:rsidR="00D010AD" w:rsidRPr="0013258B">
        <w:rPr>
          <w:rFonts w:cs="Times New Roman"/>
        </w:rPr>
        <w:t xml:space="preserve"> “..”</w:t>
      </w:r>
      <w:bookmarkEnd w:id="22"/>
    </w:p>
    <w:p w14:paraId="104EEF73" w14:textId="0FA05EBF" w:rsidR="00D010AD" w:rsidRPr="0013258B" w:rsidRDefault="00D94C28" w:rsidP="003A1220">
      <w:pPr>
        <w:pStyle w:val="Bodytextvd"/>
      </w:pPr>
      <w:r>
        <w:t xml:space="preserve"> </w:t>
      </w: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>
        <w:t>T</w:t>
      </w:r>
      <w:r w:rsidR="00D010AD" w:rsidRPr="0013258B">
        <w:t>oán</w:t>
      </w:r>
      <w:proofErr w:type="spellEnd"/>
      <w:r w:rsidR="00D010AD" w:rsidRPr="0013258B">
        <w:t xml:space="preserve"> </w:t>
      </w:r>
      <w:proofErr w:type="spellStart"/>
      <w:r w:rsidR="00D010AD" w:rsidRPr="0013258B">
        <w:t>tử</w:t>
      </w:r>
      <w:proofErr w:type="spellEnd"/>
      <w:r w:rsidR="00D010AD" w:rsidRPr="0013258B">
        <w:t xml:space="preserve"> “..” </w:t>
      </w:r>
      <w:proofErr w:type="spellStart"/>
      <w:r w:rsidR="00D010AD" w:rsidRPr="0013258B">
        <w:t>được</w:t>
      </w:r>
      <w:proofErr w:type="spellEnd"/>
      <w:r w:rsidR="00D010AD" w:rsidRPr="0013258B">
        <w:t xml:space="preserve"> </w:t>
      </w:r>
      <w:proofErr w:type="spellStart"/>
      <w:r w:rsidR="00D010AD" w:rsidRPr="0013258B">
        <w:t>dùng</w:t>
      </w:r>
      <w:proofErr w:type="spellEnd"/>
      <w:r w:rsidR="00D010AD" w:rsidRPr="0013258B">
        <w:t xml:space="preserve"> </w:t>
      </w:r>
      <w:proofErr w:type="spellStart"/>
      <w:r w:rsidR="00D010AD" w:rsidRPr="0013258B">
        <w:t>để</w:t>
      </w:r>
      <w:proofErr w:type="spellEnd"/>
      <w:r w:rsidR="00D010AD" w:rsidRPr="0013258B">
        <w:t xml:space="preserve"> </w:t>
      </w:r>
      <w:proofErr w:type="spellStart"/>
      <w:r w:rsidR="00D010AD" w:rsidRPr="0013258B">
        <w:t>tìm</w:t>
      </w:r>
      <w:proofErr w:type="spellEnd"/>
      <w:r w:rsidR="00D010AD" w:rsidRPr="0013258B">
        <w:t xml:space="preserve"> </w:t>
      </w:r>
      <w:proofErr w:type="spellStart"/>
      <w:r w:rsidR="00D010AD" w:rsidRPr="0013258B">
        <w:t>các</w:t>
      </w:r>
      <w:proofErr w:type="spellEnd"/>
      <w:r w:rsidR="00D010AD" w:rsidRPr="0013258B">
        <w:t xml:space="preserve"> </w:t>
      </w:r>
      <w:proofErr w:type="spellStart"/>
      <w:r w:rsidR="00D010AD" w:rsidRPr="0013258B">
        <w:t>kết</w:t>
      </w:r>
      <w:proofErr w:type="spellEnd"/>
      <w:r w:rsidR="00D010AD" w:rsidRPr="0013258B">
        <w:t xml:space="preserve"> </w:t>
      </w:r>
      <w:proofErr w:type="spellStart"/>
      <w:r w:rsidR="00D010AD" w:rsidRPr="0013258B">
        <w:t>quả</w:t>
      </w:r>
      <w:proofErr w:type="spellEnd"/>
      <w:r w:rsidR="00D010AD" w:rsidRPr="0013258B">
        <w:t xml:space="preserve"> </w:t>
      </w:r>
      <w:proofErr w:type="spellStart"/>
      <w:r w:rsidR="00D010AD" w:rsidRPr="0013258B">
        <w:t>có</w:t>
      </w:r>
      <w:proofErr w:type="spellEnd"/>
      <w:r w:rsidR="00D010AD" w:rsidRPr="0013258B">
        <w:t xml:space="preserve"> </w:t>
      </w:r>
      <w:proofErr w:type="spellStart"/>
      <w:r w:rsidR="00D010AD" w:rsidRPr="0013258B">
        <w:t>khoảng</w:t>
      </w:r>
      <w:proofErr w:type="spellEnd"/>
      <w:r w:rsidR="00D010AD" w:rsidRPr="0013258B">
        <w:t xml:space="preserve"> </w:t>
      </w:r>
      <w:proofErr w:type="spellStart"/>
      <w:r w:rsidR="00D010AD" w:rsidRPr="0013258B">
        <w:t>cách</w:t>
      </w:r>
      <w:proofErr w:type="spellEnd"/>
      <w:r w:rsidR="00D010AD" w:rsidRPr="0013258B">
        <w:t xml:space="preserve"> </w:t>
      </w:r>
      <w:proofErr w:type="spellStart"/>
      <w:r w:rsidR="00D010AD" w:rsidRPr="0013258B">
        <w:t>giữa</w:t>
      </w:r>
      <w:proofErr w:type="spellEnd"/>
      <w:r w:rsidR="00D010AD" w:rsidRPr="0013258B">
        <w:t xml:space="preserve"> </w:t>
      </w:r>
      <w:proofErr w:type="spellStart"/>
      <w:r w:rsidR="00D010AD" w:rsidRPr="0013258B">
        <w:t>các</w:t>
      </w:r>
      <w:proofErr w:type="spellEnd"/>
      <w:r w:rsidR="00D010AD" w:rsidRPr="0013258B">
        <w:t xml:space="preserve"> con </w:t>
      </w:r>
      <w:proofErr w:type="spellStart"/>
      <w:r w:rsidR="00D010AD" w:rsidRPr="0013258B">
        <w:t>số</w:t>
      </w:r>
      <w:proofErr w:type="spellEnd"/>
      <w:r w:rsidR="00D010AD" w:rsidRPr="0013258B">
        <w:t xml:space="preserve"> </w:t>
      </w:r>
      <w:proofErr w:type="spellStart"/>
      <w:r w:rsidR="00D010AD" w:rsidRPr="0013258B">
        <w:t>mà</w:t>
      </w:r>
      <w:proofErr w:type="spellEnd"/>
      <w:r w:rsidR="00D010AD" w:rsidRPr="0013258B">
        <w:t xml:space="preserve"> </w:t>
      </w:r>
      <w:proofErr w:type="spellStart"/>
      <w:r w:rsidR="00D010AD" w:rsidRPr="0013258B">
        <w:t>chúng</w:t>
      </w:r>
      <w:proofErr w:type="spellEnd"/>
      <w:r w:rsidR="00D010AD" w:rsidRPr="0013258B">
        <w:t xml:space="preserve"> ta </w:t>
      </w:r>
      <w:proofErr w:type="spellStart"/>
      <w:r w:rsidR="00D010AD" w:rsidRPr="0013258B">
        <w:t>cần</w:t>
      </w:r>
      <w:proofErr w:type="spellEnd"/>
      <w:r w:rsidR="00D010AD" w:rsidRPr="0013258B">
        <w:t xml:space="preserve"> </w:t>
      </w:r>
      <w:proofErr w:type="spellStart"/>
      <w:r w:rsidR="00D010AD" w:rsidRPr="0013258B">
        <w:t>tìm</w:t>
      </w:r>
      <w:proofErr w:type="spellEnd"/>
      <w:r w:rsidR="00D010AD" w:rsidRPr="0013258B">
        <w:t>.</w:t>
      </w:r>
    </w:p>
    <w:p w14:paraId="141E839D" w14:textId="12497D34" w:rsidR="00D010AD" w:rsidRPr="0013258B" w:rsidRDefault="00D010AD" w:rsidP="00D010AD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>: [</w:t>
      </w:r>
      <w:proofErr w:type="spellStart"/>
      <w:r w:rsidRPr="0013258B">
        <w:rPr>
          <w:sz w:val="28"/>
          <w:szCs w:val="28"/>
          <w:lang w:val="en-US"/>
        </w:rPr>
        <w:t>Số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bắt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đầu</w:t>
      </w:r>
      <w:proofErr w:type="spellEnd"/>
      <w:proofErr w:type="gramStart"/>
      <w:r w:rsidRPr="0013258B">
        <w:rPr>
          <w:sz w:val="28"/>
          <w:szCs w:val="28"/>
          <w:lang w:val="en-US"/>
        </w:rPr>
        <w:t>]..</w:t>
      </w:r>
      <w:proofErr w:type="gramEnd"/>
      <w:r w:rsidRPr="0013258B">
        <w:rPr>
          <w:sz w:val="28"/>
          <w:szCs w:val="28"/>
          <w:lang w:val="en-US"/>
        </w:rPr>
        <w:t>[</w:t>
      </w:r>
      <w:proofErr w:type="spellStart"/>
      <w:r w:rsidRPr="0013258B">
        <w:rPr>
          <w:sz w:val="28"/>
          <w:szCs w:val="28"/>
          <w:lang w:val="en-US"/>
        </w:rPr>
        <w:t>Số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thúc</w:t>
      </w:r>
      <w:proofErr w:type="spellEnd"/>
      <w:r w:rsidRPr="0013258B">
        <w:rPr>
          <w:sz w:val="28"/>
          <w:szCs w:val="28"/>
          <w:lang w:val="en-US"/>
        </w:rPr>
        <w:t>]</w:t>
      </w:r>
    </w:p>
    <w:p w14:paraId="2854FEF8" w14:textId="30F43D65" w:rsidR="00D010AD" w:rsidRPr="0013258B" w:rsidRDefault="00C14197" w:rsidP="00D010AD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7490BC80" wp14:editId="4D4A2D2A">
            <wp:simplePos x="0" y="0"/>
            <wp:positionH relativeFrom="margin">
              <wp:posOffset>-182245</wp:posOffset>
            </wp:positionH>
            <wp:positionV relativeFrom="paragraph">
              <wp:posOffset>562610</wp:posOffset>
            </wp:positionV>
            <wp:extent cx="6967220" cy="1869440"/>
            <wp:effectExtent l="0" t="0" r="5080" b="0"/>
            <wp:wrapTight wrapText="bothSides">
              <wp:wrapPolygon edited="0">
                <wp:start x="0" y="0"/>
                <wp:lineTo x="0" y="21351"/>
                <wp:lineTo x="21557" y="21351"/>
                <wp:lineTo x="21557" y="0"/>
                <wp:lineTo x="0" y="0"/>
              </wp:wrapPolygon>
            </wp:wrapTight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2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0AD" w:rsidRPr="0013258B">
        <w:rPr>
          <w:sz w:val="28"/>
          <w:szCs w:val="28"/>
          <w:lang w:val="en-US"/>
        </w:rPr>
        <w:t>VD: “</w:t>
      </w:r>
      <w:proofErr w:type="spellStart"/>
      <w:r w:rsidR="00D010AD" w:rsidRPr="0013258B">
        <w:rPr>
          <w:sz w:val="28"/>
          <w:szCs w:val="28"/>
          <w:lang w:val="en-US"/>
        </w:rPr>
        <w:t>Việc</w:t>
      </w:r>
      <w:proofErr w:type="spellEnd"/>
      <w:r w:rsidR="00D010AD" w:rsidRPr="0013258B">
        <w:rPr>
          <w:sz w:val="28"/>
          <w:szCs w:val="28"/>
          <w:lang w:val="en-US"/>
        </w:rPr>
        <w:t xml:space="preserve"> </w:t>
      </w:r>
      <w:proofErr w:type="spellStart"/>
      <w:r w:rsidR="00D010AD" w:rsidRPr="0013258B">
        <w:rPr>
          <w:sz w:val="28"/>
          <w:szCs w:val="28"/>
          <w:lang w:val="en-US"/>
        </w:rPr>
        <w:t>làm</w:t>
      </w:r>
      <w:proofErr w:type="spellEnd"/>
      <w:r w:rsidR="00D010AD" w:rsidRPr="0013258B">
        <w:rPr>
          <w:sz w:val="28"/>
          <w:szCs w:val="28"/>
          <w:lang w:val="en-US"/>
        </w:rPr>
        <w:t xml:space="preserve"> </w:t>
      </w:r>
      <w:proofErr w:type="spellStart"/>
      <w:r w:rsidR="00D010AD" w:rsidRPr="0013258B">
        <w:rPr>
          <w:sz w:val="28"/>
          <w:szCs w:val="28"/>
          <w:lang w:val="en-US"/>
        </w:rPr>
        <w:t>lương</w:t>
      </w:r>
      <w:proofErr w:type="spellEnd"/>
      <w:r w:rsidR="00D010AD" w:rsidRPr="0013258B">
        <w:rPr>
          <w:sz w:val="28"/>
          <w:szCs w:val="28"/>
          <w:lang w:val="en-US"/>
        </w:rPr>
        <w:t xml:space="preserve"> $</w:t>
      </w:r>
      <w:proofErr w:type="gramStart"/>
      <w:r w:rsidR="00D010AD" w:rsidRPr="0013258B">
        <w:rPr>
          <w:sz w:val="28"/>
          <w:szCs w:val="28"/>
          <w:lang w:val="en-US"/>
        </w:rPr>
        <w:t>200..</w:t>
      </w:r>
      <w:proofErr w:type="gramEnd"/>
      <w:r w:rsidR="00D010AD" w:rsidRPr="0013258B">
        <w:rPr>
          <w:sz w:val="28"/>
          <w:szCs w:val="28"/>
          <w:lang w:val="en-US"/>
        </w:rPr>
        <w:t>$1000”</w:t>
      </w:r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sẽ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trả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về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những</w:t>
      </w:r>
      <w:proofErr w:type="spellEnd"/>
      <w:r w:rsidR="00A73878" w:rsidRPr="0013258B">
        <w:rPr>
          <w:sz w:val="28"/>
          <w:szCs w:val="28"/>
          <w:lang w:val="en-US"/>
        </w:rPr>
        <w:t xml:space="preserve"> website </w:t>
      </w:r>
      <w:proofErr w:type="spellStart"/>
      <w:r w:rsidR="00A73878" w:rsidRPr="0013258B">
        <w:rPr>
          <w:sz w:val="28"/>
          <w:szCs w:val="28"/>
          <w:lang w:val="en-US"/>
        </w:rPr>
        <w:t>đăng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việc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làm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có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mức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lương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từ</w:t>
      </w:r>
      <w:proofErr w:type="spellEnd"/>
      <w:r w:rsidR="00A73878" w:rsidRPr="0013258B">
        <w:rPr>
          <w:sz w:val="28"/>
          <w:szCs w:val="28"/>
          <w:lang w:val="en-US"/>
        </w:rPr>
        <w:t xml:space="preserve"> $200 </w:t>
      </w:r>
      <w:proofErr w:type="spellStart"/>
      <w:r w:rsidR="00A73878" w:rsidRPr="0013258B">
        <w:rPr>
          <w:sz w:val="28"/>
          <w:szCs w:val="28"/>
          <w:lang w:val="en-US"/>
        </w:rPr>
        <w:t>đến</w:t>
      </w:r>
      <w:proofErr w:type="spellEnd"/>
      <w:r w:rsidR="00A73878" w:rsidRPr="0013258B">
        <w:rPr>
          <w:sz w:val="28"/>
          <w:szCs w:val="28"/>
          <w:lang w:val="en-US"/>
        </w:rPr>
        <w:t xml:space="preserve"> $1000</w:t>
      </w:r>
    </w:p>
    <w:p w14:paraId="4AFD8923" w14:textId="2218EACB" w:rsidR="00E248F3" w:rsidRPr="0013258B" w:rsidRDefault="00E248F3" w:rsidP="00E248F3">
      <w:pPr>
        <w:pStyle w:val="BodyTextFirstIndent"/>
        <w:keepNext/>
        <w:ind w:firstLine="0"/>
        <w:rPr>
          <w:sz w:val="28"/>
          <w:szCs w:val="28"/>
        </w:rPr>
      </w:pPr>
    </w:p>
    <w:p w14:paraId="3C857102" w14:textId="427B90CC" w:rsidR="00E248F3" w:rsidRPr="0013258B" w:rsidRDefault="00E248F3" w:rsidP="00E248F3">
      <w:pPr>
        <w:pStyle w:val="Caption"/>
        <w:rPr>
          <w:sz w:val="28"/>
          <w:szCs w:val="28"/>
          <w:lang w:val="en-US"/>
        </w:rPr>
      </w:pPr>
      <w:bookmarkStart w:id="23" w:name="_Toc107581331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5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".."</w:t>
      </w:r>
      <w:bookmarkEnd w:id="23"/>
    </w:p>
    <w:p w14:paraId="60D71DD2" w14:textId="129759A7" w:rsidR="00775D7C" w:rsidRPr="0013258B" w:rsidRDefault="00775D7C" w:rsidP="00F911A4">
      <w:pPr>
        <w:pStyle w:val="Heading2"/>
        <w:tabs>
          <w:tab w:val="left" w:pos="540"/>
        </w:tabs>
        <w:spacing w:line="360" w:lineRule="auto"/>
        <w:ind w:left="1710" w:hanging="1710"/>
        <w:rPr>
          <w:rFonts w:cs="Times New Roman"/>
        </w:rPr>
      </w:pPr>
      <w:r w:rsidRPr="0013258B">
        <w:rPr>
          <w:rFonts w:cs="Times New Roman"/>
        </w:rPr>
        <w:t xml:space="preserve"> </w:t>
      </w:r>
      <w:bookmarkStart w:id="24" w:name="_Toc107581302"/>
      <w:proofErr w:type="spellStart"/>
      <w:r w:rsidR="007013AF" w:rsidRPr="0013258B">
        <w:rPr>
          <w:rFonts w:cs="Times New Roman"/>
        </w:rPr>
        <w:t>Toán</w:t>
      </w:r>
      <w:proofErr w:type="spellEnd"/>
      <w:r w:rsidR="007013AF" w:rsidRPr="0013258B">
        <w:rPr>
          <w:rFonts w:cs="Times New Roman"/>
        </w:rPr>
        <w:t xml:space="preserve"> </w:t>
      </w:r>
      <w:proofErr w:type="spellStart"/>
      <w:r w:rsidR="007013AF" w:rsidRPr="0013258B">
        <w:rPr>
          <w:rFonts w:cs="Times New Roman"/>
        </w:rPr>
        <w:t>tử</w:t>
      </w:r>
      <w:proofErr w:type="spellEnd"/>
      <w:r w:rsidR="007013AF" w:rsidRPr="0013258B">
        <w:rPr>
          <w:rFonts w:cs="Times New Roman"/>
        </w:rPr>
        <w:t xml:space="preserve"> “OR”</w:t>
      </w:r>
      <w:bookmarkEnd w:id="24"/>
    </w:p>
    <w:p w14:paraId="535704BA" w14:textId="165F83A8" w:rsidR="007013AF" w:rsidRPr="0013258B" w:rsidRDefault="00D94C28" w:rsidP="003A1220">
      <w:pPr>
        <w:pStyle w:val="Bodytextvd"/>
        <w:rPr>
          <w:shd w:val="clear" w:color="auto" w:fill="FFFFFF"/>
        </w:rPr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7013AF" w:rsidRPr="0013258B">
        <w:t>Toán</w:t>
      </w:r>
      <w:proofErr w:type="spellEnd"/>
      <w:r w:rsidR="007013AF" w:rsidRPr="0013258B">
        <w:t xml:space="preserve"> </w:t>
      </w:r>
      <w:proofErr w:type="spellStart"/>
      <w:r w:rsidR="007013AF" w:rsidRPr="0013258B">
        <w:t>tử</w:t>
      </w:r>
      <w:proofErr w:type="spellEnd"/>
      <w:r w:rsidR="007013AF" w:rsidRPr="0013258B">
        <w:t xml:space="preserve"> “OR” </w:t>
      </w:r>
      <w:proofErr w:type="spellStart"/>
      <w:r w:rsidR="007013AF" w:rsidRPr="0013258B">
        <w:t>hoặc</w:t>
      </w:r>
      <w:proofErr w:type="spellEnd"/>
      <w:r w:rsidR="007013AF" w:rsidRPr="0013258B">
        <w:t xml:space="preserve"> </w:t>
      </w:r>
      <w:proofErr w:type="spellStart"/>
      <w:r w:rsidR="007013AF" w:rsidRPr="0013258B">
        <w:t>dấu</w:t>
      </w:r>
      <w:proofErr w:type="spellEnd"/>
      <w:r w:rsidR="007013AF" w:rsidRPr="0013258B">
        <w:t xml:space="preserve"> </w:t>
      </w:r>
      <w:r w:rsidR="009B65ED" w:rsidRPr="0013258B">
        <w:rPr>
          <w:shd w:val="clear" w:color="auto" w:fill="FFFFFF"/>
        </w:rPr>
        <w:t xml:space="preserve">| </w:t>
      </w:r>
      <w:proofErr w:type="spellStart"/>
      <w:r w:rsidR="009B65ED" w:rsidRPr="0013258B">
        <w:rPr>
          <w:shd w:val="clear" w:color="auto" w:fill="FFFFFF"/>
        </w:rPr>
        <w:t>được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dùng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để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thay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thế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giữa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hai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từ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khóa</w:t>
      </w:r>
      <w:proofErr w:type="spellEnd"/>
      <w:r w:rsidR="009B65ED" w:rsidRPr="0013258B">
        <w:rPr>
          <w:shd w:val="clear" w:color="auto" w:fill="FFFFFF"/>
        </w:rPr>
        <w:t xml:space="preserve">. </w:t>
      </w:r>
      <w:proofErr w:type="spellStart"/>
      <w:proofErr w:type="gramStart"/>
      <w:r w:rsidR="009B65ED" w:rsidRPr="0013258B">
        <w:rPr>
          <w:shd w:val="clear" w:color="auto" w:fill="FFFFFF"/>
        </w:rPr>
        <w:t>Dấu</w:t>
      </w:r>
      <w:proofErr w:type="spellEnd"/>
      <w:r w:rsidR="009B65ED" w:rsidRPr="0013258B">
        <w:rPr>
          <w:shd w:val="clear" w:color="auto" w:fill="FFFFFF"/>
        </w:rPr>
        <w:t xml:space="preserve"> </w:t>
      </w:r>
      <w:r w:rsidR="009B65ED" w:rsidRPr="0013258B">
        <w:t xml:space="preserve"> </w:t>
      </w:r>
      <w:r w:rsidR="009B65ED" w:rsidRPr="0013258B">
        <w:rPr>
          <w:shd w:val="clear" w:color="auto" w:fill="FFFFFF"/>
        </w:rPr>
        <w:t>|</w:t>
      </w:r>
      <w:proofErr w:type="gramEnd"/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được</w:t>
      </w:r>
      <w:proofErr w:type="spellEnd"/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đặt</w:t>
      </w:r>
      <w:proofErr w:type="spellEnd"/>
      <w:r w:rsidR="00275123" w:rsidRPr="0013258B">
        <w:rPr>
          <w:shd w:val="clear" w:color="auto" w:fill="FFFFFF"/>
        </w:rPr>
        <w:t xml:space="preserve"> ở </w:t>
      </w:r>
      <w:proofErr w:type="spellStart"/>
      <w:r w:rsidR="00275123" w:rsidRPr="0013258B">
        <w:rPr>
          <w:shd w:val="clear" w:color="auto" w:fill="FFFFFF"/>
        </w:rPr>
        <w:t>giữa</w:t>
      </w:r>
      <w:proofErr w:type="spellEnd"/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hai</w:t>
      </w:r>
      <w:proofErr w:type="spellEnd"/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từ</w:t>
      </w:r>
      <w:proofErr w:type="spellEnd"/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khóa</w:t>
      </w:r>
      <w:proofErr w:type="spellEnd"/>
    </w:p>
    <w:p w14:paraId="24256A79" w14:textId="56C20C0B" w:rsidR="00275123" w:rsidRPr="0013258B" w:rsidRDefault="00275123" w:rsidP="00275123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>: [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khóa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một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gramStart"/>
      <w:r w:rsidRPr="0013258B">
        <w:rPr>
          <w:sz w:val="28"/>
          <w:szCs w:val="28"/>
          <w:lang w:val="en-US"/>
        </w:rPr>
        <w:t>t][</w:t>
      </w:r>
      <w:proofErr w:type="spellStart"/>
      <w:proofErr w:type="gramEnd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khóa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hai</w:t>
      </w:r>
      <w:proofErr w:type="spellEnd"/>
      <w:r w:rsidRPr="0013258B">
        <w:rPr>
          <w:sz w:val="28"/>
          <w:szCs w:val="28"/>
          <w:lang w:val="en-US"/>
        </w:rPr>
        <w:t>]</w:t>
      </w:r>
    </w:p>
    <w:p w14:paraId="6D54ECC4" w14:textId="17D0EE7C" w:rsidR="00041056" w:rsidRPr="0013258B" w:rsidRDefault="00041056" w:rsidP="00275123">
      <w:pPr>
        <w:pStyle w:val="BodyTextFirstIndent"/>
        <w:ind w:firstLine="0"/>
        <w:rPr>
          <w:color w:val="333333"/>
          <w:sz w:val="28"/>
          <w:szCs w:val="28"/>
          <w:shd w:val="clear" w:color="auto" w:fill="FFFFFF"/>
          <w:lang w:val="en-US"/>
        </w:rPr>
      </w:pPr>
      <w:r w:rsidRPr="0013258B">
        <w:rPr>
          <w:sz w:val="28"/>
          <w:szCs w:val="28"/>
          <w:lang w:val="en-US"/>
        </w:rPr>
        <w:t xml:space="preserve">VD: “Du </w:t>
      </w:r>
      <w:proofErr w:type="spellStart"/>
      <w:r w:rsidRPr="0013258B">
        <w:rPr>
          <w:sz w:val="28"/>
          <w:szCs w:val="28"/>
          <w:lang w:val="en-US"/>
        </w:rPr>
        <w:t>lịch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Mỹ</w:t>
      </w:r>
      <w:proofErr w:type="spellEnd"/>
      <w:r w:rsidRPr="0013258B">
        <w:rPr>
          <w:color w:val="333333"/>
          <w:sz w:val="28"/>
          <w:szCs w:val="28"/>
          <w:shd w:val="clear" w:color="auto" w:fill="FFFFFF"/>
        </w:rPr>
        <w:t>|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Hoa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Kỳ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”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sẽ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trả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về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những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website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có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chứa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nội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dung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về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“Du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lịch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Mỹ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”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hoặc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“Du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lịch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Hoa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Kỳ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>”.</w:t>
      </w:r>
    </w:p>
    <w:p w14:paraId="7F365014" w14:textId="77777777" w:rsidR="00A73720" w:rsidRPr="0013258B" w:rsidRDefault="00A73720" w:rsidP="00A73720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drawing>
          <wp:inline distT="0" distB="0" distL="0" distR="0" wp14:anchorId="55D02FB9" wp14:editId="3214F4C0">
            <wp:extent cx="6659880" cy="2598420"/>
            <wp:effectExtent l="0" t="0" r="762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D1DB" w14:textId="42905ED9" w:rsidR="00A73720" w:rsidRPr="0013258B" w:rsidRDefault="00A73720" w:rsidP="00A73720">
      <w:pPr>
        <w:pStyle w:val="Caption"/>
        <w:rPr>
          <w:sz w:val="28"/>
          <w:szCs w:val="28"/>
          <w:lang w:val="en-US"/>
        </w:rPr>
      </w:pPr>
      <w:bookmarkStart w:id="25" w:name="_Toc107581332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6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"OR</w:t>
      </w:r>
      <w:r w:rsidR="0013258B">
        <w:rPr>
          <w:sz w:val="28"/>
          <w:szCs w:val="28"/>
          <w:lang w:val="en-US"/>
        </w:rPr>
        <w:t>”</w:t>
      </w:r>
      <w:bookmarkEnd w:id="25"/>
    </w:p>
    <w:p w14:paraId="51848A6F" w14:textId="4231F015" w:rsidR="00D276FA" w:rsidRPr="0013258B" w:rsidRDefault="00A73720" w:rsidP="00F911A4">
      <w:pPr>
        <w:pStyle w:val="Heading2"/>
        <w:tabs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26" w:name="_Toc107581303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Pr="0013258B">
        <w:rPr>
          <w:rFonts w:cs="Times New Roman"/>
        </w:rPr>
        <w:t xml:space="preserve"> “site”</w:t>
      </w:r>
      <w:bookmarkEnd w:id="26"/>
    </w:p>
    <w:p w14:paraId="10D4402E" w14:textId="694A7555" w:rsidR="00A73720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A73720" w:rsidRPr="0013258B">
        <w:t>Toán</w:t>
      </w:r>
      <w:proofErr w:type="spellEnd"/>
      <w:r w:rsidR="00A73720" w:rsidRPr="0013258B">
        <w:t xml:space="preserve"> </w:t>
      </w:r>
      <w:proofErr w:type="spellStart"/>
      <w:r w:rsidR="00A73720" w:rsidRPr="0013258B">
        <w:t>tử</w:t>
      </w:r>
      <w:proofErr w:type="spellEnd"/>
      <w:r w:rsidR="00A73720" w:rsidRPr="0013258B">
        <w:t xml:space="preserve"> “site” </w:t>
      </w:r>
      <w:proofErr w:type="spellStart"/>
      <w:r w:rsidR="00A73720" w:rsidRPr="0013258B">
        <w:t>dùng</w:t>
      </w:r>
      <w:proofErr w:type="spellEnd"/>
      <w:r w:rsidR="00A73720" w:rsidRPr="0013258B">
        <w:t xml:space="preserve"> </w:t>
      </w:r>
      <w:proofErr w:type="spellStart"/>
      <w:r w:rsidR="00A73720" w:rsidRPr="0013258B">
        <w:t>để</w:t>
      </w:r>
      <w:proofErr w:type="spellEnd"/>
      <w:r w:rsidR="00A73720" w:rsidRPr="0013258B">
        <w:t xml:space="preserve"> </w:t>
      </w:r>
      <w:proofErr w:type="spellStart"/>
      <w:r w:rsidR="00A73720" w:rsidRPr="0013258B">
        <w:t>tìm</w:t>
      </w:r>
      <w:proofErr w:type="spellEnd"/>
      <w:r w:rsidR="00A73720" w:rsidRPr="0013258B">
        <w:t xml:space="preserve"> </w:t>
      </w:r>
      <w:proofErr w:type="spellStart"/>
      <w:r w:rsidR="00A73720" w:rsidRPr="0013258B">
        <w:t>tất</w:t>
      </w:r>
      <w:proofErr w:type="spellEnd"/>
      <w:r w:rsidR="00A73720" w:rsidRPr="0013258B">
        <w:t xml:space="preserve"> </w:t>
      </w:r>
      <w:proofErr w:type="spellStart"/>
      <w:r w:rsidR="00A73720" w:rsidRPr="0013258B">
        <w:t>cả</w:t>
      </w:r>
      <w:proofErr w:type="spellEnd"/>
      <w:r w:rsidR="00A73720" w:rsidRPr="0013258B">
        <w:t xml:space="preserve"> </w:t>
      </w:r>
      <w:proofErr w:type="spellStart"/>
      <w:r w:rsidR="00A73720" w:rsidRPr="0013258B">
        <w:t>các</w:t>
      </w:r>
      <w:proofErr w:type="spellEnd"/>
      <w:r w:rsidR="00A73720" w:rsidRPr="0013258B">
        <w:t xml:space="preserve"> </w:t>
      </w:r>
      <w:proofErr w:type="spellStart"/>
      <w:r w:rsidR="00A73720" w:rsidRPr="0013258B">
        <w:t>trang</w:t>
      </w:r>
      <w:proofErr w:type="spellEnd"/>
      <w:r w:rsidR="00A73720" w:rsidRPr="0013258B">
        <w:t xml:space="preserve"> </w:t>
      </w:r>
      <w:proofErr w:type="spellStart"/>
      <w:r w:rsidR="00A73720" w:rsidRPr="0013258B">
        <w:t>thuộc</w:t>
      </w:r>
      <w:proofErr w:type="spellEnd"/>
      <w:r w:rsidR="00A73720" w:rsidRPr="0013258B">
        <w:t xml:space="preserve"> </w:t>
      </w:r>
      <w:proofErr w:type="spellStart"/>
      <w:r w:rsidR="00A73720" w:rsidRPr="0013258B">
        <w:t>một</w:t>
      </w:r>
      <w:proofErr w:type="spellEnd"/>
      <w:r w:rsidR="00A73720" w:rsidRPr="0013258B">
        <w:t xml:space="preserve"> </w:t>
      </w:r>
      <w:proofErr w:type="spellStart"/>
      <w:r w:rsidR="00A73720" w:rsidRPr="0013258B">
        <w:t>trang</w:t>
      </w:r>
      <w:proofErr w:type="spellEnd"/>
      <w:r w:rsidR="00A73720" w:rsidRPr="0013258B">
        <w:t xml:space="preserve"> web </w:t>
      </w:r>
      <w:proofErr w:type="spellStart"/>
      <w:r w:rsidR="00A73720" w:rsidRPr="0013258B">
        <w:t>nào</w:t>
      </w:r>
      <w:proofErr w:type="spellEnd"/>
      <w:r w:rsidR="00A73720" w:rsidRPr="0013258B">
        <w:t xml:space="preserve"> </w:t>
      </w:r>
      <w:proofErr w:type="spellStart"/>
      <w:r w:rsidR="00A73720" w:rsidRPr="0013258B">
        <w:t>đó</w:t>
      </w:r>
      <w:proofErr w:type="spellEnd"/>
      <w:r w:rsidR="00A73720" w:rsidRPr="0013258B">
        <w:t xml:space="preserve"> </w:t>
      </w:r>
      <w:proofErr w:type="spellStart"/>
      <w:r w:rsidR="00A73720" w:rsidRPr="0013258B">
        <w:t>đã</w:t>
      </w:r>
      <w:proofErr w:type="spellEnd"/>
      <w:r w:rsidR="00A73720" w:rsidRPr="0013258B">
        <w:t xml:space="preserve"> </w:t>
      </w:r>
      <w:proofErr w:type="spellStart"/>
      <w:r w:rsidR="00A73720" w:rsidRPr="0013258B">
        <w:t>được</w:t>
      </w:r>
      <w:proofErr w:type="spellEnd"/>
      <w:r w:rsidR="00A73720" w:rsidRPr="0013258B">
        <w:t xml:space="preserve"> google </w:t>
      </w:r>
      <w:proofErr w:type="spellStart"/>
      <w:r w:rsidR="00A73720" w:rsidRPr="0013258B">
        <w:t>phân</w:t>
      </w:r>
      <w:proofErr w:type="spellEnd"/>
      <w:r w:rsidR="00A73720" w:rsidRPr="0013258B">
        <w:t xml:space="preserve"> </w:t>
      </w:r>
      <w:proofErr w:type="spellStart"/>
      <w:r w:rsidR="00A73720" w:rsidRPr="0013258B">
        <w:t>loại</w:t>
      </w:r>
      <w:proofErr w:type="spellEnd"/>
      <w:r w:rsidR="00A73720" w:rsidRPr="0013258B">
        <w:t xml:space="preserve"> </w:t>
      </w:r>
      <w:proofErr w:type="spellStart"/>
      <w:r w:rsidR="00A73720" w:rsidRPr="0013258B">
        <w:t>và</w:t>
      </w:r>
      <w:proofErr w:type="spellEnd"/>
      <w:r w:rsidR="00A73720" w:rsidRPr="0013258B">
        <w:t xml:space="preserve"> </w:t>
      </w:r>
      <w:proofErr w:type="spellStart"/>
      <w:r w:rsidR="00A73720" w:rsidRPr="0013258B">
        <w:t>đánh</w:t>
      </w:r>
      <w:proofErr w:type="spellEnd"/>
      <w:r w:rsidR="00A73720" w:rsidRPr="0013258B">
        <w:t xml:space="preserve"> </w:t>
      </w:r>
      <w:proofErr w:type="spellStart"/>
      <w:r w:rsidR="00A73720" w:rsidRPr="0013258B">
        <w:t>giá</w:t>
      </w:r>
      <w:proofErr w:type="spellEnd"/>
    </w:p>
    <w:p w14:paraId="1ACD34E3" w14:textId="47BFF711" w:rsidR="00A73720" w:rsidRPr="0013258B" w:rsidRDefault="00A73720" w:rsidP="00A73720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 xml:space="preserve">: </w:t>
      </w:r>
      <w:proofErr w:type="gramStart"/>
      <w:r w:rsidRPr="0013258B">
        <w:rPr>
          <w:sz w:val="28"/>
          <w:szCs w:val="28"/>
          <w:lang w:val="en-US"/>
        </w:rPr>
        <w:t>site[</w:t>
      </w:r>
      <w:proofErr w:type="spellStart"/>
      <w:proofErr w:type="gramEnd"/>
      <w:r w:rsidRPr="0013258B">
        <w:rPr>
          <w:sz w:val="28"/>
          <w:szCs w:val="28"/>
          <w:lang w:val="en-US"/>
        </w:rPr>
        <w:t>Tên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miền</w:t>
      </w:r>
      <w:proofErr w:type="spellEnd"/>
      <w:r w:rsidRPr="0013258B">
        <w:rPr>
          <w:sz w:val="28"/>
          <w:szCs w:val="28"/>
          <w:lang w:val="en-US"/>
        </w:rPr>
        <w:t>]</w:t>
      </w:r>
    </w:p>
    <w:p w14:paraId="2A761314" w14:textId="5D2CAAE1" w:rsidR="00155201" w:rsidRPr="0013258B" w:rsidRDefault="00155201" w:rsidP="00A73720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lastRenderedPageBreak/>
        <w:t>VD: “</w:t>
      </w:r>
      <w:proofErr w:type="spellStart"/>
      <w:proofErr w:type="gramStart"/>
      <w:r w:rsidRPr="0013258B">
        <w:rPr>
          <w:sz w:val="28"/>
          <w:szCs w:val="28"/>
          <w:lang w:val="en-US"/>
        </w:rPr>
        <w:t>site”funix.edu.vn</w:t>
      </w:r>
      <w:proofErr w:type="spellEnd"/>
      <w:proofErr w:type="gram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dùng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tất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website funix.edu.vn.</w:t>
      </w:r>
    </w:p>
    <w:p w14:paraId="799ED044" w14:textId="77777777" w:rsidR="00155201" w:rsidRPr="0013258B" w:rsidRDefault="00155201" w:rsidP="00155201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drawing>
          <wp:inline distT="0" distB="0" distL="0" distR="0" wp14:anchorId="4880C646" wp14:editId="4143CA14">
            <wp:extent cx="6659880" cy="3045460"/>
            <wp:effectExtent l="0" t="0" r="762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4EC" w14:textId="31C4BFD7" w:rsidR="00155201" w:rsidRPr="0013258B" w:rsidRDefault="00155201" w:rsidP="00155201">
      <w:pPr>
        <w:pStyle w:val="Caption"/>
        <w:rPr>
          <w:sz w:val="28"/>
          <w:szCs w:val="28"/>
          <w:lang w:val="en-US"/>
        </w:rPr>
      </w:pPr>
      <w:bookmarkStart w:id="27" w:name="_Toc107581333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7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"site.</w:t>
      </w:r>
      <w:r w:rsidR="0013258B">
        <w:rPr>
          <w:sz w:val="28"/>
          <w:szCs w:val="28"/>
          <w:lang w:val="en-US"/>
        </w:rPr>
        <w:t>”</w:t>
      </w:r>
      <w:bookmarkEnd w:id="27"/>
    </w:p>
    <w:p w14:paraId="6B710609" w14:textId="77777777" w:rsidR="00775D7C" w:rsidRPr="0013258B" w:rsidRDefault="00775D7C" w:rsidP="00775D7C">
      <w:pPr>
        <w:pStyle w:val="BodyText"/>
        <w:rPr>
          <w:sz w:val="28"/>
          <w:szCs w:val="28"/>
          <w:lang w:val="en-US"/>
        </w:rPr>
      </w:pPr>
    </w:p>
    <w:p w14:paraId="3E8913A1" w14:textId="77777777" w:rsidR="00775D7C" w:rsidRPr="0013258B" w:rsidRDefault="00775D7C" w:rsidP="00775D7C">
      <w:pPr>
        <w:pStyle w:val="BodyText"/>
        <w:rPr>
          <w:sz w:val="28"/>
          <w:szCs w:val="28"/>
          <w:lang w:val="en-US"/>
        </w:rPr>
      </w:pPr>
    </w:p>
    <w:p w14:paraId="79B00FC0" w14:textId="77777777" w:rsidR="00775D7C" w:rsidRPr="0013258B" w:rsidRDefault="00775D7C" w:rsidP="00775D7C">
      <w:pPr>
        <w:pStyle w:val="BodyText"/>
        <w:rPr>
          <w:sz w:val="28"/>
          <w:szCs w:val="28"/>
          <w:lang w:val="en-US"/>
        </w:rPr>
      </w:pPr>
    </w:p>
    <w:p w14:paraId="6AF13939" w14:textId="77777777" w:rsidR="00775D7C" w:rsidRPr="0013258B" w:rsidRDefault="00775D7C" w:rsidP="00775D7C">
      <w:pPr>
        <w:pStyle w:val="BodyTextFirstIndent"/>
        <w:ind w:firstLine="0"/>
        <w:rPr>
          <w:sz w:val="28"/>
          <w:szCs w:val="28"/>
          <w:lang w:val="en-US"/>
        </w:rPr>
      </w:pPr>
    </w:p>
    <w:p w14:paraId="08E6A7F4" w14:textId="77777777" w:rsidR="00750C96" w:rsidRPr="0013258B" w:rsidRDefault="00750C96" w:rsidP="00750C96">
      <w:pPr>
        <w:pStyle w:val="BodyText"/>
        <w:rPr>
          <w:sz w:val="28"/>
          <w:szCs w:val="28"/>
          <w:lang w:val="en-US"/>
        </w:rPr>
      </w:pPr>
    </w:p>
    <w:p w14:paraId="14E13720" w14:textId="712185B0" w:rsidR="00750C96" w:rsidRPr="0013258B" w:rsidRDefault="00750C96" w:rsidP="00750C96">
      <w:pPr>
        <w:pStyle w:val="BodyText"/>
        <w:rPr>
          <w:sz w:val="28"/>
          <w:szCs w:val="28"/>
          <w:lang w:val="en-US"/>
        </w:rPr>
      </w:pPr>
    </w:p>
    <w:p w14:paraId="3C3F2E6C" w14:textId="77777777" w:rsidR="00750C96" w:rsidRPr="0013258B" w:rsidRDefault="00750C96" w:rsidP="00750C96">
      <w:pPr>
        <w:pStyle w:val="BodyTextFirstIndent"/>
        <w:rPr>
          <w:sz w:val="28"/>
          <w:szCs w:val="28"/>
          <w:lang w:val="en-US"/>
        </w:rPr>
      </w:pPr>
    </w:p>
    <w:p w14:paraId="6F1B0588" w14:textId="7AB01BD4" w:rsidR="00750C96" w:rsidRPr="0013258B" w:rsidRDefault="00750C96" w:rsidP="00750C96">
      <w:pPr>
        <w:pStyle w:val="BodyText"/>
        <w:rPr>
          <w:sz w:val="28"/>
          <w:szCs w:val="28"/>
          <w:lang w:val="en-US"/>
        </w:rPr>
      </w:pPr>
    </w:p>
    <w:p w14:paraId="51289AA9" w14:textId="77777777" w:rsidR="00750C96" w:rsidRPr="0013258B" w:rsidRDefault="00750C96" w:rsidP="00750C96">
      <w:pPr>
        <w:pStyle w:val="BodyTextFirstIndent"/>
        <w:rPr>
          <w:sz w:val="28"/>
          <w:szCs w:val="28"/>
          <w:lang w:val="en-US"/>
        </w:rPr>
      </w:pPr>
    </w:p>
    <w:p w14:paraId="7DDFC0E0" w14:textId="77777777" w:rsidR="00AD2C63" w:rsidRPr="0013258B" w:rsidRDefault="00AD2C63" w:rsidP="00AD2C63">
      <w:pPr>
        <w:pStyle w:val="BodyText"/>
        <w:rPr>
          <w:sz w:val="28"/>
          <w:szCs w:val="28"/>
          <w:lang w:val="en-US"/>
        </w:rPr>
      </w:pPr>
    </w:p>
    <w:p w14:paraId="69B9AE20" w14:textId="77777777" w:rsidR="00AD2C63" w:rsidRPr="0013258B" w:rsidRDefault="00AD2C63" w:rsidP="00AD2C63">
      <w:pPr>
        <w:pStyle w:val="BodyText"/>
        <w:rPr>
          <w:sz w:val="28"/>
          <w:szCs w:val="28"/>
          <w:lang w:val="en-US"/>
        </w:rPr>
      </w:pPr>
    </w:p>
    <w:p w14:paraId="399651BA" w14:textId="77777777" w:rsidR="00750C96" w:rsidRPr="0013258B" w:rsidRDefault="00750C96">
      <w:pPr>
        <w:spacing w:line="240" w:lineRule="auto"/>
        <w:jc w:val="left"/>
        <w:rPr>
          <w:rFonts w:eastAsia="Times New Roman"/>
          <w:bCs/>
          <w:spacing w:val="-4"/>
          <w:kern w:val="32"/>
          <w:sz w:val="28"/>
          <w:szCs w:val="28"/>
          <w:lang w:val="en-US"/>
        </w:rPr>
      </w:pPr>
      <w:r w:rsidRPr="0013258B">
        <w:rPr>
          <w:b/>
          <w:spacing w:val="-4"/>
          <w:sz w:val="28"/>
          <w:szCs w:val="28"/>
        </w:rPr>
        <w:br w:type="page"/>
      </w:r>
    </w:p>
    <w:p w14:paraId="2A7C13E8" w14:textId="11F2B979" w:rsidR="00A0483B" w:rsidRPr="008A6186" w:rsidRDefault="0013258B" w:rsidP="00A0483B">
      <w:pPr>
        <w:pStyle w:val="Heading1"/>
        <w:spacing w:line="360" w:lineRule="auto"/>
        <w:rPr>
          <w:rFonts w:cs="Times New Roman"/>
          <w:bCs w:val="0"/>
          <w:sz w:val="40"/>
          <w:szCs w:val="40"/>
        </w:rPr>
      </w:pPr>
      <w:bookmarkStart w:id="28" w:name="_Toc107581304"/>
      <w:r w:rsidRPr="008A6186">
        <w:rPr>
          <w:rFonts w:cs="Times New Roman"/>
          <w:bCs w:val="0"/>
          <w:spacing w:val="-4"/>
          <w:sz w:val="40"/>
          <w:szCs w:val="40"/>
        </w:rPr>
        <w:lastRenderedPageBreak/>
        <w:t>TÌM KIẾM NHANH THEO DANH MỤC</w:t>
      </w:r>
      <w:bookmarkEnd w:id="28"/>
    </w:p>
    <w:p w14:paraId="3A02A0F0" w14:textId="68842BA6" w:rsidR="00904E99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904E99" w:rsidRPr="0013258B">
        <w:t>Đối</w:t>
      </w:r>
      <w:proofErr w:type="spellEnd"/>
      <w:r w:rsidR="00904E99" w:rsidRPr="0013258B">
        <w:t xml:space="preserve"> </w:t>
      </w:r>
      <w:proofErr w:type="spellStart"/>
      <w:r w:rsidR="00904E99" w:rsidRPr="0013258B">
        <w:t>với</w:t>
      </w:r>
      <w:proofErr w:type="spellEnd"/>
      <w:r w:rsidR="00904E99" w:rsidRPr="0013258B">
        <w:t xml:space="preserve"> </w:t>
      </w:r>
      <w:proofErr w:type="spellStart"/>
      <w:r w:rsidR="00904E99" w:rsidRPr="0013258B">
        <w:t>nhiều</w:t>
      </w:r>
      <w:proofErr w:type="spellEnd"/>
      <w:r w:rsidR="00904E99" w:rsidRPr="0013258B">
        <w:t xml:space="preserve"> </w:t>
      </w:r>
      <w:proofErr w:type="spellStart"/>
      <w:r w:rsidR="00904E99" w:rsidRPr="0013258B">
        <w:t>tìm</w:t>
      </w:r>
      <w:proofErr w:type="spellEnd"/>
      <w:r w:rsidR="00904E99" w:rsidRPr="0013258B">
        <w:t xml:space="preserve"> </w:t>
      </w:r>
      <w:proofErr w:type="spellStart"/>
      <w:r w:rsidR="00904E99" w:rsidRPr="0013258B">
        <w:t>kiếm</w:t>
      </w:r>
      <w:proofErr w:type="spellEnd"/>
      <w:r w:rsidR="00904E99" w:rsidRPr="0013258B">
        <w:t xml:space="preserve">, Google </w:t>
      </w:r>
      <w:proofErr w:type="spellStart"/>
      <w:r w:rsidR="00904E99" w:rsidRPr="0013258B">
        <w:t>sẽ</w:t>
      </w:r>
      <w:proofErr w:type="spellEnd"/>
      <w:r w:rsidR="00904E99" w:rsidRPr="0013258B">
        <w:t xml:space="preserve"> </w:t>
      </w:r>
      <w:proofErr w:type="spellStart"/>
      <w:r w:rsidR="00904E99" w:rsidRPr="0013258B">
        <w:t>thực</w:t>
      </w:r>
      <w:proofErr w:type="spellEnd"/>
      <w:r w:rsidR="00904E99" w:rsidRPr="0013258B">
        <w:t xml:space="preserve"> </w:t>
      </w:r>
      <w:proofErr w:type="spellStart"/>
      <w:r w:rsidR="00904E99" w:rsidRPr="0013258B">
        <w:t>hiện</w:t>
      </w:r>
      <w:proofErr w:type="spellEnd"/>
      <w:r w:rsidR="00904E99" w:rsidRPr="0013258B">
        <w:t xml:space="preserve"> </w:t>
      </w:r>
      <w:proofErr w:type="spellStart"/>
      <w:r w:rsidR="00904E99" w:rsidRPr="0013258B">
        <w:t>công</w:t>
      </w:r>
      <w:proofErr w:type="spellEnd"/>
      <w:r w:rsidR="00904E99" w:rsidRPr="0013258B">
        <w:t xml:space="preserve"> </w:t>
      </w:r>
      <w:proofErr w:type="spellStart"/>
      <w:r w:rsidR="00904E99" w:rsidRPr="0013258B">
        <w:t>việc</w:t>
      </w:r>
      <w:proofErr w:type="spellEnd"/>
      <w:r w:rsidR="00904E99" w:rsidRPr="0013258B">
        <w:t xml:space="preserve"> </w:t>
      </w:r>
      <w:proofErr w:type="spellStart"/>
      <w:r w:rsidR="00904E99" w:rsidRPr="0013258B">
        <w:t>cho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và</w:t>
      </w:r>
      <w:proofErr w:type="spellEnd"/>
      <w:r w:rsidR="00904E99" w:rsidRPr="0013258B">
        <w:t xml:space="preserve"> </w:t>
      </w:r>
      <w:proofErr w:type="spellStart"/>
      <w:r w:rsidR="00904E99" w:rsidRPr="0013258B">
        <w:t>hiển</w:t>
      </w:r>
      <w:proofErr w:type="spellEnd"/>
      <w:r w:rsidR="00904E99" w:rsidRPr="0013258B">
        <w:t xml:space="preserve"> </w:t>
      </w:r>
      <w:proofErr w:type="spellStart"/>
      <w:r w:rsidR="00904E99" w:rsidRPr="0013258B">
        <w:t>thị</w:t>
      </w:r>
      <w:proofErr w:type="spellEnd"/>
      <w:r w:rsidR="00904E99" w:rsidRPr="0013258B">
        <w:t xml:space="preserve"> </w:t>
      </w:r>
      <w:proofErr w:type="spellStart"/>
      <w:r w:rsidR="00904E99" w:rsidRPr="0013258B">
        <w:t>câu</w:t>
      </w:r>
      <w:proofErr w:type="spellEnd"/>
      <w:r w:rsidR="00904E99" w:rsidRPr="0013258B">
        <w:t xml:space="preserve"> </w:t>
      </w:r>
      <w:proofErr w:type="spellStart"/>
      <w:r w:rsidR="00904E99" w:rsidRPr="0013258B">
        <w:t>trả</w:t>
      </w:r>
      <w:proofErr w:type="spellEnd"/>
      <w:r w:rsidR="00904E99" w:rsidRPr="0013258B">
        <w:t xml:space="preserve"> </w:t>
      </w:r>
      <w:proofErr w:type="spellStart"/>
      <w:r w:rsidR="00904E99" w:rsidRPr="0013258B">
        <w:t>lời</w:t>
      </w:r>
      <w:proofErr w:type="spellEnd"/>
      <w:r w:rsidR="00904E99" w:rsidRPr="0013258B">
        <w:t xml:space="preserve"> </w:t>
      </w:r>
      <w:proofErr w:type="spellStart"/>
      <w:r w:rsidR="00904E99" w:rsidRPr="0013258B">
        <w:t>cho</w:t>
      </w:r>
      <w:proofErr w:type="spellEnd"/>
      <w:r w:rsidR="00904E99" w:rsidRPr="0013258B">
        <w:t xml:space="preserve"> </w:t>
      </w:r>
      <w:proofErr w:type="spellStart"/>
      <w:r w:rsidR="00904E99" w:rsidRPr="0013258B">
        <w:t>câu</w:t>
      </w:r>
      <w:proofErr w:type="spellEnd"/>
      <w:r w:rsidR="00904E99" w:rsidRPr="0013258B">
        <w:t xml:space="preserve"> </w:t>
      </w:r>
      <w:proofErr w:type="spellStart"/>
      <w:r w:rsidR="00904E99" w:rsidRPr="0013258B">
        <w:t>hỏi</w:t>
      </w:r>
      <w:proofErr w:type="spellEnd"/>
      <w:r w:rsidR="00904E99" w:rsidRPr="0013258B">
        <w:t xml:space="preserve"> </w:t>
      </w:r>
      <w:proofErr w:type="spellStart"/>
      <w:r w:rsidR="00904E99" w:rsidRPr="0013258B">
        <w:t>của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trong</w:t>
      </w:r>
      <w:proofErr w:type="spellEnd"/>
      <w:r w:rsidR="00904E99" w:rsidRPr="0013258B">
        <w:t xml:space="preserve"> </w:t>
      </w:r>
      <w:proofErr w:type="spellStart"/>
      <w:r w:rsidR="00904E99" w:rsidRPr="0013258B">
        <w:t>kết</w:t>
      </w:r>
      <w:proofErr w:type="spellEnd"/>
      <w:r w:rsidR="00904E99" w:rsidRPr="0013258B">
        <w:t xml:space="preserve"> </w:t>
      </w:r>
      <w:proofErr w:type="spellStart"/>
      <w:r w:rsidR="00904E99" w:rsidRPr="0013258B">
        <w:t>quả</w:t>
      </w:r>
      <w:proofErr w:type="spellEnd"/>
      <w:r w:rsidR="00904E99" w:rsidRPr="0013258B">
        <w:t xml:space="preserve"> </w:t>
      </w:r>
      <w:proofErr w:type="spellStart"/>
      <w:r w:rsidR="00904E99" w:rsidRPr="0013258B">
        <w:t>tìm</w:t>
      </w:r>
      <w:proofErr w:type="spellEnd"/>
      <w:r w:rsidR="00904E99" w:rsidRPr="0013258B">
        <w:t xml:space="preserve"> </w:t>
      </w:r>
      <w:proofErr w:type="spellStart"/>
      <w:r w:rsidR="00904E99" w:rsidRPr="0013258B">
        <w:t>kiếm</w:t>
      </w:r>
      <w:proofErr w:type="spellEnd"/>
      <w:r w:rsidR="00904E99" w:rsidRPr="0013258B">
        <w:t xml:space="preserve">. </w:t>
      </w:r>
      <w:proofErr w:type="spellStart"/>
      <w:r w:rsidR="00904E99" w:rsidRPr="0013258B">
        <w:t>Một</w:t>
      </w:r>
      <w:proofErr w:type="spellEnd"/>
      <w:r w:rsidR="00904E99" w:rsidRPr="0013258B">
        <w:t xml:space="preserve"> </w:t>
      </w:r>
      <w:proofErr w:type="spellStart"/>
      <w:r w:rsidR="00904E99" w:rsidRPr="0013258B">
        <w:t>số</w:t>
      </w:r>
      <w:proofErr w:type="spellEnd"/>
      <w:r w:rsidR="00904E99" w:rsidRPr="0013258B">
        <w:t xml:space="preserve"> </w:t>
      </w:r>
      <w:proofErr w:type="spellStart"/>
      <w:r w:rsidR="00904E99" w:rsidRPr="0013258B">
        <w:t>tính</w:t>
      </w:r>
      <w:proofErr w:type="spellEnd"/>
      <w:r w:rsidR="00904E99" w:rsidRPr="0013258B">
        <w:t xml:space="preserve"> </w:t>
      </w:r>
      <w:proofErr w:type="spellStart"/>
      <w:r w:rsidR="00904E99" w:rsidRPr="0013258B">
        <w:t>năng</w:t>
      </w:r>
      <w:proofErr w:type="spellEnd"/>
      <w:r w:rsidR="00904E99" w:rsidRPr="0013258B">
        <w:t xml:space="preserve">, </w:t>
      </w:r>
      <w:proofErr w:type="spellStart"/>
      <w:r w:rsidR="00904E99" w:rsidRPr="0013258B">
        <w:t>như</w:t>
      </w:r>
      <w:proofErr w:type="spellEnd"/>
      <w:r w:rsidR="00904E99" w:rsidRPr="0013258B">
        <w:t xml:space="preserve"> </w:t>
      </w:r>
      <w:proofErr w:type="spellStart"/>
      <w:r w:rsidR="00904E99" w:rsidRPr="0013258B">
        <w:t>thông</w:t>
      </w:r>
      <w:proofErr w:type="spellEnd"/>
      <w:r w:rsidR="00904E99" w:rsidRPr="0013258B">
        <w:t xml:space="preserve"> tin </w:t>
      </w:r>
      <w:proofErr w:type="spellStart"/>
      <w:r w:rsidR="00904E99" w:rsidRPr="0013258B">
        <w:t>về</w:t>
      </w:r>
      <w:proofErr w:type="spellEnd"/>
      <w:r w:rsidR="00904E99" w:rsidRPr="0013258B">
        <w:t xml:space="preserve"> </w:t>
      </w:r>
      <w:proofErr w:type="spellStart"/>
      <w:r w:rsidR="00904E99" w:rsidRPr="0013258B">
        <w:t>các</w:t>
      </w:r>
      <w:proofErr w:type="spellEnd"/>
      <w:r w:rsidR="00904E99" w:rsidRPr="0013258B">
        <w:t xml:space="preserve"> </w:t>
      </w:r>
      <w:proofErr w:type="spellStart"/>
      <w:r w:rsidR="00904E99" w:rsidRPr="0013258B">
        <w:t>đội</w:t>
      </w:r>
      <w:proofErr w:type="spellEnd"/>
      <w:r w:rsidR="00904E99" w:rsidRPr="0013258B">
        <w:t xml:space="preserve"> </w:t>
      </w:r>
      <w:proofErr w:type="spellStart"/>
      <w:r w:rsidR="00904E99" w:rsidRPr="0013258B">
        <w:t>thể</w:t>
      </w:r>
      <w:proofErr w:type="spellEnd"/>
      <w:r w:rsidR="00904E99" w:rsidRPr="0013258B">
        <w:t xml:space="preserve"> </w:t>
      </w:r>
      <w:proofErr w:type="spellStart"/>
      <w:r w:rsidR="00904E99" w:rsidRPr="0013258B">
        <w:t>thao</w:t>
      </w:r>
      <w:proofErr w:type="spellEnd"/>
      <w:r w:rsidR="00904E99" w:rsidRPr="0013258B">
        <w:t xml:space="preserve">, </w:t>
      </w:r>
      <w:proofErr w:type="spellStart"/>
      <w:r w:rsidR="00904E99" w:rsidRPr="0013258B">
        <w:t>không</w:t>
      </w:r>
      <w:proofErr w:type="spellEnd"/>
      <w:r w:rsidR="00904E99" w:rsidRPr="0013258B">
        <w:t xml:space="preserve"> </w:t>
      </w:r>
      <w:proofErr w:type="spellStart"/>
      <w:r w:rsidR="00904E99" w:rsidRPr="0013258B">
        <w:t>có</w:t>
      </w:r>
      <w:proofErr w:type="spellEnd"/>
      <w:r w:rsidR="00904E99" w:rsidRPr="0013258B">
        <w:t xml:space="preserve"> </w:t>
      </w:r>
      <w:proofErr w:type="spellStart"/>
      <w:r w:rsidR="00904E99" w:rsidRPr="0013258B">
        <w:t>sẵn</w:t>
      </w:r>
      <w:proofErr w:type="spellEnd"/>
      <w:r w:rsidR="00904E99" w:rsidRPr="0013258B">
        <w:t xml:space="preserve"> </w:t>
      </w:r>
      <w:proofErr w:type="spellStart"/>
      <w:r w:rsidR="00904E99" w:rsidRPr="0013258B">
        <w:t>tại</w:t>
      </w:r>
      <w:proofErr w:type="spellEnd"/>
      <w:r w:rsidR="00904E99" w:rsidRPr="0013258B">
        <w:t xml:space="preserve"> </w:t>
      </w:r>
      <w:proofErr w:type="spellStart"/>
      <w:r w:rsidR="00904E99" w:rsidRPr="0013258B">
        <w:t>tất</w:t>
      </w:r>
      <w:proofErr w:type="spellEnd"/>
      <w:r w:rsidR="00904E99" w:rsidRPr="0013258B">
        <w:t xml:space="preserve"> </w:t>
      </w:r>
      <w:proofErr w:type="spellStart"/>
      <w:r w:rsidR="00904E99" w:rsidRPr="0013258B">
        <w:t>cả</w:t>
      </w:r>
      <w:proofErr w:type="spellEnd"/>
      <w:r w:rsidR="00904E99" w:rsidRPr="0013258B">
        <w:t xml:space="preserve"> </w:t>
      </w:r>
      <w:proofErr w:type="spellStart"/>
      <w:r w:rsidR="00904E99" w:rsidRPr="0013258B">
        <w:t>các</w:t>
      </w:r>
      <w:proofErr w:type="spellEnd"/>
      <w:r w:rsidR="00904E99" w:rsidRPr="0013258B">
        <w:t xml:space="preserve"> </w:t>
      </w:r>
      <w:proofErr w:type="spellStart"/>
      <w:r w:rsidR="00904E99" w:rsidRPr="0013258B">
        <w:t>khu</w:t>
      </w:r>
      <w:proofErr w:type="spellEnd"/>
      <w:r w:rsidR="00904E99" w:rsidRPr="0013258B">
        <w:t xml:space="preserve"> </w:t>
      </w:r>
      <w:proofErr w:type="spellStart"/>
      <w:r w:rsidR="00904E99" w:rsidRPr="0013258B">
        <w:t>vực</w:t>
      </w:r>
      <w:proofErr w:type="spellEnd"/>
      <w:r w:rsidR="00904E99" w:rsidRPr="0013258B">
        <w:t xml:space="preserve">. </w:t>
      </w:r>
      <w:proofErr w:type="spellStart"/>
      <w:r w:rsidR="00904E99" w:rsidRPr="0013258B">
        <w:t>Tuy</w:t>
      </w:r>
      <w:proofErr w:type="spellEnd"/>
      <w:r w:rsidR="00904E99" w:rsidRPr="0013258B">
        <w:t xml:space="preserve"> </w:t>
      </w:r>
      <w:proofErr w:type="spellStart"/>
      <w:r w:rsidR="00904E99" w:rsidRPr="0013258B">
        <w:t>nhiên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có</w:t>
      </w:r>
      <w:proofErr w:type="spellEnd"/>
      <w:r w:rsidR="00904E99" w:rsidRPr="0013258B">
        <w:t xml:space="preserve"> </w:t>
      </w:r>
      <w:proofErr w:type="spellStart"/>
      <w:r w:rsidR="00904E99" w:rsidRPr="0013258B">
        <w:t>thể</w:t>
      </w:r>
      <w:proofErr w:type="spellEnd"/>
      <w:r w:rsidR="00904E99" w:rsidRPr="0013258B">
        <w:t xml:space="preserve"> </w:t>
      </w:r>
      <w:proofErr w:type="spellStart"/>
      <w:r w:rsidR="00904E99" w:rsidRPr="0013258B">
        <w:t>thử</w:t>
      </w:r>
      <w:proofErr w:type="spellEnd"/>
      <w:r w:rsidR="00904E99" w:rsidRPr="0013258B">
        <w:t xml:space="preserve"> </w:t>
      </w:r>
      <w:proofErr w:type="spellStart"/>
      <w:r w:rsidR="00904E99" w:rsidRPr="0013258B">
        <w:t>tìm</w:t>
      </w:r>
      <w:proofErr w:type="spellEnd"/>
      <w:r w:rsidR="00904E99" w:rsidRPr="0013258B">
        <w:t xml:space="preserve"> </w:t>
      </w:r>
      <w:proofErr w:type="spellStart"/>
      <w:r w:rsidR="00904E99" w:rsidRPr="0013258B">
        <w:t>kiếm</w:t>
      </w:r>
      <w:proofErr w:type="spellEnd"/>
      <w:r w:rsidR="00904E99" w:rsidRPr="0013258B">
        <w:t xml:space="preserve"> </w:t>
      </w:r>
      <w:proofErr w:type="spellStart"/>
      <w:r w:rsidR="00904E99" w:rsidRPr="0013258B">
        <w:t>các</w:t>
      </w:r>
      <w:proofErr w:type="spellEnd"/>
      <w:r w:rsidR="00904E99" w:rsidRPr="0013258B">
        <w:t xml:space="preserve"> </w:t>
      </w:r>
      <w:proofErr w:type="spellStart"/>
      <w:r w:rsidR="00904E99" w:rsidRPr="0013258B">
        <w:t>thông</w:t>
      </w:r>
      <w:proofErr w:type="spellEnd"/>
      <w:r w:rsidR="00904E99" w:rsidRPr="0013258B">
        <w:t xml:space="preserve"> tin </w:t>
      </w:r>
      <w:proofErr w:type="spellStart"/>
      <w:r w:rsidR="00904E99" w:rsidRPr="0013258B">
        <w:t>nhanh</w:t>
      </w:r>
      <w:proofErr w:type="spellEnd"/>
      <w:r w:rsidR="00904E99" w:rsidRPr="0013258B">
        <w:t xml:space="preserve"> </w:t>
      </w:r>
      <w:proofErr w:type="spellStart"/>
      <w:r w:rsidR="00904E99" w:rsidRPr="0013258B">
        <w:t>này</w:t>
      </w:r>
      <w:proofErr w:type="spellEnd"/>
      <w:r w:rsidR="00904E99" w:rsidRPr="0013258B">
        <w:t xml:space="preserve"> </w:t>
      </w:r>
      <w:proofErr w:type="spellStart"/>
      <w:r w:rsidR="00904E99" w:rsidRPr="0013258B">
        <w:t>nhé</w:t>
      </w:r>
      <w:proofErr w:type="spellEnd"/>
      <w:r w:rsidR="00904E99" w:rsidRPr="0013258B">
        <w:t xml:space="preserve">. </w:t>
      </w:r>
      <w:proofErr w:type="spellStart"/>
      <w:r w:rsidR="00904E99" w:rsidRPr="0013258B">
        <w:t>Nó</w:t>
      </w:r>
      <w:proofErr w:type="spellEnd"/>
      <w:r w:rsidR="00904E99" w:rsidRPr="0013258B">
        <w:t xml:space="preserve"> </w:t>
      </w:r>
      <w:proofErr w:type="spellStart"/>
      <w:r w:rsidR="00904E99" w:rsidRPr="0013258B">
        <w:t>sẽ</w:t>
      </w:r>
      <w:proofErr w:type="spellEnd"/>
      <w:r w:rsidR="00904E99" w:rsidRPr="0013258B">
        <w:t xml:space="preserve"> </w:t>
      </w:r>
      <w:proofErr w:type="spellStart"/>
      <w:r w:rsidR="00904E99" w:rsidRPr="0013258B">
        <w:t>giúp</w:t>
      </w:r>
      <w:proofErr w:type="spellEnd"/>
      <w:r w:rsidR="00904E99" w:rsidRPr="0013258B">
        <w:t xml:space="preserve"> </w:t>
      </w:r>
      <w:proofErr w:type="spellStart"/>
      <w:r w:rsidR="00904E99" w:rsidRPr="0013258B">
        <w:t>cho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có</w:t>
      </w:r>
      <w:proofErr w:type="spellEnd"/>
      <w:r w:rsidR="00904E99" w:rsidRPr="0013258B">
        <w:t xml:space="preserve"> </w:t>
      </w:r>
      <w:proofErr w:type="spellStart"/>
      <w:r w:rsidR="00904E99" w:rsidRPr="0013258B">
        <w:t>thêm</w:t>
      </w:r>
      <w:proofErr w:type="spellEnd"/>
      <w:r w:rsidR="00904E99" w:rsidRPr="0013258B">
        <w:t xml:space="preserve"> </w:t>
      </w:r>
      <w:proofErr w:type="spellStart"/>
      <w:r w:rsidR="00904E99" w:rsidRPr="0013258B">
        <w:t>rất</w:t>
      </w:r>
      <w:proofErr w:type="spellEnd"/>
      <w:r w:rsidR="00904E99" w:rsidRPr="0013258B">
        <w:t xml:space="preserve"> </w:t>
      </w:r>
      <w:proofErr w:type="spellStart"/>
      <w:r w:rsidR="00904E99" w:rsidRPr="0013258B">
        <w:t>nhiều</w:t>
      </w:r>
      <w:proofErr w:type="spellEnd"/>
      <w:r w:rsidR="00904E99" w:rsidRPr="0013258B">
        <w:t xml:space="preserve"> </w:t>
      </w:r>
      <w:proofErr w:type="spellStart"/>
      <w:r w:rsidR="00904E99" w:rsidRPr="0013258B">
        <w:t>thông</w:t>
      </w:r>
      <w:proofErr w:type="spellEnd"/>
      <w:r w:rsidR="00904E99" w:rsidRPr="0013258B">
        <w:t xml:space="preserve"> tin </w:t>
      </w:r>
      <w:proofErr w:type="spellStart"/>
      <w:r w:rsidR="00904E99" w:rsidRPr="0013258B">
        <w:t>một</w:t>
      </w:r>
      <w:proofErr w:type="spellEnd"/>
      <w:r w:rsidR="00904E99" w:rsidRPr="0013258B">
        <w:t xml:space="preserve"> </w:t>
      </w:r>
      <w:proofErr w:type="spellStart"/>
      <w:r w:rsidR="00904E99" w:rsidRPr="0013258B">
        <w:t>cách</w:t>
      </w:r>
      <w:proofErr w:type="spellEnd"/>
      <w:r w:rsidR="00904E99" w:rsidRPr="0013258B">
        <w:t xml:space="preserve"> </w:t>
      </w:r>
      <w:proofErr w:type="spellStart"/>
      <w:r w:rsidR="00904E99" w:rsidRPr="0013258B">
        <w:t>nhanh</w:t>
      </w:r>
      <w:proofErr w:type="spellEnd"/>
      <w:r w:rsidR="00904E99" w:rsidRPr="0013258B">
        <w:t xml:space="preserve"> </w:t>
      </w:r>
      <w:proofErr w:type="spellStart"/>
      <w:r w:rsidR="00904E99" w:rsidRPr="0013258B">
        <w:t>chóng</w:t>
      </w:r>
      <w:proofErr w:type="spellEnd"/>
    </w:p>
    <w:p w14:paraId="7B32CE79" w14:textId="77777777" w:rsidR="00904E99" w:rsidRPr="0013258B" w:rsidRDefault="00904E99" w:rsidP="00904E99">
      <w:pPr>
        <w:pStyle w:val="BodyTextFirstIndent"/>
        <w:ind w:firstLine="0"/>
        <w:rPr>
          <w:sz w:val="28"/>
          <w:szCs w:val="28"/>
          <w:lang w:val="en-US"/>
        </w:rPr>
      </w:pPr>
    </w:p>
    <w:p w14:paraId="586E4DCE" w14:textId="361B1CF8" w:rsidR="00A0483B" w:rsidRPr="0013258B" w:rsidRDefault="00A0483B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29" w:name="_Toc107581305"/>
      <w:proofErr w:type="spellStart"/>
      <w:r w:rsidRPr="0013258B">
        <w:rPr>
          <w:rFonts w:cs="Times New Roman"/>
        </w:rPr>
        <w:t>Thời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tiết</w:t>
      </w:r>
      <w:bookmarkEnd w:id="29"/>
      <w:proofErr w:type="spellEnd"/>
    </w:p>
    <w:p w14:paraId="49333999" w14:textId="5E4E6CB3" w:rsidR="00A0483B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có</w:t>
      </w:r>
      <w:proofErr w:type="spellEnd"/>
      <w:r w:rsidR="00904E99" w:rsidRPr="0013258B">
        <w:t xml:space="preserve"> </w:t>
      </w:r>
      <w:proofErr w:type="spellStart"/>
      <w:r w:rsidR="00904E99" w:rsidRPr="0013258B">
        <w:t>thể</w:t>
      </w:r>
      <w:proofErr w:type="spellEnd"/>
      <w:r w:rsidR="00904E99" w:rsidRPr="0013258B">
        <w:t xml:space="preserve"> </w:t>
      </w:r>
      <w:proofErr w:type="spellStart"/>
      <w:r w:rsidR="00904E99" w:rsidRPr="0013258B">
        <w:t>nhập</w:t>
      </w:r>
      <w:proofErr w:type="spellEnd"/>
      <w:r w:rsidR="00904E99" w:rsidRPr="0013258B">
        <w:t xml:space="preserve"> “weather” </w:t>
      </w:r>
      <w:proofErr w:type="spellStart"/>
      <w:r w:rsidR="00904E99" w:rsidRPr="0013258B">
        <w:t>để</w:t>
      </w:r>
      <w:proofErr w:type="spellEnd"/>
      <w:r w:rsidR="00904E99" w:rsidRPr="0013258B">
        <w:t xml:space="preserve"> </w:t>
      </w:r>
      <w:proofErr w:type="spellStart"/>
      <w:r w:rsidR="00904E99" w:rsidRPr="0013258B">
        <w:t>xem</w:t>
      </w:r>
      <w:proofErr w:type="spellEnd"/>
      <w:r w:rsidR="00904E99" w:rsidRPr="0013258B">
        <w:t xml:space="preserve"> </w:t>
      </w:r>
      <w:proofErr w:type="spellStart"/>
      <w:r w:rsidR="00904E99" w:rsidRPr="0013258B">
        <w:t>nhiệt</w:t>
      </w:r>
      <w:proofErr w:type="spellEnd"/>
      <w:r w:rsidR="00904E99" w:rsidRPr="0013258B">
        <w:t xml:space="preserve"> </w:t>
      </w:r>
      <w:proofErr w:type="spellStart"/>
      <w:r w:rsidR="00904E99" w:rsidRPr="0013258B">
        <w:t>độ</w:t>
      </w:r>
      <w:proofErr w:type="spellEnd"/>
      <w:r w:rsidR="00904E99" w:rsidRPr="0013258B">
        <w:t xml:space="preserve"> </w:t>
      </w:r>
      <w:proofErr w:type="spellStart"/>
      <w:r w:rsidR="00904E99" w:rsidRPr="0013258B">
        <w:t>hiện</w:t>
      </w:r>
      <w:proofErr w:type="spellEnd"/>
      <w:r w:rsidR="00904E99" w:rsidRPr="0013258B">
        <w:t xml:space="preserve"> </w:t>
      </w:r>
      <w:proofErr w:type="spellStart"/>
      <w:r w:rsidR="00904E99" w:rsidRPr="0013258B">
        <w:t>tại</w:t>
      </w:r>
      <w:proofErr w:type="spellEnd"/>
      <w:r w:rsidR="00904E99" w:rsidRPr="0013258B">
        <w:t xml:space="preserve"> </w:t>
      </w:r>
      <w:proofErr w:type="spellStart"/>
      <w:r w:rsidR="00904E99" w:rsidRPr="0013258B">
        <w:t>và</w:t>
      </w:r>
      <w:proofErr w:type="spellEnd"/>
      <w:r w:rsidR="00904E99" w:rsidRPr="0013258B">
        <w:t xml:space="preserve"> </w:t>
      </w:r>
      <w:proofErr w:type="spellStart"/>
      <w:r w:rsidR="00904E99" w:rsidRPr="0013258B">
        <w:t>dự</w:t>
      </w:r>
      <w:proofErr w:type="spellEnd"/>
      <w:r w:rsidR="00904E99" w:rsidRPr="0013258B">
        <w:t xml:space="preserve"> </w:t>
      </w:r>
      <w:proofErr w:type="spellStart"/>
      <w:r w:rsidR="00904E99" w:rsidRPr="0013258B">
        <w:t>báo</w:t>
      </w:r>
      <w:proofErr w:type="spellEnd"/>
      <w:r w:rsidR="00904E99" w:rsidRPr="0013258B">
        <w:t xml:space="preserve"> </w:t>
      </w:r>
      <w:proofErr w:type="spellStart"/>
      <w:r w:rsidR="00904E99" w:rsidRPr="0013258B">
        <w:t>thời</w:t>
      </w:r>
      <w:proofErr w:type="spellEnd"/>
      <w:r w:rsidR="00904E99" w:rsidRPr="0013258B">
        <w:t xml:space="preserve"> </w:t>
      </w:r>
      <w:proofErr w:type="spellStart"/>
      <w:r w:rsidR="00904E99" w:rsidRPr="0013258B">
        <w:t>tiết</w:t>
      </w:r>
      <w:proofErr w:type="spellEnd"/>
      <w:r w:rsidR="00904E99" w:rsidRPr="0013258B">
        <w:t xml:space="preserve"> </w:t>
      </w:r>
      <w:proofErr w:type="spellStart"/>
      <w:r w:rsidR="00904E99" w:rsidRPr="0013258B">
        <w:t>trong</w:t>
      </w:r>
      <w:proofErr w:type="spellEnd"/>
      <w:r w:rsidR="00904E99" w:rsidRPr="0013258B">
        <w:t xml:space="preserve"> </w:t>
      </w:r>
      <w:proofErr w:type="spellStart"/>
      <w:r w:rsidR="00904E99" w:rsidRPr="0013258B">
        <w:t>tuần</w:t>
      </w:r>
      <w:proofErr w:type="spellEnd"/>
      <w:r w:rsidR="00904E99" w:rsidRPr="0013258B">
        <w:t xml:space="preserve"> </w:t>
      </w:r>
      <w:proofErr w:type="spellStart"/>
      <w:r w:rsidR="00904E99" w:rsidRPr="0013258B">
        <w:t>tại</w:t>
      </w:r>
      <w:proofErr w:type="spellEnd"/>
      <w:r w:rsidR="00904E99" w:rsidRPr="0013258B">
        <w:t xml:space="preserve"> </w:t>
      </w:r>
      <w:proofErr w:type="spellStart"/>
      <w:r w:rsidR="00904E99" w:rsidRPr="0013258B">
        <w:t>khu</w:t>
      </w:r>
      <w:proofErr w:type="spellEnd"/>
      <w:r w:rsidR="00904E99" w:rsidRPr="0013258B">
        <w:t xml:space="preserve"> </w:t>
      </w:r>
      <w:proofErr w:type="spellStart"/>
      <w:r w:rsidR="00904E99" w:rsidRPr="0013258B">
        <w:t>vực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đang</w:t>
      </w:r>
      <w:proofErr w:type="spellEnd"/>
      <w:r w:rsidR="00904E99" w:rsidRPr="0013258B">
        <w:t xml:space="preserve"> ở </w:t>
      </w:r>
      <w:proofErr w:type="spellStart"/>
      <w:r w:rsidR="009508A6" w:rsidRPr="0013258B">
        <w:t>ngay</w:t>
      </w:r>
      <w:proofErr w:type="spellEnd"/>
      <w:r w:rsidR="009508A6" w:rsidRPr="0013258B">
        <w:t xml:space="preserve"> </w:t>
      </w:r>
      <w:proofErr w:type="spellStart"/>
      <w:r w:rsidR="009508A6" w:rsidRPr="0013258B">
        <w:t>trong</w:t>
      </w:r>
      <w:proofErr w:type="spellEnd"/>
      <w:r w:rsidR="009508A6" w:rsidRPr="0013258B">
        <w:t xml:space="preserve"> ô </w:t>
      </w:r>
      <w:proofErr w:type="spellStart"/>
      <w:r w:rsidR="009508A6" w:rsidRPr="0013258B">
        <w:t>tìm</w:t>
      </w:r>
      <w:proofErr w:type="spellEnd"/>
      <w:r w:rsidR="009508A6" w:rsidRPr="0013258B">
        <w:t xml:space="preserve"> </w:t>
      </w:r>
      <w:proofErr w:type="spellStart"/>
      <w:r w:rsidR="009508A6" w:rsidRPr="0013258B">
        <w:t>kiếm</w:t>
      </w:r>
      <w:proofErr w:type="spellEnd"/>
      <w:r w:rsidR="009508A6" w:rsidRPr="0013258B">
        <w:t xml:space="preserve">. </w:t>
      </w:r>
      <w:proofErr w:type="spellStart"/>
      <w:r w:rsidR="009508A6" w:rsidRPr="0013258B">
        <w:t>Nếu</w:t>
      </w:r>
      <w:proofErr w:type="spellEnd"/>
      <w:r w:rsidR="009508A6" w:rsidRPr="0013258B">
        <w:t xml:space="preserve"> </w:t>
      </w:r>
      <w:proofErr w:type="spellStart"/>
      <w:r w:rsidR="009508A6" w:rsidRPr="0013258B">
        <w:t>bạn</w:t>
      </w:r>
      <w:proofErr w:type="spellEnd"/>
      <w:r w:rsidR="009508A6" w:rsidRPr="0013258B">
        <w:t xml:space="preserve"> </w:t>
      </w:r>
      <w:proofErr w:type="spellStart"/>
      <w:r w:rsidR="009508A6" w:rsidRPr="0013258B">
        <w:t>muốn</w:t>
      </w:r>
      <w:proofErr w:type="spellEnd"/>
      <w:r w:rsidR="009508A6" w:rsidRPr="0013258B">
        <w:t xml:space="preserve"> </w:t>
      </w:r>
      <w:proofErr w:type="spellStart"/>
      <w:r w:rsidR="009508A6" w:rsidRPr="0013258B">
        <w:t>xem</w:t>
      </w:r>
      <w:proofErr w:type="spellEnd"/>
      <w:r w:rsidR="009508A6" w:rsidRPr="0013258B">
        <w:t xml:space="preserve"> </w:t>
      </w:r>
      <w:proofErr w:type="spellStart"/>
      <w:r w:rsidR="009508A6" w:rsidRPr="0013258B">
        <w:t>thời</w:t>
      </w:r>
      <w:proofErr w:type="spellEnd"/>
      <w:r w:rsidR="009508A6" w:rsidRPr="0013258B">
        <w:t xml:space="preserve"> </w:t>
      </w:r>
      <w:proofErr w:type="spellStart"/>
      <w:r w:rsidR="009508A6" w:rsidRPr="0013258B">
        <w:t>tiết</w:t>
      </w:r>
      <w:proofErr w:type="spellEnd"/>
      <w:r w:rsidR="009508A6" w:rsidRPr="0013258B">
        <w:t xml:space="preserve"> </w:t>
      </w:r>
      <w:proofErr w:type="spellStart"/>
      <w:r w:rsidR="009508A6" w:rsidRPr="0013258B">
        <w:t>tại</w:t>
      </w:r>
      <w:proofErr w:type="spellEnd"/>
      <w:r w:rsidR="009508A6" w:rsidRPr="0013258B">
        <w:t xml:space="preserve"> </w:t>
      </w:r>
      <w:proofErr w:type="spellStart"/>
      <w:r w:rsidR="009508A6" w:rsidRPr="0013258B">
        <w:t>khu</w:t>
      </w:r>
      <w:proofErr w:type="spellEnd"/>
      <w:r w:rsidR="009508A6" w:rsidRPr="0013258B">
        <w:t xml:space="preserve"> </w:t>
      </w:r>
      <w:proofErr w:type="spellStart"/>
      <w:r w:rsidR="009508A6" w:rsidRPr="0013258B">
        <w:t>vực</w:t>
      </w:r>
      <w:proofErr w:type="spellEnd"/>
      <w:r w:rsidR="009508A6" w:rsidRPr="0013258B">
        <w:t xml:space="preserve"> </w:t>
      </w:r>
      <w:proofErr w:type="spellStart"/>
      <w:r w:rsidR="009508A6" w:rsidRPr="0013258B">
        <w:t>khác</w:t>
      </w:r>
      <w:proofErr w:type="spellEnd"/>
      <w:r w:rsidR="009508A6" w:rsidRPr="0013258B">
        <w:t xml:space="preserve"> </w:t>
      </w:r>
      <w:proofErr w:type="spellStart"/>
      <w:r w:rsidR="009508A6" w:rsidRPr="0013258B">
        <w:t>bạn</w:t>
      </w:r>
      <w:proofErr w:type="spellEnd"/>
      <w:r w:rsidR="009508A6" w:rsidRPr="0013258B">
        <w:t xml:space="preserve"> </w:t>
      </w:r>
      <w:proofErr w:type="spellStart"/>
      <w:r w:rsidR="009508A6" w:rsidRPr="0013258B">
        <w:t>chỉ</w:t>
      </w:r>
      <w:proofErr w:type="spellEnd"/>
      <w:r w:rsidR="009508A6" w:rsidRPr="0013258B">
        <w:t xml:space="preserve"> </w:t>
      </w:r>
      <w:proofErr w:type="spellStart"/>
      <w:r w:rsidR="009508A6" w:rsidRPr="0013258B">
        <w:t>cần</w:t>
      </w:r>
      <w:proofErr w:type="spellEnd"/>
      <w:r w:rsidR="009508A6" w:rsidRPr="0013258B">
        <w:t xml:space="preserve"> </w:t>
      </w:r>
      <w:proofErr w:type="spellStart"/>
      <w:r w:rsidR="009508A6" w:rsidRPr="0013258B">
        <w:t>nhập</w:t>
      </w:r>
      <w:proofErr w:type="spellEnd"/>
      <w:r w:rsidR="009508A6" w:rsidRPr="0013258B">
        <w:t xml:space="preserve"> “weather [</w:t>
      </w:r>
      <w:proofErr w:type="spellStart"/>
      <w:r w:rsidR="009508A6" w:rsidRPr="0013258B">
        <w:t>Địa</w:t>
      </w:r>
      <w:proofErr w:type="spellEnd"/>
      <w:r w:rsidR="009508A6" w:rsidRPr="0013258B">
        <w:t xml:space="preserve"> </w:t>
      </w:r>
      <w:proofErr w:type="spellStart"/>
      <w:r w:rsidR="009508A6" w:rsidRPr="0013258B">
        <w:t>điểm</w:t>
      </w:r>
      <w:proofErr w:type="spellEnd"/>
      <w:r w:rsidR="009508A6" w:rsidRPr="0013258B">
        <w:t xml:space="preserve"> </w:t>
      </w:r>
      <w:proofErr w:type="spellStart"/>
      <w:r w:rsidR="009508A6" w:rsidRPr="0013258B">
        <w:t>bạn</w:t>
      </w:r>
      <w:proofErr w:type="spellEnd"/>
      <w:r w:rsidR="009508A6" w:rsidRPr="0013258B">
        <w:t xml:space="preserve"> </w:t>
      </w:r>
      <w:proofErr w:type="spellStart"/>
      <w:r w:rsidR="009508A6" w:rsidRPr="0013258B">
        <w:t>muốn</w:t>
      </w:r>
      <w:proofErr w:type="spellEnd"/>
      <w:r w:rsidR="009508A6" w:rsidRPr="0013258B">
        <w:t xml:space="preserve"> </w:t>
      </w:r>
      <w:proofErr w:type="spellStart"/>
      <w:r w:rsidR="009508A6" w:rsidRPr="0013258B">
        <w:t>xem</w:t>
      </w:r>
      <w:proofErr w:type="spellEnd"/>
      <w:r w:rsidR="009508A6" w:rsidRPr="0013258B">
        <w:t xml:space="preserve"> </w:t>
      </w:r>
      <w:proofErr w:type="spellStart"/>
      <w:r w:rsidR="009508A6" w:rsidRPr="0013258B">
        <w:t>thời</w:t>
      </w:r>
      <w:proofErr w:type="spellEnd"/>
      <w:r w:rsidR="009508A6" w:rsidRPr="0013258B">
        <w:t xml:space="preserve"> </w:t>
      </w:r>
      <w:proofErr w:type="spellStart"/>
      <w:r w:rsidR="009508A6" w:rsidRPr="0013258B">
        <w:t>tiết</w:t>
      </w:r>
      <w:proofErr w:type="spellEnd"/>
      <w:r w:rsidR="009508A6" w:rsidRPr="0013258B">
        <w:t>].”</w:t>
      </w:r>
    </w:p>
    <w:p w14:paraId="35F44F9C" w14:textId="050FA238" w:rsidR="009508A6" w:rsidRPr="0013258B" w:rsidRDefault="009508A6" w:rsidP="009508A6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“weather </w:t>
      </w:r>
      <w:proofErr w:type="spellStart"/>
      <w:r w:rsidRPr="0013258B">
        <w:rPr>
          <w:sz w:val="28"/>
          <w:szCs w:val="28"/>
          <w:lang w:val="en-US"/>
        </w:rPr>
        <w:t>Huế</w:t>
      </w:r>
      <w:proofErr w:type="spellEnd"/>
      <w:r w:rsidRPr="0013258B">
        <w:rPr>
          <w:sz w:val="28"/>
          <w:szCs w:val="28"/>
          <w:lang w:val="en-US"/>
        </w:rPr>
        <w:t xml:space="preserve">”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hiển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thị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thông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thời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Huế</w:t>
      </w:r>
      <w:proofErr w:type="spellEnd"/>
    </w:p>
    <w:p w14:paraId="00E1C4BA" w14:textId="77777777" w:rsidR="00FF4D1B" w:rsidRPr="0013258B" w:rsidRDefault="00FF4D1B" w:rsidP="00FF4D1B">
      <w:pPr>
        <w:pStyle w:val="BodyTextFirstIndent"/>
        <w:keepNext/>
        <w:jc w:val="center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drawing>
          <wp:inline distT="0" distB="0" distL="0" distR="0" wp14:anchorId="6516B690" wp14:editId="5FEAFB0B">
            <wp:extent cx="4686954" cy="264562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B8DD" w14:textId="1C9F9519" w:rsidR="00FF4D1B" w:rsidRPr="008A6186" w:rsidRDefault="00FF4D1B" w:rsidP="00FF4D1B">
      <w:pPr>
        <w:pStyle w:val="Caption"/>
        <w:rPr>
          <w:sz w:val="28"/>
          <w:szCs w:val="28"/>
          <w:lang w:val="en-US"/>
        </w:rPr>
      </w:pPr>
      <w:bookmarkStart w:id="30" w:name="_Toc107581334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</w:rPr>
        <w:t>: Kết quả tìm kiếm</w:t>
      </w:r>
      <w:r w:rsidR="00CB7145" w:rsidRPr="0013258B">
        <w:rPr>
          <w:sz w:val="28"/>
          <w:szCs w:val="28"/>
          <w:lang w:val="en-US"/>
        </w:rPr>
        <w:t xml:space="preserve"> </w:t>
      </w:r>
      <w:proofErr w:type="spellStart"/>
      <w:r w:rsidR="00CB7145"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</w:rPr>
        <w:t xml:space="preserve"> </w:t>
      </w:r>
      <w:r w:rsidR="008A6186">
        <w:rPr>
          <w:sz w:val="28"/>
          <w:szCs w:val="28"/>
          <w:lang w:val="en-US"/>
        </w:rPr>
        <w:t>“</w:t>
      </w:r>
      <w:proofErr w:type="spellStart"/>
      <w:r w:rsidR="008A6186">
        <w:rPr>
          <w:sz w:val="28"/>
          <w:szCs w:val="28"/>
          <w:lang w:val="en-US"/>
        </w:rPr>
        <w:t>thời</w:t>
      </w:r>
      <w:proofErr w:type="spellEnd"/>
      <w:r w:rsidR="008A6186">
        <w:rPr>
          <w:sz w:val="28"/>
          <w:szCs w:val="28"/>
          <w:lang w:val="en-US"/>
        </w:rPr>
        <w:t xml:space="preserve"> </w:t>
      </w:r>
      <w:proofErr w:type="spellStart"/>
      <w:r w:rsidR="008A6186">
        <w:rPr>
          <w:sz w:val="28"/>
          <w:szCs w:val="28"/>
          <w:lang w:val="en-US"/>
        </w:rPr>
        <w:t>tiết</w:t>
      </w:r>
      <w:proofErr w:type="spellEnd"/>
      <w:r w:rsidR="008A6186">
        <w:rPr>
          <w:sz w:val="28"/>
          <w:szCs w:val="28"/>
          <w:lang w:val="en-US"/>
        </w:rPr>
        <w:t>”</w:t>
      </w:r>
      <w:bookmarkEnd w:id="30"/>
    </w:p>
    <w:p w14:paraId="1452E13A" w14:textId="4A97188E" w:rsidR="00AA5294" w:rsidRPr="0013258B" w:rsidRDefault="00A0483B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31" w:name="_Toc107581306"/>
      <w:proofErr w:type="spellStart"/>
      <w:r w:rsidRPr="0013258B">
        <w:rPr>
          <w:rFonts w:cs="Times New Roman"/>
        </w:rPr>
        <w:t>Từ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điển</w:t>
      </w:r>
      <w:bookmarkEnd w:id="31"/>
      <w:proofErr w:type="spellEnd"/>
      <w:r w:rsidR="00AA5294" w:rsidRPr="0013258B">
        <w:rPr>
          <w:rFonts w:cs="Times New Roman"/>
        </w:rPr>
        <w:t xml:space="preserve"> </w:t>
      </w:r>
    </w:p>
    <w:p w14:paraId="2BF1AB7E" w14:textId="01ACEABE" w:rsidR="00862032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r w:rsidR="00862032" w:rsidRPr="0013258B">
        <w:t xml:space="preserve">Google </w:t>
      </w:r>
      <w:proofErr w:type="spellStart"/>
      <w:r w:rsidR="00862032" w:rsidRPr="0013258B">
        <w:t>có</w:t>
      </w:r>
      <w:proofErr w:type="spellEnd"/>
      <w:r w:rsidR="00862032" w:rsidRPr="0013258B">
        <w:t xml:space="preserve"> </w:t>
      </w:r>
      <w:proofErr w:type="spellStart"/>
      <w:r w:rsidR="00862032" w:rsidRPr="0013258B">
        <w:t>thể</w:t>
      </w:r>
      <w:proofErr w:type="spellEnd"/>
      <w:r w:rsidR="00862032" w:rsidRPr="0013258B">
        <w:t xml:space="preserve"> </w:t>
      </w:r>
      <w:proofErr w:type="spellStart"/>
      <w:r w:rsidR="00862032" w:rsidRPr="0013258B">
        <w:t>phiên</w:t>
      </w:r>
      <w:proofErr w:type="spellEnd"/>
      <w:r w:rsidR="00862032" w:rsidRPr="0013258B">
        <w:t xml:space="preserve"> </w:t>
      </w:r>
      <w:proofErr w:type="spellStart"/>
      <w:r w:rsidR="00862032" w:rsidRPr="0013258B">
        <w:t>dịch</w:t>
      </w:r>
      <w:proofErr w:type="spellEnd"/>
      <w:r w:rsidR="00862032" w:rsidRPr="0013258B">
        <w:t xml:space="preserve"> </w:t>
      </w:r>
      <w:proofErr w:type="spellStart"/>
      <w:r w:rsidR="00862032" w:rsidRPr="0013258B">
        <w:t>được</w:t>
      </w:r>
      <w:proofErr w:type="spellEnd"/>
      <w:r w:rsidR="00862032" w:rsidRPr="0013258B">
        <w:t xml:space="preserve"> </w:t>
      </w:r>
      <w:proofErr w:type="spellStart"/>
      <w:r w:rsidR="00862032" w:rsidRPr="0013258B">
        <w:t>hầu</w:t>
      </w:r>
      <w:proofErr w:type="spellEnd"/>
      <w:r w:rsidR="00862032" w:rsidRPr="0013258B">
        <w:t xml:space="preserve"> </w:t>
      </w:r>
      <w:proofErr w:type="spellStart"/>
      <w:r w:rsidR="00862032" w:rsidRPr="0013258B">
        <w:t>hết</w:t>
      </w:r>
      <w:proofErr w:type="spellEnd"/>
      <w:r w:rsidR="00862032" w:rsidRPr="0013258B">
        <w:t xml:space="preserve"> </w:t>
      </w:r>
      <w:proofErr w:type="spellStart"/>
      <w:r w:rsidR="00862032" w:rsidRPr="0013258B">
        <w:t>các</w:t>
      </w:r>
      <w:proofErr w:type="spellEnd"/>
      <w:r w:rsidR="00862032" w:rsidRPr="0013258B">
        <w:t xml:space="preserve"> </w:t>
      </w:r>
      <w:proofErr w:type="spellStart"/>
      <w:r w:rsidR="00862032" w:rsidRPr="0013258B">
        <w:t>ngôn</w:t>
      </w:r>
      <w:proofErr w:type="spellEnd"/>
      <w:r w:rsidR="00862032" w:rsidRPr="0013258B">
        <w:t xml:space="preserve"> </w:t>
      </w:r>
      <w:proofErr w:type="spellStart"/>
      <w:r w:rsidR="00862032" w:rsidRPr="0013258B">
        <w:t>ngữ</w:t>
      </w:r>
      <w:proofErr w:type="spellEnd"/>
      <w:r w:rsidR="00862032" w:rsidRPr="0013258B">
        <w:t xml:space="preserve"> </w:t>
      </w:r>
      <w:proofErr w:type="spellStart"/>
      <w:r w:rsidR="00862032" w:rsidRPr="0013258B">
        <w:t>trên</w:t>
      </w:r>
      <w:proofErr w:type="spellEnd"/>
      <w:r w:rsidR="00862032" w:rsidRPr="0013258B">
        <w:t xml:space="preserve"> </w:t>
      </w:r>
      <w:proofErr w:type="spellStart"/>
      <w:r w:rsidR="00862032" w:rsidRPr="0013258B">
        <w:t>thế</w:t>
      </w:r>
      <w:proofErr w:type="spellEnd"/>
      <w:r w:rsidR="00862032" w:rsidRPr="0013258B">
        <w:t xml:space="preserve"> </w:t>
      </w:r>
      <w:proofErr w:type="spellStart"/>
      <w:r w:rsidR="00862032" w:rsidRPr="0013258B">
        <w:t>giới</w:t>
      </w:r>
      <w:proofErr w:type="spellEnd"/>
      <w:r w:rsidR="00862032" w:rsidRPr="0013258B">
        <w:t xml:space="preserve">, </w:t>
      </w:r>
      <w:proofErr w:type="spellStart"/>
      <w:r w:rsidR="00862032" w:rsidRPr="0013258B">
        <w:t>giờ</w:t>
      </w:r>
      <w:proofErr w:type="spellEnd"/>
      <w:r w:rsidR="00862032" w:rsidRPr="0013258B">
        <w:t xml:space="preserve"> </w:t>
      </w:r>
      <w:proofErr w:type="spellStart"/>
      <w:r w:rsidR="00862032" w:rsidRPr="0013258B">
        <w:t>đây</w:t>
      </w:r>
      <w:proofErr w:type="spellEnd"/>
      <w:r w:rsidR="00862032" w:rsidRPr="0013258B">
        <w:t xml:space="preserve"> </w:t>
      </w:r>
      <w:proofErr w:type="spellStart"/>
      <w:r w:rsidR="00862032" w:rsidRPr="0013258B">
        <w:t>bạn</w:t>
      </w:r>
      <w:proofErr w:type="spellEnd"/>
      <w:r w:rsidR="00862032" w:rsidRPr="0013258B">
        <w:t xml:space="preserve"> </w:t>
      </w:r>
      <w:proofErr w:type="spellStart"/>
      <w:r w:rsidR="00862032" w:rsidRPr="0013258B">
        <w:t>có</w:t>
      </w:r>
      <w:proofErr w:type="spellEnd"/>
      <w:r w:rsidR="00862032" w:rsidRPr="0013258B">
        <w:t xml:space="preserve"> </w:t>
      </w:r>
      <w:proofErr w:type="spellStart"/>
      <w:r w:rsidR="00862032" w:rsidRPr="0013258B">
        <w:t>thể</w:t>
      </w:r>
      <w:proofErr w:type="spellEnd"/>
      <w:r w:rsidR="00862032" w:rsidRPr="0013258B">
        <w:t xml:space="preserve"> </w:t>
      </w:r>
      <w:proofErr w:type="spellStart"/>
      <w:r w:rsidR="00862032" w:rsidRPr="0013258B">
        <w:t>tra</w:t>
      </w:r>
      <w:proofErr w:type="spellEnd"/>
      <w:r w:rsidR="00862032" w:rsidRPr="0013258B">
        <w:t xml:space="preserve"> </w:t>
      </w:r>
      <w:proofErr w:type="spellStart"/>
      <w:r w:rsidR="00862032" w:rsidRPr="0013258B">
        <w:t>từ</w:t>
      </w:r>
      <w:proofErr w:type="spellEnd"/>
      <w:r w:rsidR="00862032" w:rsidRPr="0013258B">
        <w:t xml:space="preserve"> </w:t>
      </w:r>
      <w:proofErr w:type="spellStart"/>
      <w:r w:rsidR="00862032" w:rsidRPr="0013258B">
        <w:t>điển</w:t>
      </w:r>
      <w:proofErr w:type="spellEnd"/>
      <w:r w:rsidR="00862032" w:rsidRPr="0013258B">
        <w:t xml:space="preserve"> </w:t>
      </w:r>
      <w:proofErr w:type="spellStart"/>
      <w:r w:rsidR="00862032" w:rsidRPr="0013258B">
        <w:t>ngay</w:t>
      </w:r>
      <w:proofErr w:type="spellEnd"/>
      <w:r w:rsidR="00862032" w:rsidRPr="0013258B">
        <w:t xml:space="preserve"> </w:t>
      </w:r>
      <w:proofErr w:type="spellStart"/>
      <w:r w:rsidR="00862032" w:rsidRPr="0013258B">
        <w:t>trực</w:t>
      </w:r>
      <w:proofErr w:type="spellEnd"/>
      <w:r w:rsidR="00862032" w:rsidRPr="0013258B">
        <w:t xml:space="preserve"> </w:t>
      </w:r>
      <w:proofErr w:type="spellStart"/>
      <w:r w:rsidR="00862032" w:rsidRPr="0013258B">
        <w:t>tiếp</w:t>
      </w:r>
      <w:proofErr w:type="spellEnd"/>
      <w:r w:rsidR="00862032" w:rsidRPr="0013258B">
        <w:t xml:space="preserve"> </w:t>
      </w:r>
      <w:proofErr w:type="spellStart"/>
      <w:r w:rsidR="00862032" w:rsidRPr="0013258B">
        <w:t>trên</w:t>
      </w:r>
      <w:proofErr w:type="spellEnd"/>
      <w:r w:rsidR="00862032" w:rsidRPr="0013258B">
        <w:t xml:space="preserve"> </w:t>
      </w:r>
      <w:proofErr w:type="spellStart"/>
      <w:r w:rsidR="00862032" w:rsidRPr="0013258B">
        <w:t>trang</w:t>
      </w:r>
      <w:proofErr w:type="spellEnd"/>
      <w:r w:rsidR="00862032" w:rsidRPr="0013258B">
        <w:t xml:space="preserve"> </w:t>
      </w:r>
      <w:proofErr w:type="spellStart"/>
      <w:r w:rsidR="00862032" w:rsidRPr="0013258B">
        <w:t>tìm</w:t>
      </w:r>
      <w:proofErr w:type="spellEnd"/>
      <w:r w:rsidR="00862032" w:rsidRPr="0013258B">
        <w:t xml:space="preserve"> </w:t>
      </w:r>
      <w:proofErr w:type="spellStart"/>
      <w:r w:rsidR="00862032" w:rsidRPr="0013258B">
        <w:t>kiếm</w:t>
      </w:r>
      <w:proofErr w:type="spellEnd"/>
      <w:r w:rsidR="00862032" w:rsidRPr="0013258B">
        <w:t xml:space="preserve"> </w:t>
      </w:r>
      <w:proofErr w:type="spellStart"/>
      <w:r w:rsidR="00862032" w:rsidRPr="0013258B">
        <w:t>của</w:t>
      </w:r>
      <w:proofErr w:type="spellEnd"/>
      <w:r w:rsidR="00862032" w:rsidRPr="0013258B">
        <w:t xml:space="preserve"> Google </w:t>
      </w:r>
      <w:proofErr w:type="spellStart"/>
      <w:r w:rsidR="00862032" w:rsidRPr="0013258B">
        <w:t>mà</w:t>
      </w:r>
      <w:proofErr w:type="spellEnd"/>
      <w:r w:rsidR="00862032" w:rsidRPr="0013258B">
        <w:t xml:space="preserve"> </w:t>
      </w:r>
      <w:proofErr w:type="spellStart"/>
      <w:r w:rsidR="00862032" w:rsidRPr="0013258B">
        <w:t>không</w:t>
      </w:r>
      <w:proofErr w:type="spellEnd"/>
      <w:r w:rsidR="00862032" w:rsidRPr="0013258B">
        <w:t xml:space="preserve"> </w:t>
      </w:r>
      <w:proofErr w:type="spellStart"/>
      <w:r w:rsidR="00862032" w:rsidRPr="0013258B">
        <w:t>cần</w:t>
      </w:r>
      <w:proofErr w:type="spellEnd"/>
      <w:r w:rsidR="00862032" w:rsidRPr="0013258B">
        <w:t xml:space="preserve"> </w:t>
      </w:r>
      <w:proofErr w:type="spellStart"/>
      <w:r w:rsidR="00862032" w:rsidRPr="0013258B">
        <w:t>phải</w:t>
      </w:r>
      <w:proofErr w:type="spellEnd"/>
      <w:r w:rsidR="00862032" w:rsidRPr="0013258B">
        <w:t xml:space="preserve"> </w:t>
      </w:r>
      <w:proofErr w:type="spellStart"/>
      <w:r w:rsidR="00862032" w:rsidRPr="0013258B">
        <w:t>truy</w:t>
      </w:r>
      <w:proofErr w:type="spellEnd"/>
      <w:r w:rsidR="00862032" w:rsidRPr="0013258B">
        <w:t xml:space="preserve"> </w:t>
      </w:r>
      <w:proofErr w:type="spellStart"/>
      <w:r w:rsidR="00862032" w:rsidRPr="0013258B">
        <w:t>cập</w:t>
      </w:r>
      <w:proofErr w:type="spellEnd"/>
      <w:r w:rsidR="00862032" w:rsidRPr="0013258B">
        <w:t xml:space="preserve"> </w:t>
      </w:r>
      <w:proofErr w:type="spellStart"/>
      <w:r w:rsidR="00862032" w:rsidRPr="0013258B">
        <w:t>vào</w:t>
      </w:r>
      <w:proofErr w:type="spellEnd"/>
      <w:r w:rsidR="00862032" w:rsidRPr="0013258B">
        <w:t xml:space="preserve"> </w:t>
      </w:r>
      <w:proofErr w:type="spellStart"/>
      <w:r w:rsidR="00862032" w:rsidRPr="0013258B">
        <w:t>các</w:t>
      </w:r>
      <w:proofErr w:type="spellEnd"/>
      <w:r w:rsidR="00862032" w:rsidRPr="0013258B">
        <w:t xml:space="preserve"> </w:t>
      </w:r>
      <w:proofErr w:type="spellStart"/>
      <w:r w:rsidR="00862032" w:rsidRPr="0013258B">
        <w:t>trang</w:t>
      </w:r>
      <w:proofErr w:type="spellEnd"/>
      <w:r w:rsidR="00862032" w:rsidRPr="0013258B">
        <w:t xml:space="preserve"> web </w:t>
      </w:r>
      <w:proofErr w:type="spellStart"/>
      <w:r w:rsidR="00862032" w:rsidRPr="0013258B">
        <w:t>từ</w:t>
      </w:r>
      <w:proofErr w:type="spellEnd"/>
      <w:r w:rsidR="00862032" w:rsidRPr="0013258B">
        <w:t xml:space="preserve"> </w:t>
      </w:r>
      <w:proofErr w:type="spellStart"/>
      <w:r w:rsidR="00862032" w:rsidRPr="0013258B">
        <w:t>điển</w:t>
      </w:r>
      <w:proofErr w:type="spellEnd"/>
      <w:r w:rsidR="00862032" w:rsidRPr="0013258B">
        <w:t xml:space="preserve"> </w:t>
      </w:r>
      <w:proofErr w:type="spellStart"/>
      <w:r w:rsidR="00862032" w:rsidRPr="0013258B">
        <w:t>khác</w:t>
      </w:r>
      <w:proofErr w:type="spellEnd"/>
      <w:r w:rsidR="00862032" w:rsidRPr="0013258B">
        <w:t xml:space="preserve">. </w:t>
      </w:r>
      <w:proofErr w:type="spellStart"/>
      <w:r w:rsidR="00862032" w:rsidRPr="0013258B">
        <w:t>Chỉ</w:t>
      </w:r>
      <w:proofErr w:type="spellEnd"/>
      <w:r w:rsidR="00862032" w:rsidRPr="0013258B">
        <w:t xml:space="preserve"> </w:t>
      </w:r>
      <w:proofErr w:type="spellStart"/>
      <w:r w:rsidR="00862032" w:rsidRPr="0013258B">
        <w:t>cần</w:t>
      </w:r>
      <w:proofErr w:type="spellEnd"/>
      <w:r w:rsidR="00862032" w:rsidRPr="0013258B">
        <w:t xml:space="preserve"> </w:t>
      </w:r>
      <w:proofErr w:type="spellStart"/>
      <w:r w:rsidR="00862032" w:rsidRPr="0013258B">
        <w:t>nhập</w:t>
      </w:r>
      <w:proofErr w:type="spellEnd"/>
      <w:r w:rsidR="00862032" w:rsidRPr="0013258B">
        <w:t xml:space="preserve"> “[</w:t>
      </w:r>
      <w:proofErr w:type="spellStart"/>
      <w:r w:rsidR="00862032" w:rsidRPr="0013258B">
        <w:t>Từ</w:t>
      </w:r>
      <w:proofErr w:type="spellEnd"/>
      <w:r w:rsidR="00862032" w:rsidRPr="0013258B">
        <w:t xml:space="preserve"> </w:t>
      </w:r>
      <w:proofErr w:type="spellStart"/>
      <w:r w:rsidR="00862032" w:rsidRPr="0013258B">
        <w:t>bạn</w:t>
      </w:r>
      <w:proofErr w:type="spellEnd"/>
      <w:r w:rsidR="00862032" w:rsidRPr="0013258B">
        <w:t xml:space="preserve"> </w:t>
      </w:r>
      <w:proofErr w:type="spellStart"/>
      <w:r w:rsidR="00862032" w:rsidRPr="0013258B">
        <w:t>muốn</w:t>
      </w:r>
      <w:proofErr w:type="spellEnd"/>
      <w:r w:rsidR="00862032" w:rsidRPr="0013258B">
        <w:t xml:space="preserve"> </w:t>
      </w:r>
      <w:proofErr w:type="spellStart"/>
      <w:r w:rsidR="00862032" w:rsidRPr="0013258B">
        <w:t>tra</w:t>
      </w:r>
      <w:proofErr w:type="spellEnd"/>
      <w:r w:rsidR="00862032" w:rsidRPr="0013258B">
        <w:t xml:space="preserve"> </w:t>
      </w:r>
      <w:proofErr w:type="spellStart"/>
      <w:r w:rsidR="00862032" w:rsidRPr="0013258B">
        <w:t>từ</w:t>
      </w:r>
      <w:proofErr w:type="spellEnd"/>
      <w:r w:rsidR="00862032" w:rsidRPr="0013258B">
        <w:t xml:space="preserve"> </w:t>
      </w:r>
      <w:proofErr w:type="spellStart"/>
      <w:r w:rsidR="00862032" w:rsidRPr="0013258B">
        <w:t>điển</w:t>
      </w:r>
      <w:proofErr w:type="spellEnd"/>
      <w:r w:rsidR="00862032" w:rsidRPr="0013258B">
        <w:t>] in [</w:t>
      </w:r>
      <w:proofErr w:type="spellStart"/>
      <w:r w:rsidR="00862032" w:rsidRPr="0013258B">
        <w:t>Ngôn</w:t>
      </w:r>
      <w:proofErr w:type="spellEnd"/>
      <w:r w:rsidR="00862032" w:rsidRPr="0013258B">
        <w:t xml:space="preserve"> </w:t>
      </w:r>
      <w:proofErr w:type="spellStart"/>
      <w:r w:rsidR="00862032" w:rsidRPr="0013258B">
        <w:t>ngữ</w:t>
      </w:r>
      <w:proofErr w:type="spellEnd"/>
      <w:r w:rsidR="00862032" w:rsidRPr="0013258B">
        <w:t xml:space="preserve"> </w:t>
      </w:r>
      <w:proofErr w:type="spellStart"/>
      <w:r w:rsidR="00862032" w:rsidRPr="0013258B">
        <w:t>bạn</w:t>
      </w:r>
      <w:proofErr w:type="spellEnd"/>
      <w:r w:rsidR="00862032" w:rsidRPr="0013258B">
        <w:t xml:space="preserve"> </w:t>
      </w:r>
      <w:proofErr w:type="spellStart"/>
      <w:r w:rsidR="00862032" w:rsidRPr="0013258B">
        <w:t>muốn</w:t>
      </w:r>
      <w:proofErr w:type="spellEnd"/>
      <w:r w:rsidR="00862032" w:rsidRPr="0013258B">
        <w:t xml:space="preserve"> </w:t>
      </w:r>
      <w:proofErr w:type="spellStart"/>
      <w:r w:rsidR="00862032" w:rsidRPr="0013258B">
        <w:t>tra</w:t>
      </w:r>
      <w:proofErr w:type="spellEnd"/>
      <w:r w:rsidR="00862032" w:rsidRPr="0013258B">
        <w:t>]</w:t>
      </w:r>
    </w:p>
    <w:p w14:paraId="714CDE0E" w14:textId="77777777" w:rsidR="00862032" w:rsidRPr="0013258B" w:rsidRDefault="00862032" w:rsidP="0086203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>VD: “</w:t>
      </w:r>
      <w:proofErr w:type="spellStart"/>
      <w:r w:rsidRPr="0013258B">
        <w:rPr>
          <w:sz w:val="28"/>
          <w:szCs w:val="28"/>
          <w:lang w:val="en-US"/>
        </w:rPr>
        <w:t>thời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tiết</w:t>
      </w:r>
      <w:proofErr w:type="spellEnd"/>
      <w:r w:rsidRPr="0013258B">
        <w:rPr>
          <w:sz w:val="28"/>
          <w:szCs w:val="28"/>
          <w:lang w:val="en-US"/>
        </w:rPr>
        <w:t xml:space="preserve"> in </w:t>
      </w:r>
      <w:proofErr w:type="spellStart"/>
      <w:r w:rsidRPr="0013258B">
        <w:rPr>
          <w:sz w:val="28"/>
          <w:szCs w:val="28"/>
          <w:lang w:val="en-US"/>
        </w:rPr>
        <w:t>english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thời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anh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gì</w:t>
      </w:r>
      <w:proofErr w:type="spellEnd"/>
    </w:p>
    <w:p w14:paraId="2CEFC4C2" w14:textId="32A80EE9" w:rsidR="00862032" w:rsidRPr="0013258B" w:rsidRDefault="0018675F" w:rsidP="00862032">
      <w:pPr>
        <w:pStyle w:val="BodyTextFirstIndent"/>
        <w:jc w:val="lef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D8BE354" wp14:editId="21B807E8">
                <wp:simplePos x="0" y="0"/>
                <wp:positionH relativeFrom="column">
                  <wp:posOffset>99060</wp:posOffset>
                </wp:positionH>
                <wp:positionV relativeFrom="paragraph">
                  <wp:posOffset>3658235</wp:posOffset>
                </wp:positionV>
                <wp:extent cx="6560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B1EB59" w14:textId="231D1096" w:rsidR="0018675F" w:rsidRPr="00D10DCB" w:rsidRDefault="0018675F" w:rsidP="0018675F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32" w:name="_Toc107581335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Kết quả tìm kiếm với </w:t>
                            </w:r>
                            <w:r w:rsidR="003F2CF5">
                              <w:rPr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lang w:val="en-US"/>
                              </w:rPr>
                              <w:t>từ điển</w:t>
                            </w:r>
                            <w:r w:rsidR="003F2CF5">
                              <w:rPr>
                                <w:lang w:val="en-US"/>
                              </w:rPr>
                              <w:t>”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8BE35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7.8pt;margin-top:288.05pt;width:516.6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" stroked="f">
                <v:textbox style="mso-fit-shape-to-text:t" inset="0,0,0,0">
                  <w:txbxContent>
                    <w:p w14:paraId="17B1EB59" w14:textId="231D1096" w:rsidR="0018675F" w:rsidRPr="00D10DCB" w:rsidRDefault="0018675F" w:rsidP="0018675F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33" w:name="_Toc107581335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Kết quả tìm kiếm với </w:t>
                      </w:r>
                      <w:r w:rsidR="003F2CF5">
                        <w:rPr>
                          <w:lang w:val="en-US"/>
                        </w:rPr>
                        <w:t>“</w:t>
                      </w:r>
                      <w:r>
                        <w:rPr>
                          <w:lang w:val="en-US"/>
                        </w:rPr>
                        <w:t>từ điển</w:t>
                      </w:r>
                      <w:r w:rsidR="003F2CF5">
                        <w:rPr>
                          <w:lang w:val="en-US"/>
                        </w:rPr>
                        <w:t>”</w:t>
                      </w:r>
                      <w:bookmarkEnd w:id="33"/>
                    </w:p>
                  </w:txbxContent>
                </v:textbox>
                <w10:wrap type="tight"/>
              </v:shape>
            </w:pict>
          </mc:Fallback>
        </mc:AlternateContent>
      </w:r>
      <w:r w:rsidR="00862032"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61312" behindDoc="1" locked="0" layoutInCell="1" allowOverlap="1" wp14:anchorId="170EA6DA" wp14:editId="593D02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560820" cy="3601085"/>
            <wp:effectExtent l="0" t="0" r="0" b="0"/>
            <wp:wrapTight wrapText="bothSides">
              <wp:wrapPolygon edited="0">
                <wp:start x="0" y="0"/>
                <wp:lineTo x="0" y="21482"/>
                <wp:lineTo x="21512" y="21482"/>
                <wp:lineTo x="21512" y="0"/>
                <wp:lineTo x="0" y="0"/>
              </wp:wrapPolygon>
            </wp:wrapTight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D90D" w14:textId="579721C2" w:rsidR="00AA5294" w:rsidRPr="0013258B" w:rsidRDefault="00AA5294" w:rsidP="00AA5294">
      <w:pPr>
        <w:pStyle w:val="BodyText"/>
        <w:rPr>
          <w:sz w:val="28"/>
          <w:szCs w:val="28"/>
          <w:lang w:val="en-US"/>
        </w:rPr>
      </w:pPr>
    </w:p>
    <w:p w14:paraId="7FA6BFC1" w14:textId="44311964" w:rsidR="0018675F" w:rsidRPr="0013258B" w:rsidRDefault="00AA5294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34" w:name="_Toc107581307"/>
      <w:proofErr w:type="spellStart"/>
      <w:r w:rsidRPr="0013258B">
        <w:rPr>
          <w:rFonts w:cs="Times New Roman"/>
        </w:rPr>
        <w:t>Tính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toán</w:t>
      </w:r>
      <w:bookmarkEnd w:id="34"/>
      <w:proofErr w:type="spellEnd"/>
    </w:p>
    <w:p w14:paraId="2AA7E7F2" w14:textId="61B63B16" w:rsidR="003D4D4A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3D4D4A" w:rsidRPr="0013258B">
        <w:t>Bạn</w:t>
      </w:r>
      <w:proofErr w:type="spellEnd"/>
      <w:r w:rsidR="003D4D4A" w:rsidRPr="0013258B">
        <w:t xml:space="preserve"> </w:t>
      </w:r>
      <w:proofErr w:type="spellStart"/>
      <w:r w:rsidR="003D4D4A" w:rsidRPr="0013258B">
        <w:t>đang</w:t>
      </w:r>
      <w:proofErr w:type="spellEnd"/>
      <w:r w:rsidR="003D4D4A" w:rsidRPr="0013258B">
        <w:t xml:space="preserve"> </w:t>
      </w:r>
      <w:proofErr w:type="spellStart"/>
      <w:r w:rsidR="003D4D4A" w:rsidRPr="0013258B">
        <w:t>sử</w:t>
      </w:r>
      <w:proofErr w:type="spellEnd"/>
      <w:r w:rsidR="003D4D4A" w:rsidRPr="0013258B">
        <w:t xml:space="preserve"> </w:t>
      </w:r>
      <w:proofErr w:type="spellStart"/>
      <w:r w:rsidR="003D4D4A" w:rsidRPr="0013258B">
        <w:t>dụng</w:t>
      </w:r>
      <w:proofErr w:type="spellEnd"/>
      <w:r w:rsidR="003D4D4A" w:rsidRPr="0013258B">
        <w:t xml:space="preserve"> </w:t>
      </w:r>
      <w:proofErr w:type="spellStart"/>
      <w:r w:rsidR="003D4D4A" w:rsidRPr="0013258B">
        <w:t>một</w:t>
      </w:r>
      <w:proofErr w:type="spellEnd"/>
      <w:r w:rsidR="003D4D4A" w:rsidRPr="0013258B">
        <w:t xml:space="preserve"> </w:t>
      </w:r>
      <w:proofErr w:type="spellStart"/>
      <w:r w:rsidR="003D4D4A" w:rsidRPr="0013258B">
        <w:t>trình</w:t>
      </w:r>
      <w:proofErr w:type="spellEnd"/>
      <w:r w:rsidR="003D4D4A" w:rsidRPr="0013258B">
        <w:t xml:space="preserve"> </w:t>
      </w:r>
      <w:proofErr w:type="spellStart"/>
      <w:r w:rsidR="003D4D4A" w:rsidRPr="0013258B">
        <w:t>duyệt</w:t>
      </w:r>
      <w:proofErr w:type="spellEnd"/>
      <w:r w:rsidR="003D4D4A" w:rsidRPr="0013258B">
        <w:t xml:space="preserve"> </w:t>
      </w:r>
      <w:proofErr w:type="spellStart"/>
      <w:r w:rsidR="003D4D4A" w:rsidRPr="0013258B">
        <w:t>để</w:t>
      </w:r>
      <w:proofErr w:type="spellEnd"/>
      <w:r w:rsidR="003D4D4A" w:rsidRPr="0013258B">
        <w:t xml:space="preserve"> </w:t>
      </w:r>
      <w:proofErr w:type="spellStart"/>
      <w:r w:rsidR="003D4D4A" w:rsidRPr="0013258B">
        <w:t>tìm</w:t>
      </w:r>
      <w:proofErr w:type="spellEnd"/>
      <w:r w:rsidR="003D4D4A" w:rsidRPr="0013258B">
        <w:t xml:space="preserve"> </w:t>
      </w:r>
      <w:proofErr w:type="spellStart"/>
      <w:r w:rsidR="003D4D4A" w:rsidRPr="0013258B">
        <w:t>kiếm</w:t>
      </w:r>
      <w:proofErr w:type="spellEnd"/>
      <w:r w:rsidR="003D4D4A" w:rsidRPr="0013258B">
        <w:t xml:space="preserve"> </w:t>
      </w:r>
      <w:proofErr w:type="spellStart"/>
      <w:r w:rsidR="003D4D4A" w:rsidRPr="0013258B">
        <w:t>thông</w:t>
      </w:r>
      <w:proofErr w:type="spellEnd"/>
      <w:r w:rsidR="003D4D4A" w:rsidRPr="0013258B">
        <w:t xml:space="preserve"> tin </w:t>
      </w:r>
      <w:proofErr w:type="spellStart"/>
      <w:r w:rsidR="003D4D4A" w:rsidRPr="0013258B">
        <w:t>nhưng</w:t>
      </w:r>
      <w:proofErr w:type="spellEnd"/>
      <w:r w:rsidR="003D4D4A" w:rsidRPr="0013258B">
        <w:t xml:space="preserve"> </w:t>
      </w:r>
      <w:proofErr w:type="spellStart"/>
      <w:r w:rsidR="003D4D4A" w:rsidRPr="0013258B">
        <w:t>đột</w:t>
      </w:r>
      <w:proofErr w:type="spellEnd"/>
      <w:r w:rsidR="003D4D4A" w:rsidRPr="0013258B">
        <w:t xml:space="preserve"> </w:t>
      </w:r>
      <w:proofErr w:type="spellStart"/>
      <w:r w:rsidR="003D4D4A" w:rsidRPr="0013258B">
        <w:t>nhiên</w:t>
      </w:r>
      <w:proofErr w:type="spellEnd"/>
      <w:r w:rsidR="003D4D4A" w:rsidRPr="0013258B">
        <w:t xml:space="preserve"> </w:t>
      </w:r>
      <w:proofErr w:type="spellStart"/>
      <w:r w:rsidR="003D4D4A" w:rsidRPr="0013258B">
        <w:t>bạn</w:t>
      </w:r>
      <w:proofErr w:type="spellEnd"/>
      <w:r w:rsidR="003D4D4A" w:rsidRPr="0013258B">
        <w:t xml:space="preserve"> </w:t>
      </w:r>
      <w:proofErr w:type="spellStart"/>
      <w:r w:rsidR="003D4D4A" w:rsidRPr="0013258B">
        <w:t>muốn</w:t>
      </w:r>
      <w:proofErr w:type="spellEnd"/>
      <w:r w:rsidR="003D4D4A" w:rsidRPr="0013258B">
        <w:t xml:space="preserve"> </w:t>
      </w:r>
      <w:proofErr w:type="spellStart"/>
      <w:r w:rsidR="003D4D4A" w:rsidRPr="0013258B">
        <w:t>thực</w:t>
      </w:r>
      <w:proofErr w:type="spellEnd"/>
      <w:r w:rsidR="003D4D4A" w:rsidRPr="0013258B">
        <w:t xml:space="preserve"> </w:t>
      </w:r>
      <w:proofErr w:type="spellStart"/>
      <w:r w:rsidR="003D4D4A" w:rsidRPr="0013258B">
        <w:t>hiện</w:t>
      </w:r>
      <w:proofErr w:type="spellEnd"/>
      <w:r w:rsidR="003D4D4A" w:rsidRPr="0013258B">
        <w:t xml:space="preserve"> </w:t>
      </w:r>
      <w:proofErr w:type="spellStart"/>
      <w:r w:rsidR="003D4D4A" w:rsidRPr="0013258B">
        <w:t>một</w:t>
      </w:r>
      <w:proofErr w:type="spellEnd"/>
      <w:r w:rsidR="003D4D4A" w:rsidRPr="0013258B">
        <w:t xml:space="preserve"> </w:t>
      </w:r>
      <w:proofErr w:type="spellStart"/>
      <w:r w:rsidR="003D4D4A" w:rsidRPr="0013258B">
        <w:t>phép</w:t>
      </w:r>
      <w:proofErr w:type="spellEnd"/>
      <w:r w:rsidR="003D4D4A" w:rsidRPr="0013258B">
        <w:t xml:space="preserve"> </w:t>
      </w:r>
      <w:proofErr w:type="spellStart"/>
      <w:r w:rsidR="003D4D4A" w:rsidRPr="0013258B">
        <w:t>tính</w:t>
      </w:r>
      <w:proofErr w:type="spellEnd"/>
      <w:r w:rsidR="003D4D4A" w:rsidRPr="0013258B">
        <w:t xml:space="preserve"> </w:t>
      </w:r>
      <w:proofErr w:type="spellStart"/>
      <w:r w:rsidR="003D4D4A" w:rsidRPr="0013258B">
        <w:t>mà</w:t>
      </w:r>
      <w:proofErr w:type="spellEnd"/>
      <w:r w:rsidR="003D4D4A" w:rsidRPr="0013258B">
        <w:t xml:space="preserve"> </w:t>
      </w:r>
      <w:proofErr w:type="spellStart"/>
      <w:r w:rsidR="003D4D4A" w:rsidRPr="0013258B">
        <w:t>không</w:t>
      </w:r>
      <w:proofErr w:type="spellEnd"/>
      <w:r w:rsidR="003D4D4A" w:rsidRPr="0013258B">
        <w:t xml:space="preserve"> </w:t>
      </w:r>
      <w:proofErr w:type="spellStart"/>
      <w:r w:rsidR="003D4D4A" w:rsidRPr="0013258B">
        <w:t>cần</w:t>
      </w:r>
      <w:proofErr w:type="spellEnd"/>
      <w:r w:rsidR="003D4D4A" w:rsidRPr="0013258B">
        <w:t xml:space="preserve"> </w:t>
      </w:r>
      <w:proofErr w:type="spellStart"/>
      <w:r w:rsidR="003D4D4A" w:rsidRPr="0013258B">
        <w:t>phải</w:t>
      </w:r>
      <w:proofErr w:type="spellEnd"/>
      <w:r w:rsidR="003D4D4A" w:rsidRPr="0013258B">
        <w:t xml:space="preserve"> </w:t>
      </w:r>
      <w:proofErr w:type="spellStart"/>
      <w:r w:rsidR="003D4D4A" w:rsidRPr="0013258B">
        <w:t>lấy</w:t>
      </w:r>
      <w:proofErr w:type="spellEnd"/>
      <w:r w:rsidR="003D4D4A" w:rsidRPr="0013258B">
        <w:t xml:space="preserve"> </w:t>
      </w:r>
      <w:proofErr w:type="spellStart"/>
      <w:r w:rsidR="003D4D4A" w:rsidRPr="0013258B">
        <w:t>máy</w:t>
      </w:r>
      <w:proofErr w:type="spellEnd"/>
      <w:r w:rsidR="003D4D4A" w:rsidRPr="0013258B">
        <w:t xml:space="preserve"> </w:t>
      </w:r>
      <w:proofErr w:type="spellStart"/>
      <w:r w:rsidR="003D4D4A" w:rsidRPr="0013258B">
        <w:t>tính</w:t>
      </w:r>
      <w:proofErr w:type="spellEnd"/>
      <w:r w:rsidR="003D4D4A" w:rsidRPr="0013258B">
        <w:t xml:space="preserve"> hay </w:t>
      </w:r>
      <w:proofErr w:type="spellStart"/>
      <w:r w:rsidR="003D4D4A" w:rsidRPr="0013258B">
        <w:t>mở</w:t>
      </w:r>
      <w:proofErr w:type="spellEnd"/>
      <w:r w:rsidR="003D4D4A" w:rsidRPr="0013258B">
        <w:t xml:space="preserve"> </w:t>
      </w:r>
      <w:proofErr w:type="spellStart"/>
      <w:r w:rsidR="003D4D4A" w:rsidRPr="0013258B">
        <w:t>một</w:t>
      </w:r>
      <w:proofErr w:type="spellEnd"/>
      <w:r w:rsidR="003D4D4A" w:rsidRPr="0013258B">
        <w:t xml:space="preserve"> </w:t>
      </w:r>
      <w:proofErr w:type="spellStart"/>
      <w:r w:rsidR="003D4D4A" w:rsidRPr="0013258B">
        <w:t>phần</w:t>
      </w:r>
      <w:proofErr w:type="spellEnd"/>
      <w:r w:rsidR="003D4D4A" w:rsidRPr="0013258B">
        <w:t xml:space="preserve"> </w:t>
      </w:r>
      <w:proofErr w:type="spellStart"/>
      <w:r w:rsidR="003D4D4A" w:rsidRPr="0013258B">
        <w:t>mềm</w:t>
      </w:r>
      <w:proofErr w:type="spellEnd"/>
      <w:r w:rsidR="003D4D4A" w:rsidRPr="0013258B">
        <w:t xml:space="preserve"> </w:t>
      </w:r>
      <w:proofErr w:type="spellStart"/>
      <w:r w:rsidR="003D4D4A" w:rsidRPr="0013258B">
        <w:t>tính</w:t>
      </w:r>
      <w:proofErr w:type="spellEnd"/>
      <w:r w:rsidR="003D4D4A" w:rsidRPr="0013258B">
        <w:t xml:space="preserve"> </w:t>
      </w:r>
      <w:proofErr w:type="spellStart"/>
      <w:r w:rsidR="00077E57" w:rsidRPr="0013258B">
        <w:t>toán</w:t>
      </w:r>
      <w:proofErr w:type="spellEnd"/>
      <w:r w:rsidR="00077E57" w:rsidRPr="0013258B">
        <w:t xml:space="preserve">. Google </w:t>
      </w:r>
      <w:proofErr w:type="spellStart"/>
      <w:r w:rsidR="00077E57" w:rsidRPr="0013258B">
        <w:t>có</w:t>
      </w:r>
      <w:proofErr w:type="spellEnd"/>
      <w:r w:rsidR="00077E57" w:rsidRPr="0013258B">
        <w:t xml:space="preserve"> </w:t>
      </w:r>
      <w:proofErr w:type="spellStart"/>
      <w:r w:rsidR="00077E57" w:rsidRPr="0013258B">
        <w:t>thể</w:t>
      </w:r>
      <w:proofErr w:type="spellEnd"/>
      <w:r w:rsidR="00077E57" w:rsidRPr="0013258B">
        <w:t xml:space="preserve"> </w:t>
      </w:r>
      <w:proofErr w:type="spellStart"/>
      <w:r w:rsidR="00077E57" w:rsidRPr="0013258B">
        <w:t>giúp</w:t>
      </w:r>
      <w:proofErr w:type="spellEnd"/>
      <w:r w:rsidR="00077E57" w:rsidRPr="0013258B">
        <w:t xml:space="preserve"> </w:t>
      </w:r>
      <w:proofErr w:type="spellStart"/>
      <w:r w:rsidR="00077E57" w:rsidRPr="0013258B">
        <w:t>bạn</w:t>
      </w:r>
      <w:proofErr w:type="spellEnd"/>
      <w:r w:rsidR="00077E57" w:rsidRPr="0013258B">
        <w:t xml:space="preserve"> </w:t>
      </w:r>
      <w:proofErr w:type="spellStart"/>
      <w:r w:rsidR="00077E57" w:rsidRPr="0013258B">
        <w:t>thực</w:t>
      </w:r>
      <w:proofErr w:type="spellEnd"/>
      <w:r w:rsidR="00077E57" w:rsidRPr="0013258B">
        <w:t xml:space="preserve"> </w:t>
      </w:r>
      <w:proofErr w:type="spellStart"/>
      <w:r w:rsidR="00077E57" w:rsidRPr="0013258B">
        <w:t>hiện</w:t>
      </w:r>
      <w:proofErr w:type="spellEnd"/>
      <w:r w:rsidR="00077E57" w:rsidRPr="0013258B">
        <w:t xml:space="preserve"> </w:t>
      </w:r>
      <w:proofErr w:type="spellStart"/>
      <w:r w:rsidR="00077E57" w:rsidRPr="0013258B">
        <w:t>các</w:t>
      </w:r>
      <w:proofErr w:type="spellEnd"/>
      <w:r w:rsidR="00077E57" w:rsidRPr="0013258B">
        <w:t xml:space="preserve"> </w:t>
      </w:r>
      <w:proofErr w:type="spellStart"/>
      <w:r w:rsidR="00077E57" w:rsidRPr="0013258B">
        <w:t>phép</w:t>
      </w:r>
      <w:proofErr w:type="spellEnd"/>
      <w:r w:rsidR="00077E57" w:rsidRPr="0013258B">
        <w:t xml:space="preserve"> </w:t>
      </w:r>
      <w:proofErr w:type="spellStart"/>
      <w:r w:rsidR="00077E57" w:rsidRPr="0013258B">
        <w:t>tính</w:t>
      </w:r>
      <w:proofErr w:type="spellEnd"/>
      <w:r w:rsidR="00077E57" w:rsidRPr="0013258B">
        <w:t xml:space="preserve"> </w:t>
      </w:r>
      <w:proofErr w:type="spellStart"/>
      <w:r w:rsidR="00077E57" w:rsidRPr="0013258B">
        <w:t>toán</w:t>
      </w:r>
      <w:proofErr w:type="spellEnd"/>
      <w:r w:rsidR="00077E57" w:rsidRPr="0013258B">
        <w:t xml:space="preserve"> </w:t>
      </w:r>
      <w:proofErr w:type="spellStart"/>
      <w:r w:rsidR="00077E57" w:rsidRPr="0013258B">
        <w:t>trực</w:t>
      </w:r>
      <w:proofErr w:type="spellEnd"/>
      <w:r w:rsidR="00077E57" w:rsidRPr="0013258B">
        <w:t xml:space="preserve"> </w:t>
      </w:r>
      <w:proofErr w:type="spellStart"/>
      <w:r w:rsidR="00077E57" w:rsidRPr="0013258B">
        <w:t>tiếp</w:t>
      </w:r>
      <w:proofErr w:type="spellEnd"/>
      <w:r w:rsidR="00077E57" w:rsidRPr="0013258B">
        <w:t xml:space="preserve"> </w:t>
      </w:r>
      <w:proofErr w:type="spellStart"/>
      <w:r w:rsidR="00077E57" w:rsidRPr="0013258B">
        <w:t>ngay</w:t>
      </w:r>
      <w:proofErr w:type="spellEnd"/>
      <w:r w:rsidR="00077E57" w:rsidRPr="0013258B">
        <w:t xml:space="preserve"> </w:t>
      </w:r>
      <w:proofErr w:type="spellStart"/>
      <w:r w:rsidR="00077E57" w:rsidRPr="0013258B">
        <w:t>trên</w:t>
      </w:r>
      <w:proofErr w:type="spellEnd"/>
      <w:r w:rsidR="00077E57" w:rsidRPr="0013258B">
        <w:t xml:space="preserve"> </w:t>
      </w:r>
      <w:proofErr w:type="spellStart"/>
      <w:r w:rsidR="00077E57" w:rsidRPr="0013258B">
        <w:t>thanh</w:t>
      </w:r>
      <w:proofErr w:type="spellEnd"/>
      <w:r w:rsidR="00077E57" w:rsidRPr="0013258B">
        <w:t xml:space="preserve"> </w:t>
      </w:r>
      <w:proofErr w:type="spellStart"/>
      <w:r w:rsidR="00077E57" w:rsidRPr="0013258B">
        <w:t>tìm</w:t>
      </w:r>
      <w:proofErr w:type="spellEnd"/>
      <w:r w:rsidR="00077E57" w:rsidRPr="0013258B">
        <w:t xml:space="preserve"> </w:t>
      </w:r>
      <w:proofErr w:type="spellStart"/>
      <w:r w:rsidR="00077E57" w:rsidRPr="0013258B">
        <w:t>kiếm</w:t>
      </w:r>
      <w:proofErr w:type="spellEnd"/>
      <w:r w:rsidR="00077E57" w:rsidRPr="0013258B">
        <w:t xml:space="preserve">. </w:t>
      </w:r>
      <w:proofErr w:type="spellStart"/>
      <w:r w:rsidR="00077E57" w:rsidRPr="0013258B">
        <w:t>Bạn</w:t>
      </w:r>
      <w:proofErr w:type="spellEnd"/>
      <w:r w:rsidR="00077E57" w:rsidRPr="0013258B">
        <w:t xml:space="preserve"> </w:t>
      </w:r>
      <w:proofErr w:type="spellStart"/>
      <w:r w:rsidR="00077E57" w:rsidRPr="0013258B">
        <w:t>chỉ</w:t>
      </w:r>
      <w:proofErr w:type="spellEnd"/>
      <w:r w:rsidR="00077E57" w:rsidRPr="0013258B">
        <w:t xml:space="preserve"> </w:t>
      </w:r>
      <w:proofErr w:type="spellStart"/>
      <w:r w:rsidR="00077E57" w:rsidRPr="0013258B">
        <w:t>cần</w:t>
      </w:r>
      <w:proofErr w:type="spellEnd"/>
      <w:r w:rsidR="00077E57" w:rsidRPr="0013258B">
        <w:t xml:space="preserve"> </w:t>
      </w:r>
      <w:proofErr w:type="spellStart"/>
      <w:r w:rsidR="00077E57" w:rsidRPr="0013258B">
        <w:t>nhập</w:t>
      </w:r>
      <w:proofErr w:type="spellEnd"/>
      <w:r w:rsidR="00077E57" w:rsidRPr="0013258B">
        <w:t xml:space="preserve"> </w:t>
      </w:r>
      <w:proofErr w:type="spellStart"/>
      <w:r w:rsidR="00077E57" w:rsidRPr="0013258B">
        <w:t>phép</w:t>
      </w:r>
      <w:proofErr w:type="spellEnd"/>
      <w:r w:rsidR="00077E57" w:rsidRPr="0013258B">
        <w:t xml:space="preserve"> </w:t>
      </w:r>
      <w:proofErr w:type="spellStart"/>
      <w:r w:rsidR="00077E57" w:rsidRPr="0013258B">
        <w:t>tính</w:t>
      </w:r>
      <w:proofErr w:type="spellEnd"/>
      <w:r w:rsidR="00077E57" w:rsidRPr="0013258B">
        <w:t xml:space="preserve"> </w:t>
      </w:r>
      <w:proofErr w:type="spellStart"/>
      <w:r w:rsidR="00077E57" w:rsidRPr="0013258B">
        <w:t>rồi</w:t>
      </w:r>
      <w:proofErr w:type="spellEnd"/>
      <w:r w:rsidR="00077E57" w:rsidRPr="0013258B">
        <w:t xml:space="preserve"> Google </w:t>
      </w:r>
      <w:proofErr w:type="spellStart"/>
      <w:r w:rsidR="00077E57" w:rsidRPr="0013258B">
        <w:t>sẽ</w:t>
      </w:r>
      <w:proofErr w:type="spellEnd"/>
      <w:r w:rsidR="00077E57" w:rsidRPr="0013258B">
        <w:t xml:space="preserve"> </w:t>
      </w:r>
      <w:proofErr w:type="spellStart"/>
      <w:r w:rsidR="00077E57" w:rsidRPr="0013258B">
        <w:t>trả</w:t>
      </w:r>
      <w:proofErr w:type="spellEnd"/>
      <w:r w:rsidR="00077E57" w:rsidRPr="0013258B">
        <w:t xml:space="preserve"> </w:t>
      </w:r>
      <w:proofErr w:type="spellStart"/>
      <w:r w:rsidR="00077E57" w:rsidRPr="0013258B">
        <w:t>về</w:t>
      </w:r>
      <w:proofErr w:type="spellEnd"/>
      <w:r w:rsidR="00077E57" w:rsidRPr="0013258B">
        <w:t xml:space="preserve"> </w:t>
      </w:r>
      <w:proofErr w:type="spellStart"/>
      <w:r w:rsidR="00077E57" w:rsidRPr="0013258B">
        <w:t>cho</w:t>
      </w:r>
      <w:proofErr w:type="spellEnd"/>
      <w:r w:rsidR="00077E57" w:rsidRPr="0013258B">
        <w:t xml:space="preserve"> </w:t>
      </w:r>
      <w:proofErr w:type="spellStart"/>
      <w:r w:rsidR="00077E57" w:rsidRPr="0013258B">
        <w:t>bạn</w:t>
      </w:r>
      <w:proofErr w:type="spellEnd"/>
      <w:r w:rsidR="00077E57" w:rsidRPr="0013258B">
        <w:t xml:space="preserve"> </w:t>
      </w:r>
      <w:proofErr w:type="spellStart"/>
      <w:r w:rsidR="00077E57" w:rsidRPr="0013258B">
        <w:t>kết</w:t>
      </w:r>
      <w:proofErr w:type="spellEnd"/>
      <w:r w:rsidR="00077E57" w:rsidRPr="0013258B">
        <w:t xml:space="preserve"> </w:t>
      </w:r>
      <w:proofErr w:type="spellStart"/>
      <w:r w:rsidR="00077E57" w:rsidRPr="0013258B">
        <w:t>quả</w:t>
      </w:r>
      <w:proofErr w:type="spellEnd"/>
      <w:r w:rsidR="00077E57" w:rsidRPr="0013258B">
        <w:t xml:space="preserve"> </w:t>
      </w:r>
      <w:proofErr w:type="spellStart"/>
      <w:r w:rsidR="00077E57" w:rsidRPr="0013258B">
        <w:t>như</w:t>
      </w:r>
      <w:proofErr w:type="spellEnd"/>
      <w:r w:rsidR="00077E57" w:rsidRPr="0013258B">
        <w:t xml:space="preserve"> </w:t>
      </w:r>
      <w:proofErr w:type="spellStart"/>
      <w:r w:rsidR="00077E57" w:rsidRPr="0013258B">
        <w:t>một</w:t>
      </w:r>
      <w:proofErr w:type="spellEnd"/>
      <w:r w:rsidR="00077E57" w:rsidRPr="0013258B">
        <w:t xml:space="preserve"> </w:t>
      </w:r>
      <w:proofErr w:type="spellStart"/>
      <w:r w:rsidR="00077E57" w:rsidRPr="0013258B">
        <w:t>máy</w:t>
      </w:r>
      <w:proofErr w:type="spellEnd"/>
      <w:r w:rsidR="00077E57" w:rsidRPr="0013258B">
        <w:t xml:space="preserve"> </w:t>
      </w:r>
      <w:proofErr w:type="spellStart"/>
      <w:r w:rsidR="00077E57" w:rsidRPr="0013258B">
        <w:t>tính</w:t>
      </w:r>
      <w:proofErr w:type="spellEnd"/>
      <w:r w:rsidR="000F38A1" w:rsidRPr="0013258B">
        <w:t xml:space="preserve"> </w:t>
      </w:r>
      <w:proofErr w:type="spellStart"/>
      <w:r w:rsidR="000F38A1" w:rsidRPr="0013258B">
        <w:t>thông</w:t>
      </w:r>
      <w:proofErr w:type="spellEnd"/>
      <w:r w:rsidR="000F38A1" w:rsidRPr="0013258B">
        <w:t xml:space="preserve"> </w:t>
      </w:r>
      <w:proofErr w:type="spellStart"/>
      <w:r w:rsidR="000F38A1" w:rsidRPr="0013258B">
        <w:t>thường</w:t>
      </w:r>
      <w:proofErr w:type="spellEnd"/>
      <w:r w:rsidR="00CD7EFA" w:rsidRPr="0013258B">
        <w:t>.</w:t>
      </w:r>
    </w:p>
    <w:p w14:paraId="18134617" w14:textId="1AB5B682" w:rsidR="004E1941" w:rsidRPr="0013258B" w:rsidRDefault="004E1941" w:rsidP="004E1941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 </w:t>
      </w:r>
      <w:r w:rsidRPr="0013258B">
        <w:rPr>
          <w:sz w:val="28"/>
          <w:szCs w:val="28"/>
          <w:lang w:val="en-US"/>
        </w:rPr>
        <w:tab/>
        <w:t xml:space="preserve">VD: “8011004.5*2”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đáp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án</w:t>
      </w:r>
      <w:proofErr w:type="spellEnd"/>
      <w:r w:rsidRPr="0013258B">
        <w:rPr>
          <w:sz w:val="28"/>
          <w:szCs w:val="28"/>
          <w:lang w:val="en-US"/>
        </w:rPr>
        <w:t xml:space="preserve"> 16022009 </w:t>
      </w:r>
      <w:proofErr w:type="spellStart"/>
      <w:r w:rsidRPr="0013258B">
        <w:rPr>
          <w:sz w:val="28"/>
          <w:szCs w:val="28"/>
          <w:lang w:val="en-US"/>
        </w:rPr>
        <w:t>ngay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tức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37025425" w14:textId="77777777" w:rsidR="004E1941" w:rsidRPr="0013258B" w:rsidRDefault="004E1941" w:rsidP="004E1941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A158B2" wp14:editId="4C480036">
            <wp:extent cx="6659880" cy="4099560"/>
            <wp:effectExtent l="0" t="0" r="7620" b="0"/>
            <wp:docPr id="9" name="Picture 9" descr="A picture containing text, electronics, calculator, sil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alculator, silv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656E" w14:textId="46EA3E94" w:rsidR="004E1941" w:rsidRPr="0013258B" w:rsidRDefault="004E1941" w:rsidP="005F6160">
      <w:pPr>
        <w:pStyle w:val="Caption"/>
        <w:rPr>
          <w:sz w:val="28"/>
          <w:szCs w:val="28"/>
          <w:lang w:val="en-US"/>
        </w:rPr>
      </w:pPr>
      <w:bookmarkStart w:id="35" w:name="_Toc107581336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3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r w:rsidR="003F2CF5">
        <w:rPr>
          <w:sz w:val="28"/>
          <w:szCs w:val="28"/>
          <w:lang w:val="en-US"/>
        </w:rPr>
        <w:t>“</w:t>
      </w:r>
      <w:proofErr w:type="spellStart"/>
      <w:r w:rsidRPr="0013258B">
        <w:rPr>
          <w:sz w:val="28"/>
          <w:szCs w:val="28"/>
          <w:lang w:val="en-US"/>
        </w:rPr>
        <w:t>phép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="003F2CF5">
        <w:rPr>
          <w:sz w:val="28"/>
          <w:szCs w:val="28"/>
          <w:lang w:val="en-US"/>
        </w:rPr>
        <w:t>”</w:t>
      </w:r>
      <w:bookmarkEnd w:id="35"/>
    </w:p>
    <w:p w14:paraId="03AB69B6" w14:textId="0B9B9FFC" w:rsidR="00B444A7" w:rsidRPr="0013258B" w:rsidRDefault="0018675F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r w:rsidRPr="0013258B">
        <w:rPr>
          <w:rFonts w:cs="Times New Roman"/>
        </w:rPr>
        <w:t xml:space="preserve"> </w:t>
      </w:r>
      <w:bookmarkStart w:id="36" w:name="_Toc107581308"/>
      <w:proofErr w:type="spellStart"/>
      <w:r w:rsidRPr="0013258B">
        <w:rPr>
          <w:rFonts w:cs="Times New Roman"/>
        </w:rPr>
        <w:t>Chuyển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đổi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vị</w:t>
      </w:r>
      <w:bookmarkEnd w:id="36"/>
      <w:proofErr w:type="spellEnd"/>
      <w:r w:rsidR="00B444A7" w:rsidRPr="0013258B">
        <w:rPr>
          <w:rFonts w:cs="Times New Roman"/>
        </w:rPr>
        <w:t xml:space="preserve"> </w:t>
      </w:r>
    </w:p>
    <w:p w14:paraId="1C61FF0B" w14:textId="2705A073" w:rsidR="00946918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B444A7" w:rsidRPr="0013258B">
        <w:t>Tương</w:t>
      </w:r>
      <w:proofErr w:type="spellEnd"/>
      <w:r w:rsidR="00B444A7" w:rsidRPr="0013258B">
        <w:t xml:space="preserve"> </w:t>
      </w:r>
      <w:proofErr w:type="spellStart"/>
      <w:r w:rsidR="00B444A7" w:rsidRPr="0013258B">
        <w:t>tự</w:t>
      </w:r>
      <w:proofErr w:type="spellEnd"/>
      <w:r w:rsidR="00B444A7" w:rsidRPr="0013258B">
        <w:t xml:space="preserve"> </w:t>
      </w:r>
      <w:proofErr w:type="spellStart"/>
      <w:r w:rsidR="00B444A7" w:rsidRPr="0013258B">
        <w:t>như</w:t>
      </w:r>
      <w:proofErr w:type="spellEnd"/>
      <w:r w:rsidR="00B444A7" w:rsidRPr="0013258B">
        <w:t xml:space="preserve"> </w:t>
      </w:r>
      <w:proofErr w:type="spellStart"/>
      <w:r w:rsidR="00B444A7" w:rsidRPr="0013258B">
        <w:t>các</w:t>
      </w:r>
      <w:proofErr w:type="spellEnd"/>
      <w:r w:rsidR="00B444A7" w:rsidRPr="0013258B">
        <w:t xml:space="preserve"> </w:t>
      </w:r>
      <w:proofErr w:type="spellStart"/>
      <w:r w:rsidR="00B444A7" w:rsidRPr="0013258B">
        <w:t>phép</w:t>
      </w:r>
      <w:proofErr w:type="spellEnd"/>
      <w:r w:rsidR="00B444A7" w:rsidRPr="0013258B">
        <w:t xml:space="preserve"> </w:t>
      </w:r>
      <w:proofErr w:type="spellStart"/>
      <w:r w:rsidR="00B444A7" w:rsidRPr="0013258B">
        <w:t>toán</w:t>
      </w:r>
      <w:proofErr w:type="spellEnd"/>
      <w:r w:rsidR="00B444A7" w:rsidRPr="0013258B">
        <w:t xml:space="preserve"> </w:t>
      </w:r>
      <w:proofErr w:type="spellStart"/>
      <w:r w:rsidR="00B444A7" w:rsidRPr="0013258B">
        <w:t>công</w:t>
      </w:r>
      <w:proofErr w:type="spellEnd"/>
      <w:r w:rsidR="00B444A7" w:rsidRPr="0013258B">
        <w:t xml:space="preserve"> </w:t>
      </w:r>
      <w:proofErr w:type="spellStart"/>
      <w:r w:rsidR="00B444A7" w:rsidRPr="0013258B">
        <w:t>việc</w:t>
      </w:r>
      <w:proofErr w:type="spellEnd"/>
      <w:r w:rsidR="00B444A7" w:rsidRPr="0013258B">
        <w:t xml:space="preserve"> </w:t>
      </w:r>
      <w:proofErr w:type="spellStart"/>
      <w:r w:rsidR="00B444A7" w:rsidRPr="0013258B">
        <w:t>chuyển</w:t>
      </w:r>
      <w:proofErr w:type="spellEnd"/>
      <w:r w:rsidR="00B444A7" w:rsidRPr="0013258B">
        <w:t xml:space="preserve"> </w:t>
      </w:r>
      <w:proofErr w:type="spellStart"/>
      <w:r w:rsidR="00B444A7" w:rsidRPr="0013258B">
        <w:t>đổi</w:t>
      </w:r>
      <w:proofErr w:type="spellEnd"/>
      <w:r w:rsidR="00B444A7" w:rsidRPr="0013258B">
        <w:t xml:space="preserve"> </w:t>
      </w:r>
      <w:proofErr w:type="spellStart"/>
      <w:r w:rsidR="00B444A7" w:rsidRPr="0013258B">
        <w:t>đơn</w:t>
      </w:r>
      <w:proofErr w:type="spellEnd"/>
      <w:r w:rsidR="00B444A7" w:rsidRPr="0013258B">
        <w:t xml:space="preserve"> </w:t>
      </w:r>
      <w:proofErr w:type="spellStart"/>
      <w:r w:rsidR="00B444A7" w:rsidRPr="0013258B">
        <w:t>vị</w:t>
      </w:r>
      <w:proofErr w:type="spellEnd"/>
      <w:r w:rsidR="00B444A7" w:rsidRPr="0013258B">
        <w:t xml:space="preserve"> </w:t>
      </w:r>
      <w:proofErr w:type="spellStart"/>
      <w:r w:rsidR="00B444A7" w:rsidRPr="0013258B">
        <w:t>cũng</w:t>
      </w:r>
      <w:proofErr w:type="spellEnd"/>
      <w:r w:rsidR="00B444A7" w:rsidRPr="0013258B">
        <w:t xml:space="preserve"> </w:t>
      </w:r>
      <w:proofErr w:type="spellStart"/>
      <w:r w:rsidR="00B444A7" w:rsidRPr="0013258B">
        <w:t>không</w:t>
      </w:r>
      <w:proofErr w:type="spellEnd"/>
      <w:r w:rsidR="00B444A7" w:rsidRPr="0013258B">
        <w:t xml:space="preserve"> </w:t>
      </w:r>
      <w:proofErr w:type="spellStart"/>
      <w:r w:rsidR="00B444A7" w:rsidRPr="0013258B">
        <w:t>có</w:t>
      </w:r>
      <w:proofErr w:type="spellEnd"/>
      <w:r w:rsidR="00B444A7" w:rsidRPr="0013258B">
        <w:t xml:space="preserve"> </w:t>
      </w:r>
      <w:proofErr w:type="spellStart"/>
      <w:r w:rsidR="00B444A7" w:rsidRPr="0013258B">
        <w:t>thể</w:t>
      </w:r>
      <w:proofErr w:type="spellEnd"/>
      <w:r w:rsidR="00B444A7" w:rsidRPr="0013258B">
        <w:t xml:space="preserve"> </w:t>
      </w:r>
      <w:proofErr w:type="spellStart"/>
      <w:r w:rsidR="00B444A7" w:rsidRPr="0013258B">
        <w:t>làm</w:t>
      </w:r>
      <w:proofErr w:type="spellEnd"/>
      <w:r w:rsidR="00B444A7" w:rsidRPr="0013258B">
        <w:t xml:space="preserve"> </w:t>
      </w:r>
      <w:proofErr w:type="spellStart"/>
      <w:r w:rsidR="00B444A7" w:rsidRPr="0013258B">
        <w:t>khó</w:t>
      </w:r>
      <w:proofErr w:type="spellEnd"/>
      <w:r w:rsidR="00B444A7" w:rsidRPr="0013258B">
        <w:t xml:space="preserve"> </w:t>
      </w:r>
      <w:proofErr w:type="spellStart"/>
      <w:r w:rsidR="00B444A7" w:rsidRPr="0013258B">
        <w:t>được</w:t>
      </w:r>
      <w:proofErr w:type="spellEnd"/>
      <w:r w:rsidR="00B444A7" w:rsidRPr="0013258B">
        <w:t xml:space="preserve"> Google. </w:t>
      </w:r>
      <w:proofErr w:type="spellStart"/>
      <w:r w:rsidR="00B444A7" w:rsidRPr="0013258B">
        <w:t>Bạn</w:t>
      </w:r>
      <w:proofErr w:type="spellEnd"/>
      <w:r w:rsidR="00B444A7" w:rsidRPr="0013258B">
        <w:t xml:space="preserve"> </w:t>
      </w:r>
      <w:proofErr w:type="spellStart"/>
      <w:r w:rsidR="00B444A7" w:rsidRPr="0013258B">
        <w:t>chỉ</w:t>
      </w:r>
      <w:proofErr w:type="spellEnd"/>
      <w:r w:rsidR="00B444A7" w:rsidRPr="0013258B">
        <w:t xml:space="preserve"> </w:t>
      </w:r>
      <w:proofErr w:type="spellStart"/>
      <w:r w:rsidR="00B444A7" w:rsidRPr="0013258B">
        <w:t>cần</w:t>
      </w:r>
      <w:proofErr w:type="spellEnd"/>
      <w:r w:rsidR="00B444A7" w:rsidRPr="0013258B">
        <w:t xml:space="preserve"> </w:t>
      </w:r>
      <w:proofErr w:type="spellStart"/>
      <w:r w:rsidR="00B444A7" w:rsidRPr="0013258B">
        <w:t>nhập</w:t>
      </w:r>
      <w:proofErr w:type="spellEnd"/>
      <w:r w:rsidR="00B444A7" w:rsidRPr="0013258B">
        <w:t xml:space="preserve"> </w:t>
      </w:r>
      <w:proofErr w:type="spellStart"/>
      <w:r w:rsidR="00B444A7" w:rsidRPr="0013258B">
        <w:t>hai</w:t>
      </w:r>
      <w:proofErr w:type="spellEnd"/>
      <w:r w:rsidR="00B444A7" w:rsidRPr="0013258B">
        <w:t xml:space="preserve"> </w:t>
      </w:r>
      <w:proofErr w:type="spellStart"/>
      <w:r w:rsidR="00B444A7" w:rsidRPr="0013258B">
        <w:t>loại</w:t>
      </w:r>
      <w:proofErr w:type="spellEnd"/>
      <w:r w:rsidR="00B444A7" w:rsidRPr="0013258B">
        <w:t xml:space="preserve"> </w:t>
      </w:r>
      <w:proofErr w:type="spellStart"/>
      <w:r w:rsidR="00B444A7" w:rsidRPr="0013258B">
        <w:t>đơn</w:t>
      </w:r>
      <w:proofErr w:type="spellEnd"/>
      <w:r w:rsidR="00B444A7" w:rsidRPr="0013258B">
        <w:t xml:space="preserve"> </w:t>
      </w:r>
      <w:proofErr w:type="spellStart"/>
      <w:r w:rsidR="00B444A7" w:rsidRPr="0013258B">
        <w:t>vị</w:t>
      </w:r>
      <w:proofErr w:type="spellEnd"/>
      <w:r w:rsidR="00B444A7" w:rsidRPr="0013258B">
        <w:t xml:space="preserve"> </w:t>
      </w:r>
      <w:proofErr w:type="spellStart"/>
      <w:r w:rsidR="00B444A7" w:rsidRPr="0013258B">
        <w:t>bạn</w:t>
      </w:r>
      <w:proofErr w:type="spellEnd"/>
      <w:r w:rsidR="00B444A7" w:rsidRPr="0013258B">
        <w:t xml:space="preserve"> </w:t>
      </w:r>
      <w:proofErr w:type="spellStart"/>
      <w:r w:rsidR="00B444A7" w:rsidRPr="0013258B">
        <w:t>muốn</w:t>
      </w:r>
      <w:proofErr w:type="spellEnd"/>
      <w:r w:rsidR="00B444A7" w:rsidRPr="0013258B">
        <w:t xml:space="preserve"> </w:t>
      </w:r>
      <w:proofErr w:type="spellStart"/>
      <w:r w:rsidR="00B444A7" w:rsidRPr="0013258B">
        <w:t>chuyển</w:t>
      </w:r>
      <w:proofErr w:type="spellEnd"/>
      <w:r w:rsidR="00B444A7" w:rsidRPr="0013258B">
        <w:t xml:space="preserve"> </w:t>
      </w:r>
      <w:proofErr w:type="spellStart"/>
      <w:r w:rsidR="00B444A7" w:rsidRPr="0013258B">
        <w:t>đổi</w:t>
      </w:r>
      <w:proofErr w:type="spellEnd"/>
      <w:r w:rsidR="00B444A7" w:rsidRPr="0013258B">
        <w:t xml:space="preserve"> </w:t>
      </w:r>
      <w:proofErr w:type="spellStart"/>
      <w:r w:rsidR="00B444A7" w:rsidRPr="0013258B">
        <w:t>theo</w:t>
      </w:r>
      <w:proofErr w:type="spellEnd"/>
      <w:r w:rsidR="00B444A7" w:rsidRPr="0013258B">
        <w:t xml:space="preserve"> </w:t>
      </w:r>
      <w:proofErr w:type="spellStart"/>
      <w:r w:rsidR="00B444A7" w:rsidRPr="0013258B">
        <w:t>bất</w:t>
      </w:r>
      <w:proofErr w:type="spellEnd"/>
      <w:r w:rsidR="00B444A7" w:rsidRPr="0013258B">
        <w:t xml:space="preserve"> </w:t>
      </w:r>
      <w:proofErr w:type="spellStart"/>
      <w:r w:rsidR="00B444A7" w:rsidRPr="0013258B">
        <w:t>kì</w:t>
      </w:r>
      <w:proofErr w:type="spellEnd"/>
      <w:r w:rsidR="00B444A7" w:rsidRPr="0013258B">
        <w:t xml:space="preserve"> </w:t>
      </w:r>
      <w:proofErr w:type="spellStart"/>
      <w:r w:rsidR="00B444A7" w:rsidRPr="0013258B">
        <w:t>hình</w:t>
      </w:r>
      <w:proofErr w:type="spellEnd"/>
      <w:r w:rsidR="00B444A7" w:rsidRPr="0013258B">
        <w:t xml:space="preserve"> </w:t>
      </w:r>
      <w:proofErr w:type="spellStart"/>
      <w:r w:rsidR="00B444A7" w:rsidRPr="0013258B">
        <w:t>theo</w:t>
      </w:r>
      <w:proofErr w:type="spellEnd"/>
      <w:r w:rsidR="00B444A7" w:rsidRPr="0013258B">
        <w:t xml:space="preserve"> </w:t>
      </w:r>
      <w:proofErr w:type="spellStart"/>
      <w:r w:rsidR="00B444A7" w:rsidRPr="0013258B">
        <w:t>chữ</w:t>
      </w:r>
      <w:proofErr w:type="spellEnd"/>
      <w:r w:rsidR="00B444A7" w:rsidRPr="0013258B">
        <w:t xml:space="preserve"> hay </w:t>
      </w:r>
      <w:proofErr w:type="spellStart"/>
      <w:r w:rsidR="00B444A7" w:rsidRPr="0013258B">
        <w:t>ký</w:t>
      </w:r>
      <w:proofErr w:type="spellEnd"/>
      <w:r w:rsidR="00B444A7" w:rsidRPr="0013258B">
        <w:t xml:space="preserve"> </w:t>
      </w:r>
      <w:proofErr w:type="spellStart"/>
      <w:r w:rsidR="00B444A7" w:rsidRPr="0013258B">
        <w:t>hiệu</w:t>
      </w:r>
      <w:proofErr w:type="spellEnd"/>
      <w:r w:rsidR="00B444A7" w:rsidRPr="0013258B">
        <w:t xml:space="preserve"> </w:t>
      </w:r>
      <w:proofErr w:type="spellStart"/>
      <w:r w:rsidR="00B444A7" w:rsidRPr="0013258B">
        <w:t>có</w:t>
      </w:r>
      <w:proofErr w:type="spellEnd"/>
      <w:r w:rsidR="00B444A7" w:rsidRPr="0013258B">
        <w:t xml:space="preserve"> </w:t>
      </w:r>
      <w:proofErr w:type="spellStart"/>
      <w:r w:rsidR="00B444A7" w:rsidRPr="0013258B">
        <w:t>thể</w:t>
      </w:r>
      <w:proofErr w:type="spellEnd"/>
      <w:r w:rsidR="00B444A7" w:rsidRPr="0013258B">
        <w:t xml:space="preserve"> </w:t>
      </w:r>
      <w:proofErr w:type="spellStart"/>
      <w:r w:rsidR="00B444A7" w:rsidRPr="0013258B">
        <w:t>là</w:t>
      </w:r>
      <w:proofErr w:type="spellEnd"/>
      <w:r w:rsidR="00B444A7" w:rsidRPr="0013258B">
        <w:t xml:space="preserve"> </w:t>
      </w:r>
      <w:proofErr w:type="spellStart"/>
      <w:r w:rsidR="00B444A7" w:rsidRPr="0013258B">
        <w:t>tiền</w:t>
      </w:r>
      <w:proofErr w:type="spellEnd"/>
      <w:r w:rsidR="00B444A7" w:rsidRPr="0013258B">
        <w:t xml:space="preserve"> </w:t>
      </w:r>
      <w:proofErr w:type="spellStart"/>
      <w:r w:rsidR="00B444A7" w:rsidRPr="0013258B">
        <w:t>tệ</w:t>
      </w:r>
      <w:proofErr w:type="spellEnd"/>
      <w:r w:rsidR="00B444A7" w:rsidRPr="0013258B">
        <w:t xml:space="preserve"> hay </w:t>
      </w:r>
      <w:proofErr w:type="spellStart"/>
      <w:r w:rsidR="00B444A7" w:rsidRPr="0013258B">
        <w:t>các</w:t>
      </w:r>
      <w:proofErr w:type="spellEnd"/>
      <w:r w:rsidR="00B444A7" w:rsidRPr="0013258B">
        <w:t xml:space="preserve"> </w:t>
      </w:r>
      <w:proofErr w:type="spellStart"/>
      <w:r w:rsidR="00B444A7" w:rsidRPr="0013258B">
        <w:t>đơn</w:t>
      </w:r>
      <w:proofErr w:type="spellEnd"/>
      <w:r w:rsidR="00B444A7" w:rsidRPr="0013258B">
        <w:t xml:space="preserve"> </w:t>
      </w:r>
      <w:proofErr w:type="spellStart"/>
      <w:r w:rsidR="00B444A7" w:rsidRPr="0013258B">
        <w:t>vị</w:t>
      </w:r>
      <w:proofErr w:type="spellEnd"/>
      <w:r w:rsidR="00B444A7" w:rsidRPr="0013258B">
        <w:t xml:space="preserve"> </w:t>
      </w:r>
      <w:proofErr w:type="spellStart"/>
      <w:r w:rsidR="00B444A7" w:rsidRPr="0013258B">
        <w:t>đo</w:t>
      </w:r>
      <w:proofErr w:type="spellEnd"/>
      <w:r w:rsidR="00B444A7" w:rsidRPr="0013258B">
        <w:t xml:space="preserve"> </w:t>
      </w:r>
      <w:proofErr w:type="spellStart"/>
      <w:r w:rsidR="00B444A7" w:rsidRPr="0013258B">
        <w:t>độ</w:t>
      </w:r>
      <w:proofErr w:type="spellEnd"/>
      <w:r w:rsidR="00B444A7" w:rsidRPr="0013258B">
        <w:t xml:space="preserve"> </w:t>
      </w:r>
      <w:proofErr w:type="spellStart"/>
      <w:r w:rsidR="00B444A7" w:rsidRPr="0013258B">
        <w:t>dài</w:t>
      </w:r>
      <w:proofErr w:type="spellEnd"/>
      <w:r w:rsidR="00B444A7" w:rsidRPr="0013258B">
        <w:t xml:space="preserve">, </w:t>
      </w:r>
      <w:proofErr w:type="spellStart"/>
      <w:r w:rsidR="00B444A7" w:rsidRPr="0013258B">
        <w:t>nhiệt</w:t>
      </w:r>
      <w:proofErr w:type="spellEnd"/>
      <w:r w:rsidR="00B444A7" w:rsidRPr="0013258B">
        <w:t xml:space="preserve"> </w:t>
      </w:r>
      <w:proofErr w:type="spellStart"/>
      <w:r w:rsidR="00B444A7" w:rsidRPr="0013258B">
        <w:t>độ</w:t>
      </w:r>
      <w:proofErr w:type="spellEnd"/>
    </w:p>
    <w:p w14:paraId="15C3BE2B" w14:textId="2E8800B2" w:rsidR="00B444A7" w:rsidRPr="0013258B" w:rsidRDefault="003F2CF5" w:rsidP="00946918">
      <w:pPr>
        <w:pStyle w:val="BodyText"/>
        <w:ind w:left="510" w:firstLine="51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64384" behindDoc="1" locked="0" layoutInCell="1" allowOverlap="1" wp14:anchorId="573D3091" wp14:editId="25633FCB">
            <wp:simplePos x="0" y="0"/>
            <wp:positionH relativeFrom="column">
              <wp:posOffset>194310</wp:posOffset>
            </wp:positionH>
            <wp:positionV relativeFrom="paragraph">
              <wp:posOffset>296545</wp:posOffset>
            </wp:positionV>
            <wp:extent cx="6370320" cy="2468880"/>
            <wp:effectExtent l="0" t="0" r="0" b="7620"/>
            <wp:wrapTight wrapText="bothSides">
              <wp:wrapPolygon edited="0">
                <wp:start x="0" y="0"/>
                <wp:lineTo x="0" y="21500"/>
                <wp:lineTo x="21510" y="21500"/>
                <wp:lineTo x="21510" y="0"/>
                <wp:lineTo x="0" y="0"/>
              </wp:wrapPolygon>
            </wp:wrapTight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4A7" w:rsidRPr="0013258B">
        <w:rPr>
          <w:sz w:val="28"/>
          <w:szCs w:val="28"/>
          <w:lang w:val="en-US"/>
        </w:rPr>
        <w:t xml:space="preserve">VD: </w:t>
      </w:r>
      <w:proofErr w:type="spellStart"/>
      <w:r w:rsidR="00B444A7" w:rsidRPr="0013258B">
        <w:rPr>
          <w:sz w:val="28"/>
          <w:szCs w:val="28"/>
          <w:lang w:val="en-US"/>
        </w:rPr>
        <w:t>Đổi</w:t>
      </w:r>
      <w:proofErr w:type="spellEnd"/>
      <w:r w:rsidR="00B444A7" w:rsidRPr="0013258B">
        <w:rPr>
          <w:sz w:val="28"/>
          <w:szCs w:val="28"/>
          <w:lang w:val="en-US"/>
        </w:rPr>
        <w:t xml:space="preserve"> 73 </w:t>
      </w:r>
      <w:proofErr w:type="spellStart"/>
      <w:r w:rsidR="00B444A7" w:rsidRPr="0013258B">
        <w:rPr>
          <w:sz w:val="28"/>
          <w:szCs w:val="28"/>
          <w:lang w:val="en-US"/>
        </w:rPr>
        <w:t>độ</w:t>
      </w:r>
      <w:proofErr w:type="spellEnd"/>
      <w:r w:rsidR="00B444A7" w:rsidRPr="0013258B">
        <w:rPr>
          <w:sz w:val="28"/>
          <w:szCs w:val="28"/>
          <w:lang w:val="en-US"/>
        </w:rPr>
        <w:t xml:space="preserve"> F sang </w:t>
      </w:r>
      <w:proofErr w:type="spellStart"/>
      <w:r w:rsidR="00B444A7" w:rsidRPr="0013258B">
        <w:rPr>
          <w:sz w:val="28"/>
          <w:szCs w:val="28"/>
          <w:lang w:val="en-US"/>
        </w:rPr>
        <w:t>độ</w:t>
      </w:r>
      <w:proofErr w:type="spellEnd"/>
      <w:r w:rsidR="00B444A7" w:rsidRPr="0013258B">
        <w:rPr>
          <w:sz w:val="28"/>
          <w:szCs w:val="28"/>
          <w:lang w:val="en-US"/>
        </w:rPr>
        <w:t xml:space="preserve"> C</w:t>
      </w:r>
      <w:r w:rsidR="00B444A7" w:rsidRPr="0013258B">
        <w:rPr>
          <w:noProof/>
          <w:sz w:val="28"/>
          <w:szCs w:val="28"/>
        </w:rPr>
        <w:t xml:space="preserve"> </w:t>
      </w:r>
    </w:p>
    <w:p w14:paraId="7F8B6C6A" w14:textId="3A12DA2F" w:rsidR="00B444A7" w:rsidRPr="0013258B" w:rsidRDefault="00B444A7" w:rsidP="00946918">
      <w:pPr>
        <w:pStyle w:val="Caption"/>
        <w:rPr>
          <w:sz w:val="28"/>
          <w:szCs w:val="28"/>
          <w:lang w:val="en-US"/>
        </w:rPr>
      </w:pPr>
      <w:bookmarkStart w:id="37" w:name="_Toc107581337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4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chuyển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r w:rsidR="003F2CF5">
        <w:rPr>
          <w:sz w:val="28"/>
          <w:szCs w:val="28"/>
          <w:lang w:val="en-US"/>
        </w:rPr>
        <w:t>“</w:t>
      </w:r>
      <w:proofErr w:type="spellStart"/>
      <w:r w:rsidRPr="0013258B">
        <w:rPr>
          <w:sz w:val="28"/>
          <w:szCs w:val="28"/>
          <w:lang w:val="en-US"/>
        </w:rPr>
        <w:t>đơn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vị</w:t>
      </w:r>
      <w:proofErr w:type="spellEnd"/>
      <w:r w:rsidR="003F2CF5">
        <w:rPr>
          <w:sz w:val="28"/>
          <w:szCs w:val="28"/>
          <w:lang w:val="en-US"/>
        </w:rPr>
        <w:t>”</w:t>
      </w:r>
      <w:bookmarkEnd w:id="37"/>
    </w:p>
    <w:p w14:paraId="157FECC0" w14:textId="4F456A9C" w:rsidR="0018675F" w:rsidRPr="0013258B" w:rsidRDefault="0018675F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38" w:name="_Toc107581309"/>
      <w:proofErr w:type="spellStart"/>
      <w:r w:rsidRPr="0013258B">
        <w:rPr>
          <w:rFonts w:cs="Times New Roman"/>
        </w:rPr>
        <w:lastRenderedPageBreak/>
        <w:t>Thể</w:t>
      </w:r>
      <w:proofErr w:type="spellEnd"/>
      <w:r w:rsidRPr="0013258B">
        <w:rPr>
          <w:rFonts w:cs="Times New Roman"/>
        </w:rPr>
        <w:t xml:space="preserve"> Thao</w:t>
      </w:r>
      <w:bookmarkEnd w:id="38"/>
    </w:p>
    <w:p w14:paraId="3517BACA" w14:textId="1DE92403" w:rsidR="002E3B58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2E3B58" w:rsidRPr="0013258B">
        <w:t>Các</w:t>
      </w:r>
      <w:proofErr w:type="spellEnd"/>
      <w:r w:rsidR="002E3B58" w:rsidRPr="0013258B">
        <w:t xml:space="preserve"> </w:t>
      </w:r>
      <w:proofErr w:type="spellStart"/>
      <w:r w:rsidR="002E3B58" w:rsidRPr="0013258B">
        <w:t>thông</w:t>
      </w:r>
      <w:proofErr w:type="spellEnd"/>
      <w:r w:rsidR="002E3B58" w:rsidRPr="0013258B">
        <w:t xml:space="preserve"> tin </w:t>
      </w:r>
      <w:proofErr w:type="spellStart"/>
      <w:r w:rsidR="002E3B58" w:rsidRPr="0013258B">
        <w:t>về</w:t>
      </w:r>
      <w:proofErr w:type="spellEnd"/>
      <w:r w:rsidR="002E3B58" w:rsidRPr="0013258B">
        <w:t xml:space="preserve"> </w:t>
      </w:r>
      <w:proofErr w:type="spellStart"/>
      <w:r w:rsidR="002E3B58" w:rsidRPr="0013258B">
        <w:t>thể</w:t>
      </w:r>
      <w:proofErr w:type="spellEnd"/>
      <w:r w:rsidR="002E3B58" w:rsidRPr="0013258B">
        <w:t xml:space="preserve"> </w:t>
      </w:r>
      <w:proofErr w:type="spellStart"/>
      <w:r w:rsidR="002E3B58" w:rsidRPr="0013258B">
        <w:t>thao</w:t>
      </w:r>
      <w:proofErr w:type="spellEnd"/>
      <w:r w:rsidR="002E3B58" w:rsidRPr="0013258B">
        <w:t xml:space="preserve"> </w:t>
      </w:r>
      <w:proofErr w:type="spellStart"/>
      <w:r w:rsidR="002E3B58" w:rsidRPr="0013258B">
        <w:t>cũng</w:t>
      </w:r>
      <w:proofErr w:type="spellEnd"/>
      <w:r w:rsidR="002E3B58" w:rsidRPr="0013258B">
        <w:t xml:space="preserve"> </w:t>
      </w:r>
      <w:proofErr w:type="spellStart"/>
      <w:r w:rsidR="002E3B58" w:rsidRPr="0013258B">
        <w:t>được</w:t>
      </w:r>
      <w:proofErr w:type="spellEnd"/>
      <w:r w:rsidR="002E3B58" w:rsidRPr="0013258B">
        <w:t xml:space="preserve"> Google </w:t>
      </w:r>
      <w:proofErr w:type="spellStart"/>
      <w:r w:rsidR="002E3B58" w:rsidRPr="0013258B">
        <w:t>thu</w:t>
      </w:r>
      <w:proofErr w:type="spellEnd"/>
      <w:r w:rsidR="002E3B58" w:rsidRPr="0013258B">
        <w:t xml:space="preserve"> </w:t>
      </w:r>
      <w:proofErr w:type="spellStart"/>
      <w:r w:rsidR="002E3B58" w:rsidRPr="0013258B">
        <w:t>thập</w:t>
      </w:r>
      <w:proofErr w:type="spellEnd"/>
      <w:r w:rsidR="002E3B58" w:rsidRPr="0013258B">
        <w:t xml:space="preserve"> </w:t>
      </w:r>
      <w:proofErr w:type="spellStart"/>
      <w:r w:rsidR="002E3B58" w:rsidRPr="0013258B">
        <w:t>để</w:t>
      </w:r>
      <w:proofErr w:type="spellEnd"/>
      <w:r w:rsidR="002E3B58" w:rsidRPr="0013258B">
        <w:t xml:space="preserve"> </w:t>
      </w:r>
      <w:proofErr w:type="spellStart"/>
      <w:r w:rsidR="002E3B58" w:rsidRPr="0013258B">
        <w:t>trả</w:t>
      </w:r>
      <w:proofErr w:type="spellEnd"/>
      <w:r w:rsidR="002E3B58" w:rsidRPr="0013258B">
        <w:t xml:space="preserve"> </w:t>
      </w:r>
      <w:proofErr w:type="spellStart"/>
      <w:r w:rsidR="002E3B58" w:rsidRPr="0013258B">
        <w:t>về</w:t>
      </w:r>
      <w:proofErr w:type="spellEnd"/>
      <w:r w:rsidR="002E3B58" w:rsidRPr="0013258B">
        <w:t xml:space="preserve"> </w:t>
      </w:r>
      <w:proofErr w:type="spellStart"/>
      <w:r w:rsidR="002E3B58" w:rsidRPr="0013258B">
        <w:t>cho</w:t>
      </w:r>
      <w:proofErr w:type="spellEnd"/>
      <w:r w:rsidR="002E3B58" w:rsidRPr="0013258B">
        <w:t xml:space="preserve"> </w:t>
      </w:r>
      <w:proofErr w:type="spellStart"/>
      <w:r w:rsidR="002E3B58" w:rsidRPr="0013258B">
        <w:t>người</w:t>
      </w:r>
      <w:proofErr w:type="spellEnd"/>
      <w:r w:rsidR="002E3B58" w:rsidRPr="0013258B">
        <w:t xml:space="preserve"> </w:t>
      </w:r>
      <w:proofErr w:type="spellStart"/>
      <w:r w:rsidR="002E3B58" w:rsidRPr="0013258B">
        <w:t>tìm</w:t>
      </w:r>
      <w:proofErr w:type="spellEnd"/>
      <w:r w:rsidR="002E3B58" w:rsidRPr="0013258B">
        <w:t xml:space="preserve"> </w:t>
      </w:r>
      <w:proofErr w:type="spellStart"/>
      <w:r w:rsidR="002E3B58" w:rsidRPr="0013258B">
        <w:t>kiếm</w:t>
      </w:r>
      <w:proofErr w:type="spellEnd"/>
      <w:r w:rsidR="002E3B58" w:rsidRPr="0013258B">
        <w:t xml:space="preserve"> </w:t>
      </w:r>
      <w:proofErr w:type="spellStart"/>
      <w:r w:rsidR="002E3B58" w:rsidRPr="0013258B">
        <w:t>những</w:t>
      </w:r>
      <w:proofErr w:type="spellEnd"/>
      <w:r w:rsidR="002E3B58" w:rsidRPr="0013258B">
        <w:t xml:space="preserve"> </w:t>
      </w:r>
      <w:proofErr w:type="spellStart"/>
      <w:r w:rsidR="002E3B58" w:rsidRPr="0013258B">
        <w:t>thông</w:t>
      </w:r>
      <w:proofErr w:type="spellEnd"/>
      <w:r w:rsidR="002E3B58" w:rsidRPr="0013258B">
        <w:t xml:space="preserve"> tin </w:t>
      </w:r>
      <w:proofErr w:type="spellStart"/>
      <w:r w:rsidR="002E3B58" w:rsidRPr="0013258B">
        <w:t>thể</w:t>
      </w:r>
      <w:proofErr w:type="spellEnd"/>
      <w:r w:rsidR="002E3B58" w:rsidRPr="0013258B">
        <w:t xml:space="preserve"> </w:t>
      </w:r>
      <w:proofErr w:type="spellStart"/>
      <w:r w:rsidR="002E3B58" w:rsidRPr="0013258B">
        <w:t>thao</w:t>
      </w:r>
      <w:proofErr w:type="spellEnd"/>
      <w:r w:rsidR="002E3B58" w:rsidRPr="0013258B">
        <w:t xml:space="preserve"> </w:t>
      </w:r>
      <w:proofErr w:type="spellStart"/>
      <w:r w:rsidR="002E3B58" w:rsidRPr="0013258B">
        <w:t>chính</w:t>
      </w:r>
      <w:proofErr w:type="spellEnd"/>
      <w:r w:rsidR="002E3B58" w:rsidRPr="0013258B">
        <w:t xml:space="preserve"> </w:t>
      </w:r>
      <w:proofErr w:type="spellStart"/>
      <w:r w:rsidR="002E3B58" w:rsidRPr="0013258B">
        <w:t>xác</w:t>
      </w:r>
      <w:proofErr w:type="spellEnd"/>
      <w:r w:rsidR="002E3B58" w:rsidRPr="0013258B">
        <w:t xml:space="preserve"> </w:t>
      </w:r>
      <w:proofErr w:type="spellStart"/>
      <w:r w:rsidR="002E3B58" w:rsidRPr="0013258B">
        <w:t>và</w:t>
      </w:r>
      <w:proofErr w:type="spellEnd"/>
      <w:r w:rsidR="002E3B58" w:rsidRPr="0013258B">
        <w:t xml:space="preserve"> </w:t>
      </w:r>
      <w:proofErr w:type="spellStart"/>
      <w:r w:rsidR="002E3B58" w:rsidRPr="0013258B">
        <w:t>kịp</w:t>
      </w:r>
      <w:proofErr w:type="spellEnd"/>
      <w:r w:rsidR="002E3B58" w:rsidRPr="0013258B">
        <w:t xml:space="preserve"> </w:t>
      </w:r>
      <w:proofErr w:type="spellStart"/>
      <w:r w:rsidR="002E3B58" w:rsidRPr="0013258B">
        <w:t>thời</w:t>
      </w:r>
      <w:proofErr w:type="spellEnd"/>
      <w:r w:rsidR="002E3B58" w:rsidRPr="0013258B">
        <w:t xml:space="preserve"> </w:t>
      </w:r>
      <w:proofErr w:type="spellStart"/>
      <w:r w:rsidR="002E3B58" w:rsidRPr="0013258B">
        <w:t>nhất</w:t>
      </w:r>
      <w:proofErr w:type="spellEnd"/>
      <w:r w:rsidR="002E3B58" w:rsidRPr="0013258B">
        <w:t xml:space="preserve">, </w:t>
      </w:r>
      <w:proofErr w:type="spellStart"/>
      <w:r w:rsidR="002E3B58" w:rsidRPr="0013258B">
        <w:t>Như</w:t>
      </w:r>
      <w:proofErr w:type="spellEnd"/>
      <w:r w:rsidR="002E3B58" w:rsidRPr="0013258B">
        <w:t xml:space="preserve"> </w:t>
      </w:r>
      <w:proofErr w:type="spellStart"/>
      <w:r w:rsidR="002E3B58" w:rsidRPr="0013258B">
        <w:t>là</w:t>
      </w:r>
      <w:proofErr w:type="spellEnd"/>
      <w:r w:rsidR="002E3B58" w:rsidRPr="0013258B">
        <w:t xml:space="preserve"> </w:t>
      </w:r>
      <w:proofErr w:type="spellStart"/>
      <w:r w:rsidR="002E3B58" w:rsidRPr="0013258B">
        <w:t>thời</w:t>
      </w:r>
      <w:proofErr w:type="spellEnd"/>
      <w:r w:rsidR="002E3B58" w:rsidRPr="0013258B">
        <w:t xml:space="preserve"> </w:t>
      </w:r>
      <w:proofErr w:type="spellStart"/>
      <w:r w:rsidR="002E3B58" w:rsidRPr="0013258B">
        <w:t>gian</w:t>
      </w:r>
      <w:proofErr w:type="spellEnd"/>
      <w:r w:rsidR="002E3B58" w:rsidRPr="0013258B">
        <w:t xml:space="preserve"> </w:t>
      </w:r>
      <w:proofErr w:type="spellStart"/>
      <w:r w:rsidR="002E3B58" w:rsidRPr="0013258B">
        <w:t>thi</w:t>
      </w:r>
      <w:proofErr w:type="spellEnd"/>
      <w:r w:rsidR="002E3B58" w:rsidRPr="0013258B">
        <w:t xml:space="preserve"> </w:t>
      </w:r>
      <w:proofErr w:type="spellStart"/>
      <w:r w:rsidR="002E3B58" w:rsidRPr="0013258B">
        <w:t>đấu</w:t>
      </w:r>
      <w:proofErr w:type="spellEnd"/>
      <w:r w:rsidR="002E3B58" w:rsidRPr="0013258B">
        <w:t xml:space="preserve">, tin </w:t>
      </w:r>
      <w:proofErr w:type="spellStart"/>
      <w:r w:rsidR="002E3B58" w:rsidRPr="0013258B">
        <w:t>tức</w:t>
      </w:r>
      <w:proofErr w:type="spellEnd"/>
      <w:r w:rsidR="002E3B58" w:rsidRPr="0013258B">
        <w:t xml:space="preserve">, </w:t>
      </w:r>
      <w:proofErr w:type="spellStart"/>
      <w:r w:rsidR="002E3B58" w:rsidRPr="0013258B">
        <w:t>bảng</w:t>
      </w:r>
      <w:proofErr w:type="spellEnd"/>
      <w:r w:rsidR="002E3B58" w:rsidRPr="0013258B">
        <w:t xml:space="preserve"> </w:t>
      </w:r>
      <w:proofErr w:type="spellStart"/>
      <w:r w:rsidR="002E3B58" w:rsidRPr="0013258B">
        <w:t>xếp</w:t>
      </w:r>
      <w:proofErr w:type="spellEnd"/>
      <w:r w:rsidR="002E3B58" w:rsidRPr="0013258B">
        <w:t xml:space="preserve"> </w:t>
      </w:r>
      <w:proofErr w:type="spellStart"/>
      <w:r w:rsidR="002E3B58" w:rsidRPr="0013258B">
        <w:t>hạng</w:t>
      </w:r>
      <w:proofErr w:type="spellEnd"/>
      <w:r w:rsidR="002E3B58" w:rsidRPr="0013258B">
        <w:t xml:space="preserve">, </w:t>
      </w:r>
      <w:proofErr w:type="spellStart"/>
      <w:r w:rsidR="002E3B58" w:rsidRPr="0013258B">
        <w:t>thông</w:t>
      </w:r>
      <w:proofErr w:type="spellEnd"/>
      <w:r w:rsidR="002E3B58" w:rsidRPr="0013258B">
        <w:t xml:space="preserve"> tin </w:t>
      </w:r>
      <w:proofErr w:type="spellStart"/>
      <w:r w:rsidR="002E3B58" w:rsidRPr="0013258B">
        <w:t>cầu</w:t>
      </w:r>
      <w:proofErr w:type="spellEnd"/>
      <w:r w:rsidR="002E3B58" w:rsidRPr="0013258B">
        <w:t xml:space="preserve"> </w:t>
      </w:r>
      <w:proofErr w:type="spellStart"/>
      <w:r w:rsidR="002E3B58" w:rsidRPr="0013258B">
        <w:t>thủ</w:t>
      </w:r>
      <w:proofErr w:type="spellEnd"/>
      <w:r w:rsidR="002E3B58" w:rsidRPr="0013258B">
        <w:t xml:space="preserve"> hay </w:t>
      </w:r>
      <w:proofErr w:type="spellStart"/>
      <w:r w:rsidR="002E3B58" w:rsidRPr="0013258B">
        <w:t>các</w:t>
      </w:r>
      <w:proofErr w:type="spellEnd"/>
      <w:r w:rsidR="002E3B58" w:rsidRPr="0013258B">
        <w:t xml:space="preserve"> </w:t>
      </w:r>
      <w:proofErr w:type="spellStart"/>
      <w:r w:rsidR="002E3B58" w:rsidRPr="0013258B">
        <w:t>kết</w:t>
      </w:r>
      <w:proofErr w:type="spellEnd"/>
      <w:r w:rsidR="002E3B58" w:rsidRPr="0013258B">
        <w:t xml:space="preserve"> </w:t>
      </w:r>
      <w:proofErr w:type="spellStart"/>
      <w:r w:rsidR="002E3B58" w:rsidRPr="0013258B">
        <w:t>quả</w:t>
      </w:r>
      <w:proofErr w:type="spellEnd"/>
      <w:r w:rsidR="002E3B58" w:rsidRPr="0013258B">
        <w:t xml:space="preserve"> </w:t>
      </w:r>
      <w:proofErr w:type="spellStart"/>
      <w:r w:rsidR="002E3B58" w:rsidRPr="0013258B">
        <w:t>của</w:t>
      </w:r>
      <w:proofErr w:type="spellEnd"/>
      <w:r w:rsidR="002E3B58" w:rsidRPr="0013258B">
        <w:t xml:space="preserve"> </w:t>
      </w:r>
      <w:proofErr w:type="spellStart"/>
      <w:r w:rsidR="002E3B58" w:rsidRPr="0013258B">
        <w:t>trận</w:t>
      </w:r>
      <w:proofErr w:type="spellEnd"/>
      <w:r w:rsidR="002E3B58" w:rsidRPr="0013258B">
        <w:t xml:space="preserve"> </w:t>
      </w:r>
      <w:proofErr w:type="spellStart"/>
      <w:r w:rsidR="002E3B58" w:rsidRPr="0013258B">
        <w:t>đấu</w:t>
      </w:r>
      <w:proofErr w:type="spellEnd"/>
      <w:r w:rsidR="002E3B58" w:rsidRPr="0013258B">
        <w:t xml:space="preserve"> </w:t>
      </w:r>
      <w:proofErr w:type="spellStart"/>
      <w:r w:rsidR="002E3B58" w:rsidRPr="0013258B">
        <w:t>đã</w:t>
      </w:r>
      <w:proofErr w:type="spellEnd"/>
      <w:r w:rsidR="002E3B58" w:rsidRPr="0013258B">
        <w:t xml:space="preserve"> </w:t>
      </w:r>
      <w:proofErr w:type="spellStart"/>
      <w:r w:rsidR="002E3B58" w:rsidRPr="0013258B">
        <w:t>diễn</w:t>
      </w:r>
      <w:proofErr w:type="spellEnd"/>
      <w:r w:rsidR="002E3B58" w:rsidRPr="0013258B">
        <w:t xml:space="preserve"> </w:t>
      </w:r>
      <w:proofErr w:type="spellStart"/>
      <w:r w:rsidR="002E3B58" w:rsidRPr="0013258B">
        <w:t>ra.</w:t>
      </w:r>
      <w:proofErr w:type="spellEnd"/>
      <w:r w:rsidR="002E3B58" w:rsidRPr="0013258B">
        <w:t xml:space="preserve"> </w:t>
      </w:r>
      <w:proofErr w:type="spellStart"/>
      <w:r w:rsidR="002E3B58" w:rsidRPr="0013258B">
        <w:t>Bạn</w:t>
      </w:r>
      <w:proofErr w:type="spellEnd"/>
      <w:r w:rsidR="002E3B58" w:rsidRPr="0013258B">
        <w:t xml:space="preserve"> </w:t>
      </w:r>
      <w:proofErr w:type="spellStart"/>
      <w:r w:rsidR="002E3B58" w:rsidRPr="0013258B">
        <w:t>chỉ</w:t>
      </w:r>
      <w:proofErr w:type="spellEnd"/>
      <w:r w:rsidR="002E3B58" w:rsidRPr="0013258B">
        <w:t xml:space="preserve"> </w:t>
      </w:r>
      <w:proofErr w:type="spellStart"/>
      <w:r w:rsidR="002E3B58" w:rsidRPr="0013258B">
        <w:t>cần</w:t>
      </w:r>
      <w:proofErr w:type="spellEnd"/>
      <w:r w:rsidR="002E3B58" w:rsidRPr="0013258B">
        <w:t xml:space="preserve"> </w:t>
      </w:r>
      <w:proofErr w:type="spellStart"/>
      <w:r w:rsidR="002E3B58" w:rsidRPr="0013258B">
        <w:t>nhập</w:t>
      </w:r>
      <w:proofErr w:type="spellEnd"/>
      <w:r w:rsidR="002E3B58" w:rsidRPr="0013258B">
        <w:t xml:space="preserve"> </w:t>
      </w:r>
      <w:proofErr w:type="spellStart"/>
      <w:r w:rsidR="002E3B58" w:rsidRPr="0013258B">
        <w:t>môn</w:t>
      </w:r>
      <w:proofErr w:type="spellEnd"/>
      <w:r w:rsidR="002E3B58" w:rsidRPr="0013258B">
        <w:t xml:space="preserve"> </w:t>
      </w:r>
      <w:proofErr w:type="spellStart"/>
      <w:r w:rsidR="002E3B58" w:rsidRPr="0013258B">
        <w:t>thể</w:t>
      </w:r>
      <w:proofErr w:type="spellEnd"/>
      <w:r w:rsidR="002E3B58" w:rsidRPr="0013258B">
        <w:t xml:space="preserve"> </w:t>
      </w:r>
      <w:proofErr w:type="spellStart"/>
      <w:r w:rsidR="002E3B58" w:rsidRPr="0013258B">
        <w:t>thao</w:t>
      </w:r>
      <w:proofErr w:type="spellEnd"/>
      <w:r w:rsidR="002E3B58" w:rsidRPr="0013258B">
        <w:t xml:space="preserve"> </w:t>
      </w:r>
      <w:proofErr w:type="spellStart"/>
      <w:r w:rsidR="002E3B58" w:rsidRPr="0013258B">
        <w:t>mà</w:t>
      </w:r>
      <w:proofErr w:type="spellEnd"/>
      <w:r w:rsidR="002E3B58" w:rsidRPr="0013258B">
        <w:t xml:space="preserve"> </w:t>
      </w:r>
      <w:proofErr w:type="spellStart"/>
      <w:r w:rsidR="002E3B58" w:rsidRPr="0013258B">
        <w:t>bạn</w:t>
      </w:r>
      <w:proofErr w:type="spellEnd"/>
      <w:r w:rsidR="002E3B58" w:rsidRPr="0013258B">
        <w:t xml:space="preserve"> </w:t>
      </w:r>
      <w:proofErr w:type="spellStart"/>
      <w:r w:rsidR="002E3B58" w:rsidRPr="0013258B">
        <w:t>muốn</w:t>
      </w:r>
      <w:proofErr w:type="spellEnd"/>
      <w:r w:rsidR="002E3B58" w:rsidRPr="0013258B">
        <w:t xml:space="preserve"> </w:t>
      </w:r>
      <w:proofErr w:type="spellStart"/>
      <w:r w:rsidR="002E3B58" w:rsidRPr="0013258B">
        <w:t>tìm</w:t>
      </w:r>
      <w:proofErr w:type="spellEnd"/>
      <w:r w:rsidR="002E3B58" w:rsidRPr="0013258B">
        <w:t xml:space="preserve"> </w:t>
      </w:r>
      <w:proofErr w:type="spellStart"/>
      <w:r w:rsidR="002E3B58" w:rsidRPr="0013258B">
        <w:t>kiếm</w:t>
      </w:r>
      <w:proofErr w:type="spellEnd"/>
      <w:r w:rsidR="002E3B58" w:rsidRPr="0013258B">
        <w:t xml:space="preserve"> </w:t>
      </w:r>
      <w:proofErr w:type="spellStart"/>
      <w:r w:rsidR="002E3B58" w:rsidRPr="0013258B">
        <w:t>thông</w:t>
      </w:r>
      <w:proofErr w:type="spellEnd"/>
      <w:r w:rsidR="002E3B58" w:rsidRPr="0013258B">
        <w:t xml:space="preserve"> tin </w:t>
      </w:r>
      <w:proofErr w:type="spellStart"/>
      <w:r w:rsidR="002E3B58" w:rsidRPr="0013258B">
        <w:t>tại</w:t>
      </w:r>
      <w:proofErr w:type="spellEnd"/>
      <w:r w:rsidR="002E3B58" w:rsidRPr="0013258B">
        <w:t xml:space="preserve"> </w:t>
      </w:r>
      <w:proofErr w:type="spellStart"/>
      <w:r w:rsidR="002E3B58" w:rsidRPr="0013258B">
        <w:t>thanh</w:t>
      </w:r>
      <w:proofErr w:type="spellEnd"/>
      <w:r w:rsidR="002E3B58" w:rsidRPr="0013258B">
        <w:t xml:space="preserve"> </w:t>
      </w:r>
      <w:proofErr w:type="spellStart"/>
      <w:r w:rsidR="002E3B58" w:rsidRPr="0013258B">
        <w:t>tìm</w:t>
      </w:r>
      <w:proofErr w:type="spellEnd"/>
      <w:r w:rsidR="002E3B58" w:rsidRPr="0013258B">
        <w:t xml:space="preserve"> </w:t>
      </w:r>
      <w:proofErr w:type="spellStart"/>
      <w:r w:rsidR="002E3B58" w:rsidRPr="0013258B">
        <w:t>kiếm</w:t>
      </w:r>
      <w:proofErr w:type="spellEnd"/>
      <w:r w:rsidR="002E3B58" w:rsidRPr="0013258B">
        <w:t>.</w:t>
      </w:r>
    </w:p>
    <w:p w14:paraId="24F1ACE5" w14:textId="565E1678" w:rsidR="002E3B58" w:rsidRPr="0013258B" w:rsidRDefault="000307D4" w:rsidP="002E3B58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65408" behindDoc="1" locked="0" layoutInCell="1" allowOverlap="1" wp14:anchorId="3CF2D3D6" wp14:editId="7290CB6A">
            <wp:simplePos x="0" y="0"/>
            <wp:positionH relativeFrom="page">
              <wp:align>center</wp:align>
            </wp:positionH>
            <wp:positionV relativeFrom="paragraph">
              <wp:posOffset>547370</wp:posOffset>
            </wp:positionV>
            <wp:extent cx="6629400" cy="4985385"/>
            <wp:effectExtent l="0" t="0" r="0" b="5715"/>
            <wp:wrapTight wrapText="bothSides">
              <wp:wrapPolygon edited="0">
                <wp:start x="0" y="0"/>
                <wp:lineTo x="0" y="21542"/>
                <wp:lineTo x="21538" y="21542"/>
                <wp:lineTo x="21538" y="0"/>
                <wp:lineTo x="0" y="0"/>
              </wp:wrapPolygon>
            </wp:wrapTight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3B58" w:rsidRPr="0013258B">
        <w:rPr>
          <w:sz w:val="28"/>
          <w:szCs w:val="28"/>
          <w:lang w:val="en-US"/>
        </w:rPr>
        <w:tab/>
      </w:r>
      <w:r w:rsidR="002E3B58" w:rsidRPr="0013258B">
        <w:rPr>
          <w:sz w:val="28"/>
          <w:szCs w:val="28"/>
          <w:lang w:val="en-US"/>
        </w:rPr>
        <w:tab/>
        <w:t>VD: “</w:t>
      </w:r>
      <w:proofErr w:type="spellStart"/>
      <w:r w:rsidR="002E3B58" w:rsidRPr="0013258B">
        <w:rPr>
          <w:sz w:val="28"/>
          <w:szCs w:val="28"/>
          <w:lang w:val="en-US"/>
        </w:rPr>
        <w:t>bóng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đá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Việt</w:t>
      </w:r>
      <w:proofErr w:type="spellEnd"/>
      <w:r w:rsidR="002E3B58" w:rsidRPr="0013258B">
        <w:rPr>
          <w:sz w:val="28"/>
          <w:szCs w:val="28"/>
          <w:lang w:val="en-US"/>
        </w:rPr>
        <w:t xml:space="preserve"> Nam” </w:t>
      </w:r>
      <w:proofErr w:type="spellStart"/>
      <w:r w:rsidR="002E3B58" w:rsidRPr="0013258B">
        <w:rPr>
          <w:sz w:val="28"/>
          <w:szCs w:val="28"/>
          <w:lang w:val="en-US"/>
        </w:rPr>
        <w:t>sẽ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trả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về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cho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bạn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một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bảng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thông</w:t>
      </w:r>
      <w:proofErr w:type="spellEnd"/>
      <w:r w:rsidR="002E3B58" w:rsidRPr="0013258B">
        <w:rPr>
          <w:sz w:val="28"/>
          <w:szCs w:val="28"/>
          <w:lang w:val="en-US"/>
        </w:rPr>
        <w:t xml:space="preserve"> tin </w:t>
      </w:r>
      <w:proofErr w:type="spellStart"/>
      <w:r w:rsidR="002E3B58" w:rsidRPr="0013258B">
        <w:rPr>
          <w:sz w:val="28"/>
          <w:szCs w:val="28"/>
          <w:lang w:val="en-US"/>
        </w:rPr>
        <w:t>nhanh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về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các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trận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đấu</w:t>
      </w:r>
      <w:proofErr w:type="spellEnd"/>
      <w:r w:rsidR="002E3B58" w:rsidRPr="0013258B">
        <w:rPr>
          <w:sz w:val="28"/>
          <w:szCs w:val="28"/>
          <w:lang w:val="en-US"/>
        </w:rPr>
        <w:t xml:space="preserve">, tin </w:t>
      </w:r>
      <w:proofErr w:type="spellStart"/>
      <w:r w:rsidR="002E3B58" w:rsidRPr="0013258B">
        <w:rPr>
          <w:sz w:val="28"/>
          <w:szCs w:val="28"/>
          <w:lang w:val="en-US"/>
        </w:rPr>
        <w:t>tức</w:t>
      </w:r>
      <w:proofErr w:type="spellEnd"/>
      <w:r w:rsidR="002E3B58" w:rsidRPr="0013258B">
        <w:rPr>
          <w:sz w:val="28"/>
          <w:szCs w:val="28"/>
          <w:lang w:val="en-US"/>
        </w:rPr>
        <w:t xml:space="preserve">, </w:t>
      </w:r>
      <w:proofErr w:type="spellStart"/>
      <w:r w:rsidR="002E3B58" w:rsidRPr="0013258B">
        <w:rPr>
          <w:sz w:val="28"/>
          <w:szCs w:val="28"/>
          <w:lang w:val="en-US"/>
        </w:rPr>
        <w:t>bảng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xếp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hạng</w:t>
      </w:r>
      <w:proofErr w:type="spellEnd"/>
      <w:r w:rsidR="002E3B58" w:rsidRPr="0013258B">
        <w:rPr>
          <w:sz w:val="28"/>
          <w:szCs w:val="28"/>
          <w:lang w:val="en-US"/>
        </w:rPr>
        <w:t xml:space="preserve">, </w:t>
      </w:r>
      <w:proofErr w:type="spellStart"/>
      <w:r w:rsidR="002E3B58" w:rsidRPr="0013258B">
        <w:rPr>
          <w:sz w:val="28"/>
          <w:szCs w:val="28"/>
          <w:lang w:val="en-US"/>
        </w:rPr>
        <w:t>và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cầu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thủ</w:t>
      </w:r>
      <w:proofErr w:type="spellEnd"/>
      <w:r w:rsidR="002E3B58" w:rsidRPr="0013258B">
        <w:rPr>
          <w:sz w:val="28"/>
          <w:szCs w:val="28"/>
          <w:lang w:val="en-US"/>
        </w:rPr>
        <w:t>.</w:t>
      </w:r>
    </w:p>
    <w:p w14:paraId="0BCC03D9" w14:textId="28EAE4F3" w:rsidR="00EC755C" w:rsidRPr="0013258B" w:rsidRDefault="00EC755C" w:rsidP="000307D4">
      <w:pPr>
        <w:pStyle w:val="BodyTextFirstIndent"/>
        <w:keepNext/>
        <w:jc w:val="center"/>
        <w:rPr>
          <w:sz w:val="28"/>
          <w:szCs w:val="28"/>
        </w:rPr>
      </w:pPr>
    </w:p>
    <w:p w14:paraId="60312C87" w14:textId="3EDB94A5" w:rsidR="00EC755C" w:rsidRPr="0013258B" w:rsidRDefault="00EC755C" w:rsidP="00EC755C">
      <w:pPr>
        <w:pStyle w:val="Caption"/>
        <w:rPr>
          <w:sz w:val="28"/>
          <w:szCs w:val="28"/>
          <w:lang w:val="en-US"/>
        </w:rPr>
      </w:pPr>
      <w:bookmarkStart w:id="39" w:name="_Toc107581338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5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r w:rsidR="003F2CF5">
        <w:rPr>
          <w:sz w:val="28"/>
          <w:szCs w:val="28"/>
          <w:lang w:val="en-US"/>
        </w:rPr>
        <w:t>“</w:t>
      </w:r>
      <w:proofErr w:type="spellStart"/>
      <w:r w:rsidRPr="0013258B">
        <w:rPr>
          <w:sz w:val="28"/>
          <w:szCs w:val="28"/>
          <w:lang w:val="en-US"/>
        </w:rPr>
        <w:t>thông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thao</w:t>
      </w:r>
      <w:proofErr w:type="spellEnd"/>
      <w:r w:rsidR="003F2CF5">
        <w:rPr>
          <w:sz w:val="28"/>
          <w:szCs w:val="28"/>
          <w:lang w:val="en-US"/>
        </w:rPr>
        <w:t>”</w:t>
      </w:r>
      <w:bookmarkEnd w:id="39"/>
    </w:p>
    <w:p w14:paraId="2A71B997" w14:textId="58531F73" w:rsidR="00AA5294" w:rsidRPr="0013258B" w:rsidRDefault="0018675F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r w:rsidRPr="0013258B">
        <w:rPr>
          <w:rFonts w:cs="Times New Roman"/>
        </w:rPr>
        <w:t xml:space="preserve"> </w:t>
      </w:r>
      <w:bookmarkStart w:id="40" w:name="_Toc107581310"/>
      <w:proofErr w:type="spellStart"/>
      <w:r w:rsidRPr="0013258B">
        <w:rPr>
          <w:rFonts w:cs="Times New Roman"/>
        </w:rPr>
        <w:t>Thông</w:t>
      </w:r>
      <w:proofErr w:type="spellEnd"/>
      <w:r w:rsidRPr="0013258B">
        <w:rPr>
          <w:rFonts w:cs="Times New Roman"/>
        </w:rPr>
        <w:t xml:space="preserve"> tin </w:t>
      </w:r>
      <w:proofErr w:type="spellStart"/>
      <w:r w:rsidRPr="0013258B">
        <w:rPr>
          <w:rFonts w:cs="Times New Roman"/>
        </w:rPr>
        <w:t>nhanh</w:t>
      </w:r>
      <w:bookmarkEnd w:id="40"/>
      <w:proofErr w:type="spellEnd"/>
    </w:p>
    <w:p w14:paraId="07EA601D" w14:textId="14173E77" w:rsidR="00EC755C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EC755C" w:rsidRPr="0013258B">
        <w:t>Bạn</w:t>
      </w:r>
      <w:proofErr w:type="spellEnd"/>
      <w:r w:rsidR="00EC755C" w:rsidRPr="0013258B">
        <w:t xml:space="preserve"> </w:t>
      </w:r>
      <w:proofErr w:type="spellStart"/>
      <w:r w:rsidR="00EC755C" w:rsidRPr="0013258B">
        <w:t>có</w:t>
      </w:r>
      <w:proofErr w:type="spellEnd"/>
      <w:r w:rsidR="00EC755C" w:rsidRPr="0013258B">
        <w:t xml:space="preserve"> </w:t>
      </w:r>
      <w:proofErr w:type="spellStart"/>
      <w:r w:rsidR="00EC755C" w:rsidRPr="0013258B">
        <w:t>thể</w:t>
      </w:r>
      <w:proofErr w:type="spellEnd"/>
      <w:r w:rsidR="00EC755C" w:rsidRPr="0013258B">
        <w:t xml:space="preserve"> </w:t>
      </w:r>
      <w:proofErr w:type="spellStart"/>
      <w:r w:rsidR="00EC755C" w:rsidRPr="0013258B">
        <w:t>tìm</w:t>
      </w:r>
      <w:proofErr w:type="spellEnd"/>
      <w:r w:rsidR="00EC755C" w:rsidRPr="0013258B">
        <w:t xml:space="preserve"> </w:t>
      </w:r>
      <w:proofErr w:type="spellStart"/>
      <w:r w:rsidR="00EC755C" w:rsidRPr="0013258B">
        <w:t>kiếm</w:t>
      </w:r>
      <w:proofErr w:type="spellEnd"/>
      <w:r w:rsidR="00EC755C" w:rsidRPr="0013258B">
        <w:t xml:space="preserve"> </w:t>
      </w:r>
      <w:proofErr w:type="spellStart"/>
      <w:r w:rsidR="00EC755C" w:rsidRPr="0013258B">
        <w:t>các</w:t>
      </w:r>
      <w:proofErr w:type="spellEnd"/>
      <w:r w:rsidR="00EC755C" w:rsidRPr="0013258B">
        <w:t xml:space="preserve"> </w:t>
      </w:r>
      <w:proofErr w:type="spellStart"/>
      <w:r w:rsidR="00EC755C" w:rsidRPr="0013258B">
        <w:t>thông</w:t>
      </w:r>
      <w:proofErr w:type="spellEnd"/>
      <w:r w:rsidR="00EC755C" w:rsidRPr="0013258B">
        <w:t xml:space="preserve"> tin </w:t>
      </w:r>
      <w:proofErr w:type="spellStart"/>
      <w:r w:rsidR="00EC755C" w:rsidRPr="0013258B">
        <w:t>nhanh</w:t>
      </w:r>
      <w:proofErr w:type="spellEnd"/>
      <w:r w:rsidR="00EC755C" w:rsidRPr="0013258B">
        <w:t xml:space="preserve"> </w:t>
      </w:r>
      <w:proofErr w:type="spellStart"/>
      <w:r w:rsidR="00EC755C" w:rsidRPr="0013258B">
        <w:t>về</w:t>
      </w:r>
      <w:proofErr w:type="spellEnd"/>
      <w:r w:rsidR="00EC755C" w:rsidRPr="0013258B">
        <w:t xml:space="preserve"> </w:t>
      </w:r>
      <w:proofErr w:type="spellStart"/>
      <w:r w:rsidR="00EC755C" w:rsidRPr="0013258B">
        <w:t>các</w:t>
      </w:r>
      <w:proofErr w:type="spellEnd"/>
      <w:r w:rsidR="00EC755C" w:rsidRPr="0013258B">
        <w:t xml:space="preserve"> </w:t>
      </w:r>
      <w:proofErr w:type="spellStart"/>
      <w:r w:rsidR="00EC755C" w:rsidRPr="0013258B">
        <w:t>địa</w:t>
      </w:r>
      <w:proofErr w:type="spellEnd"/>
      <w:r w:rsidR="00EC755C" w:rsidRPr="0013258B">
        <w:t xml:space="preserve"> </w:t>
      </w:r>
      <w:proofErr w:type="spellStart"/>
      <w:r w:rsidR="00EC755C" w:rsidRPr="0013258B">
        <w:t>điểm</w:t>
      </w:r>
      <w:proofErr w:type="spellEnd"/>
      <w:r w:rsidR="00EC755C" w:rsidRPr="0013258B">
        <w:t xml:space="preserve"> </w:t>
      </w:r>
      <w:proofErr w:type="spellStart"/>
      <w:r w:rsidR="00EC755C" w:rsidRPr="0013258B">
        <w:t>mà</w:t>
      </w:r>
      <w:proofErr w:type="spellEnd"/>
      <w:r w:rsidR="00EC755C" w:rsidRPr="0013258B">
        <w:t xml:space="preserve"> </w:t>
      </w:r>
      <w:proofErr w:type="spellStart"/>
      <w:r w:rsidR="00EC755C" w:rsidRPr="0013258B">
        <w:t>bạn</w:t>
      </w:r>
      <w:proofErr w:type="spellEnd"/>
      <w:r w:rsidR="00EC755C" w:rsidRPr="0013258B">
        <w:t xml:space="preserve"> </w:t>
      </w:r>
      <w:proofErr w:type="spellStart"/>
      <w:r w:rsidR="00EC755C" w:rsidRPr="0013258B">
        <w:t>sẽ</w:t>
      </w:r>
      <w:proofErr w:type="spellEnd"/>
      <w:r w:rsidR="00EC755C" w:rsidRPr="0013258B">
        <w:t xml:space="preserve"> </w:t>
      </w:r>
      <w:proofErr w:type="spellStart"/>
      <w:r w:rsidR="00EC755C" w:rsidRPr="0013258B">
        <w:t>đi</w:t>
      </w:r>
      <w:proofErr w:type="spellEnd"/>
      <w:r w:rsidR="00EC755C" w:rsidRPr="0013258B">
        <w:t xml:space="preserve"> </w:t>
      </w:r>
      <w:proofErr w:type="spellStart"/>
      <w:r w:rsidR="00EC755C" w:rsidRPr="0013258B">
        <w:t>tới</w:t>
      </w:r>
      <w:proofErr w:type="spellEnd"/>
      <w:r w:rsidR="00EC755C" w:rsidRPr="0013258B">
        <w:t xml:space="preserve"> </w:t>
      </w:r>
      <w:proofErr w:type="spellStart"/>
      <w:r w:rsidR="00EC755C" w:rsidRPr="0013258B">
        <w:t>cho</w:t>
      </w:r>
      <w:proofErr w:type="spellEnd"/>
      <w:r w:rsidR="00EC755C" w:rsidRPr="0013258B">
        <w:t xml:space="preserve"> </w:t>
      </w:r>
      <w:proofErr w:type="spellStart"/>
      <w:r w:rsidR="00EC755C" w:rsidRPr="0013258B">
        <w:t>chuyến</w:t>
      </w:r>
      <w:proofErr w:type="spellEnd"/>
      <w:r w:rsidR="00EC755C" w:rsidRPr="0013258B">
        <w:t xml:space="preserve"> du </w:t>
      </w:r>
      <w:proofErr w:type="spellStart"/>
      <w:r w:rsidR="00EC755C" w:rsidRPr="0013258B">
        <w:t>lịch</w:t>
      </w:r>
      <w:proofErr w:type="spellEnd"/>
      <w:r w:rsidR="00EC755C" w:rsidRPr="0013258B">
        <w:t xml:space="preserve"> </w:t>
      </w:r>
      <w:proofErr w:type="spellStart"/>
      <w:r w:rsidR="00EC755C" w:rsidRPr="0013258B">
        <w:t>sắp</w:t>
      </w:r>
      <w:proofErr w:type="spellEnd"/>
      <w:r w:rsidR="00EC755C" w:rsidRPr="0013258B">
        <w:t xml:space="preserve"> </w:t>
      </w:r>
      <w:proofErr w:type="spellStart"/>
      <w:r w:rsidR="00EC755C" w:rsidRPr="0013258B">
        <w:t>tới</w:t>
      </w:r>
      <w:proofErr w:type="spellEnd"/>
      <w:r w:rsidR="00EC755C" w:rsidRPr="0013258B">
        <w:t xml:space="preserve"> </w:t>
      </w:r>
      <w:proofErr w:type="spellStart"/>
      <w:r w:rsidR="00EC755C" w:rsidRPr="0013258B">
        <w:t>hoặc</w:t>
      </w:r>
      <w:proofErr w:type="spellEnd"/>
      <w:r w:rsidR="00EC755C" w:rsidRPr="0013258B">
        <w:t xml:space="preserve"> </w:t>
      </w:r>
      <w:proofErr w:type="spellStart"/>
      <w:r w:rsidR="00EC755C" w:rsidRPr="0013258B">
        <w:t>các</w:t>
      </w:r>
      <w:proofErr w:type="spellEnd"/>
      <w:r w:rsidR="00EC755C" w:rsidRPr="0013258B">
        <w:t xml:space="preserve"> </w:t>
      </w:r>
      <w:proofErr w:type="spellStart"/>
      <w:r w:rsidR="00EC755C" w:rsidRPr="0013258B">
        <w:t>sự</w:t>
      </w:r>
      <w:proofErr w:type="spellEnd"/>
      <w:r w:rsidR="00EC755C" w:rsidRPr="0013258B">
        <w:t xml:space="preserve"> </w:t>
      </w:r>
      <w:proofErr w:type="spellStart"/>
      <w:r w:rsidR="00EC755C" w:rsidRPr="0013258B">
        <w:t>kiện</w:t>
      </w:r>
      <w:proofErr w:type="spellEnd"/>
      <w:r w:rsidR="00EC755C" w:rsidRPr="0013258B">
        <w:t xml:space="preserve"> </w:t>
      </w:r>
      <w:proofErr w:type="spellStart"/>
      <w:r w:rsidR="00EC755C" w:rsidRPr="0013258B">
        <w:t>trong</w:t>
      </w:r>
      <w:proofErr w:type="spellEnd"/>
      <w:r w:rsidR="00EC755C" w:rsidRPr="0013258B">
        <w:t xml:space="preserve"> </w:t>
      </w:r>
      <w:proofErr w:type="spellStart"/>
      <w:r w:rsidR="00EC755C" w:rsidRPr="0013258B">
        <w:t>khu</w:t>
      </w:r>
      <w:proofErr w:type="spellEnd"/>
      <w:r w:rsidR="00EC755C" w:rsidRPr="0013258B">
        <w:t xml:space="preserve"> </w:t>
      </w:r>
      <w:proofErr w:type="spellStart"/>
      <w:r w:rsidR="00EC755C" w:rsidRPr="0013258B">
        <w:t>vực</w:t>
      </w:r>
      <w:proofErr w:type="spellEnd"/>
      <w:r w:rsidR="00EC755C" w:rsidRPr="0013258B">
        <w:t xml:space="preserve"> </w:t>
      </w:r>
      <w:proofErr w:type="spellStart"/>
      <w:r w:rsidR="00EC755C" w:rsidRPr="0013258B">
        <w:t>bạn</w:t>
      </w:r>
      <w:proofErr w:type="spellEnd"/>
      <w:r w:rsidR="00EC755C" w:rsidRPr="0013258B">
        <w:t xml:space="preserve"> </w:t>
      </w:r>
      <w:proofErr w:type="spellStart"/>
      <w:r w:rsidR="00EC755C" w:rsidRPr="0013258B">
        <w:t>đang</w:t>
      </w:r>
      <w:proofErr w:type="spellEnd"/>
      <w:r w:rsidR="00EC755C" w:rsidRPr="0013258B">
        <w:t xml:space="preserve"> </w:t>
      </w:r>
      <w:proofErr w:type="spellStart"/>
      <w:r w:rsidR="00EC755C" w:rsidRPr="0013258B">
        <w:t>sinh</w:t>
      </w:r>
      <w:proofErr w:type="spellEnd"/>
      <w:r w:rsidR="00EC755C" w:rsidRPr="0013258B">
        <w:t xml:space="preserve"> </w:t>
      </w:r>
      <w:proofErr w:type="spellStart"/>
      <w:r w:rsidR="00EC755C" w:rsidRPr="0013258B">
        <w:t>sống</w:t>
      </w:r>
      <w:proofErr w:type="spellEnd"/>
      <w:r w:rsidR="00EC755C" w:rsidRPr="0013258B">
        <w:t xml:space="preserve">. </w:t>
      </w:r>
      <w:proofErr w:type="spellStart"/>
      <w:r w:rsidR="00EC755C" w:rsidRPr="0013258B">
        <w:t>Bằng</w:t>
      </w:r>
      <w:proofErr w:type="spellEnd"/>
      <w:r w:rsidR="00EC755C" w:rsidRPr="0013258B">
        <w:t xml:space="preserve"> </w:t>
      </w:r>
      <w:proofErr w:type="spellStart"/>
      <w:r w:rsidR="00EC755C" w:rsidRPr="0013258B">
        <w:t>cách</w:t>
      </w:r>
      <w:proofErr w:type="spellEnd"/>
      <w:r w:rsidR="00EC755C" w:rsidRPr="0013258B">
        <w:t xml:space="preserve"> </w:t>
      </w:r>
      <w:proofErr w:type="spellStart"/>
      <w:r w:rsidR="00EC755C" w:rsidRPr="0013258B">
        <w:t>nhập</w:t>
      </w:r>
      <w:proofErr w:type="spellEnd"/>
      <w:r w:rsidR="00EC755C" w:rsidRPr="0013258B">
        <w:t xml:space="preserve"> “[</w:t>
      </w:r>
      <w:proofErr w:type="spellStart"/>
      <w:r w:rsidR="00EC755C" w:rsidRPr="0013258B">
        <w:t>Địa</w:t>
      </w:r>
      <w:proofErr w:type="spellEnd"/>
      <w:r w:rsidR="00EC755C" w:rsidRPr="0013258B">
        <w:t xml:space="preserve"> </w:t>
      </w:r>
      <w:proofErr w:type="spellStart"/>
      <w:r w:rsidR="00EC755C" w:rsidRPr="0013258B">
        <w:t>điểm</w:t>
      </w:r>
      <w:proofErr w:type="spellEnd"/>
      <w:r w:rsidR="00EC755C" w:rsidRPr="0013258B">
        <w:t xml:space="preserve">] event” </w:t>
      </w:r>
      <w:proofErr w:type="spellStart"/>
      <w:r w:rsidR="00EC755C" w:rsidRPr="0013258B">
        <w:t>các</w:t>
      </w:r>
      <w:proofErr w:type="spellEnd"/>
      <w:r w:rsidR="00EC755C" w:rsidRPr="0013258B">
        <w:t xml:space="preserve"> </w:t>
      </w:r>
      <w:proofErr w:type="spellStart"/>
      <w:r w:rsidR="00EC755C" w:rsidRPr="0013258B">
        <w:t>thông</w:t>
      </w:r>
      <w:proofErr w:type="spellEnd"/>
      <w:r w:rsidR="00EC755C" w:rsidRPr="0013258B">
        <w:t xml:space="preserve"> tin </w:t>
      </w:r>
      <w:proofErr w:type="spellStart"/>
      <w:r w:rsidR="00EC755C" w:rsidRPr="0013258B">
        <w:t>nhanh</w:t>
      </w:r>
      <w:proofErr w:type="spellEnd"/>
      <w:r w:rsidR="00EC755C" w:rsidRPr="0013258B">
        <w:t xml:space="preserve"> </w:t>
      </w:r>
      <w:proofErr w:type="spellStart"/>
      <w:r w:rsidR="00EC755C" w:rsidRPr="0013258B">
        <w:t>về</w:t>
      </w:r>
      <w:proofErr w:type="spellEnd"/>
      <w:r w:rsidR="00EC755C" w:rsidRPr="0013258B">
        <w:t xml:space="preserve"> </w:t>
      </w:r>
      <w:proofErr w:type="spellStart"/>
      <w:r w:rsidR="00EC755C" w:rsidRPr="0013258B">
        <w:t>địa</w:t>
      </w:r>
      <w:proofErr w:type="spellEnd"/>
      <w:r w:rsidR="00EC755C" w:rsidRPr="0013258B">
        <w:t xml:space="preserve"> </w:t>
      </w:r>
      <w:proofErr w:type="spellStart"/>
      <w:r w:rsidR="00EC755C" w:rsidRPr="0013258B">
        <w:t>điểm</w:t>
      </w:r>
      <w:proofErr w:type="spellEnd"/>
      <w:r w:rsidR="00EC755C" w:rsidRPr="0013258B">
        <w:t xml:space="preserve"> </w:t>
      </w:r>
      <w:proofErr w:type="spellStart"/>
      <w:r w:rsidR="00EC755C" w:rsidRPr="0013258B">
        <w:t>sẽ</w:t>
      </w:r>
      <w:proofErr w:type="spellEnd"/>
      <w:r w:rsidR="00EC755C" w:rsidRPr="0013258B">
        <w:t xml:space="preserve"> </w:t>
      </w:r>
      <w:proofErr w:type="spellStart"/>
      <w:r w:rsidR="00EC755C" w:rsidRPr="0013258B">
        <w:t>hiển</w:t>
      </w:r>
      <w:proofErr w:type="spellEnd"/>
      <w:r w:rsidR="00EC755C" w:rsidRPr="0013258B">
        <w:t xml:space="preserve"> </w:t>
      </w:r>
      <w:proofErr w:type="spellStart"/>
      <w:r w:rsidR="00EC755C" w:rsidRPr="0013258B">
        <w:t>thị</w:t>
      </w:r>
      <w:proofErr w:type="spellEnd"/>
      <w:r w:rsidR="00EC755C" w:rsidRPr="0013258B">
        <w:t xml:space="preserve"> </w:t>
      </w:r>
      <w:proofErr w:type="spellStart"/>
      <w:r w:rsidR="00EC755C" w:rsidRPr="0013258B">
        <w:t>ngay</w:t>
      </w:r>
      <w:proofErr w:type="spellEnd"/>
      <w:r w:rsidR="00EC755C" w:rsidRPr="0013258B">
        <w:t xml:space="preserve"> </w:t>
      </w:r>
      <w:proofErr w:type="spellStart"/>
      <w:r w:rsidR="00EC755C" w:rsidRPr="0013258B">
        <w:t>cho</w:t>
      </w:r>
      <w:proofErr w:type="spellEnd"/>
      <w:r w:rsidR="00EC755C" w:rsidRPr="0013258B">
        <w:t xml:space="preserve"> </w:t>
      </w:r>
      <w:proofErr w:type="spellStart"/>
      <w:r w:rsidR="00EC755C" w:rsidRPr="0013258B">
        <w:t>bạn</w:t>
      </w:r>
      <w:proofErr w:type="spellEnd"/>
      <w:r w:rsidR="00EC755C" w:rsidRPr="0013258B">
        <w:t>.</w:t>
      </w:r>
    </w:p>
    <w:p w14:paraId="13E52125" w14:textId="6731D452" w:rsidR="00EC755C" w:rsidRPr="0013258B" w:rsidRDefault="00392D18" w:rsidP="00EC755C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DAB28D3" wp14:editId="393BB9FA">
                <wp:simplePos x="0" y="0"/>
                <wp:positionH relativeFrom="column">
                  <wp:posOffset>-86360</wp:posOffset>
                </wp:positionH>
                <wp:positionV relativeFrom="paragraph">
                  <wp:posOffset>5231130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075ADC" w14:textId="5A69BEF3" w:rsidR="00392D18" w:rsidRPr="00365226" w:rsidRDefault="00392D18" w:rsidP="00392D18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41" w:name="_Toc107581339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6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Kết quả </w:t>
                            </w:r>
                            <w:r w:rsidR="003F2CF5">
                              <w:rPr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lang w:val="en-US"/>
                              </w:rPr>
                              <w:t>thông tin nhanh</w:t>
                            </w:r>
                            <w:r w:rsidR="003F2CF5">
                              <w:rPr>
                                <w:lang w:val="en-US"/>
                              </w:rPr>
                              <w:t>”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B28D3" id="Text Box 18" o:spid="_x0000_s1027" type="#_x0000_t202" style="position:absolute;left:0;text-align:left;margin-left:-6.8pt;margin-top:411.9pt;width:523.8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" stroked="f">
                <v:textbox style="mso-fit-shape-to-text:t" inset="0,0,0,0">
                  <w:txbxContent>
                    <w:p w14:paraId="5D075ADC" w14:textId="5A69BEF3" w:rsidR="00392D18" w:rsidRPr="00365226" w:rsidRDefault="00392D18" w:rsidP="00392D18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42" w:name="_Toc107581339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6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Kết quả </w:t>
                      </w:r>
                      <w:r w:rsidR="003F2CF5">
                        <w:rPr>
                          <w:lang w:val="en-US"/>
                        </w:rPr>
                        <w:t>“</w:t>
                      </w:r>
                      <w:r>
                        <w:rPr>
                          <w:lang w:val="en-US"/>
                        </w:rPr>
                        <w:t>thông tin nhanh</w:t>
                      </w:r>
                      <w:r w:rsidR="003F2CF5">
                        <w:rPr>
                          <w:lang w:val="en-US"/>
                        </w:rPr>
                        <w:t>”</w:t>
                      </w:r>
                      <w:bookmarkEnd w:id="42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66432" behindDoc="1" locked="0" layoutInCell="1" allowOverlap="1" wp14:anchorId="370D7C39" wp14:editId="2CE9A1A2">
            <wp:simplePos x="0" y="0"/>
            <wp:positionH relativeFrom="page">
              <wp:align>center</wp:align>
            </wp:positionH>
            <wp:positionV relativeFrom="paragraph">
              <wp:posOffset>320040</wp:posOffset>
            </wp:positionV>
            <wp:extent cx="6652260" cy="4853940"/>
            <wp:effectExtent l="0" t="0" r="0" b="3810"/>
            <wp:wrapTight wrapText="bothSides">
              <wp:wrapPolygon edited="0">
                <wp:start x="0" y="0"/>
                <wp:lineTo x="0" y="21532"/>
                <wp:lineTo x="21526" y="21532"/>
                <wp:lineTo x="21526" y="0"/>
                <wp:lineTo x="0" y="0"/>
              </wp:wrapPolygon>
            </wp:wrapTight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55C" w:rsidRPr="0013258B">
        <w:rPr>
          <w:sz w:val="28"/>
          <w:szCs w:val="28"/>
          <w:lang w:val="en-US"/>
        </w:rPr>
        <w:tab/>
      </w:r>
      <w:r w:rsidR="00EC755C" w:rsidRPr="0013258B">
        <w:rPr>
          <w:sz w:val="28"/>
          <w:szCs w:val="28"/>
          <w:lang w:val="en-US"/>
        </w:rPr>
        <w:tab/>
        <w:t>VD: “</w:t>
      </w:r>
      <w:proofErr w:type="spellStart"/>
      <w:r w:rsidR="00D65C34" w:rsidRPr="0013258B">
        <w:rPr>
          <w:sz w:val="28"/>
          <w:szCs w:val="28"/>
          <w:lang w:val="en-US"/>
        </w:rPr>
        <w:t>Huế</w:t>
      </w:r>
      <w:proofErr w:type="spellEnd"/>
      <w:r w:rsidR="00EC755C" w:rsidRPr="0013258B">
        <w:rPr>
          <w:sz w:val="28"/>
          <w:szCs w:val="28"/>
          <w:lang w:val="en-US"/>
        </w:rPr>
        <w:t xml:space="preserve"> event” </w:t>
      </w:r>
      <w:proofErr w:type="spellStart"/>
      <w:r w:rsidR="00EC755C" w:rsidRPr="0013258B">
        <w:rPr>
          <w:sz w:val="28"/>
          <w:szCs w:val="28"/>
          <w:lang w:val="en-US"/>
        </w:rPr>
        <w:t>sẽ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trả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về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cho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bạn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các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sự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kiện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sắp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diễn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ra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tại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Huế</w:t>
      </w:r>
      <w:proofErr w:type="spellEnd"/>
      <w:r w:rsidR="00EC755C" w:rsidRPr="0013258B">
        <w:rPr>
          <w:sz w:val="28"/>
          <w:szCs w:val="28"/>
          <w:lang w:val="en-US"/>
        </w:rPr>
        <w:t>.</w:t>
      </w:r>
    </w:p>
    <w:p w14:paraId="29AFFA63" w14:textId="7A1DD839" w:rsidR="00392D18" w:rsidRPr="0013258B" w:rsidRDefault="00392D18" w:rsidP="00EC755C">
      <w:pPr>
        <w:pStyle w:val="BodyTextFirstIndent"/>
        <w:rPr>
          <w:sz w:val="28"/>
          <w:szCs w:val="28"/>
          <w:lang w:val="en-US"/>
        </w:rPr>
      </w:pPr>
    </w:p>
    <w:p w14:paraId="56D9AB8D" w14:textId="77777777" w:rsidR="00D65C34" w:rsidRPr="0013258B" w:rsidRDefault="00D65C34" w:rsidP="00EC755C">
      <w:pPr>
        <w:pStyle w:val="BodyTextFirstIndent"/>
        <w:rPr>
          <w:sz w:val="28"/>
          <w:szCs w:val="28"/>
          <w:lang w:val="en-US"/>
        </w:rPr>
      </w:pPr>
    </w:p>
    <w:p w14:paraId="151E413C" w14:textId="77777777" w:rsidR="00AA5294" w:rsidRPr="0013258B" w:rsidRDefault="00AA5294" w:rsidP="00AA5294">
      <w:pPr>
        <w:pStyle w:val="BodyText"/>
        <w:rPr>
          <w:sz w:val="28"/>
          <w:szCs w:val="28"/>
          <w:lang w:val="en-US"/>
        </w:rPr>
      </w:pPr>
    </w:p>
    <w:p w14:paraId="3A2445CB" w14:textId="77777777" w:rsidR="00A0483B" w:rsidRPr="0013258B" w:rsidRDefault="00A0483B" w:rsidP="00A0483B">
      <w:pPr>
        <w:pStyle w:val="BodyTextFirstIndent"/>
        <w:ind w:firstLine="0"/>
        <w:rPr>
          <w:sz w:val="28"/>
          <w:szCs w:val="28"/>
          <w:lang w:val="en-US"/>
        </w:rPr>
      </w:pPr>
    </w:p>
    <w:p w14:paraId="575BF604" w14:textId="77777777" w:rsidR="00EF6C7C" w:rsidRPr="0013258B" w:rsidRDefault="00EF6C7C">
      <w:pPr>
        <w:spacing w:line="240" w:lineRule="auto"/>
        <w:jc w:val="left"/>
        <w:rPr>
          <w:b/>
          <w:spacing w:val="-4"/>
          <w:sz w:val="28"/>
          <w:szCs w:val="28"/>
        </w:rPr>
      </w:pPr>
    </w:p>
    <w:p w14:paraId="5730FA72" w14:textId="77777777" w:rsidR="00A0483B" w:rsidRPr="0013258B" w:rsidRDefault="00A0483B" w:rsidP="00A202BF">
      <w:pPr>
        <w:spacing w:after="120"/>
        <w:jc w:val="center"/>
        <w:outlineLvl w:val="0"/>
        <w:rPr>
          <w:b/>
          <w:spacing w:val="-4"/>
          <w:sz w:val="28"/>
          <w:szCs w:val="28"/>
        </w:rPr>
        <w:sectPr w:rsidR="00A0483B" w:rsidRPr="0013258B" w:rsidSect="00A91050">
          <w:headerReference w:type="even" r:id="rId30"/>
          <w:headerReference w:type="default" r:id="rId31"/>
          <w:headerReference w:type="first" r:id="rId32"/>
          <w:pgSz w:w="11906" w:h="16838" w:code="9"/>
          <w:pgMar w:top="1260" w:right="567" w:bottom="567" w:left="810" w:header="0" w:footer="0" w:gutter="0"/>
          <w:cols w:space="720"/>
          <w:noEndnote/>
          <w:docGrid w:linePitch="354"/>
        </w:sectPr>
      </w:pPr>
    </w:p>
    <w:p w14:paraId="5C8F22DB" w14:textId="45C43E0F" w:rsidR="00646AA2" w:rsidRPr="003F2CF5" w:rsidRDefault="003F2CF5" w:rsidP="00A0483B">
      <w:pPr>
        <w:pStyle w:val="Heading1"/>
        <w:spacing w:line="360" w:lineRule="auto"/>
        <w:rPr>
          <w:rFonts w:cs="Times New Roman"/>
          <w:bCs w:val="0"/>
          <w:spacing w:val="-4"/>
          <w:sz w:val="28"/>
          <w:szCs w:val="28"/>
        </w:rPr>
      </w:pPr>
      <w:bookmarkStart w:id="43" w:name="_Toc107581311"/>
      <w:r w:rsidRPr="003F2CF5">
        <w:rPr>
          <w:rFonts w:cs="Times New Roman"/>
          <w:bCs w:val="0"/>
          <w:spacing w:val="-4"/>
          <w:sz w:val="28"/>
          <w:szCs w:val="28"/>
        </w:rPr>
        <w:lastRenderedPageBreak/>
        <w:t>TÌM KIẾM NÂNG CAO VỚI TRANG WEB VÀ TẬP TIN</w:t>
      </w:r>
      <w:bookmarkEnd w:id="43"/>
    </w:p>
    <w:p w14:paraId="04B21552" w14:textId="318B5D1E" w:rsidR="00646AA2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nâng</w:t>
      </w:r>
      <w:proofErr w:type="spellEnd"/>
      <w:r w:rsidR="00646AA2" w:rsidRPr="0013258B">
        <w:t xml:space="preserve"> </w:t>
      </w:r>
      <w:proofErr w:type="spellStart"/>
      <w:r w:rsidR="00646AA2" w:rsidRPr="0013258B">
        <w:t>cao</w:t>
      </w:r>
      <w:proofErr w:type="spellEnd"/>
      <w:r w:rsidR="00646AA2" w:rsidRPr="0013258B">
        <w:t xml:space="preserve"> </w:t>
      </w:r>
      <w:proofErr w:type="spellStart"/>
      <w:r w:rsidR="00646AA2" w:rsidRPr="0013258B">
        <w:t>với</w:t>
      </w:r>
      <w:proofErr w:type="spellEnd"/>
      <w:r w:rsidR="00646AA2" w:rsidRPr="0013258B">
        <w:t xml:space="preserve"> </w:t>
      </w:r>
      <w:proofErr w:type="spellStart"/>
      <w:r w:rsidR="00646AA2" w:rsidRPr="0013258B">
        <w:t>trang</w:t>
      </w:r>
      <w:proofErr w:type="spellEnd"/>
      <w:r w:rsidR="00646AA2" w:rsidRPr="0013258B">
        <w:t xml:space="preserve"> web </w:t>
      </w:r>
      <w:proofErr w:type="spellStart"/>
      <w:r w:rsidR="00646AA2" w:rsidRPr="0013258B">
        <w:t>và</w:t>
      </w:r>
      <w:proofErr w:type="spellEnd"/>
      <w:r w:rsidR="00646AA2" w:rsidRPr="0013258B">
        <w:t xml:space="preserve"> </w:t>
      </w:r>
      <w:proofErr w:type="spellStart"/>
      <w:r w:rsidR="00646AA2" w:rsidRPr="0013258B">
        <w:t>tệp</w:t>
      </w:r>
      <w:proofErr w:type="spellEnd"/>
      <w:r w:rsidR="00646AA2" w:rsidRPr="0013258B">
        <w:t xml:space="preserve"> tin </w:t>
      </w:r>
      <w:proofErr w:type="spellStart"/>
      <w:r w:rsidR="00646AA2" w:rsidRPr="0013258B">
        <w:t>là</w:t>
      </w:r>
      <w:proofErr w:type="spellEnd"/>
      <w:r w:rsidR="00646AA2" w:rsidRPr="0013258B">
        <w:t xml:space="preserve"> </w:t>
      </w:r>
      <w:proofErr w:type="spellStart"/>
      <w:r w:rsidR="00646AA2" w:rsidRPr="0013258B">
        <w:t>một</w:t>
      </w:r>
      <w:proofErr w:type="spellEnd"/>
      <w:r w:rsidR="00646AA2" w:rsidRPr="0013258B">
        <w:t xml:space="preserve"> </w:t>
      </w:r>
      <w:proofErr w:type="spellStart"/>
      <w:r w:rsidR="00646AA2" w:rsidRPr="0013258B">
        <w:t>công</w:t>
      </w:r>
      <w:proofErr w:type="spellEnd"/>
      <w:r w:rsidR="00646AA2" w:rsidRPr="0013258B">
        <w:t xml:space="preserve"> </w:t>
      </w:r>
      <w:proofErr w:type="spellStart"/>
      <w:r w:rsidR="00646AA2" w:rsidRPr="0013258B">
        <w:t>cụ</w:t>
      </w:r>
      <w:proofErr w:type="spellEnd"/>
      <w:r w:rsidR="00646AA2" w:rsidRPr="0013258B">
        <w:t xml:space="preserve"> </w:t>
      </w:r>
      <w:proofErr w:type="spellStart"/>
      <w:r w:rsidR="00646AA2" w:rsidRPr="0013258B">
        <w:t>của</w:t>
      </w:r>
      <w:proofErr w:type="spellEnd"/>
      <w:r w:rsidR="00646AA2" w:rsidRPr="0013258B">
        <w:t xml:space="preserve"> Google </w:t>
      </w:r>
      <w:proofErr w:type="spellStart"/>
      <w:r w:rsidR="00646AA2" w:rsidRPr="0013258B">
        <w:t>giúp</w:t>
      </w:r>
      <w:proofErr w:type="spellEnd"/>
      <w:r w:rsidR="00646AA2" w:rsidRPr="0013258B">
        <w:t xml:space="preserve"> </w:t>
      </w:r>
      <w:proofErr w:type="spellStart"/>
      <w:r w:rsidR="00646AA2" w:rsidRPr="0013258B">
        <w:t>cho</w:t>
      </w:r>
      <w:proofErr w:type="spellEnd"/>
      <w:r w:rsidR="00646AA2" w:rsidRPr="0013258B">
        <w:t xml:space="preserve"> </w:t>
      </w:r>
      <w:proofErr w:type="spellStart"/>
      <w:r w:rsidR="00646AA2" w:rsidRPr="0013258B">
        <w:t>chúng</w:t>
      </w:r>
      <w:proofErr w:type="spellEnd"/>
      <w:r w:rsidR="00646AA2" w:rsidRPr="0013258B">
        <w:t xml:space="preserve"> ta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chính</w:t>
      </w:r>
      <w:proofErr w:type="spellEnd"/>
      <w:r w:rsidR="00646AA2" w:rsidRPr="0013258B">
        <w:t xml:space="preserve"> </w:t>
      </w:r>
      <w:proofErr w:type="spellStart"/>
      <w:r w:rsidR="00646AA2" w:rsidRPr="0013258B">
        <w:t>xác</w:t>
      </w:r>
      <w:proofErr w:type="spellEnd"/>
      <w:r w:rsidR="00646AA2" w:rsidRPr="0013258B">
        <w:t xml:space="preserve"> </w:t>
      </w:r>
      <w:proofErr w:type="spellStart"/>
      <w:r w:rsidR="00646AA2" w:rsidRPr="0013258B">
        <w:t>và</w:t>
      </w:r>
      <w:proofErr w:type="spellEnd"/>
      <w:r w:rsidR="00646AA2" w:rsidRPr="0013258B">
        <w:t xml:space="preserve"> </w:t>
      </w:r>
      <w:proofErr w:type="spellStart"/>
      <w:r w:rsidR="00646AA2" w:rsidRPr="0013258B">
        <w:t>cụ</w:t>
      </w:r>
      <w:proofErr w:type="spellEnd"/>
      <w:r w:rsidR="00646AA2" w:rsidRPr="0013258B">
        <w:t xml:space="preserve"> </w:t>
      </w:r>
      <w:proofErr w:type="spellStart"/>
      <w:r w:rsidR="00646AA2" w:rsidRPr="0013258B">
        <w:t>thể</w:t>
      </w:r>
      <w:proofErr w:type="spellEnd"/>
      <w:r w:rsidR="00646AA2" w:rsidRPr="0013258B">
        <w:t xml:space="preserve"> </w:t>
      </w:r>
      <w:proofErr w:type="spellStart"/>
      <w:r w:rsidR="00646AA2" w:rsidRPr="0013258B">
        <w:t>hơn</w:t>
      </w:r>
      <w:proofErr w:type="spellEnd"/>
      <w:r w:rsidR="00646AA2" w:rsidRPr="0013258B">
        <w:t xml:space="preserve"> </w:t>
      </w:r>
      <w:proofErr w:type="spellStart"/>
      <w:r w:rsidR="00646AA2" w:rsidRPr="0013258B">
        <w:t>với</w:t>
      </w:r>
      <w:proofErr w:type="spellEnd"/>
      <w:r w:rsidR="00646AA2" w:rsidRPr="0013258B">
        <w:t xml:space="preserve"> </w:t>
      </w:r>
      <w:proofErr w:type="spellStart"/>
      <w:r w:rsidR="00646AA2" w:rsidRPr="0013258B">
        <w:t>các</w:t>
      </w:r>
      <w:proofErr w:type="spellEnd"/>
      <w:r w:rsidR="00646AA2" w:rsidRPr="0013258B">
        <w:t xml:space="preserve"> </w:t>
      </w:r>
      <w:proofErr w:type="spellStart"/>
      <w:r w:rsidR="00646AA2" w:rsidRPr="0013258B">
        <w:t>dòng</w:t>
      </w:r>
      <w:proofErr w:type="spellEnd"/>
      <w:r w:rsidR="00646AA2" w:rsidRPr="0013258B">
        <w:t xml:space="preserve"> </w:t>
      </w:r>
      <w:proofErr w:type="spellStart"/>
      <w:r w:rsidR="00646AA2" w:rsidRPr="0013258B">
        <w:t>chọn</w:t>
      </w:r>
      <w:proofErr w:type="spellEnd"/>
      <w:r w:rsidR="00646AA2" w:rsidRPr="0013258B">
        <w:t xml:space="preserve"> </w:t>
      </w:r>
      <w:proofErr w:type="spellStart"/>
      <w:r w:rsidR="00646AA2" w:rsidRPr="0013258B">
        <w:t>được</w:t>
      </w:r>
      <w:proofErr w:type="spellEnd"/>
      <w:r w:rsidR="00646AA2" w:rsidRPr="0013258B">
        <w:t xml:space="preserve"> </w:t>
      </w:r>
      <w:proofErr w:type="spellStart"/>
      <w:r w:rsidR="00646AA2" w:rsidRPr="0013258B">
        <w:t>tạo</w:t>
      </w:r>
      <w:proofErr w:type="spellEnd"/>
      <w:r w:rsidR="00646AA2" w:rsidRPr="0013258B">
        <w:t xml:space="preserve"> </w:t>
      </w:r>
      <w:proofErr w:type="spellStart"/>
      <w:r w:rsidR="00646AA2" w:rsidRPr="0013258B">
        <w:t>sẵn</w:t>
      </w:r>
      <w:proofErr w:type="spellEnd"/>
      <w:r w:rsidR="00646AA2" w:rsidRPr="0013258B">
        <w:t>.</w:t>
      </w:r>
    </w:p>
    <w:p w14:paraId="3EE8A66F" w14:textId="77777777" w:rsidR="00646AA2" w:rsidRPr="0013258B" w:rsidRDefault="00646AA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44" w:name="_Toc107581312"/>
      <w:proofErr w:type="spellStart"/>
      <w:r w:rsidRPr="0013258B">
        <w:rPr>
          <w:rFonts w:cs="Times New Roman"/>
        </w:rPr>
        <w:t>Ngôn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ngữ</w:t>
      </w:r>
      <w:bookmarkEnd w:id="44"/>
      <w:proofErr w:type="spellEnd"/>
    </w:p>
    <w:p w14:paraId="7E45BA46" w14:textId="178E1678" w:rsidR="00646AA2" w:rsidRPr="0013258B" w:rsidRDefault="00EC12BA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646AA2" w:rsidRPr="0013258B">
        <w:t>Thông</w:t>
      </w:r>
      <w:proofErr w:type="spellEnd"/>
      <w:r w:rsidR="00646AA2" w:rsidRPr="0013258B">
        <w:t xml:space="preserve"> </w:t>
      </w:r>
      <w:proofErr w:type="spellStart"/>
      <w:r w:rsidR="00646AA2" w:rsidRPr="0013258B">
        <w:t>thường</w:t>
      </w:r>
      <w:proofErr w:type="spellEnd"/>
      <w:r w:rsidR="00646AA2" w:rsidRPr="0013258B">
        <w:t xml:space="preserve"> Google </w:t>
      </w:r>
      <w:proofErr w:type="spellStart"/>
      <w:r w:rsidR="00646AA2" w:rsidRPr="0013258B">
        <w:t>sẽ</w:t>
      </w:r>
      <w:proofErr w:type="spellEnd"/>
      <w:r w:rsidR="00646AA2" w:rsidRPr="0013258B">
        <w:t xml:space="preserve"> </w:t>
      </w:r>
      <w:proofErr w:type="spellStart"/>
      <w:r w:rsidR="00646AA2" w:rsidRPr="0013258B">
        <w:t>tự</w:t>
      </w:r>
      <w:proofErr w:type="spellEnd"/>
      <w:r w:rsidR="00646AA2" w:rsidRPr="0013258B">
        <w:t xml:space="preserve"> </w:t>
      </w:r>
      <w:proofErr w:type="spellStart"/>
      <w:r w:rsidR="00646AA2" w:rsidRPr="0013258B">
        <w:t>động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cho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</w:t>
      </w:r>
      <w:proofErr w:type="spellStart"/>
      <w:r w:rsidR="00646AA2" w:rsidRPr="0013258B">
        <w:t>theo</w:t>
      </w:r>
      <w:proofErr w:type="spellEnd"/>
      <w:r w:rsidR="00646AA2" w:rsidRPr="0013258B">
        <w:t xml:space="preserve"> </w:t>
      </w:r>
      <w:proofErr w:type="spellStart"/>
      <w:r w:rsidR="00646AA2" w:rsidRPr="0013258B">
        <w:t>loại</w:t>
      </w:r>
      <w:proofErr w:type="spellEnd"/>
      <w:r w:rsidR="00646AA2" w:rsidRPr="0013258B">
        <w:t xml:space="preserve"> </w:t>
      </w:r>
      <w:proofErr w:type="spellStart"/>
      <w:r w:rsidR="00646AA2" w:rsidRPr="0013258B">
        <w:t>ngôn</w:t>
      </w:r>
      <w:proofErr w:type="spellEnd"/>
      <w:r w:rsidR="00646AA2" w:rsidRPr="0013258B">
        <w:t xml:space="preserve"> </w:t>
      </w:r>
      <w:proofErr w:type="spellStart"/>
      <w:r w:rsidR="00646AA2" w:rsidRPr="0013258B">
        <w:t>ngữ</w:t>
      </w:r>
      <w:proofErr w:type="spellEnd"/>
      <w:r w:rsidR="00646AA2" w:rsidRPr="0013258B">
        <w:t xml:space="preserve"> </w:t>
      </w:r>
      <w:proofErr w:type="spellStart"/>
      <w:r w:rsidR="00646AA2" w:rsidRPr="0013258B">
        <w:t>cùng</w:t>
      </w:r>
      <w:proofErr w:type="spellEnd"/>
      <w:r w:rsidR="00646AA2" w:rsidRPr="0013258B">
        <w:t xml:space="preserve"> </w:t>
      </w:r>
      <w:proofErr w:type="spellStart"/>
      <w:r w:rsidR="00646AA2" w:rsidRPr="0013258B">
        <w:t>với</w:t>
      </w:r>
      <w:proofErr w:type="spellEnd"/>
      <w:r w:rsidR="00646AA2" w:rsidRPr="0013258B">
        <w:t xml:space="preserve"> </w:t>
      </w:r>
      <w:proofErr w:type="spellStart"/>
      <w:r w:rsidR="00646AA2" w:rsidRPr="0013258B">
        <w:t>từ</w:t>
      </w:r>
      <w:proofErr w:type="spellEnd"/>
      <w:r w:rsidR="00646AA2" w:rsidRPr="0013258B">
        <w:t xml:space="preserve"> </w:t>
      </w:r>
      <w:proofErr w:type="spellStart"/>
      <w:r w:rsidR="00646AA2" w:rsidRPr="0013258B">
        <w:t>khóa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, </w:t>
      </w:r>
      <w:proofErr w:type="spellStart"/>
      <w:r w:rsidR="00646AA2" w:rsidRPr="0013258B">
        <w:t>tuy</w:t>
      </w:r>
      <w:proofErr w:type="spellEnd"/>
      <w:r w:rsidR="00646AA2" w:rsidRPr="0013258B">
        <w:t xml:space="preserve"> </w:t>
      </w:r>
      <w:proofErr w:type="spellStart"/>
      <w:r w:rsidR="00646AA2" w:rsidRPr="0013258B">
        <w:t>nhiên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</w:t>
      </w:r>
      <w:proofErr w:type="spellStart"/>
      <w:r w:rsidR="00646AA2" w:rsidRPr="0013258B">
        <w:t>có</w:t>
      </w:r>
      <w:proofErr w:type="spellEnd"/>
      <w:r w:rsidR="00646AA2" w:rsidRPr="0013258B">
        <w:t xml:space="preserve"> </w:t>
      </w:r>
      <w:proofErr w:type="spellStart"/>
      <w:r w:rsidR="00646AA2" w:rsidRPr="0013258B">
        <w:t>thể</w:t>
      </w:r>
      <w:proofErr w:type="spellEnd"/>
      <w:r w:rsidR="00646AA2" w:rsidRPr="0013258B">
        <w:t xml:space="preserve"> </w:t>
      </w:r>
      <w:proofErr w:type="spellStart"/>
      <w:r w:rsidR="00646AA2" w:rsidRPr="0013258B">
        <w:t>lựa</w:t>
      </w:r>
      <w:proofErr w:type="spellEnd"/>
      <w:r w:rsidR="00646AA2" w:rsidRPr="0013258B">
        <w:t xml:space="preserve"> </w:t>
      </w:r>
      <w:proofErr w:type="spellStart"/>
      <w:r w:rsidR="00646AA2" w:rsidRPr="0013258B">
        <w:t>chọn</w:t>
      </w:r>
      <w:proofErr w:type="spellEnd"/>
      <w:r w:rsidR="00646AA2" w:rsidRPr="0013258B">
        <w:t xml:space="preserve"> </w:t>
      </w:r>
      <w:proofErr w:type="spellStart"/>
      <w:r w:rsidR="00646AA2" w:rsidRPr="0013258B">
        <w:t>lại</w:t>
      </w:r>
      <w:proofErr w:type="spellEnd"/>
      <w:r w:rsidR="00646AA2" w:rsidRPr="0013258B">
        <w:t xml:space="preserve"> </w:t>
      </w:r>
      <w:proofErr w:type="spellStart"/>
      <w:r w:rsidR="00646AA2" w:rsidRPr="0013258B">
        <w:t>ngôn</w:t>
      </w:r>
      <w:proofErr w:type="spellEnd"/>
      <w:r w:rsidR="00646AA2" w:rsidRPr="0013258B">
        <w:t xml:space="preserve"> </w:t>
      </w:r>
      <w:proofErr w:type="spellStart"/>
      <w:r w:rsidR="00646AA2" w:rsidRPr="0013258B">
        <w:t>ngữ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theo</w:t>
      </w:r>
      <w:proofErr w:type="spellEnd"/>
      <w:r w:rsidR="00646AA2" w:rsidRPr="0013258B">
        <w:t xml:space="preserve"> mong </w:t>
      </w:r>
      <w:proofErr w:type="spellStart"/>
      <w:r w:rsidR="00646AA2" w:rsidRPr="0013258B">
        <w:t>muốn</w:t>
      </w:r>
      <w:proofErr w:type="spellEnd"/>
      <w:r w:rsidR="00646AA2" w:rsidRPr="0013258B">
        <w:t xml:space="preserve"> </w:t>
      </w:r>
      <w:proofErr w:type="spellStart"/>
      <w:r w:rsidR="00646AA2" w:rsidRPr="0013258B">
        <w:t>của</w:t>
      </w:r>
      <w:proofErr w:type="spellEnd"/>
      <w:r w:rsidR="00646AA2" w:rsidRPr="0013258B">
        <w:t xml:space="preserve"> </w:t>
      </w:r>
      <w:proofErr w:type="spellStart"/>
      <w:r w:rsidR="00646AA2" w:rsidRPr="0013258B">
        <w:t>mình</w:t>
      </w:r>
      <w:proofErr w:type="spellEnd"/>
      <w:r w:rsidR="00646AA2" w:rsidRPr="0013258B">
        <w:t>.</w:t>
      </w:r>
    </w:p>
    <w:p w14:paraId="54081A59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23E93CE" wp14:editId="25B91EC7">
                <wp:simplePos x="0" y="0"/>
                <wp:positionH relativeFrom="column">
                  <wp:posOffset>0</wp:posOffset>
                </wp:positionH>
                <wp:positionV relativeFrom="paragraph">
                  <wp:posOffset>7073900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A8FE41" w14:textId="7048637F" w:rsidR="00646AA2" w:rsidRPr="003B385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45" w:name="_Toc107581340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hẹp kết quả tìm trang web </w:t>
                            </w:r>
                            <w:r>
                              <w:rPr>
                                <w:lang w:val="en-US"/>
                              </w:rPr>
                              <w:t xml:space="preserve">và tập tập tin bằng </w:t>
                            </w:r>
                            <w:r w:rsidR="00D94C28">
                              <w:rPr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lang w:val="en-US"/>
                              </w:rPr>
                              <w:t>ngôn ngữ</w:t>
                            </w:r>
                            <w:r w:rsidR="00D94C28">
                              <w:rPr>
                                <w:lang w:val="en-US"/>
                              </w:rPr>
                              <w:t>”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93CE" id="Text Box 20" o:spid="_x0000_s1028" type="#_x0000_t202" style="position:absolute;left:0;text-align:left;margin-left:0;margin-top:557pt;width:524.4pt;height:.0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LLGQIAAD8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" stroked="f">
                <v:textbox style="mso-fit-shape-to-text:t" inset="0,0,0,0">
                  <w:txbxContent>
                    <w:p w14:paraId="79A8FE41" w14:textId="7048637F" w:rsidR="00646AA2" w:rsidRPr="003B385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46" w:name="_Toc107581340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hẹp kết quả tìm trang web </w:t>
                      </w:r>
                      <w:r>
                        <w:rPr>
                          <w:lang w:val="en-US"/>
                        </w:rPr>
                        <w:t xml:space="preserve">và tập tập tin bằng </w:t>
                      </w:r>
                      <w:r w:rsidR="00D94C28">
                        <w:rPr>
                          <w:lang w:val="en-US"/>
                        </w:rPr>
                        <w:t>“</w:t>
                      </w:r>
                      <w:r>
                        <w:rPr>
                          <w:lang w:val="en-US"/>
                        </w:rPr>
                        <w:t>ngôn ngữ</w:t>
                      </w:r>
                      <w:r w:rsidR="00D94C28">
                        <w:rPr>
                          <w:lang w:val="en-US"/>
                        </w:rPr>
                        <w:t>”</w:t>
                      </w:r>
                      <w:bookmarkEnd w:id="46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49DE8312" wp14:editId="78572E04">
            <wp:simplePos x="0" y="0"/>
            <wp:positionH relativeFrom="margin">
              <wp:align>left</wp:align>
            </wp:positionH>
            <wp:positionV relativeFrom="paragraph">
              <wp:posOffset>570230</wp:posOffset>
            </wp:positionV>
            <wp:extent cx="6659880" cy="6446520"/>
            <wp:effectExtent l="0" t="0" r="7620" b="0"/>
            <wp:wrapTight wrapText="bothSides">
              <wp:wrapPolygon edited="0">
                <wp:start x="0" y="0"/>
                <wp:lineTo x="0" y="21511"/>
                <wp:lineTo x="21563" y="21511"/>
                <wp:lineTo x="21563" y="0"/>
                <wp:lineTo x="0" y="0"/>
              </wp:wrapPolygon>
            </wp:wrapTight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Google,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ngôn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ngữ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ô “</w:t>
      </w:r>
      <w:proofErr w:type="spellStart"/>
      <w:r w:rsidRPr="0013258B">
        <w:rPr>
          <w:sz w:val="28"/>
          <w:szCs w:val="28"/>
          <w:lang w:val="en-US"/>
        </w:rPr>
        <w:t>ngôn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ngữ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55E7992E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lastRenderedPageBreak/>
        <w:t xml:space="preserve">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30EC532D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438D3F8C" wp14:editId="1CCBAD83">
                <wp:simplePos x="0" y="0"/>
                <wp:positionH relativeFrom="column">
                  <wp:posOffset>0</wp:posOffset>
                </wp:positionH>
                <wp:positionV relativeFrom="paragraph">
                  <wp:posOffset>4601210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EFB6C" w14:textId="77C397A3" w:rsidR="00646AA2" w:rsidRPr="00FF4AC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47" w:name="_Toc107581341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Kết quả thu hẹp tìm </w:t>
                            </w:r>
                            <w:r>
                              <w:rPr>
                                <w:lang w:val="en-US"/>
                              </w:rPr>
                              <w:t xml:space="preserve">trang web và tập tin bằng </w:t>
                            </w:r>
                            <w:r w:rsidR="00D94C28">
                              <w:rPr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lang w:val="en-US"/>
                              </w:rPr>
                              <w:t>ngôn ngữ</w:t>
                            </w:r>
                            <w:r w:rsidR="00D94C28">
                              <w:rPr>
                                <w:lang w:val="en-US"/>
                              </w:rPr>
                              <w:t>”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D3F8C" id="Text Box 4" o:spid="_x0000_s1029" type="#_x0000_t202" style="position:absolute;left:0;text-align:left;margin-left:0;margin-top:362.3pt;width:524.4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" stroked="f">
                <v:textbox style="mso-fit-shape-to-text:t" inset="0,0,0,0">
                  <w:txbxContent>
                    <w:p w14:paraId="632EFB6C" w14:textId="77C397A3" w:rsidR="00646AA2" w:rsidRPr="00FF4AC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48" w:name="_Toc107581341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Kết quả thu hẹp tìm </w:t>
                      </w:r>
                      <w:r>
                        <w:rPr>
                          <w:lang w:val="en-US"/>
                        </w:rPr>
                        <w:t xml:space="preserve">trang web và tập tin bằng </w:t>
                      </w:r>
                      <w:r w:rsidR="00D94C28">
                        <w:rPr>
                          <w:lang w:val="en-US"/>
                        </w:rPr>
                        <w:t>“</w:t>
                      </w:r>
                      <w:r>
                        <w:rPr>
                          <w:lang w:val="en-US"/>
                        </w:rPr>
                        <w:t>ngôn ngữ</w:t>
                      </w:r>
                      <w:r w:rsidR="00D94C28">
                        <w:rPr>
                          <w:lang w:val="en-US"/>
                        </w:rPr>
                        <w:t>”</w:t>
                      </w:r>
                      <w:bookmarkEnd w:id="48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72576" behindDoc="1" locked="0" layoutInCell="1" allowOverlap="1" wp14:anchorId="4CCC3149" wp14:editId="508BAE49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659880" cy="4257040"/>
            <wp:effectExtent l="0" t="0" r="7620" b="0"/>
            <wp:wrapTight wrapText="bothSides">
              <wp:wrapPolygon edited="0">
                <wp:start x="0" y="0"/>
                <wp:lineTo x="0" y="21458"/>
                <wp:lineTo x="21563" y="21458"/>
                <wp:lineTo x="21563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FBA8A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</w:p>
    <w:p w14:paraId="28E42E21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</w:p>
    <w:p w14:paraId="54CA7457" w14:textId="77777777" w:rsidR="00646AA2" w:rsidRPr="0013258B" w:rsidRDefault="00646AA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49" w:name="_Toc107581313"/>
      <w:proofErr w:type="spellStart"/>
      <w:r w:rsidRPr="0013258B">
        <w:rPr>
          <w:rFonts w:cs="Times New Roman"/>
        </w:rPr>
        <w:t>Khu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vực</w:t>
      </w:r>
      <w:bookmarkEnd w:id="49"/>
      <w:proofErr w:type="spellEnd"/>
    </w:p>
    <w:p w14:paraId="75DE0AF7" w14:textId="4100AFEB" w:rsidR="00646AA2" w:rsidRPr="0013258B" w:rsidRDefault="00EC12BA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646AA2" w:rsidRPr="0013258B">
        <w:t>Phân</w:t>
      </w:r>
      <w:proofErr w:type="spellEnd"/>
      <w:r w:rsidR="00646AA2" w:rsidRPr="0013258B">
        <w:t xml:space="preserve"> </w:t>
      </w:r>
      <w:proofErr w:type="spellStart"/>
      <w:r w:rsidR="00646AA2" w:rsidRPr="0013258B">
        <w:t>loại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theo</w:t>
      </w:r>
      <w:proofErr w:type="spellEnd"/>
      <w:r w:rsidR="00646AA2" w:rsidRPr="0013258B">
        <w:t xml:space="preserve"> </w:t>
      </w:r>
      <w:proofErr w:type="spellStart"/>
      <w:r w:rsidR="00646AA2" w:rsidRPr="0013258B">
        <w:t>khu</w:t>
      </w:r>
      <w:proofErr w:type="spellEnd"/>
      <w:r w:rsidR="00646AA2" w:rsidRPr="0013258B">
        <w:t xml:space="preserve"> </w:t>
      </w:r>
      <w:proofErr w:type="spellStart"/>
      <w:r w:rsidR="00646AA2" w:rsidRPr="0013258B">
        <w:t>vực</w:t>
      </w:r>
      <w:proofErr w:type="spellEnd"/>
      <w:r w:rsidR="00646AA2" w:rsidRPr="0013258B">
        <w:t xml:space="preserve"> </w:t>
      </w:r>
      <w:proofErr w:type="spellStart"/>
      <w:r w:rsidR="00646AA2" w:rsidRPr="0013258B">
        <w:t>giúp</w:t>
      </w:r>
      <w:proofErr w:type="spellEnd"/>
      <w:r w:rsidR="00646AA2" w:rsidRPr="0013258B">
        <w:t xml:space="preserve"> </w:t>
      </w:r>
      <w:proofErr w:type="spellStart"/>
      <w:r w:rsidR="00646AA2" w:rsidRPr="0013258B">
        <w:t>cho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</w:t>
      </w:r>
      <w:proofErr w:type="spellStart"/>
      <w:r w:rsidR="00646AA2" w:rsidRPr="0013258B">
        <w:t>sẽ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được</w:t>
      </w:r>
      <w:proofErr w:type="spellEnd"/>
      <w:r w:rsidR="00646AA2" w:rsidRPr="0013258B">
        <w:t xml:space="preserve"> </w:t>
      </w:r>
      <w:proofErr w:type="spellStart"/>
      <w:r w:rsidR="00646AA2" w:rsidRPr="0013258B">
        <w:t>các</w:t>
      </w:r>
      <w:proofErr w:type="spellEnd"/>
      <w:r w:rsidR="00646AA2" w:rsidRPr="0013258B">
        <w:t xml:space="preserve"> </w:t>
      </w:r>
      <w:proofErr w:type="spellStart"/>
      <w:r w:rsidR="00646AA2" w:rsidRPr="0013258B">
        <w:t>trang</w:t>
      </w:r>
      <w:proofErr w:type="spellEnd"/>
      <w:r w:rsidR="00646AA2" w:rsidRPr="0013258B">
        <w:t xml:space="preserve"> web </w:t>
      </w:r>
      <w:proofErr w:type="spellStart"/>
      <w:r w:rsidR="00646AA2" w:rsidRPr="0013258B">
        <w:t>và</w:t>
      </w:r>
      <w:proofErr w:type="spellEnd"/>
      <w:r w:rsidR="00646AA2" w:rsidRPr="0013258B">
        <w:t xml:space="preserve"> </w:t>
      </w:r>
      <w:proofErr w:type="spellStart"/>
      <w:r w:rsidR="00646AA2" w:rsidRPr="0013258B">
        <w:t>tập</w:t>
      </w:r>
      <w:proofErr w:type="spellEnd"/>
      <w:r w:rsidR="00646AA2" w:rsidRPr="0013258B">
        <w:t xml:space="preserve"> tin </w:t>
      </w:r>
      <w:proofErr w:type="spellStart"/>
      <w:r w:rsidR="00646AA2" w:rsidRPr="0013258B">
        <w:t>được</w:t>
      </w:r>
      <w:proofErr w:type="spellEnd"/>
      <w:r w:rsidR="00646AA2" w:rsidRPr="0013258B">
        <w:t xml:space="preserve"> </w:t>
      </w:r>
      <w:proofErr w:type="spellStart"/>
      <w:r w:rsidR="00646AA2" w:rsidRPr="0013258B">
        <w:t>xuất</w:t>
      </w:r>
      <w:proofErr w:type="spellEnd"/>
      <w:r w:rsidR="00646AA2" w:rsidRPr="0013258B">
        <w:t xml:space="preserve"> </w:t>
      </w:r>
      <w:proofErr w:type="spellStart"/>
      <w:r w:rsidR="00646AA2" w:rsidRPr="0013258B">
        <w:t>bản</w:t>
      </w:r>
      <w:proofErr w:type="spellEnd"/>
      <w:r w:rsidR="00646AA2" w:rsidRPr="0013258B">
        <w:t xml:space="preserve"> </w:t>
      </w:r>
      <w:proofErr w:type="spellStart"/>
      <w:r w:rsidR="00646AA2" w:rsidRPr="0013258B">
        <w:t>tại</w:t>
      </w:r>
      <w:proofErr w:type="spellEnd"/>
      <w:r w:rsidR="00646AA2" w:rsidRPr="0013258B">
        <w:t xml:space="preserve"> </w:t>
      </w:r>
      <w:proofErr w:type="spellStart"/>
      <w:r w:rsidR="00646AA2" w:rsidRPr="0013258B">
        <w:t>khu</w:t>
      </w:r>
      <w:proofErr w:type="spellEnd"/>
      <w:r w:rsidR="00646AA2" w:rsidRPr="0013258B">
        <w:t xml:space="preserve"> </w:t>
      </w:r>
      <w:proofErr w:type="spellStart"/>
      <w:r w:rsidR="00646AA2" w:rsidRPr="0013258B">
        <w:t>vực</w:t>
      </w:r>
      <w:proofErr w:type="spellEnd"/>
      <w:r w:rsidR="00646AA2" w:rsidRPr="0013258B">
        <w:t xml:space="preserve"> </w:t>
      </w:r>
      <w:proofErr w:type="spellStart"/>
      <w:r w:rsidR="00646AA2" w:rsidRPr="0013258B">
        <w:t>mà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mong </w:t>
      </w:r>
      <w:proofErr w:type="spellStart"/>
      <w:r w:rsidR="00646AA2" w:rsidRPr="0013258B">
        <w:t>muốn</w:t>
      </w:r>
      <w:proofErr w:type="spellEnd"/>
      <w:r w:rsidR="00646AA2" w:rsidRPr="0013258B">
        <w:t>.</w:t>
      </w:r>
    </w:p>
    <w:p w14:paraId="62578C01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vùng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 xml:space="preserve"> Nam.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Google,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vùng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ô “</w:t>
      </w:r>
      <w:proofErr w:type="spellStart"/>
      <w:r w:rsidRPr="0013258B">
        <w:rPr>
          <w:sz w:val="28"/>
          <w:szCs w:val="28"/>
          <w:lang w:val="en-US"/>
        </w:rPr>
        <w:t>vùng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 xml:space="preserve"> Nam”.</w:t>
      </w:r>
    </w:p>
    <w:p w14:paraId="53A30051" w14:textId="77777777" w:rsidR="00646AA2" w:rsidRPr="0013258B" w:rsidRDefault="00646AA2" w:rsidP="00646AA2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9AA0E86" wp14:editId="2BFBE2A7">
                <wp:simplePos x="0" y="0"/>
                <wp:positionH relativeFrom="column">
                  <wp:posOffset>156210</wp:posOffset>
                </wp:positionH>
                <wp:positionV relativeFrom="paragraph">
                  <wp:posOffset>8898255</wp:posOffset>
                </wp:positionV>
                <wp:extent cx="63474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7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04929" w14:textId="1AB14812" w:rsidR="00646AA2" w:rsidRPr="00764A1D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4 Kết quả thu hẹp tìm trang web và tập tin bằng khu vực.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A0E86" id="Text Box 28" o:spid="_x0000_s1030" type="#_x0000_t202" style="position:absolute;left:0;text-align:left;margin-left:12.3pt;margin-top:700.65pt;width:499.8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xHxGgIAAD8EAAAOAAAAZHJzL2Uyb0RvYy54bWysU8Fu2zAMvQ/YPwi6L07aLC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yz2+mn6YxCkmKz24+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" stroked="f">
                <v:textbox style="mso-fit-shape-to-text:t" inset="0,0,0,0">
                  <w:txbxContent>
                    <w:p w14:paraId="1C704929" w14:textId="1AB14812" w:rsidR="00646AA2" w:rsidRPr="00764A1D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1E4B1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4 Kết quả thu hẹp tìm trang web và tập tin bằng khu vực.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75648" behindDoc="1" locked="0" layoutInCell="1" allowOverlap="1" wp14:anchorId="7932EE71" wp14:editId="31F253B9">
            <wp:simplePos x="0" y="0"/>
            <wp:positionH relativeFrom="margin">
              <wp:align>center</wp:align>
            </wp:positionH>
            <wp:positionV relativeFrom="paragraph">
              <wp:posOffset>5013960</wp:posOffset>
            </wp:positionV>
            <wp:extent cx="6347460" cy="3827145"/>
            <wp:effectExtent l="0" t="0" r="0" b="1905"/>
            <wp:wrapTight wrapText="bothSides">
              <wp:wrapPolygon edited="0">
                <wp:start x="0" y="0"/>
                <wp:lineTo x="0" y="21503"/>
                <wp:lineTo x="21522" y="21503"/>
                <wp:lineTo x="21522" y="0"/>
                <wp:lineTo x="0" y="0"/>
              </wp:wrapPolygon>
            </wp:wrapTight>
            <wp:docPr id="26" name="Picture 2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websit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8829EA0" wp14:editId="060C1F5E">
                <wp:simplePos x="0" y="0"/>
                <wp:positionH relativeFrom="column">
                  <wp:posOffset>0</wp:posOffset>
                </wp:positionH>
                <wp:positionV relativeFrom="paragraph">
                  <wp:posOffset>4171950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36517" w14:textId="4A6A86DF" w:rsidR="00646AA2" w:rsidRPr="00847653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 w:rsidRPr="0026354F">
                              <w:rPr>
                                <w:lang w:val="en-US"/>
                              </w:rPr>
                              <w:t xml:space="preserve"> Thu hẹp kết quả tìm kiếm trang web và tập tin theo bằng khu vực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29EA0" id="Text Box 27" o:spid="_x0000_s1031" type="#_x0000_t202" style="position:absolute;left:0;text-align:left;margin-left:0;margin-top:328.5pt;width:524.4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70wGAIAAD8EAAAOAAAAZHJzL2Uyb0RvYy54bWysU8Fu2zAMvQ/YPwi6L046NOi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" stroked="f">
                <v:textbox style="mso-fit-shape-to-text:t" inset="0,0,0,0">
                  <w:txbxContent>
                    <w:p w14:paraId="1AB36517" w14:textId="4A6A86DF" w:rsidR="00646AA2" w:rsidRPr="00847653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1E4B1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3</w:t>
                      </w:r>
                      <w:r w:rsidRPr="0026354F">
                        <w:rPr>
                          <w:lang w:val="en-US"/>
                        </w:rPr>
                        <w:t xml:space="preserve"> Thu hẹp kết quả tìm kiếm trang web và tập tin theo bằng khu vực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1A1C1851" wp14:editId="42DD939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4114800"/>
            <wp:effectExtent l="0" t="0" r="7620" b="0"/>
            <wp:wrapTight wrapText="bothSides">
              <wp:wrapPolygon edited="0">
                <wp:start x="0" y="0"/>
                <wp:lineTo x="0" y="21500"/>
                <wp:lineTo x="21563" y="21500"/>
                <wp:lineTo x="21563" y="0"/>
                <wp:lineTo x="0" y="0"/>
              </wp:wrapPolygon>
            </wp:wrapTight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3258B">
        <w:rPr>
          <w:sz w:val="28"/>
          <w:szCs w:val="28"/>
          <w:lang w:val="en-US"/>
        </w:rPr>
        <w:t xml:space="preserve">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vùng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 xml:space="preserve"> Nam</w:t>
      </w:r>
    </w:p>
    <w:p w14:paraId="2F500A3B" w14:textId="77777777" w:rsidR="00646AA2" w:rsidRPr="0013258B" w:rsidRDefault="00646AA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50" w:name="_Toc107581314"/>
      <w:proofErr w:type="spellStart"/>
      <w:r w:rsidRPr="0013258B">
        <w:rPr>
          <w:rFonts w:cs="Times New Roman"/>
        </w:rPr>
        <w:lastRenderedPageBreak/>
        <w:t>Lần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cập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nhật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gần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đây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nhất</w:t>
      </w:r>
      <w:bookmarkEnd w:id="50"/>
      <w:proofErr w:type="spellEnd"/>
    </w:p>
    <w:p w14:paraId="2CA53501" w14:textId="5269984C" w:rsidR="00646AA2" w:rsidRPr="0013258B" w:rsidRDefault="00EC12BA" w:rsidP="00646AA2">
      <w:pPr>
        <w:pStyle w:val="BodyText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>Mục đích</w:t>
      </w:r>
      <w:r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Tại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công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cụ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trang</w:t>
      </w:r>
      <w:proofErr w:type="spellEnd"/>
      <w:r w:rsidR="00646AA2" w:rsidRPr="0013258B">
        <w:rPr>
          <w:sz w:val="28"/>
          <w:szCs w:val="28"/>
          <w:lang w:val="en-US"/>
        </w:rPr>
        <w:t xml:space="preserve"> web </w:t>
      </w:r>
      <w:proofErr w:type="spellStart"/>
      <w:r w:rsidR="00646AA2" w:rsidRPr="0013258B">
        <w:rPr>
          <w:sz w:val="28"/>
          <w:szCs w:val="28"/>
          <w:lang w:val="en-US"/>
        </w:rPr>
        <w:t>và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tệp</w:t>
      </w:r>
      <w:proofErr w:type="spellEnd"/>
      <w:r w:rsidR="00646AA2" w:rsidRPr="0013258B">
        <w:rPr>
          <w:sz w:val="28"/>
          <w:szCs w:val="28"/>
          <w:lang w:val="en-US"/>
        </w:rPr>
        <w:t xml:space="preserve"> tin </w:t>
      </w:r>
      <w:proofErr w:type="spellStart"/>
      <w:r w:rsidR="00646AA2" w:rsidRPr="0013258B">
        <w:rPr>
          <w:sz w:val="28"/>
          <w:szCs w:val="28"/>
          <w:lang w:val="en-US"/>
        </w:rPr>
        <w:t>nâng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cao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của</w:t>
      </w:r>
      <w:proofErr w:type="spellEnd"/>
      <w:r w:rsidR="00646AA2" w:rsidRPr="0013258B">
        <w:rPr>
          <w:sz w:val="28"/>
          <w:szCs w:val="28"/>
          <w:lang w:val="en-US"/>
        </w:rPr>
        <w:t xml:space="preserve"> Google </w:t>
      </w:r>
      <w:proofErr w:type="spellStart"/>
      <w:r w:rsidR="00646AA2" w:rsidRPr="0013258B">
        <w:rPr>
          <w:sz w:val="28"/>
          <w:szCs w:val="28"/>
          <w:lang w:val="en-US"/>
        </w:rPr>
        <w:t>bạn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có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thể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dựa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trên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thời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gian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được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cập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nhật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gần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đây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nhất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kể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từ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lúc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để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xuất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hiện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ra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các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trang</w:t>
      </w:r>
      <w:proofErr w:type="spellEnd"/>
      <w:r w:rsidR="00646AA2" w:rsidRPr="0013258B">
        <w:rPr>
          <w:sz w:val="28"/>
          <w:szCs w:val="28"/>
          <w:lang w:val="en-US"/>
        </w:rPr>
        <w:t xml:space="preserve"> web </w:t>
      </w:r>
      <w:proofErr w:type="spellStart"/>
      <w:r w:rsidR="00646AA2" w:rsidRPr="0013258B">
        <w:rPr>
          <w:sz w:val="28"/>
          <w:szCs w:val="28"/>
          <w:lang w:val="en-US"/>
        </w:rPr>
        <w:t>và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tệp</w:t>
      </w:r>
      <w:proofErr w:type="spellEnd"/>
      <w:r w:rsidR="00646AA2" w:rsidRPr="0013258B">
        <w:rPr>
          <w:sz w:val="28"/>
          <w:szCs w:val="28"/>
          <w:lang w:val="en-US"/>
        </w:rPr>
        <w:t xml:space="preserve"> tin </w:t>
      </w:r>
      <w:proofErr w:type="spellStart"/>
      <w:r w:rsidR="00646AA2" w:rsidRPr="0013258B">
        <w:rPr>
          <w:sz w:val="28"/>
          <w:szCs w:val="28"/>
          <w:lang w:val="en-US"/>
        </w:rPr>
        <w:t>mới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nhất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được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cập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nhật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trong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khoảng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thời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gian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từ</w:t>
      </w:r>
      <w:proofErr w:type="spellEnd"/>
    </w:p>
    <w:p w14:paraId="58EF2A59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Bất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kì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lúc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nào</w:t>
      </w:r>
      <w:proofErr w:type="spellEnd"/>
    </w:p>
    <w:p w14:paraId="6A388101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24 </w:t>
      </w: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qua</w:t>
      </w:r>
    </w:p>
    <w:p w14:paraId="14B9FA0D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Tuần</w:t>
      </w:r>
      <w:proofErr w:type="spellEnd"/>
      <w:r w:rsidRPr="0013258B">
        <w:rPr>
          <w:sz w:val="28"/>
          <w:szCs w:val="28"/>
          <w:lang w:val="en-US"/>
        </w:rPr>
        <w:t xml:space="preserve"> qua</w:t>
      </w:r>
    </w:p>
    <w:p w14:paraId="3DBA93C6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</w:t>
      </w:r>
    </w:p>
    <w:p w14:paraId="39C3DE9C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Năm</w:t>
      </w:r>
      <w:proofErr w:type="spellEnd"/>
      <w:r w:rsidRPr="0013258B">
        <w:rPr>
          <w:sz w:val="28"/>
          <w:szCs w:val="28"/>
          <w:lang w:val="en-US"/>
        </w:rPr>
        <w:t xml:space="preserve"> qua</w:t>
      </w:r>
    </w:p>
    <w:p w14:paraId="2A3FCBAF" w14:textId="77777777" w:rsidR="00646AA2" w:rsidRPr="0013258B" w:rsidRDefault="00646AA2" w:rsidP="00646AA2">
      <w:pPr>
        <w:pStyle w:val="BodyTextFirstIndent"/>
        <w:ind w:left="792"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9751D71" wp14:editId="2CF75A5C">
                <wp:simplePos x="0" y="0"/>
                <wp:positionH relativeFrom="column">
                  <wp:posOffset>-90805</wp:posOffset>
                </wp:positionH>
                <wp:positionV relativeFrom="paragraph">
                  <wp:posOffset>6414770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39E9DC" w14:textId="66B0BAD6" w:rsidR="00646AA2" w:rsidRPr="00525FB1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  <w:r w:rsidRPr="00B31792">
                              <w:rPr>
                                <w:noProof/>
                                <w:sz w:val="26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  <w:t>Thu hẹp kết quả tìm trang web và tập tin bằng lần cập nhật gần nhất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51D71" id="Text Box 30" o:spid="_x0000_s1032" type="#_x0000_t202" style="position:absolute;left:0;text-align:left;margin-left:-7.15pt;margin-top:505.1pt;width:524.4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9BfGQIAAD8EAAAOAAAAZHJzL2Uyb0RvYy54bWysU01v2zAMvQ/YfxB0X5x0aNAZ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" stroked="f">
                <v:textbox style="mso-fit-shape-to-text:t" inset="0,0,0,0">
                  <w:txbxContent>
                    <w:p w14:paraId="6F39E9DC" w14:textId="66B0BAD6" w:rsidR="00646AA2" w:rsidRPr="00525FB1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1E4B1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5</w:t>
                      </w:r>
                      <w:r w:rsidRPr="00B31792">
                        <w:rPr>
                          <w:noProof/>
                          <w:sz w:val="26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  <w:sz w:val="26"/>
                          <w:szCs w:val="24"/>
                          <w:lang w:val="en-US"/>
                        </w:rPr>
                        <w:t>Thu hẹp kết quả tìm trang web và tập tin bằng lần cập nhật gần nhất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78720" behindDoc="1" locked="0" layoutInCell="1" allowOverlap="1" wp14:anchorId="28523AE3" wp14:editId="75A9EA88">
            <wp:simplePos x="0" y="0"/>
            <wp:positionH relativeFrom="page">
              <wp:posOffset>449580</wp:posOffset>
            </wp:positionH>
            <wp:positionV relativeFrom="paragraph">
              <wp:posOffset>855980</wp:posOffset>
            </wp:positionV>
            <wp:extent cx="6659880" cy="5501640"/>
            <wp:effectExtent l="0" t="0" r="7620" b="3810"/>
            <wp:wrapTight wrapText="bothSides">
              <wp:wrapPolygon edited="0">
                <wp:start x="0" y="0"/>
                <wp:lineTo x="0" y="21540"/>
                <wp:lineTo x="21563" y="21540"/>
                <wp:lineTo x="21563" y="0"/>
                <wp:lineTo x="0" y="0"/>
              </wp:wrapPolygon>
            </wp:wrapTight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đã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1 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qua.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lựa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chọn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hàng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lần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nhất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qua”.</w:t>
      </w:r>
    </w:p>
    <w:p w14:paraId="6C75B736" w14:textId="77777777" w:rsidR="00646AA2" w:rsidRPr="0013258B" w:rsidRDefault="00646AA2" w:rsidP="00646AA2">
      <w:pPr>
        <w:pStyle w:val="BodyTextFirstIndent"/>
        <w:ind w:left="792"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2975BF8" wp14:editId="53AFF69C">
                <wp:simplePos x="0" y="0"/>
                <wp:positionH relativeFrom="column">
                  <wp:posOffset>0</wp:posOffset>
                </wp:positionH>
                <wp:positionV relativeFrom="paragraph">
                  <wp:posOffset>6052820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D9A34" w14:textId="0B2A4C97" w:rsidR="00646AA2" w:rsidRPr="00F27138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6 Kết quả thu hẹp tìm trang web và tập tin bằng lần cập nhật gần nhất</w:t>
                            </w:r>
                            <w:r w:rsidRPr="00F27138">
                              <w:rPr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75BF8" id="Text Box 32" o:spid="_x0000_s1033" type="#_x0000_t202" style="position:absolute;left:0;text-align:left;margin-left:0;margin-top:476.6pt;width:524.4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" stroked="f">
                <v:textbox style="mso-fit-shape-to-text:t" inset="0,0,0,0">
                  <w:txbxContent>
                    <w:p w14:paraId="1BCD9A34" w14:textId="0B2A4C97" w:rsidR="00646AA2" w:rsidRPr="00F27138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1E4B1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6 Kết quả thu hẹp tìm trang web và tập tin bằng lần cập nhật gần nhất</w:t>
                      </w:r>
                      <w:r w:rsidRPr="00F27138">
                        <w:rPr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0768" behindDoc="1" locked="0" layoutInCell="1" allowOverlap="1" wp14:anchorId="20949D62" wp14:editId="006682DC">
            <wp:simplePos x="0" y="0"/>
            <wp:positionH relativeFrom="margin">
              <wp:align>left</wp:align>
            </wp:positionH>
            <wp:positionV relativeFrom="paragraph">
              <wp:posOffset>556260</wp:posOffset>
            </wp:positionV>
            <wp:extent cx="6659880" cy="5439410"/>
            <wp:effectExtent l="0" t="0" r="7620" b="8890"/>
            <wp:wrapTight wrapText="bothSides">
              <wp:wrapPolygon edited="0">
                <wp:start x="0" y="0"/>
                <wp:lineTo x="0" y="21560"/>
                <wp:lineTo x="21563" y="21560"/>
                <wp:lineTo x="21563" y="0"/>
                <wp:lineTo x="0" y="0"/>
              </wp:wrapPolygon>
            </wp:wrapTight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1 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 </w:t>
      </w:r>
      <w:proofErr w:type="spellStart"/>
      <w:r w:rsidRPr="0013258B">
        <w:rPr>
          <w:sz w:val="28"/>
          <w:szCs w:val="28"/>
          <w:lang w:val="en-US"/>
        </w:rPr>
        <w:t>kể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lúc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7B028D1F" w14:textId="77777777" w:rsidR="00646AA2" w:rsidRPr="0013258B" w:rsidRDefault="00646AA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51" w:name="_Toc107581315"/>
      <w:r w:rsidRPr="0013258B">
        <w:rPr>
          <w:rFonts w:cs="Times New Roman"/>
        </w:rPr>
        <w:t xml:space="preserve">Trang web </w:t>
      </w:r>
      <w:proofErr w:type="spellStart"/>
      <w:r w:rsidRPr="0013258B">
        <w:rPr>
          <w:rFonts w:cs="Times New Roman"/>
        </w:rPr>
        <w:t>hoặc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tên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miền</w:t>
      </w:r>
      <w:bookmarkEnd w:id="51"/>
      <w:proofErr w:type="spellEnd"/>
      <w:r w:rsidRPr="0013258B">
        <w:rPr>
          <w:rFonts w:cs="Times New Roman"/>
        </w:rPr>
        <w:t xml:space="preserve"> </w:t>
      </w:r>
    </w:p>
    <w:p w14:paraId="2BECDDDE" w14:textId="380471DA" w:rsidR="00646AA2" w:rsidRPr="0013258B" w:rsidRDefault="00EC12BA" w:rsidP="00646AA2">
      <w:pPr>
        <w:pStyle w:val="BodyText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>Mục đích</w:t>
      </w:r>
      <w:r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Trong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công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cụ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trang</w:t>
      </w:r>
      <w:proofErr w:type="spellEnd"/>
      <w:r w:rsidR="00646AA2" w:rsidRPr="0013258B">
        <w:rPr>
          <w:sz w:val="28"/>
          <w:szCs w:val="28"/>
          <w:lang w:val="en-US"/>
        </w:rPr>
        <w:t xml:space="preserve"> web </w:t>
      </w:r>
      <w:proofErr w:type="spellStart"/>
      <w:r w:rsidR="00646AA2" w:rsidRPr="0013258B">
        <w:rPr>
          <w:sz w:val="28"/>
          <w:szCs w:val="28"/>
          <w:lang w:val="en-US"/>
        </w:rPr>
        <w:t>và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tệp</w:t>
      </w:r>
      <w:proofErr w:type="spellEnd"/>
      <w:r w:rsidR="00646AA2" w:rsidRPr="0013258B">
        <w:rPr>
          <w:sz w:val="28"/>
          <w:szCs w:val="28"/>
          <w:lang w:val="en-US"/>
        </w:rPr>
        <w:t xml:space="preserve"> tin </w:t>
      </w:r>
      <w:proofErr w:type="spellStart"/>
      <w:r w:rsidR="00646AA2" w:rsidRPr="0013258B">
        <w:rPr>
          <w:sz w:val="28"/>
          <w:szCs w:val="28"/>
          <w:lang w:val="en-US"/>
        </w:rPr>
        <w:t>nâng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cao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của</w:t>
      </w:r>
      <w:proofErr w:type="spellEnd"/>
      <w:r w:rsidR="00646AA2" w:rsidRPr="0013258B">
        <w:rPr>
          <w:sz w:val="28"/>
          <w:szCs w:val="28"/>
          <w:lang w:val="en-US"/>
        </w:rPr>
        <w:t xml:space="preserve"> Google </w:t>
      </w:r>
      <w:proofErr w:type="spellStart"/>
      <w:r w:rsidR="00646AA2" w:rsidRPr="0013258B">
        <w:rPr>
          <w:sz w:val="28"/>
          <w:szCs w:val="28"/>
          <w:lang w:val="en-US"/>
        </w:rPr>
        <w:t>cũng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có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hỗ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trợ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theo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trang</w:t>
      </w:r>
      <w:proofErr w:type="spellEnd"/>
      <w:r w:rsidR="00646AA2" w:rsidRPr="0013258B">
        <w:rPr>
          <w:sz w:val="28"/>
          <w:szCs w:val="28"/>
          <w:lang w:val="en-US"/>
        </w:rPr>
        <w:t xml:space="preserve"> web </w:t>
      </w:r>
      <w:proofErr w:type="spellStart"/>
      <w:r w:rsidR="00646AA2" w:rsidRPr="0013258B">
        <w:rPr>
          <w:sz w:val="28"/>
          <w:szCs w:val="28"/>
          <w:lang w:val="en-US"/>
        </w:rPr>
        <w:t>hoặc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tên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miền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tương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tự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như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với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toán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tử</w:t>
      </w:r>
      <w:proofErr w:type="spellEnd"/>
      <w:r w:rsidR="00646AA2" w:rsidRPr="0013258B">
        <w:rPr>
          <w:sz w:val="28"/>
          <w:szCs w:val="28"/>
          <w:lang w:val="en-US"/>
        </w:rPr>
        <w:t xml:space="preserve"> “site”.</w:t>
      </w:r>
    </w:p>
    <w:p w14:paraId="39084E03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“funix.edu.vn”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thêm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“funix.edu.vn”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ô “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</w:t>
      </w:r>
      <w:proofErr w:type="spellStart"/>
      <w:r w:rsidRPr="0013258B">
        <w:rPr>
          <w:sz w:val="28"/>
          <w:szCs w:val="28"/>
          <w:lang w:val="en-US"/>
        </w:rPr>
        <w:t>hoặc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miền</w:t>
      </w:r>
      <w:proofErr w:type="spellEnd"/>
      <w:r w:rsidRPr="0013258B">
        <w:rPr>
          <w:sz w:val="28"/>
          <w:szCs w:val="28"/>
          <w:lang w:val="en-US"/>
        </w:rPr>
        <w:t>”</w:t>
      </w:r>
    </w:p>
    <w:p w14:paraId="0EA5A40E" w14:textId="77777777" w:rsidR="00646AA2" w:rsidRPr="0013258B" w:rsidRDefault="00646AA2" w:rsidP="00646AA2">
      <w:pPr>
        <w:pStyle w:val="BodyTextFirstIndent"/>
        <w:rPr>
          <w:noProof/>
          <w:sz w:val="28"/>
          <w:szCs w:val="28"/>
          <w:lang w:val="en-US"/>
        </w:rPr>
      </w:pPr>
    </w:p>
    <w:p w14:paraId="03937432" w14:textId="77777777" w:rsidR="00646AA2" w:rsidRPr="0013258B" w:rsidRDefault="00646AA2" w:rsidP="00646AA2">
      <w:pPr>
        <w:pStyle w:val="BodyTextFirstIndent"/>
        <w:rPr>
          <w:noProof/>
          <w:sz w:val="28"/>
          <w:szCs w:val="28"/>
          <w:lang w:val="en-US"/>
        </w:rPr>
      </w:pPr>
    </w:p>
    <w:p w14:paraId="4ADD641A" w14:textId="77777777" w:rsidR="00646AA2" w:rsidRPr="0013258B" w:rsidRDefault="00646AA2" w:rsidP="00646AA2">
      <w:pPr>
        <w:pStyle w:val="BodyTextFirstIndent"/>
        <w:rPr>
          <w:noProof/>
          <w:sz w:val="28"/>
          <w:szCs w:val="28"/>
          <w:lang w:val="en-US"/>
        </w:rPr>
      </w:pPr>
    </w:p>
    <w:p w14:paraId="2A560D4B" w14:textId="77777777" w:rsidR="00646AA2" w:rsidRPr="0013258B" w:rsidRDefault="00646AA2" w:rsidP="00646AA2">
      <w:pPr>
        <w:pStyle w:val="BodyTextFirstIndent"/>
        <w:rPr>
          <w:noProof/>
          <w:sz w:val="28"/>
          <w:szCs w:val="28"/>
          <w:lang w:val="en-US"/>
        </w:rPr>
      </w:pPr>
    </w:p>
    <w:p w14:paraId="4248B38A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7B6E59F" wp14:editId="3E93EB57">
                <wp:simplePos x="0" y="0"/>
                <wp:positionH relativeFrom="column">
                  <wp:posOffset>-93980</wp:posOffset>
                </wp:positionH>
                <wp:positionV relativeFrom="paragraph">
                  <wp:posOffset>7896860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18B57" w14:textId="67A77F53" w:rsidR="00646AA2" w:rsidRPr="009B6758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8 Kết quả thu hẹp tìm kiếm trang web và tập tin bằng trang web hoặc tên miền</w:t>
                            </w:r>
                            <w:r w:rsidRPr="009B6758">
                              <w:rPr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6E59F" id="Text Box 36" o:spid="_x0000_s1034" type="#_x0000_t202" style="position:absolute;left:0;text-align:left;margin-left:-7.4pt;margin-top:621.8pt;width:524.4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" stroked="f">
                <v:textbox style="mso-fit-shape-to-text:t" inset="0,0,0,0">
                  <w:txbxContent>
                    <w:p w14:paraId="39A18B57" w14:textId="67A77F53" w:rsidR="00646AA2" w:rsidRPr="009B6758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1E4B1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8 Kết quả thu hẹp tìm kiếm trang web và tập tin bằng trang web hoặc tên miền</w:t>
                      </w:r>
                      <w:r w:rsidRPr="009B6758">
                        <w:rPr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4864" behindDoc="1" locked="0" layoutInCell="1" allowOverlap="1" wp14:anchorId="4BB84418" wp14:editId="77191E3D">
            <wp:simplePos x="0" y="0"/>
            <wp:positionH relativeFrom="page">
              <wp:align>center</wp:align>
            </wp:positionH>
            <wp:positionV relativeFrom="paragraph">
              <wp:posOffset>4442460</wp:posOffset>
            </wp:positionV>
            <wp:extent cx="6659880" cy="3397250"/>
            <wp:effectExtent l="0" t="0" r="7620" b="0"/>
            <wp:wrapTight wrapText="bothSides">
              <wp:wrapPolygon edited="0">
                <wp:start x="0" y="0"/>
                <wp:lineTo x="0" y="21439"/>
                <wp:lineTo x="21563" y="21439"/>
                <wp:lineTo x="21563" y="0"/>
                <wp:lineTo x="0" y="0"/>
              </wp:wrapPolygon>
            </wp:wrapTight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19A9FBFB" wp14:editId="29347C5D">
                <wp:simplePos x="0" y="0"/>
                <wp:positionH relativeFrom="column">
                  <wp:posOffset>270510</wp:posOffset>
                </wp:positionH>
                <wp:positionV relativeFrom="paragraph">
                  <wp:posOffset>3663950</wp:posOffset>
                </wp:positionV>
                <wp:extent cx="6118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B6944" w14:textId="0421740C" w:rsidR="00646AA2" w:rsidRPr="0023336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7 Thu hẹp kết quả tìm trang web và tập tin bằng trang web hoặc tên miền</w:t>
                            </w:r>
                            <w:r w:rsidRPr="00233365">
                              <w:rPr>
                                <w:noProof/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9FBFB" id="Text Box 34" o:spid="_x0000_s1035" type="#_x0000_t202" style="position:absolute;left:0;text-align:left;margin-left:21.3pt;margin-top:288.5pt;width:481.8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" stroked="f">
                <v:textbox style="mso-fit-shape-to-text:t" inset="0,0,0,0">
                  <w:txbxContent>
                    <w:p w14:paraId="056B6944" w14:textId="0421740C" w:rsidR="00646AA2" w:rsidRPr="0023336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1E4B1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7 Thu hẹp kết quả tìm trang web và tập tin bằng trang web hoặc tên miền</w:t>
                      </w:r>
                      <w:r w:rsidRPr="00233365">
                        <w:rPr>
                          <w:noProof/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2816" behindDoc="1" locked="0" layoutInCell="1" allowOverlap="1" wp14:anchorId="5D93CDC1" wp14:editId="0A495A6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3606800"/>
            <wp:effectExtent l="0" t="0" r="0" b="0"/>
            <wp:wrapTight wrapText="bothSides">
              <wp:wrapPolygon edited="0">
                <wp:start x="0" y="0"/>
                <wp:lineTo x="0" y="21448"/>
                <wp:lineTo x="21519" y="21448"/>
                <wp:lineTo x="21519" y="0"/>
                <wp:lineTo x="0" y="0"/>
              </wp:wrapPolygon>
            </wp:wrapTight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khóa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“funix.edu.vn”.</w:t>
      </w:r>
    </w:p>
    <w:p w14:paraId="7A1C7EEF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</w:p>
    <w:p w14:paraId="7D4275AA" w14:textId="77777777" w:rsidR="00646AA2" w:rsidRPr="0013258B" w:rsidRDefault="00646AA2" w:rsidP="00646AA2">
      <w:pPr>
        <w:pStyle w:val="BodyText"/>
        <w:rPr>
          <w:sz w:val="28"/>
          <w:szCs w:val="28"/>
          <w:lang w:val="en-US"/>
        </w:rPr>
      </w:pPr>
    </w:p>
    <w:p w14:paraId="4B231779" w14:textId="1D4CF27C" w:rsidR="00E51B81" w:rsidRPr="003F2CF5" w:rsidRDefault="00646AA2" w:rsidP="00A0483B">
      <w:pPr>
        <w:pStyle w:val="Heading1"/>
        <w:spacing w:line="360" w:lineRule="auto"/>
        <w:rPr>
          <w:rFonts w:cs="Times New Roman"/>
          <w:bCs w:val="0"/>
          <w:spacing w:val="-4"/>
          <w:sz w:val="40"/>
          <w:szCs w:val="40"/>
        </w:rPr>
      </w:pPr>
      <w:r w:rsidRPr="0013258B">
        <w:rPr>
          <w:rFonts w:cs="Times New Roman"/>
          <w:b w:val="0"/>
          <w:spacing w:val="-4"/>
          <w:sz w:val="28"/>
          <w:szCs w:val="28"/>
        </w:rPr>
        <w:lastRenderedPageBreak/>
        <w:t xml:space="preserve"> </w:t>
      </w:r>
      <w:bookmarkStart w:id="52" w:name="_Toc107581316"/>
      <w:r w:rsidR="003F2CF5" w:rsidRPr="003F2CF5">
        <w:rPr>
          <w:rFonts w:cs="Times New Roman"/>
          <w:bCs w:val="0"/>
          <w:spacing w:val="-4"/>
          <w:sz w:val="40"/>
          <w:szCs w:val="40"/>
        </w:rPr>
        <w:t>TÌM KIẾM NÂNG CAO VỚI HÌNH ẢNH</w:t>
      </w:r>
      <w:bookmarkEnd w:id="52"/>
      <w:r w:rsidR="00E51B81" w:rsidRPr="003F2CF5">
        <w:rPr>
          <w:rFonts w:cs="Times New Roman"/>
          <w:bCs w:val="0"/>
          <w:spacing w:val="-4"/>
          <w:sz w:val="40"/>
          <w:szCs w:val="40"/>
        </w:rPr>
        <w:t xml:space="preserve"> </w:t>
      </w:r>
    </w:p>
    <w:p w14:paraId="599E13B6" w14:textId="1D9094A9" w:rsidR="00E51B81" w:rsidRPr="0013258B" w:rsidRDefault="00EC12BA" w:rsidP="00AD5237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E51B81" w:rsidRPr="0013258B">
        <w:t>Đôi</w:t>
      </w:r>
      <w:proofErr w:type="spellEnd"/>
      <w:r w:rsidR="00E51B81" w:rsidRPr="0013258B">
        <w:t xml:space="preserve"> </w:t>
      </w:r>
      <w:proofErr w:type="spellStart"/>
      <w:r w:rsidR="00E51B81" w:rsidRPr="0013258B">
        <w:t>khi</w:t>
      </w:r>
      <w:proofErr w:type="spellEnd"/>
      <w:r w:rsidR="00E51B81" w:rsidRPr="0013258B">
        <w:t xml:space="preserve"> </w:t>
      </w:r>
      <w:proofErr w:type="spellStart"/>
      <w:r w:rsidR="00E51B81" w:rsidRPr="0013258B">
        <w:t>chúng</w:t>
      </w:r>
      <w:proofErr w:type="spellEnd"/>
      <w:r w:rsidR="00E51B81" w:rsidRPr="0013258B">
        <w:t xml:space="preserve"> ta </w:t>
      </w:r>
      <w:proofErr w:type="spellStart"/>
      <w:r w:rsidR="00E51B81" w:rsidRPr="0013258B">
        <w:t>sử</w:t>
      </w:r>
      <w:proofErr w:type="spellEnd"/>
      <w:r w:rsidR="00E51B81" w:rsidRPr="0013258B">
        <w:t xml:space="preserve"> </w:t>
      </w:r>
      <w:proofErr w:type="spellStart"/>
      <w:r w:rsidR="00E51B81" w:rsidRPr="0013258B">
        <w:t>dụng</w:t>
      </w:r>
      <w:proofErr w:type="spellEnd"/>
      <w:r w:rsidR="00E51B81" w:rsidRPr="0013258B">
        <w:t xml:space="preserve"> Google </w:t>
      </w:r>
      <w:proofErr w:type="spellStart"/>
      <w:r w:rsidR="00E51B81" w:rsidRPr="0013258B">
        <w:t>hình</w:t>
      </w:r>
      <w:proofErr w:type="spellEnd"/>
      <w:r w:rsidR="00E51B81" w:rsidRPr="0013258B">
        <w:t xml:space="preserve"> </w:t>
      </w:r>
      <w:proofErr w:type="spellStart"/>
      <w:r w:rsidR="00E51B81" w:rsidRPr="0013258B">
        <w:t>ảnh</w:t>
      </w:r>
      <w:proofErr w:type="spellEnd"/>
      <w:r w:rsidR="00E51B81" w:rsidRPr="0013258B">
        <w:t xml:space="preserve"> </w:t>
      </w:r>
      <w:proofErr w:type="spellStart"/>
      <w:r w:rsidR="00E51B81" w:rsidRPr="0013258B">
        <w:t>nhưng</w:t>
      </w:r>
      <w:proofErr w:type="spellEnd"/>
      <w:r w:rsidR="00E51B81" w:rsidRPr="0013258B">
        <w:t xml:space="preserve"> </w:t>
      </w:r>
      <w:proofErr w:type="spellStart"/>
      <w:r w:rsidR="00E51B81" w:rsidRPr="0013258B">
        <w:t>không</w:t>
      </w:r>
      <w:proofErr w:type="spellEnd"/>
      <w:r w:rsidR="00E51B81" w:rsidRPr="0013258B">
        <w:t xml:space="preserve"> </w:t>
      </w:r>
      <w:proofErr w:type="spellStart"/>
      <w:r w:rsidR="00E51B81" w:rsidRPr="0013258B">
        <w:t>mang</w:t>
      </w:r>
      <w:proofErr w:type="spellEnd"/>
      <w:r w:rsidR="00E51B81" w:rsidRPr="0013258B">
        <w:t xml:space="preserve"> </w:t>
      </w:r>
      <w:proofErr w:type="spellStart"/>
      <w:r w:rsidR="00E51B81" w:rsidRPr="0013258B">
        <w:t>lại</w:t>
      </w:r>
      <w:proofErr w:type="spellEnd"/>
      <w:r w:rsidR="00E51B81" w:rsidRPr="0013258B">
        <w:t xml:space="preserve"> </w:t>
      </w:r>
      <w:proofErr w:type="spellStart"/>
      <w:r w:rsidR="00E51B81" w:rsidRPr="0013258B">
        <w:t>cho</w:t>
      </w:r>
      <w:proofErr w:type="spellEnd"/>
      <w:r w:rsidR="00E51B81" w:rsidRPr="0013258B">
        <w:t xml:space="preserve"> </w:t>
      </w:r>
      <w:proofErr w:type="spellStart"/>
      <w:r w:rsidR="00E51B81" w:rsidRPr="0013258B">
        <w:t>chúng</w:t>
      </w:r>
      <w:proofErr w:type="spellEnd"/>
      <w:r w:rsidR="00E51B81" w:rsidRPr="0013258B">
        <w:t xml:space="preserve"> ta </w:t>
      </w:r>
      <w:proofErr w:type="spellStart"/>
      <w:r w:rsidR="00E51B81" w:rsidRPr="0013258B">
        <w:t>những</w:t>
      </w:r>
      <w:proofErr w:type="spellEnd"/>
      <w:r w:rsidR="00E51B81" w:rsidRPr="0013258B">
        <w:t xml:space="preserve"> </w:t>
      </w:r>
      <w:proofErr w:type="spellStart"/>
      <w:r w:rsidR="00E51B81" w:rsidRPr="0013258B">
        <w:t>hình</w:t>
      </w:r>
      <w:proofErr w:type="spellEnd"/>
      <w:r w:rsidR="00E51B81" w:rsidRPr="0013258B">
        <w:t xml:space="preserve"> </w:t>
      </w:r>
      <w:proofErr w:type="spellStart"/>
      <w:r w:rsidR="00E51B81" w:rsidRPr="0013258B">
        <w:t>ảnh</w:t>
      </w:r>
      <w:proofErr w:type="spellEnd"/>
      <w:r w:rsidR="00E51B81" w:rsidRPr="0013258B">
        <w:t xml:space="preserve"> </w:t>
      </w:r>
      <w:proofErr w:type="spellStart"/>
      <w:r w:rsidR="00E51B81" w:rsidRPr="0013258B">
        <w:t>mà</w:t>
      </w:r>
      <w:proofErr w:type="spellEnd"/>
      <w:r w:rsidR="00E51B81" w:rsidRPr="0013258B">
        <w:t xml:space="preserve"> </w:t>
      </w:r>
      <w:proofErr w:type="spellStart"/>
      <w:r w:rsidR="00E51B81" w:rsidRPr="0013258B">
        <w:t>mình</w:t>
      </w:r>
      <w:proofErr w:type="spellEnd"/>
      <w:r w:rsidR="00E51B81" w:rsidRPr="0013258B">
        <w:t xml:space="preserve"> </w:t>
      </w:r>
      <w:proofErr w:type="spellStart"/>
      <w:r w:rsidR="00E51B81" w:rsidRPr="0013258B">
        <w:t>đang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 xml:space="preserve"> </w:t>
      </w:r>
      <w:proofErr w:type="spellStart"/>
      <w:r w:rsidR="00E51B81" w:rsidRPr="0013258B">
        <w:t>kiếm</w:t>
      </w:r>
      <w:proofErr w:type="spellEnd"/>
      <w:r w:rsidR="00E51B81" w:rsidRPr="0013258B">
        <w:t xml:space="preserve">, </w:t>
      </w:r>
      <w:proofErr w:type="spellStart"/>
      <w:r w:rsidR="00E51B81" w:rsidRPr="0013258B">
        <w:t>chính</w:t>
      </w:r>
      <w:proofErr w:type="spellEnd"/>
      <w:r w:rsidR="00E51B81" w:rsidRPr="0013258B">
        <w:t xml:space="preserve"> </w:t>
      </w:r>
      <w:proofErr w:type="spellStart"/>
      <w:r w:rsidR="00E51B81" w:rsidRPr="0013258B">
        <w:t>vì</w:t>
      </w:r>
      <w:proofErr w:type="spellEnd"/>
      <w:r w:rsidR="00E51B81" w:rsidRPr="0013258B">
        <w:t xml:space="preserve"> </w:t>
      </w:r>
      <w:proofErr w:type="spellStart"/>
      <w:r w:rsidR="00E51B81" w:rsidRPr="0013258B">
        <w:t>thế</w:t>
      </w:r>
      <w:proofErr w:type="spellEnd"/>
      <w:r w:rsidR="00E51B81" w:rsidRPr="0013258B">
        <w:t xml:space="preserve"> </w:t>
      </w:r>
      <w:proofErr w:type="spellStart"/>
      <w:r w:rsidR="00E51B81" w:rsidRPr="0013258B">
        <w:t>tính</w:t>
      </w:r>
      <w:proofErr w:type="spellEnd"/>
      <w:r w:rsidR="00E51B81" w:rsidRPr="0013258B">
        <w:t xml:space="preserve"> </w:t>
      </w:r>
      <w:proofErr w:type="spellStart"/>
      <w:r w:rsidR="00E51B81" w:rsidRPr="0013258B">
        <w:t>năng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 xml:space="preserve"> </w:t>
      </w:r>
      <w:proofErr w:type="spellStart"/>
      <w:r w:rsidR="00E51B81" w:rsidRPr="0013258B">
        <w:t>kiếm</w:t>
      </w:r>
      <w:proofErr w:type="spellEnd"/>
      <w:r w:rsidR="00E51B81" w:rsidRPr="0013258B">
        <w:t xml:space="preserve"> </w:t>
      </w:r>
      <w:proofErr w:type="spellStart"/>
      <w:r w:rsidR="00E51B81" w:rsidRPr="0013258B">
        <w:t>nâng</w:t>
      </w:r>
      <w:proofErr w:type="spellEnd"/>
      <w:r w:rsidR="00E51B81" w:rsidRPr="0013258B">
        <w:t xml:space="preserve"> </w:t>
      </w:r>
      <w:proofErr w:type="spellStart"/>
      <w:r w:rsidR="00E51B81" w:rsidRPr="0013258B">
        <w:t>cao</w:t>
      </w:r>
      <w:proofErr w:type="spellEnd"/>
      <w:r w:rsidR="00E51B81" w:rsidRPr="0013258B">
        <w:t xml:space="preserve"> </w:t>
      </w:r>
      <w:proofErr w:type="spellStart"/>
      <w:r w:rsidR="00E51B81" w:rsidRPr="0013258B">
        <w:t>hình</w:t>
      </w:r>
      <w:proofErr w:type="spellEnd"/>
      <w:r w:rsidR="00E51B81" w:rsidRPr="0013258B">
        <w:t xml:space="preserve"> </w:t>
      </w:r>
      <w:proofErr w:type="spellStart"/>
      <w:r w:rsidR="00E51B81" w:rsidRPr="0013258B">
        <w:t>ảnh</w:t>
      </w:r>
      <w:proofErr w:type="spellEnd"/>
      <w:r w:rsidR="00E51B81" w:rsidRPr="0013258B">
        <w:t xml:space="preserve"> </w:t>
      </w:r>
      <w:proofErr w:type="spellStart"/>
      <w:r w:rsidR="00E51B81" w:rsidRPr="0013258B">
        <w:t>sẽ</w:t>
      </w:r>
      <w:proofErr w:type="spellEnd"/>
      <w:r w:rsidR="00E51B81" w:rsidRPr="0013258B">
        <w:t xml:space="preserve"> </w:t>
      </w:r>
      <w:proofErr w:type="spellStart"/>
      <w:r w:rsidR="00E51B81" w:rsidRPr="0013258B">
        <w:t>giúp</w:t>
      </w:r>
      <w:proofErr w:type="spellEnd"/>
      <w:r w:rsidR="00E51B81" w:rsidRPr="0013258B">
        <w:t xml:space="preserve"> </w:t>
      </w:r>
      <w:proofErr w:type="spellStart"/>
      <w:r w:rsidR="00E51B81" w:rsidRPr="0013258B">
        <w:t>chúng</w:t>
      </w:r>
      <w:proofErr w:type="spellEnd"/>
      <w:r w:rsidR="00E51B81" w:rsidRPr="0013258B">
        <w:t xml:space="preserve"> ta </w:t>
      </w:r>
      <w:proofErr w:type="spellStart"/>
      <w:r w:rsidR="00E51B81" w:rsidRPr="0013258B">
        <w:t>từ</w:t>
      </w:r>
      <w:proofErr w:type="spellEnd"/>
      <w:r w:rsidR="00E51B81" w:rsidRPr="0013258B">
        <w:t xml:space="preserve"> </w:t>
      </w:r>
      <w:proofErr w:type="spellStart"/>
      <w:r w:rsidR="00E51B81" w:rsidRPr="0013258B">
        <w:t>việc</w:t>
      </w:r>
      <w:proofErr w:type="spellEnd"/>
      <w:r w:rsidR="00E51B81" w:rsidRPr="0013258B">
        <w:t xml:space="preserve"> </w:t>
      </w:r>
      <w:proofErr w:type="spellStart"/>
      <w:r w:rsidR="00E51B81" w:rsidRPr="0013258B">
        <w:t>thu</w:t>
      </w:r>
      <w:proofErr w:type="spellEnd"/>
      <w:r w:rsidR="00E51B81" w:rsidRPr="0013258B">
        <w:t xml:space="preserve"> </w:t>
      </w:r>
      <w:proofErr w:type="spellStart"/>
      <w:r w:rsidR="00E51B81" w:rsidRPr="0013258B">
        <w:t>hẹp</w:t>
      </w:r>
      <w:proofErr w:type="spellEnd"/>
      <w:r w:rsidR="00E51B81" w:rsidRPr="0013258B">
        <w:t xml:space="preserve"> </w:t>
      </w:r>
      <w:proofErr w:type="spellStart"/>
      <w:r w:rsidR="00E51B81" w:rsidRPr="0013258B">
        <w:t>kết</w:t>
      </w:r>
      <w:proofErr w:type="spellEnd"/>
      <w:r w:rsidR="00E51B81" w:rsidRPr="0013258B">
        <w:t xml:space="preserve"> </w:t>
      </w:r>
      <w:proofErr w:type="spellStart"/>
      <w:r w:rsidR="00E51B81" w:rsidRPr="0013258B">
        <w:t>quả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 xml:space="preserve"> </w:t>
      </w:r>
      <w:proofErr w:type="spellStart"/>
      <w:r w:rsidR="00E51B81" w:rsidRPr="0013258B">
        <w:t>kiếm</w:t>
      </w:r>
      <w:proofErr w:type="spellEnd"/>
      <w:r w:rsidR="00E51B81" w:rsidRPr="0013258B">
        <w:t xml:space="preserve"> chi </w:t>
      </w:r>
      <w:proofErr w:type="spellStart"/>
      <w:r w:rsidR="00E51B81" w:rsidRPr="0013258B">
        <w:t>tiết</w:t>
      </w:r>
      <w:proofErr w:type="spellEnd"/>
      <w:r w:rsidR="00E51B81" w:rsidRPr="0013258B">
        <w:t xml:space="preserve"> </w:t>
      </w:r>
      <w:proofErr w:type="spellStart"/>
      <w:r w:rsidR="00E51B81" w:rsidRPr="0013258B">
        <w:t>hơn</w:t>
      </w:r>
      <w:proofErr w:type="spellEnd"/>
      <w:r w:rsidR="00E51B81" w:rsidRPr="0013258B">
        <w:t xml:space="preserve"> </w:t>
      </w:r>
      <w:proofErr w:type="spellStart"/>
      <w:r w:rsidR="00E51B81" w:rsidRPr="0013258B">
        <w:t>và</w:t>
      </w:r>
      <w:proofErr w:type="spellEnd"/>
      <w:r w:rsidR="00E51B81" w:rsidRPr="0013258B">
        <w:t xml:space="preserve"> </w:t>
      </w:r>
      <w:proofErr w:type="spellStart"/>
      <w:r w:rsidR="00E51B81" w:rsidRPr="0013258B">
        <w:t>biết</w:t>
      </w:r>
      <w:proofErr w:type="spellEnd"/>
      <w:r w:rsidR="00E51B81" w:rsidRPr="0013258B">
        <w:t xml:space="preserve"> </w:t>
      </w:r>
      <w:proofErr w:type="spellStart"/>
      <w:r w:rsidR="00E51B81" w:rsidRPr="0013258B">
        <w:t>đâu</w:t>
      </w:r>
      <w:proofErr w:type="spellEnd"/>
      <w:r w:rsidR="00E51B81" w:rsidRPr="0013258B">
        <w:t xml:space="preserve"> </w:t>
      </w:r>
      <w:proofErr w:type="spellStart"/>
      <w:r w:rsidR="00E51B81" w:rsidRPr="0013258B">
        <w:t>sẽ</w:t>
      </w:r>
      <w:proofErr w:type="spellEnd"/>
      <w:r w:rsidR="00E51B81" w:rsidRPr="0013258B">
        <w:t xml:space="preserve"> </w:t>
      </w:r>
      <w:proofErr w:type="spellStart"/>
      <w:r w:rsidR="00E51B81" w:rsidRPr="0013258B">
        <w:t>giúp</w:t>
      </w:r>
      <w:proofErr w:type="spellEnd"/>
      <w:r w:rsidR="00E51B81" w:rsidRPr="0013258B">
        <w:t xml:space="preserve"> </w:t>
      </w:r>
      <w:proofErr w:type="spellStart"/>
      <w:r w:rsidR="00E51B81" w:rsidRPr="0013258B">
        <w:t>bạn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 xml:space="preserve"> </w:t>
      </w:r>
      <w:proofErr w:type="spellStart"/>
      <w:r w:rsidR="00E51B81" w:rsidRPr="0013258B">
        <w:t>được</w:t>
      </w:r>
      <w:proofErr w:type="spellEnd"/>
      <w:r w:rsidR="00E51B81" w:rsidRPr="0013258B">
        <w:t xml:space="preserve"> </w:t>
      </w:r>
      <w:proofErr w:type="spellStart"/>
      <w:r w:rsidR="00E51B81" w:rsidRPr="0013258B">
        <w:t>bức</w:t>
      </w:r>
      <w:proofErr w:type="spellEnd"/>
      <w:r w:rsidR="00E51B81" w:rsidRPr="0013258B">
        <w:t xml:space="preserve"> </w:t>
      </w:r>
      <w:proofErr w:type="spellStart"/>
      <w:r w:rsidR="00E51B81" w:rsidRPr="0013258B">
        <w:t>ảnh</w:t>
      </w:r>
      <w:proofErr w:type="spellEnd"/>
      <w:r w:rsidR="00E51B81" w:rsidRPr="0013258B">
        <w:t xml:space="preserve"> </w:t>
      </w:r>
      <w:proofErr w:type="spellStart"/>
      <w:r w:rsidR="00E51B81" w:rsidRPr="0013258B">
        <w:t>mà</w:t>
      </w:r>
      <w:proofErr w:type="spellEnd"/>
      <w:r w:rsidR="00E51B81" w:rsidRPr="0013258B">
        <w:t xml:space="preserve"> </w:t>
      </w:r>
      <w:proofErr w:type="spellStart"/>
      <w:r w:rsidR="00E51B81" w:rsidRPr="0013258B">
        <w:t>bạn</w:t>
      </w:r>
      <w:proofErr w:type="spellEnd"/>
      <w:r w:rsidR="00E51B81" w:rsidRPr="0013258B">
        <w:t xml:space="preserve"> </w:t>
      </w:r>
      <w:proofErr w:type="spellStart"/>
      <w:r w:rsidR="00E51B81" w:rsidRPr="0013258B">
        <w:t>đang</w:t>
      </w:r>
      <w:proofErr w:type="spellEnd"/>
      <w:r w:rsidR="00E51B81" w:rsidRPr="0013258B">
        <w:t xml:space="preserve"> </w:t>
      </w:r>
      <w:proofErr w:type="spellStart"/>
      <w:r w:rsidR="00E51B81" w:rsidRPr="0013258B">
        <w:t>cần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>.</w:t>
      </w:r>
    </w:p>
    <w:p w14:paraId="09E2FE64" w14:textId="77777777" w:rsidR="00E51B81" w:rsidRPr="0013258B" w:rsidRDefault="00E51B81" w:rsidP="00E51B81">
      <w:pPr>
        <w:pStyle w:val="BodyTextFirstIndent"/>
        <w:rPr>
          <w:sz w:val="28"/>
          <w:szCs w:val="28"/>
          <w:lang w:val="en-US"/>
        </w:rPr>
      </w:pPr>
    </w:p>
    <w:p w14:paraId="3EC4DA57" w14:textId="1BA9AB46" w:rsidR="00686464" w:rsidRPr="0013258B" w:rsidRDefault="00E51B81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53" w:name="_Toc107581317"/>
      <w:proofErr w:type="spellStart"/>
      <w:r w:rsidRPr="0013258B">
        <w:rPr>
          <w:rFonts w:cs="Times New Roman"/>
        </w:rPr>
        <w:t>Kích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thước</w:t>
      </w:r>
      <w:bookmarkEnd w:id="53"/>
      <w:proofErr w:type="spellEnd"/>
    </w:p>
    <w:p w14:paraId="640999E1" w14:textId="4EA3D06A" w:rsidR="00686464" w:rsidRPr="0013258B" w:rsidRDefault="00EC12BA" w:rsidP="00AD5237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686464" w:rsidRPr="0013258B">
        <w:t>Đầu</w:t>
      </w:r>
      <w:proofErr w:type="spellEnd"/>
      <w:r w:rsidR="00686464" w:rsidRPr="0013258B">
        <w:t xml:space="preserve"> </w:t>
      </w:r>
      <w:proofErr w:type="spellStart"/>
      <w:r w:rsidR="00686464" w:rsidRPr="0013258B">
        <w:t>tiên</w:t>
      </w:r>
      <w:proofErr w:type="spellEnd"/>
      <w:r w:rsidR="00686464" w:rsidRPr="0013258B">
        <w:t xml:space="preserve"> </w:t>
      </w:r>
      <w:proofErr w:type="spellStart"/>
      <w:r w:rsidR="00686464" w:rsidRPr="0013258B">
        <w:t>bạn</w:t>
      </w:r>
      <w:proofErr w:type="spellEnd"/>
      <w:r w:rsidR="00686464" w:rsidRPr="0013258B">
        <w:t xml:space="preserve"> </w:t>
      </w:r>
      <w:proofErr w:type="spellStart"/>
      <w:r w:rsidR="00686464" w:rsidRPr="0013258B">
        <w:t>có</w:t>
      </w:r>
      <w:proofErr w:type="spellEnd"/>
      <w:r w:rsidR="00686464" w:rsidRPr="0013258B">
        <w:t xml:space="preserve"> </w:t>
      </w:r>
      <w:proofErr w:type="spellStart"/>
      <w:r w:rsidR="00686464" w:rsidRPr="0013258B">
        <w:t>thể</w:t>
      </w:r>
      <w:proofErr w:type="spellEnd"/>
      <w:r w:rsidR="00686464" w:rsidRPr="0013258B">
        <w:t xml:space="preserve"> </w:t>
      </w:r>
      <w:proofErr w:type="spellStart"/>
      <w:r w:rsidR="00686464" w:rsidRPr="0013258B">
        <w:t>lọc</w:t>
      </w:r>
      <w:proofErr w:type="spellEnd"/>
      <w:r w:rsidR="00686464" w:rsidRPr="0013258B">
        <w:t xml:space="preserve"> </w:t>
      </w:r>
      <w:proofErr w:type="spellStart"/>
      <w:r w:rsidR="00686464" w:rsidRPr="0013258B">
        <w:t>ra</w:t>
      </w:r>
      <w:proofErr w:type="spellEnd"/>
      <w:r w:rsidR="00686464" w:rsidRPr="0013258B">
        <w:t xml:space="preserve"> </w:t>
      </w:r>
      <w:proofErr w:type="spellStart"/>
      <w:r w:rsidR="00686464" w:rsidRPr="0013258B">
        <w:t>mọi</w:t>
      </w:r>
      <w:proofErr w:type="spellEnd"/>
      <w:r w:rsidR="00686464" w:rsidRPr="0013258B">
        <w:t xml:space="preserve"> </w:t>
      </w:r>
      <w:proofErr w:type="spellStart"/>
      <w:r w:rsidR="00686464" w:rsidRPr="0013258B">
        <w:t>kích</w:t>
      </w:r>
      <w:proofErr w:type="spellEnd"/>
      <w:r w:rsidR="00686464" w:rsidRPr="0013258B">
        <w:t xml:space="preserve"> </w:t>
      </w:r>
      <w:proofErr w:type="spellStart"/>
      <w:r w:rsidR="00686464" w:rsidRPr="0013258B">
        <w:t>thước</w:t>
      </w:r>
      <w:proofErr w:type="spellEnd"/>
      <w:r w:rsidR="00686464" w:rsidRPr="0013258B">
        <w:t xml:space="preserve"> </w:t>
      </w:r>
      <w:proofErr w:type="spellStart"/>
      <w:r w:rsidR="00686464" w:rsidRPr="0013258B">
        <w:t>mà</w:t>
      </w:r>
      <w:proofErr w:type="spellEnd"/>
      <w:r w:rsidR="00686464" w:rsidRPr="0013258B">
        <w:t xml:space="preserve"> </w:t>
      </w:r>
      <w:proofErr w:type="spellStart"/>
      <w:r w:rsidR="00686464" w:rsidRPr="0013258B">
        <w:t>bạn</w:t>
      </w:r>
      <w:proofErr w:type="spellEnd"/>
      <w:r w:rsidR="00686464" w:rsidRPr="0013258B">
        <w:t xml:space="preserve"> mong </w:t>
      </w:r>
      <w:proofErr w:type="spellStart"/>
      <w:r w:rsidR="00686464" w:rsidRPr="0013258B">
        <w:t>muốn</w:t>
      </w:r>
      <w:proofErr w:type="spellEnd"/>
      <w:r w:rsidR="00686464" w:rsidRPr="0013258B">
        <w:t xml:space="preserve"> </w:t>
      </w:r>
      <w:proofErr w:type="spellStart"/>
      <w:r w:rsidR="00686464" w:rsidRPr="0013258B">
        <w:t>hình</w:t>
      </w:r>
      <w:proofErr w:type="spellEnd"/>
      <w:r w:rsidR="00686464" w:rsidRPr="0013258B">
        <w:t xml:space="preserve"> </w:t>
      </w:r>
      <w:proofErr w:type="spellStart"/>
      <w:r w:rsidR="00686464" w:rsidRPr="0013258B">
        <w:t>nahr</w:t>
      </w:r>
      <w:proofErr w:type="spellEnd"/>
      <w:r w:rsidR="00686464" w:rsidRPr="0013258B">
        <w:t xml:space="preserve"> </w:t>
      </w:r>
      <w:proofErr w:type="spellStart"/>
      <w:r w:rsidR="00686464" w:rsidRPr="0013258B">
        <w:t>của</w:t>
      </w:r>
      <w:proofErr w:type="spellEnd"/>
      <w:r w:rsidR="00686464" w:rsidRPr="0013258B">
        <w:t xml:space="preserve"> </w:t>
      </w:r>
      <w:proofErr w:type="spellStart"/>
      <w:r w:rsidR="00686464" w:rsidRPr="0013258B">
        <w:t>bạn</w:t>
      </w:r>
      <w:proofErr w:type="spellEnd"/>
      <w:r w:rsidR="00686464" w:rsidRPr="0013258B">
        <w:t xml:space="preserve"> </w:t>
      </w:r>
      <w:proofErr w:type="spellStart"/>
      <w:r w:rsidR="00686464" w:rsidRPr="0013258B">
        <w:t>tìm</w:t>
      </w:r>
      <w:proofErr w:type="spellEnd"/>
      <w:r w:rsidR="00686464" w:rsidRPr="0013258B">
        <w:t xml:space="preserve"> </w:t>
      </w:r>
      <w:proofErr w:type="spellStart"/>
      <w:r w:rsidR="00686464" w:rsidRPr="0013258B">
        <w:t>kiếm</w:t>
      </w:r>
      <w:proofErr w:type="spellEnd"/>
      <w:r w:rsidR="00686464" w:rsidRPr="0013258B">
        <w:t xml:space="preserve">. Google </w:t>
      </w:r>
      <w:proofErr w:type="spellStart"/>
      <w:r w:rsidR="00686464" w:rsidRPr="0013258B">
        <w:t>sẽ</w:t>
      </w:r>
      <w:proofErr w:type="spellEnd"/>
      <w:r w:rsidR="00686464" w:rsidRPr="0013258B">
        <w:t xml:space="preserve"> </w:t>
      </w:r>
      <w:proofErr w:type="spellStart"/>
      <w:r w:rsidR="00686464" w:rsidRPr="0013258B">
        <w:t>giúp</w:t>
      </w:r>
      <w:proofErr w:type="spellEnd"/>
      <w:r w:rsidR="00686464" w:rsidRPr="0013258B">
        <w:t xml:space="preserve"> </w:t>
      </w:r>
      <w:proofErr w:type="spellStart"/>
      <w:r w:rsidR="00686464" w:rsidRPr="0013258B">
        <w:t>cho</w:t>
      </w:r>
      <w:proofErr w:type="spellEnd"/>
      <w:r w:rsidR="00686464" w:rsidRPr="0013258B">
        <w:t xml:space="preserve"> </w:t>
      </w:r>
      <w:proofErr w:type="spellStart"/>
      <w:r w:rsidR="00686464" w:rsidRPr="0013258B">
        <w:t>bạn</w:t>
      </w:r>
      <w:proofErr w:type="spellEnd"/>
      <w:r w:rsidR="00686464" w:rsidRPr="0013258B">
        <w:t xml:space="preserve"> </w:t>
      </w:r>
      <w:proofErr w:type="spellStart"/>
      <w:r w:rsidR="00686464" w:rsidRPr="0013258B">
        <w:t>điều</w:t>
      </w:r>
      <w:proofErr w:type="spellEnd"/>
      <w:r w:rsidR="00686464" w:rsidRPr="0013258B">
        <w:t xml:space="preserve"> </w:t>
      </w:r>
      <w:proofErr w:type="spellStart"/>
      <w:r w:rsidR="00686464" w:rsidRPr="0013258B">
        <w:t>này</w:t>
      </w:r>
      <w:proofErr w:type="spellEnd"/>
    </w:p>
    <w:p w14:paraId="5F612E38" w14:textId="77777777" w:rsidR="00686464" w:rsidRPr="0013258B" w:rsidRDefault="00686464" w:rsidP="00686464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27F8047B" wp14:editId="70D09C73">
                <wp:simplePos x="0" y="0"/>
                <wp:positionH relativeFrom="column">
                  <wp:posOffset>-86360</wp:posOffset>
                </wp:positionH>
                <wp:positionV relativeFrom="paragraph">
                  <wp:posOffset>5414645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D96C6" w14:textId="382E5B54" w:rsidR="00686464" w:rsidRPr="00D43EF1" w:rsidRDefault="00686464" w:rsidP="00686464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54" w:name="_Toc107581342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hẹp kết quả tìm kiếm hình ảnh bằng kích thước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8047B" id="Text Box 24" o:spid="_x0000_s1036" type="#_x0000_t202" style="position:absolute;left:0;text-align:left;margin-left:-6.8pt;margin-top:426.35pt;width:523.8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WYTGAIAAEAEAAAOAAAAZHJzL2Uyb0RvYy54bWysU8Fu2zAMvQ/YPwi6L04yN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OxuJvPFxSSFFt8vIs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" stroked="f">
                <v:textbox style="mso-fit-shape-to-text:t" inset="0,0,0,0">
                  <w:txbxContent>
                    <w:p w14:paraId="788D96C6" w14:textId="382E5B54" w:rsidR="00686464" w:rsidRPr="00D43EF1" w:rsidRDefault="00686464" w:rsidP="00686464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55" w:name="_Toc107581342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hẹp kết quả tìm kiếm hình ảnh bằng kích thước</w:t>
                      </w:r>
                      <w:bookmarkEnd w:id="55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7936" behindDoc="1" locked="0" layoutInCell="1" allowOverlap="1" wp14:anchorId="0E0EE9B5" wp14:editId="6D287707">
            <wp:simplePos x="0" y="0"/>
            <wp:positionH relativeFrom="page">
              <wp:align>center</wp:align>
            </wp:positionH>
            <wp:positionV relativeFrom="paragraph">
              <wp:posOffset>579755</wp:posOffset>
            </wp:positionV>
            <wp:extent cx="6652260" cy="4777740"/>
            <wp:effectExtent l="0" t="0" r="0" b="3810"/>
            <wp:wrapTight wrapText="bothSides">
              <wp:wrapPolygon edited="0">
                <wp:start x="0" y="0"/>
                <wp:lineTo x="0" y="21531"/>
                <wp:lineTo x="21526" y="21531"/>
                <wp:lineTo x="21526" y="0"/>
                <wp:lineTo x="0" y="0"/>
              </wp:wrapPolygon>
            </wp:wrapTight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kích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thước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lớn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kích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thước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lớn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ô </w:t>
      </w:r>
      <w:proofErr w:type="spellStart"/>
      <w:r w:rsidRPr="0013258B">
        <w:rPr>
          <w:sz w:val="28"/>
          <w:szCs w:val="28"/>
          <w:lang w:val="en-US"/>
        </w:rPr>
        <w:t>lọc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kích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thước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2E37003F" w14:textId="77777777" w:rsidR="00686464" w:rsidRPr="0013258B" w:rsidRDefault="00686464" w:rsidP="00686464">
      <w:pPr>
        <w:pStyle w:val="BodyTextFirstIndent"/>
        <w:ind w:firstLine="0"/>
        <w:rPr>
          <w:sz w:val="28"/>
          <w:szCs w:val="28"/>
          <w:lang w:val="en-US"/>
        </w:rPr>
      </w:pPr>
    </w:p>
    <w:p w14:paraId="0F114BEE" w14:textId="77777777" w:rsidR="00686464" w:rsidRPr="0013258B" w:rsidRDefault="00686464" w:rsidP="00686464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chỉ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kích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thước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lớn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259A912D" w14:textId="77777777" w:rsidR="00686464" w:rsidRPr="0013258B" w:rsidRDefault="00686464" w:rsidP="00686464">
      <w:pPr>
        <w:pStyle w:val="BodyTextFirstIndent"/>
        <w:ind w:firstLine="0"/>
        <w:rPr>
          <w:sz w:val="28"/>
          <w:szCs w:val="28"/>
          <w:lang w:val="en-US"/>
        </w:rPr>
      </w:pPr>
    </w:p>
    <w:p w14:paraId="35C0292A" w14:textId="744F471C" w:rsidR="00686464" w:rsidRPr="0013258B" w:rsidRDefault="00686464" w:rsidP="00686464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46B432D" wp14:editId="61FCE418">
                <wp:simplePos x="0" y="0"/>
                <wp:positionH relativeFrom="column">
                  <wp:posOffset>0</wp:posOffset>
                </wp:positionH>
                <wp:positionV relativeFrom="paragraph">
                  <wp:posOffset>3408045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E0F9B" w14:textId="28ACC900" w:rsidR="00686464" w:rsidRPr="001F4E56" w:rsidRDefault="00686464" w:rsidP="00686464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56" w:name="_Toc107581343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</w:t>
                            </w:r>
                            <w:r w:rsidRPr="00A76106">
                              <w:t>ết quả</w:t>
                            </w:r>
                            <w:r>
                              <w:rPr>
                                <w:lang w:val="en-US"/>
                              </w:rPr>
                              <w:t xml:space="preserve"> thu hẹp</w:t>
                            </w:r>
                            <w:r w:rsidRPr="00A76106">
                              <w:t xml:space="preserve"> tìm kiếm hình ảnh bằng kích thước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B432D" id="Text Box 37" o:spid="_x0000_s1037" type="#_x0000_t202" style="position:absolute;left:0;text-align:left;margin-left:0;margin-top:268.35pt;width:524.4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bSkGQIAAEAEAAAOAAAAZHJzL2Uyb0RvYy54bWysU8Fu2zAMvQ/YPwi6L046NO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" stroked="f">
                <v:textbox style="mso-fit-shape-to-text:t" inset="0,0,0,0">
                  <w:txbxContent>
                    <w:p w14:paraId="6ADE0F9B" w14:textId="28ACC900" w:rsidR="00686464" w:rsidRPr="001F4E56" w:rsidRDefault="00686464" w:rsidP="00686464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57" w:name="_Toc107581343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</w:t>
                      </w:r>
                      <w:r w:rsidRPr="00A76106">
                        <w:t>ết quả</w:t>
                      </w:r>
                      <w:r>
                        <w:rPr>
                          <w:lang w:val="en-US"/>
                        </w:rPr>
                        <w:t xml:space="preserve"> thu hẹp</w:t>
                      </w:r>
                      <w:r w:rsidRPr="00A76106">
                        <w:t xml:space="preserve"> tìm kiếm hình ảnh bằng kích thước</w:t>
                      </w:r>
                      <w:bookmarkEnd w:id="57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9984" behindDoc="1" locked="0" layoutInCell="1" allowOverlap="1" wp14:anchorId="3DC76940" wp14:editId="261D91B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3350895"/>
            <wp:effectExtent l="0" t="0" r="7620" b="1905"/>
            <wp:wrapTight wrapText="bothSides">
              <wp:wrapPolygon edited="0">
                <wp:start x="0" y="0"/>
                <wp:lineTo x="0" y="21489"/>
                <wp:lineTo x="21563" y="21489"/>
                <wp:lineTo x="21563" y="0"/>
                <wp:lineTo x="0" y="0"/>
              </wp:wrapPolygon>
            </wp:wrapTight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258B">
        <w:rPr>
          <w:sz w:val="28"/>
          <w:szCs w:val="28"/>
          <w:lang w:val="en-US"/>
        </w:rPr>
        <w:tab/>
      </w:r>
    </w:p>
    <w:p w14:paraId="571C6CFA" w14:textId="77777777" w:rsidR="00686464" w:rsidRPr="0013258B" w:rsidRDefault="00686464" w:rsidP="00686464">
      <w:pPr>
        <w:pStyle w:val="BodyText"/>
        <w:rPr>
          <w:sz w:val="28"/>
          <w:szCs w:val="28"/>
          <w:lang w:val="en-US"/>
        </w:rPr>
      </w:pPr>
    </w:p>
    <w:p w14:paraId="4E5F8283" w14:textId="06579F04" w:rsidR="009B5566" w:rsidRPr="0013258B" w:rsidRDefault="009B5566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58" w:name="_Toc107581318"/>
      <w:proofErr w:type="spellStart"/>
      <w:r w:rsidRPr="0013258B">
        <w:rPr>
          <w:rFonts w:cs="Times New Roman"/>
        </w:rPr>
        <w:t>Tỷ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lệ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khung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hình</w:t>
      </w:r>
      <w:bookmarkEnd w:id="58"/>
      <w:proofErr w:type="spellEnd"/>
      <w:r w:rsidRPr="0013258B">
        <w:rPr>
          <w:rFonts w:cs="Times New Roman"/>
        </w:rPr>
        <w:t xml:space="preserve"> </w:t>
      </w:r>
    </w:p>
    <w:p w14:paraId="6A7C0E5A" w14:textId="7D7F551C" w:rsidR="009B5566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r w:rsidR="009B5566" w:rsidRPr="0013258B">
        <w:t xml:space="preserve">Khi </w:t>
      </w:r>
      <w:proofErr w:type="spellStart"/>
      <w:r w:rsidR="009B5566" w:rsidRPr="0013258B">
        <w:t>tìm</w:t>
      </w:r>
      <w:proofErr w:type="spellEnd"/>
      <w:r w:rsidR="009B5566" w:rsidRPr="0013258B">
        <w:t xml:space="preserve"> </w:t>
      </w:r>
      <w:proofErr w:type="spellStart"/>
      <w:r w:rsidR="009B5566" w:rsidRPr="0013258B">
        <w:t>kiếm</w:t>
      </w:r>
      <w:proofErr w:type="spellEnd"/>
      <w:r w:rsidR="009B5566" w:rsidRPr="0013258B">
        <w:t xml:space="preserve"> </w:t>
      </w:r>
      <w:proofErr w:type="spellStart"/>
      <w:r w:rsidR="009B5566" w:rsidRPr="0013258B">
        <w:t>nếu</w:t>
      </w:r>
      <w:proofErr w:type="spellEnd"/>
      <w:r w:rsidR="009B5566" w:rsidRPr="0013258B">
        <w:t xml:space="preserve"> </w:t>
      </w:r>
      <w:proofErr w:type="spellStart"/>
      <w:r w:rsidR="009B5566" w:rsidRPr="0013258B">
        <w:t>bạn</w:t>
      </w:r>
      <w:proofErr w:type="spellEnd"/>
      <w:r w:rsidR="009B5566" w:rsidRPr="0013258B">
        <w:t xml:space="preserve"> </w:t>
      </w:r>
      <w:proofErr w:type="spellStart"/>
      <w:r w:rsidR="009B5566" w:rsidRPr="0013258B">
        <w:t>muốn</w:t>
      </w:r>
      <w:proofErr w:type="spellEnd"/>
      <w:r w:rsidR="009B5566" w:rsidRPr="0013258B">
        <w:t xml:space="preserve"> </w:t>
      </w:r>
      <w:proofErr w:type="spellStart"/>
      <w:r w:rsidR="009B5566" w:rsidRPr="0013258B">
        <w:t>tìm</w:t>
      </w:r>
      <w:proofErr w:type="spellEnd"/>
      <w:r w:rsidR="009B5566" w:rsidRPr="0013258B">
        <w:t xml:space="preserve"> </w:t>
      </w:r>
      <w:proofErr w:type="spellStart"/>
      <w:r w:rsidR="009B5566" w:rsidRPr="0013258B">
        <w:t>theo</w:t>
      </w:r>
      <w:proofErr w:type="spellEnd"/>
      <w:r w:rsidR="009B5566" w:rsidRPr="0013258B">
        <w:t xml:space="preserve"> </w:t>
      </w:r>
      <w:proofErr w:type="spellStart"/>
      <w:r w:rsidR="009B5566" w:rsidRPr="0013258B">
        <w:t>tỷ</w:t>
      </w:r>
      <w:proofErr w:type="spellEnd"/>
      <w:r w:rsidR="009B5566" w:rsidRPr="0013258B">
        <w:t xml:space="preserve"> </w:t>
      </w:r>
      <w:proofErr w:type="spellStart"/>
      <w:r w:rsidR="009B5566" w:rsidRPr="0013258B">
        <w:t>lệ</w:t>
      </w:r>
      <w:proofErr w:type="spellEnd"/>
      <w:r w:rsidR="009B5566" w:rsidRPr="0013258B">
        <w:t xml:space="preserve"> </w:t>
      </w:r>
      <w:proofErr w:type="spellStart"/>
      <w:r w:rsidR="009B5566" w:rsidRPr="0013258B">
        <w:t>khung</w:t>
      </w:r>
      <w:proofErr w:type="spellEnd"/>
      <w:r w:rsidR="009B5566" w:rsidRPr="0013258B">
        <w:t xml:space="preserve"> </w:t>
      </w:r>
      <w:proofErr w:type="spellStart"/>
      <w:r w:rsidR="009B5566" w:rsidRPr="0013258B">
        <w:t>hình</w:t>
      </w:r>
      <w:proofErr w:type="spellEnd"/>
      <w:r w:rsidR="009B5566" w:rsidRPr="0013258B">
        <w:t xml:space="preserve"> </w:t>
      </w:r>
      <w:proofErr w:type="spellStart"/>
      <w:r w:rsidR="009B5566" w:rsidRPr="0013258B">
        <w:t>thì</w:t>
      </w:r>
      <w:proofErr w:type="spellEnd"/>
      <w:r w:rsidR="009B5566" w:rsidRPr="0013258B">
        <w:t xml:space="preserve"> Google </w:t>
      </w:r>
      <w:proofErr w:type="spellStart"/>
      <w:r w:rsidR="009B5566" w:rsidRPr="0013258B">
        <w:t>cũng</w:t>
      </w:r>
      <w:proofErr w:type="spellEnd"/>
      <w:r w:rsidR="009B5566" w:rsidRPr="0013258B">
        <w:t xml:space="preserve"> </w:t>
      </w:r>
      <w:proofErr w:type="spellStart"/>
      <w:r w:rsidR="009B5566" w:rsidRPr="0013258B">
        <w:t>sẽ</w:t>
      </w:r>
      <w:proofErr w:type="spellEnd"/>
      <w:r w:rsidR="009B5566" w:rsidRPr="0013258B">
        <w:t xml:space="preserve"> </w:t>
      </w:r>
      <w:proofErr w:type="spellStart"/>
      <w:r w:rsidR="009B5566" w:rsidRPr="0013258B">
        <w:t>lựa</w:t>
      </w:r>
      <w:proofErr w:type="spellEnd"/>
      <w:r w:rsidR="009B5566" w:rsidRPr="0013258B">
        <w:t xml:space="preserve"> </w:t>
      </w:r>
      <w:proofErr w:type="spellStart"/>
      <w:r w:rsidR="009B5566" w:rsidRPr="0013258B">
        <w:t>chọn</w:t>
      </w:r>
      <w:proofErr w:type="spellEnd"/>
      <w:r w:rsidR="009B5566" w:rsidRPr="0013258B">
        <w:t xml:space="preserve"> </w:t>
      </w:r>
      <w:proofErr w:type="spellStart"/>
      <w:r w:rsidR="009B5566" w:rsidRPr="0013258B">
        <w:t>ra</w:t>
      </w:r>
      <w:proofErr w:type="spellEnd"/>
      <w:r w:rsidR="009B5566" w:rsidRPr="0013258B">
        <w:t xml:space="preserve"> </w:t>
      </w:r>
      <w:proofErr w:type="spellStart"/>
      <w:r w:rsidR="009B5566" w:rsidRPr="0013258B">
        <w:t>được</w:t>
      </w:r>
      <w:proofErr w:type="spellEnd"/>
      <w:r w:rsidR="009B5566" w:rsidRPr="0013258B">
        <w:t xml:space="preserve"> </w:t>
      </w:r>
      <w:proofErr w:type="spellStart"/>
      <w:r w:rsidR="009B5566" w:rsidRPr="0013258B">
        <w:t>những</w:t>
      </w:r>
      <w:proofErr w:type="spellEnd"/>
      <w:r w:rsidR="009B5566" w:rsidRPr="0013258B">
        <w:t xml:space="preserve"> </w:t>
      </w:r>
      <w:proofErr w:type="spellStart"/>
      <w:r w:rsidR="009B5566" w:rsidRPr="0013258B">
        <w:t>khung</w:t>
      </w:r>
      <w:proofErr w:type="spellEnd"/>
      <w:r w:rsidR="009B5566" w:rsidRPr="0013258B">
        <w:t xml:space="preserve"> </w:t>
      </w:r>
      <w:proofErr w:type="spellStart"/>
      <w:r w:rsidR="009B5566" w:rsidRPr="0013258B">
        <w:t>hình</w:t>
      </w:r>
      <w:proofErr w:type="spellEnd"/>
      <w:r w:rsidR="009B5566" w:rsidRPr="0013258B">
        <w:t xml:space="preserve"> </w:t>
      </w:r>
      <w:proofErr w:type="spellStart"/>
      <w:r w:rsidR="009B5566" w:rsidRPr="0013258B">
        <w:t>phù</w:t>
      </w:r>
      <w:proofErr w:type="spellEnd"/>
      <w:r w:rsidR="009B5566" w:rsidRPr="0013258B">
        <w:t xml:space="preserve"> </w:t>
      </w:r>
      <w:proofErr w:type="spellStart"/>
      <w:r w:rsidR="009B5566" w:rsidRPr="0013258B">
        <w:t>hợp</w:t>
      </w:r>
      <w:proofErr w:type="spellEnd"/>
      <w:r w:rsidR="009B5566" w:rsidRPr="0013258B">
        <w:t xml:space="preserve"> </w:t>
      </w:r>
      <w:proofErr w:type="spellStart"/>
      <w:r w:rsidR="009B5566" w:rsidRPr="0013258B">
        <w:t>cho</w:t>
      </w:r>
      <w:proofErr w:type="spellEnd"/>
      <w:r w:rsidR="009B5566" w:rsidRPr="0013258B">
        <w:t xml:space="preserve"> </w:t>
      </w:r>
      <w:proofErr w:type="spellStart"/>
      <w:r w:rsidR="009B5566" w:rsidRPr="0013258B">
        <w:t>bạn</w:t>
      </w:r>
      <w:proofErr w:type="spellEnd"/>
      <w:r w:rsidR="009B5566" w:rsidRPr="0013258B">
        <w:t xml:space="preserve">. </w:t>
      </w:r>
      <w:proofErr w:type="spellStart"/>
      <w:r w:rsidR="009B5566" w:rsidRPr="0013258B">
        <w:t>Như</w:t>
      </w:r>
      <w:proofErr w:type="spellEnd"/>
      <w:r w:rsidR="009B5566" w:rsidRPr="0013258B">
        <w:t xml:space="preserve"> </w:t>
      </w:r>
      <w:proofErr w:type="spellStart"/>
      <w:r w:rsidR="009B5566" w:rsidRPr="0013258B">
        <w:t>là</w:t>
      </w:r>
      <w:proofErr w:type="spellEnd"/>
      <w:r w:rsidR="009B5566" w:rsidRPr="0013258B">
        <w:t xml:space="preserve"> </w:t>
      </w:r>
      <w:proofErr w:type="spellStart"/>
      <w:r w:rsidR="009B5566" w:rsidRPr="0013258B">
        <w:t>hình</w:t>
      </w:r>
      <w:proofErr w:type="spellEnd"/>
      <w:r w:rsidR="009B5566" w:rsidRPr="0013258B">
        <w:t xml:space="preserve"> </w:t>
      </w:r>
      <w:proofErr w:type="spellStart"/>
      <w:r w:rsidR="009B5566" w:rsidRPr="0013258B">
        <w:t>vuông</w:t>
      </w:r>
      <w:proofErr w:type="spellEnd"/>
      <w:r w:rsidR="009B5566" w:rsidRPr="0013258B">
        <w:t xml:space="preserve">, </w:t>
      </w:r>
      <w:proofErr w:type="spellStart"/>
      <w:r w:rsidR="009B5566" w:rsidRPr="0013258B">
        <w:t>cao</w:t>
      </w:r>
      <w:proofErr w:type="spellEnd"/>
      <w:r w:rsidR="009B5566" w:rsidRPr="0013258B">
        <w:t xml:space="preserve">, </w:t>
      </w:r>
      <w:proofErr w:type="spellStart"/>
      <w:r w:rsidR="009B5566" w:rsidRPr="0013258B">
        <w:t>rộng</w:t>
      </w:r>
      <w:proofErr w:type="spellEnd"/>
      <w:r w:rsidR="009B5566" w:rsidRPr="0013258B">
        <w:t xml:space="preserve"> </w:t>
      </w:r>
      <w:proofErr w:type="spellStart"/>
      <w:r w:rsidR="009B5566" w:rsidRPr="0013258B">
        <w:t>hoặc</w:t>
      </w:r>
      <w:proofErr w:type="spellEnd"/>
      <w:r w:rsidR="009B5566" w:rsidRPr="0013258B">
        <w:t xml:space="preserve"> </w:t>
      </w:r>
      <w:proofErr w:type="spellStart"/>
      <w:r w:rsidR="009B5566" w:rsidRPr="0013258B">
        <w:t>toàn</w:t>
      </w:r>
      <w:proofErr w:type="spellEnd"/>
      <w:r w:rsidR="009B5566" w:rsidRPr="0013258B">
        <w:t xml:space="preserve"> </w:t>
      </w:r>
      <w:proofErr w:type="spellStart"/>
      <w:r w:rsidR="009B5566" w:rsidRPr="0013258B">
        <w:t>cảnh</w:t>
      </w:r>
      <w:proofErr w:type="spellEnd"/>
    </w:p>
    <w:p w14:paraId="3AF8A5E5" w14:textId="18CAFDD8" w:rsidR="009B5566" w:rsidRPr="0013258B" w:rsidRDefault="009B5566" w:rsidP="009B5566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muốn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mèo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khung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vuông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dòng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tỷ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lệ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khung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vuông</w:t>
      </w:r>
      <w:proofErr w:type="spellEnd"/>
      <w:r w:rsidRPr="0013258B">
        <w:rPr>
          <w:sz w:val="28"/>
          <w:szCs w:val="28"/>
          <w:lang w:val="en-US"/>
        </w:rPr>
        <w:t>”.</w:t>
      </w:r>
    </w:p>
    <w:p w14:paraId="3E790656" w14:textId="50D188BE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1177D46B" w14:textId="28AED965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22731E44" w14:textId="355CD126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44D06C5B" w14:textId="0AD9B8D4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5D94415B" w14:textId="1B9C1D92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4F2737E4" w14:textId="2E97F51B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16A2C708" w14:textId="7DBA368C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6BCBA559" w14:textId="7E933759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70BF4073" w14:textId="74186400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66C14750" w14:textId="1FD9B6E2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7E49C860" w14:textId="6F9907A1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5CC695F6" w14:textId="4973DC8D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7CE0F36C" w14:textId="073E6A27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007B1584" wp14:editId="4019674C">
                <wp:simplePos x="0" y="0"/>
                <wp:positionH relativeFrom="column">
                  <wp:posOffset>7620</wp:posOffset>
                </wp:positionH>
                <wp:positionV relativeFrom="paragraph">
                  <wp:posOffset>6249670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DCA2C" w14:textId="266495C7" w:rsidR="00F8185A" w:rsidRPr="00A35551" w:rsidRDefault="00F8185A" w:rsidP="00F8185A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59" w:name="_Toc107581344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hẹp kết quả tìm kiếm bằng tỷ lệ khung hình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B1584" id="Text Box 41" o:spid="_x0000_s1038" type="#_x0000_t202" style="position:absolute;left:0;text-align:left;margin-left:.6pt;margin-top:492.1pt;width:523.8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" stroked="f">
                <v:textbox style="mso-fit-shape-to-text:t" inset="0,0,0,0">
                  <w:txbxContent>
                    <w:p w14:paraId="1B3DCA2C" w14:textId="266495C7" w:rsidR="00F8185A" w:rsidRPr="00A35551" w:rsidRDefault="00F8185A" w:rsidP="00F8185A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60" w:name="_Toc107581344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hẹp kết quả tìm kiếm bằng tỷ lệ khung hình</w:t>
                      </w:r>
                      <w:bookmarkEnd w:id="60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92032" behindDoc="1" locked="0" layoutInCell="1" allowOverlap="1" wp14:anchorId="2ADDA83C" wp14:editId="06418666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6652260" cy="5897880"/>
            <wp:effectExtent l="0" t="0" r="0" b="7620"/>
            <wp:wrapTight wrapText="bothSides">
              <wp:wrapPolygon edited="0">
                <wp:start x="0" y="0"/>
                <wp:lineTo x="0" y="21558"/>
                <wp:lineTo x="21526" y="21558"/>
                <wp:lineTo x="21526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55059B" w14:textId="6C433DD0" w:rsidR="00F8185A" w:rsidRPr="0013258B" w:rsidRDefault="00F8185A" w:rsidP="00F8185A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chỉ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tỷ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lệ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khung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vuông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5FD7F36A" w14:textId="77777777" w:rsidR="00F8185A" w:rsidRPr="0013258B" w:rsidRDefault="00F8185A" w:rsidP="00F8185A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794D1EC" wp14:editId="2DAD12B2">
            <wp:extent cx="6659880" cy="3314065"/>
            <wp:effectExtent l="0" t="0" r="7620" b="635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7968" w14:textId="1959A7AB" w:rsidR="00F8185A" w:rsidRPr="0013258B" w:rsidRDefault="00F8185A" w:rsidP="00E9273A">
      <w:pPr>
        <w:pStyle w:val="Caption"/>
        <w:rPr>
          <w:sz w:val="28"/>
          <w:szCs w:val="28"/>
          <w:lang w:val="en-US"/>
        </w:rPr>
      </w:pPr>
      <w:bookmarkStart w:id="61" w:name="_Toc107581345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4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E4B13">
        <w:rPr>
          <w:noProof/>
          <w:sz w:val="28"/>
          <w:szCs w:val="28"/>
        </w:rPr>
        <w:t>4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hẹp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tỷ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lệ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khung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bookmarkEnd w:id="61"/>
      <w:proofErr w:type="spellEnd"/>
    </w:p>
    <w:p w14:paraId="68EF49DF" w14:textId="77777777" w:rsidR="00E9273A" w:rsidRPr="0013258B" w:rsidRDefault="00E9273A" w:rsidP="00E9273A">
      <w:pPr>
        <w:rPr>
          <w:sz w:val="28"/>
          <w:szCs w:val="28"/>
          <w:lang w:val="en-US"/>
        </w:rPr>
      </w:pPr>
    </w:p>
    <w:p w14:paraId="76FB243A" w14:textId="357D4084" w:rsidR="00686464" w:rsidRPr="0013258B" w:rsidRDefault="00E9273A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62" w:name="_Toc107581319"/>
      <w:proofErr w:type="spellStart"/>
      <w:r w:rsidRPr="0013258B">
        <w:rPr>
          <w:rFonts w:cs="Times New Roman"/>
        </w:rPr>
        <w:t>Loại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tệp</w:t>
      </w:r>
      <w:bookmarkEnd w:id="62"/>
      <w:proofErr w:type="spellEnd"/>
    </w:p>
    <w:p w14:paraId="2120DEA6" w14:textId="18F114E0" w:rsidR="00E9273A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E9273A" w:rsidRPr="0013258B">
        <w:t>Có</w:t>
      </w:r>
      <w:proofErr w:type="spellEnd"/>
      <w:r w:rsidR="00E9273A" w:rsidRPr="0013258B">
        <w:t xml:space="preserve"> </w:t>
      </w:r>
      <w:proofErr w:type="spellStart"/>
      <w:r w:rsidR="00E9273A" w:rsidRPr="0013258B">
        <w:t>rất</w:t>
      </w:r>
      <w:proofErr w:type="spellEnd"/>
      <w:r w:rsidR="00E9273A" w:rsidRPr="0013258B">
        <w:t xml:space="preserve"> </w:t>
      </w:r>
      <w:proofErr w:type="spellStart"/>
      <w:r w:rsidR="00E9273A" w:rsidRPr="0013258B">
        <w:t>nhiều</w:t>
      </w:r>
      <w:proofErr w:type="spellEnd"/>
      <w:r w:rsidR="00E9273A" w:rsidRPr="0013258B">
        <w:t xml:space="preserve"> </w:t>
      </w:r>
      <w:proofErr w:type="spellStart"/>
      <w:r w:rsidR="00E9273A" w:rsidRPr="0013258B">
        <w:t>loại</w:t>
      </w:r>
      <w:proofErr w:type="spellEnd"/>
      <w:r w:rsidR="00E9273A" w:rsidRPr="0013258B">
        <w:t xml:space="preserve"> </w:t>
      </w:r>
      <w:proofErr w:type="spellStart"/>
      <w:r w:rsidR="00E9273A" w:rsidRPr="0013258B">
        <w:t>tệp</w:t>
      </w:r>
      <w:proofErr w:type="spellEnd"/>
      <w:r w:rsidR="00E9273A" w:rsidRPr="0013258B">
        <w:t xml:space="preserve"> </w:t>
      </w:r>
      <w:proofErr w:type="spellStart"/>
      <w:r w:rsidR="00E9273A" w:rsidRPr="0013258B">
        <w:t>khác</w:t>
      </w:r>
      <w:proofErr w:type="spellEnd"/>
      <w:r w:rsidR="00E9273A" w:rsidRPr="0013258B">
        <w:t xml:space="preserve"> </w:t>
      </w:r>
      <w:proofErr w:type="spellStart"/>
      <w:r w:rsidR="00E9273A" w:rsidRPr="0013258B">
        <w:t>nhau</w:t>
      </w:r>
      <w:proofErr w:type="spellEnd"/>
      <w:r w:rsidR="00E9273A" w:rsidRPr="0013258B">
        <w:t xml:space="preserve"> </w:t>
      </w:r>
      <w:proofErr w:type="spellStart"/>
      <w:r w:rsidR="00E9273A" w:rsidRPr="0013258B">
        <w:t>cho</w:t>
      </w:r>
      <w:proofErr w:type="spellEnd"/>
      <w:r w:rsidR="00E9273A" w:rsidRPr="0013258B">
        <w:t xml:space="preserve"> </w:t>
      </w:r>
      <w:proofErr w:type="spellStart"/>
      <w:r w:rsidR="00E9273A" w:rsidRPr="0013258B">
        <w:t>hình</w:t>
      </w:r>
      <w:proofErr w:type="spellEnd"/>
      <w:r w:rsidR="00E9273A" w:rsidRPr="0013258B">
        <w:t xml:space="preserve"> </w:t>
      </w:r>
      <w:proofErr w:type="spellStart"/>
      <w:r w:rsidR="00E9273A" w:rsidRPr="0013258B">
        <w:t>ảnh</w:t>
      </w:r>
      <w:proofErr w:type="spellEnd"/>
      <w:r w:rsidR="00E9273A" w:rsidRPr="0013258B">
        <w:t xml:space="preserve"> </w:t>
      </w:r>
      <w:proofErr w:type="spellStart"/>
      <w:r w:rsidR="00E9273A" w:rsidRPr="0013258B">
        <w:t>như</w:t>
      </w:r>
      <w:proofErr w:type="spellEnd"/>
      <w:r w:rsidR="00E9273A" w:rsidRPr="0013258B">
        <w:t xml:space="preserve"> </w:t>
      </w:r>
      <w:proofErr w:type="spellStart"/>
      <w:r w:rsidR="00E9273A" w:rsidRPr="0013258B">
        <w:t>là</w:t>
      </w:r>
      <w:proofErr w:type="spellEnd"/>
      <w:r w:rsidR="00E9273A" w:rsidRPr="0013258B">
        <w:t xml:space="preserve"> PNG, JPEG, </w:t>
      </w:r>
      <w:proofErr w:type="gramStart"/>
      <w:r w:rsidR="00E9273A" w:rsidRPr="0013258B">
        <w:t>GIF,…</w:t>
      </w:r>
      <w:proofErr w:type="gramEnd"/>
      <w:r w:rsidR="00E9273A" w:rsidRPr="0013258B">
        <w:t xml:space="preserve"> Google </w:t>
      </w:r>
      <w:proofErr w:type="spellStart"/>
      <w:r w:rsidR="00E9273A" w:rsidRPr="0013258B">
        <w:t>cũng</w:t>
      </w:r>
      <w:proofErr w:type="spellEnd"/>
      <w:r w:rsidR="00E9273A" w:rsidRPr="0013258B">
        <w:t xml:space="preserve"> </w:t>
      </w:r>
      <w:proofErr w:type="spellStart"/>
      <w:r w:rsidR="00E9273A" w:rsidRPr="0013258B">
        <w:t>giúp</w:t>
      </w:r>
      <w:proofErr w:type="spellEnd"/>
      <w:r w:rsidR="00E9273A" w:rsidRPr="0013258B">
        <w:t xml:space="preserve"> </w:t>
      </w:r>
      <w:proofErr w:type="spellStart"/>
      <w:r w:rsidR="00E9273A" w:rsidRPr="0013258B">
        <w:t>chúng</w:t>
      </w:r>
      <w:proofErr w:type="spellEnd"/>
      <w:r w:rsidR="00E9273A" w:rsidRPr="0013258B">
        <w:t xml:space="preserve"> ta </w:t>
      </w:r>
      <w:proofErr w:type="spellStart"/>
      <w:r w:rsidR="00E9273A" w:rsidRPr="0013258B">
        <w:t>phân</w:t>
      </w:r>
      <w:proofErr w:type="spellEnd"/>
      <w:r w:rsidR="00E9273A" w:rsidRPr="0013258B">
        <w:t xml:space="preserve"> </w:t>
      </w:r>
      <w:proofErr w:type="spellStart"/>
      <w:r w:rsidR="00E9273A" w:rsidRPr="0013258B">
        <w:t>loại</w:t>
      </w:r>
      <w:proofErr w:type="spellEnd"/>
      <w:r w:rsidR="00E9273A" w:rsidRPr="0013258B">
        <w:t xml:space="preserve"> </w:t>
      </w:r>
      <w:proofErr w:type="spellStart"/>
      <w:r w:rsidR="00E9273A" w:rsidRPr="0013258B">
        <w:t>các</w:t>
      </w:r>
      <w:proofErr w:type="spellEnd"/>
      <w:r w:rsidR="00E9273A" w:rsidRPr="0013258B">
        <w:t xml:space="preserve"> </w:t>
      </w:r>
      <w:proofErr w:type="spellStart"/>
      <w:r w:rsidR="00E9273A" w:rsidRPr="0013258B">
        <w:t>loại</w:t>
      </w:r>
      <w:proofErr w:type="spellEnd"/>
      <w:r w:rsidR="00E9273A" w:rsidRPr="0013258B">
        <w:t xml:space="preserve"> </w:t>
      </w:r>
      <w:proofErr w:type="spellStart"/>
      <w:r w:rsidR="00E9273A" w:rsidRPr="0013258B">
        <w:t>tệp</w:t>
      </w:r>
      <w:proofErr w:type="spellEnd"/>
      <w:r w:rsidR="00E9273A" w:rsidRPr="0013258B">
        <w:t xml:space="preserve"> </w:t>
      </w:r>
      <w:proofErr w:type="spellStart"/>
      <w:r w:rsidR="00E9273A" w:rsidRPr="0013258B">
        <w:t>này</w:t>
      </w:r>
      <w:proofErr w:type="spellEnd"/>
      <w:r w:rsidR="00E9273A" w:rsidRPr="0013258B">
        <w:t xml:space="preserve"> </w:t>
      </w:r>
      <w:proofErr w:type="spellStart"/>
      <w:r w:rsidR="00E9273A" w:rsidRPr="0013258B">
        <w:t>ra</w:t>
      </w:r>
      <w:proofErr w:type="spellEnd"/>
      <w:r w:rsidR="00E9273A" w:rsidRPr="0013258B">
        <w:t xml:space="preserve"> </w:t>
      </w:r>
      <w:proofErr w:type="spellStart"/>
      <w:r w:rsidR="00E9273A" w:rsidRPr="0013258B">
        <w:t>cho</w:t>
      </w:r>
      <w:proofErr w:type="spellEnd"/>
      <w:r w:rsidR="00E9273A" w:rsidRPr="0013258B">
        <w:t xml:space="preserve"> </w:t>
      </w:r>
      <w:proofErr w:type="spellStart"/>
      <w:r w:rsidR="00E9273A" w:rsidRPr="0013258B">
        <w:t>chúng</w:t>
      </w:r>
      <w:proofErr w:type="spellEnd"/>
      <w:r w:rsidR="00E9273A" w:rsidRPr="0013258B">
        <w:t xml:space="preserve"> ta </w:t>
      </w:r>
      <w:proofErr w:type="spellStart"/>
      <w:r w:rsidR="00E9273A" w:rsidRPr="0013258B">
        <w:t>trong</w:t>
      </w:r>
      <w:proofErr w:type="spellEnd"/>
      <w:r w:rsidR="00E9273A" w:rsidRPr="0013258B">
        <w:t xml:space="preserve"> </w:t>
      </w:r>
      <w:proofErr w:type="spellStart"/>
      <w:r w:rsidR="00E9273A" w:rsidRPr="0013258B">
        <w:t>quá</w:t>
      </w:r>
      <w:proofErr w:type="spellEnd"/>
      <w:r w:rsidR="00E9273A" w:rsidRPr="0013258B">
        <w:t xml:space="preserve"> </w:t>
      </w:r>
      <w:proofErr w:type="spellStart"/>
      <w:r w:rsidR="00E9273A" w:rsidRPr="0013258B">
        <w:t>trình</w:t>
      </w:r>
      <w:proofErr w:type="spellEnd"/>
      <w:r w:rsidR="00E9273A" w:rsidRPr="0013258B">
        <w:t xml:space="preserve"> </w:t>
      </w:r>
      <w:proofErr w:type="spellStart"/>
      <w:r w:rsidR="00E9273A" w:rsidRPr="0013258B">
        <w:t>tìm</w:t>
      </w:r>
      <w:proofErr w:type="spellEnd"/>
      <w:r w:rsidR="00E9273A" w:rsidRPr="0013258B">
        <w:t xml:space="preserve"> </w:t>
      </w:r>
      <w:proofErr w:type="spellStart"/>
      <w:r w:rsidR="00E9273A" w:rsidRPr="0013258B">
        <w:t>kiếm</w:t>
      </w:r>
      <w:proofErr w:type="spellEnd"/>
      <w:r w:rsidR="00E9273A" w:rsidRPr="0013258B">
        <w:t>.</w:t>
      </w:r>
    </w:p>
    <w:p w14:paraId="51660483" w14:textId="22C4B11B" w:rsidR="00E9273A" w:rsidRPr="0013258B" w:rsidRDefault="00E9273A" w:rsidP="00E9273A">
      <w:pPr>
        <w:pStyle w:val="BodyTextFirstInden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lựa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chọn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muốn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6ECB2EF9" w14:textId="7571FB2D" w:rsidR="00E9273A" w:rsidRPr="0013258B" w:rsidRDefault="00E9273A" w:rsidP="00E9273A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JPEG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mèo</w:t>
      </w:r>
      <w:proofErr w:type="spellEnd"/>
      <w:r w:rsidRPr="0013258B">
        <w:rPr>
          <w:sz w:val="28"/>
          <w:szCs w:val="28"/>
          <w:lang w:val="en-US"/>
        </w:rPr>
        <w:t xml:space="preserve">. Ở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công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cụ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dòng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“JPG”.</w:t>
      </w:r>
    </w:p>
    <w:p w14:paraId="30BDE1CA" w14:textId="0355FD14" w:rsidR="00B34EA6" w:rsidRPr="0013258B" w:rsidRDefault="00B34EA6" w:rsidP="00E9273A">
      <w:pPr>
        <w:pStyle w:val="BodyTextFirstIndent"/>
        <w:rPr>
          <w:sz w:val="28"/>
          <w:szCs w:val="28"/>
          <w:lang w:val="en-US"/>
        </w:rPr>
      </w:pPr>
    </w:p>
    <w:p w14:paraId="01A0EF52" w14:textId="15CDD02E" w:rsidR="00B34EA6" w:rsidRPr="0013258B" w:rsidRDefault="00B34EA6" w:rsidP="00E9273A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13B82172" wp14:editId="1B4CB6D4">
                <wp:simplePos x="0" y="0"/>
                <wp:positionH relativeFrom="column">
                  <wp:posOffset>-86360</wp:posOffset>
                </wp:positionH>
                <wp:positionV relativeFrom="paragraph">
                  <wp:posOffset>7075170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F4B66A" w14:textId="6A73C211" w:rsidR="00B34EA6" w:rsidRPr="00B34EA6" w:rsidRDefault="00B34EA6" w:rsidP="00B34EA6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63" w:name="_Toc107581346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5</w:t>
                            </w:r>
                            <w:r w:rsidR="004040EA">
                              <w:fldChar w:fldCharType="end"/>
                            </w:r>
                            <w:r w:rsidRPr="0025571C">
                              <w:t xml:space="preserve"> Thu hẹp kết quả tìm kiếm bằng</w:t>
                            </w:r>
                            <w:r>
                              <w:rPr>
                                <w:lang w:val="en-US"/>
                              </w:rPr>
                              <w:t xml:space="preserve"> loại tệp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82172" id="Text Box 43" o:spid="_x0000_s1039" type="#_x0000_t202" style="position:absolute;left:0;text-align:left;margin-left:-6.8pt;margin-top:557.1pt;width:523.8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" stroked="f">
                <v:textbox style="mso-fit-shape-to-text:t" inset="0,0,0,0">
                  <w:txbxContent>
                    <w:p w14:paraId="68F4B66A" w14:textId="6A73C211" w:rsidR="00B34EA6" w:rsidRPr="00B34EA6" w:rsidRDefault="00B34EA6" w:rsidP="00B34EA6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bookmarkStart w:id="64" w:name="_Toc107581346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5</w:t>
                      </w:r>
                      <w:r w:rsidR="004040EA">
                        <w:fldChar w:fldCharType="end"/>
                      </w:r>
                      <w:r w:rsidRPr="0025571C">
                        <w:t xml:space="preserve"> Thu hẹp kết quả tìm kiếm bằng</w:t>
                      </w:r>
                      <w:r>
                        <w:rPr>
                          <w:lang w:val="en-US"/>
                        </w:rPr>
                        <w:t xml:space="preserve"> loại tệp</w:t>
                      </w:r>
                      <w:bookmarkEnd w:id="64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95104" behindDoc="1" locked="0" layoutInCell="1" allowOverlap="1" wp14:anchorId="44960304" wp14:editId="5E15499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652260" cy="7018020"/>
            <wp:effectExtent l="0" t="0" r="0" b="0"/>
            <wp:wrapTight wrapText="bothSides">
              <wp:wrapPolygon edited="0">
                <wp:start x="0" y="0"/>
                <wp:lineTo x="0" y="21518"/>
                <wp:lineTo x="21526" y="21518"/>
                <wp:lineTo x="2152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455016" w14:textId="508074BD" w:rsidR="00A02564" w:rsidRPr="0013258B" w:rsidRDefault="00A02564" w:rsidP="00A02564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chỉ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định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dạng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JPG</w:t>
      </w:r>
    </w:p>
    <w:p w14:paraId="0E077E2E" w14:textId="650AD351" w:rsidR="00EF54AC" w:rsidRPr="0013258B" w:rsidRDefault="00EF54AC" w:rsidP="00A02564">
      <w:pPr>
        <w:pStyle w:val="BodyTextFirstIndent"/>
        <w:ind w:firstLine="0"/>
        <w:rPr>
          <w:sz w:val="28"/>
          <w:szCs w:val="28"/>
          <w:lang w:val="en-US"/>
        </w:rPr>
      </w:pPr>
    </w:p>
    <w:p w14:paraId="19E03174" w14:textId="77800B8A" w:rsidR="00E9273A" w:rsidRPr="0013258B" w:rsidRDefault="00EF54AC" w:rsidP="006A67FD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4868286" wp14:editId="0950723E">
                <wp:simplePos x="0" y="0"/>
                <wp:positionH relativeFrom="column">
                  <wp:posOffset>0</wp:posOffset>
                </wp:positionH>
                <wp:positionV relativeFrom="paragraph">
                  <wp:posOffset>3369945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B50D11" w14:textId="21B8419D" w:rsidR="00EF54AC" w:rsidRPr="00EF54AC" w:rsidRDefault="00EF54AC" w:rsidP="00EF54AC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65" w:name="_Toc107581347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6</w:t>
                            </w:r>
                            <w:r w:rsidR="004040EA">
                              <w:fldChar w:fldCharType="end"/>
                            </w:r>
                            <w:r w:rsidR="00290D36">
                              <w:rPr>
                                <w:lang w:val="en-US"/>
                              </w:rPr>
                              <w:t xml:space="preserve"> </w:t>
                            </w:r>
                            <w:bookmarkStart w:id="66" w:name="_Hlk104973071"/>
                            <w:r w:rsidRPr="00D8194C">
                              <w:t xml:space="preserve">Kết quả thu hẹp tìm kiếm hình ảnh bằng </w:t>
                            </w:r>
                            <w:r>
                              <w:rPr>
                                <w:lang w:val="en-US"/>
                              </w:rPr>
                              <w:t>loại</w:t>
                            </w:r>
                            <w:r w:rsidR="006A67FD">
                              <w:rPr>
                                <w:lang w:val="en-US"/>
                              </w:rPr>
                              <w:t xml:space="preserve"> tệp</w:t>
                            </w:r>
                            <w:bookmarkEnd w:id="65"/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68286" id="Text Box 46" o:spid="_x0000_s1040" type="#_x0000_t202" style="position:absolute;left:0;text-align:left;margin-left:0;margin-top:265.35pt;width:524.4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AIVGgIAAEAEAAAOAAAAZHJzL2Uyb0RvYy54bWysU8Fu2zAMvQ/YPwi6L066NUi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6nt3ezGYUkxaYfb2O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" stroked="f">
                <v:textbox style="mso-fit-shape-to-text:t" inset="0,0,0,0">
                  <w:txbxContent>
                    <w:p w14:paraId="4EB50D11" w14:textId="21B8419D" w:rsidR="00EF54AC" w:rsidRPr="00EF54AC" w:rsidRDefault="00EF54AC" w:rsidP="00EF54AC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bookmarkStart w:id="67" w:name="_Toc107581347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6</w:t>
                      </w:r>
                      <w:r w:rsidR="004040EA">
                        <w:fldChar w:fldCharType="end"/>
                      </w:r>
                      <w:r w:rsidR="00290D36">
                        <w:rPr>
                          <w:lang w:val="en-US"/>
                        </w:rPr>
                        <w:t xml:space="preserve"> </w:t>
                      </w:r>
                      <w:bookmarkStart w:id="68" w:name="_Hlk104973071"/>
                      <w:r w:rsidRPr="00D8194C">
                        <w:t xml:space="preserve">Kết quả thu hẹp tìm kiếm hình ảnh bằng </w:t>
                      </w:r>
                      <w:r>
                        <w:rPr>
                          <w:lang w:val="en-US"/>
                        </w:rPr>
                        <w:t>loại</w:t>
                      </w:r>
                      <w:r w:rsidR="006A67FD">
                        <w:rPr>
                          <w:lang w:val="en-US"/>
                        </w:rPr>
                        <w:t xml:space="preserve"> tệp</w:t>
                      </w:r>
                      <w:bookmarkEnd w:id="67"/>
                      <w:bookmarkEnd w:id="68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98176" behindDoc="1" locked="0" layoutInCell="1" allowOverlap="1" wp14:anchorId="55EBBB3A" wp14:editId="69CF3E4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3312795"/>
            <wp:effectExtent l="0" t="0" r="7620" b="1905"/>
            <wp:wrapTight wrapText="bothSides">
              <wp:wrapPolygon edited="0">
                <wp:start x="0" y="0"/>
                <wp:lineTo x="0" y="21488"/>
                <wp:lineTo x="21563" y="21488"/>
                <wp:lineTo x="21563" y="0"/>
                <wp:lineTo x="0" y="0"/>
              </wp:wrapPolygon>
            </wp:wrapTight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4E599F" w14:textId="15BB6641" w:rsidR="00E51B81" w:rsidRPr="0013258B" w:rsidRDefault="00686464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r w:rsidRPr="0013258B">
        <w:rPr>
          <w:rFonts w:cs="Times New Roman"/>
        </w:rPr>
        <w:t xml:space="preserve"> </w:t>
      </w:r>
      <w:bookmarkStart w:id="69" w:name="_Toc107581320"/>
      <w:r w:rsidR="00276CDE" w:rsidRPr="0013258B">
        <w:rPr>
          <w:rFonts w:cs="Times New Roman"/>
        </w:rPr>
        <w:t xml:space="preserve">Trang web </w:t>
      </w:r>
      <w:proofErr w:type="spellStart"/>
      <w:r w:rsidR="00276CDE" w:rsidRPr="0013258B">
        <w:rPr>
          <w:rFonts w:cs="Times New Roman"/>
        </w:rPr>
        <w:t>hoặc</w:t>
      </w:r>
      <w:proofErr w:type="spellEnd"/>
      <w:r w:rsidR="00276CDE" w:rsidRPr="0013258B">
        <w:rPr>
          <w:rFonts w:cs="Times New Roman"/>
        </w:rPr>
        <w:t xml:space="preserve"> </w:t>
      </w:r>
      <w:proofErr w:type="spellStart"/>
      <w:r w:rsidR="00276CDE" w:rsidRPr="0013258B">
        <w:rPr>
          <w:rFonts w:cs="Times New Roman"/>
        </w:rPr>
        <w:t>tên</w:t>
      </w:r>
      <w:proofErr w:type="spellEnd"/>
      <w:r w:rsidR="00276CDE" w:rsidRPr="0013258B">
        <w:rPr>
          <w:rFonts w:cs="Times New Roman"/>
        </w:rPr>
        <w:t xml:space="preserve"> </w:t>
      </w:r>
      <w:proofErr w:type="spellStart"/>
      <w:r w:rsidR="00276CDE" w:rsidRPr="0013258B">
        <w:rPr>
          <w:rFonts w:cs="Times New Roman"/>
        </w:rPr>
        <w:t>miền</w:t>
      </w:r>
      <w:bookmarkEnd w:id="69"/>
      <w:proofErr w:type="spellEnd"/>
    </w:p>
    <w:p w14:paraId="514E84A2" w14:textId="73BA9908" w:rsidR="004E2E86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r w:rsidR="00461067" w:rsidRPr="0013258B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4767DF28" wp14:editId="3E5468DE">
                <wp:simplePos x="0" y="0"/>
                <wp:positionH relativeFrom="column">
                  <wp:posOffset>0</wp:posOffset>
                </wp:positionH>
                <wp:positionV relativeFrom="paragraph">
                  <wp:posOffset>4474210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5AE9" w14:textId="3E7370CB" w:rsidR="00461067" w:rsidRPr="0056463C" w:rsidRDefault="00461067" w:rsidP="00461067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7DF28" id="Text Box 48" o:spid="_x0000_s1041" type="#_x0000_t202" style="position:absolute;left:0;text-align:left;margin-left:0;margin-top:352.3pt;width:524.4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yYwGQIAAEAEAAAOAAAAZHJzL2Uyb0RvYy54bWysU8Fu2zAMvQ/YPwi6L046NOi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" stroked="f">
                <v:textbox style="mso-fit-shape-to-text:t" inset="0,0,0,0">
                  <w:txbxContent>
                    <w:p w14:paraId="31385AE9" w14:textId="3E7370CB" w:rsidR="00461067" w:rsidRPr="0056463C" w:rsidRDefault="00461067" w:rsidP="00461067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proofErr w:type="spellStart"/>
      <w:r w:rsidR="004E2E86" w:rsidRPr="0013258B">
        <w:t>Bạn</w:t>
      </w:r>
      <w:proofErr w:type="spellEnd"/>
      <w:r w:rsidR="004E2E86" w:rsidRPr="0013258B">
        <w:t xml:space="preserve"> </w:t>
      </w:r>
      <w:proofErr w:type="spellStart"/>
      <w:r w:rsidR="004E2E86" w:rsidRPr="0013258B">
        <w:t>cần</w:t>
      </w:r>
      <w:proofErr w:type="spellEnd"/>
      <w:r w:rsidR="004E2E86" w:rsidRPr="0013258B">
        <w:t xml:space="preserve"> </w:t>
      </w:r>
      <w:proofErr w:type="spellStart"/>
      <w:r w:rsidR="004E2E86" w:rsidRPr="0013258B">
        <w:t>tìm</w:t>
      </w:r>
      <w:proofErr w:type="spellEnd"/>
      <w:r w:rsidR="004E2E86" w:rsidRPr="0013258B">
        <w:t xml:space="preserve"> </w:t>
      </w:r>
      <w:proofErr w:type="spellStart"/>
      <w:r w:rsidR="004E2E86" w:rsidRPr="0013258B">
        <w:t>kiếm</w:t>
      </w:r>
      <w:proofErr w:type="spellEnd"/>
      <w:r w:rsidR="004E2E86" w:rsidRPr="0013258B">
        <w:t xml:space="preserve"> </w:t>
      </w:r>
      <w:proofErr w:type="spellStart"/>
      <w:r w:rsidR="004E2E86" w:rsidRPr="0013258B">
        <w:t>một</w:t>
      </w:r>
      <w:proofErr w:type="spellEnd"/>
      <w:r w:rsidR="004E2E86" w:rsidRPr="0013258B">
        <w:t xml:space="preserve"> </w:t>
      </w:r>
      <w:proofErr w:type="spellStart"/>
      <w:r w:rsidR="004E2E86" w:rsidRPr="0013258B">
        <w:t>hình</w:t>
      </w:r>
      <w:proofErr w:type="spellEnd"/>
      <w:r w:rsidR="004E2E86" w:rsidRPr="0013258B">
        <w:t xml:space="preserve"> </w:t>
      </w:r>
      <w:proofErr w:type="spellStart"/>
      <w:r w:rsidR="004E2E86" w:rsidRPr="0013258B">
        <w:t>ảnh</w:t>
      </w:r>
      <w:proofErr w:type="spellEnd"/>
      <w:r w:rsidR="004E2E86" w:rsidRPr="0013258B">
        <w:t xml:space="preserve"> </w:t>
      </w:r>
      <w:proofErr w:type="spellStart"/>
      <w:r w:rsidR="004E2E86" w:rsidRPr="0013258B">
        <w:t>cụ</w:t>
      </w:r>
      <w:proofErr w:type="spellEnd"/>
      <w:r w:rsidR="004E2E86" w:rsidRPr="0013258B">
        <w:t xml:space="preserve"> </w:t>
      </w:r>
      <w:proofErr w:type="spellStart"/>
      <w:r w:rsidR="004E2E86" w:rsidRPr="0013258B">
        <w:t>thể</w:t>
      </w:r>
      <w:proofErr w:type="spellEnd"/>
      <w:r w:rsidR="004E2E86" w:rsidRPr="0013258B">
        <w:t xml:space="preserve"> </w:t>
      </w:r>
      <w:proofErr w:type="spellStart"/>
      <w:r w:rsidR="004E2E86" w:rsidRPr="0013258B">
        <w:t>tại</w:t>
      </w:r>
      <w:proofErr w:type="spellEnd"/>
      <w:r w:rsidR="004E2E86" w:rsidRPr="0013258B">
        <w:t xml:space="preserve"> </w:t>
      </w:r>
      <w:proofErr w:type="spellStart"/>
      <w:r w:rsidR="004E2E86" w:rsidRPr="0013258B">
        <w:t>một</w:t>
      </w:r>
      <w:proofErr w:type="spellEnd"/>
      <w:r w:rsidR="004E2E86" w:rsidRPr="0013258B">
        <w:t xml:space="preserve"> </w:t>
      </w:r>
      <w:proofErr w:type="spellStart"/>
      <w:r w:rsidR="004E2E86" w:rsidRPr="0013258B">
        <w:t>trang</w:t>
      </w:r>
      <w:proofErr w:type="spellEnd"/>
      <w:r w:rsidR="004E2E86" w:rsidRPr="0013258B">
        <w:t xml:space="preserve"> web, </w:t>
      </w:r>
      <w:proofErr w:type="spellStart"/>
      <w:r w:rsidR="004E2E86" w:rsidRPr="0013258B">
        <w:t>chúng</w:t>
      </w:r>
      <w:proofErr w:type="spellEnd"/>
      <w:r w:rsidR="004E2E86" w:rsidRPr="0013258B">
        <w:t xml:space="preserve"> ta </w:t>
      </w:r>
      <w:proofErr w:type="spellStart"/>
      <w:r w:rsidR="004E2E86" w:rsidRPr="0013258B">
        <w:t>có</w:t>
      </w:r>
      <w:proofErr w:type="spellEnd"/>
      <w:r w:rsidR="004E2E86" w:rsidRPr="0013258B">
        <w:t xml:space="preserve"> </w:t>
      </w:r>
      <w:proofErr w:type="spellStart"/>
      <w:r w:rsidR="004E2E86" w:rsidRPr="0013258B">
        <w:t>thể</w:t>
      </w:r>
      <w:proofErr w:type="spellEnd"/>
      <w:r w:rsidR="004E2E86" w:rsidRPr="0013258B">
        <w:t xml:space="preserve"> </w:t>
      </w:r>
      <w:proofErr w:type="spellStart"/>
      <w:r w:rsidR="004E2E86" w:rsidRPr="0013258B">
        <w:t>sử</w:t>
      </w:r>
      <w:proofErr w:type="spellEnd"/>
      <w:r w:rsidR="004E2E86" w:rsidRPr="0013258B">
        <w:t xml:space="preserve"> </w:t>
      </w:r>
      <w:proofErr w:type="spellStart"/>
      <w:r w:rsidR="004E2E86" w:rsidRPr="0013258B">
        <w:t>dụng</w:t>
      </w:r>
      <w:proofErr w:type="spellEnd"/>
      <w:r w:rsidR="004E2E86" w:rsidRPr="0013258B">
        <w:t xml:space="preserve"> </w:t>
      </w:r>
      <w:proofErr w:type="spellStart"/>
      <w:r w:rsidR="004E2E86" w:rsidRPr="0013258B">
        <w:t>bộ</w:t>
      </w:r>
      <w:proofErr w:type="spellEnd"/>
      <w:r w:rsidR="004E2E86" w:rsidRPr="0013258B">
        <w:t xml:space="preserve"> </w:t>
      </w:r>
      <w:proofErr w:type="spellStart"/>
      <w:r w:rsidR="004E2E86" w:rsidRPr="0013258B">
        <w:t>lọc</w:t>
      </w:r>
      <w:proofErr w:type="spellEnd"/>
      <w:r w:rsidR="004E2E86" w:rsidRPr="0013258B">
        <w:t xml:space="preserve"> </w:t>
      </w:r>
      <w:proofErr w:type="spellStart"/>
      <w:r w:rsidR="004E2E86" w:rsidRPr="0013258B">
        <w:t>trang</w:t>
      </w:r>
      <w:proofErr w:type="spellEnd"/>
      <w:r w:rsidR="004E2E86" w:rsidRPr="0013258B">
        <w:t xml:space="preserve"> web </w:t>
      </w:r>
      <w:proofErr w:type="spellStart"/>
      <w:r w:rsidR="004E2E86" w:rsidRPr="0013258B">
        <w:t>hoặc</w:t>
      </w:r>
      <w:proofErr w:type="spellEnd"/>
      <w:r w:rsidR="004E2E86" w:rsidRPr="0013258B">
        <w:t xml:space="preserve"> </w:t>
      </w:r>
      <w:proofErr w:type="spellStart"/>
      <w:r w:rsidR="004E2E86" w:rsidRPr="0013258B">
        <w:t>tên</w:t>
      </w:r>
      <w:proofErr w:type="spellEnd"/>
      <w:r w:rsidR="004E2E86" w:rsidRPr="0013258B">
        <w:t xml:space="preserve"> </w:t>
      </w:r>
      <w:proofErr w:type="spellStart"/>
      <w:r w:rsidR="004E2E86" w:rsidRPr="0013258B">
        <w:t>miền</w:t>
      </w:r>
      <w:proofErr w:type="spellEnd"/>
      <w:r w:rsidR="004E2E86" w:rsidRPr="0013258B">
        <w:t xml:space="preserve"> </w:t>
      </w:r>
      <w:proofErr w:type="spellStart"/>
      <w:r w:rsidR="004E2E86" w:rsidRPr="0013258B">
        <w:t>để</w:t>
      </w:r>
      <w:proofErr w:type="spellEnd"/>
      <w:r w:rsidR="004E2E86" w:rsidRPr="0013258B">
        <w:t xml:space="preserve"> </w:t>
      </w:r>
      <w:proofErr w:type="spellStart"/>
      <w:r w:rsidR="004E2E86" w:rsidRPr="0013258B">
        <w:t>tìm</w:t>
      </w:r>
      <w:proofErr w:type="spellEnd"/>
      <w:r w:rsidR="004E2E86" w:rsidRPr="0013258B">
        <w:t xml:space="preserve"> </w:t>
      </w:r>
      <w:proofErr w:type="spellStart"/>
      <w:r w:rsidR="004E2E86" w:rsidRPr="0013258B">
        <w:t>hình</w:t>
      </w:r>
      <w:proofErr w:type="spellEnd"/>
      <w:r w:rsidR="004E2E86" w:rsidRPr="0013258B">
        <w:t xml:space="preserve"> </w:t>
      </w:r>
      <w:proofErr w:type="spellStart"/>
      <w:r w:rsidR="004E2E86" w:rsidRPr="0013258B">
        <w:t>ảnh</w:t>
      </w:r>
      <w:proofErr w:type="spellEnd"/>
      <w:r w:rsidR="004E2E86" w:rsidRPr="0013258B">
        <w:t xml:space="preserve"> </w:t>
      </w:r>
      <w:proofErr w:type="spellStart"/>
      <w:r w:rsidR="004E2E86" w:rsidRPr="0013258B">
        <w:t>một</w:t>
      </w:r>
      <w:proofErr w:type="spellEnd"/>
      <w:r w:rsidR="004E2E86" w:rsidRPr="0013258B">
        <w:t xml:space="preserve"> </w:t>
      </w:r>
      <w:proofErr w:type="spellStart"/>
      <w:r w:rsidR="004E2E86" w:rsidRPr="0013258B">
        <w:t>cách</w:t>
      </w:r>
      <w:proofErr w:type="spellEnd"/>
      <w:r w:rsidR="004E2E86" w:rsidRPr="0013258B">
        <w:t xml:space="preserve"> </w:t>
      </w:r>
      <w:proofErr w:type="spellStart"/>
      <w:r w:rsidR="004E2E86" w:rsidRPr="0013258B">
        <w:t>chính</w:t>
      </w:r>
      <w:proofErr w:type="spellEnd"/>
      <w:r w:rsidR="004E2E86" w:rsidRPr="0013258B">
        <w:t xml:space="preserve"> </w:t>
      </w:r>
      <w:proofErr w:type="spellStart"/>
      <w:r w:rsidR="004E2E86" w:rsidRPr="0013258B">
        <w:t>xác</w:t>
      </w:r>
      <w:proofErr w:type="spellEnd"/>
      <w:r w:rsidR="004E2E86" w:rsidRPr="0013258B">
        <w:t xml:space="preserve"> </w:t>
      </w:r>
      <w:proofErr w:type="spellStart"/>
      <w:r w:rsidR="004E2E86" w:rsidRPr="0013258B">
        <w:t>hơn</w:t>
      </w:r>
      <w:proofErr w:type="spellEnd"/>
      <w:r w:rsidR="004E2E86" w:rsidRPr="0013258B">
        <w:t>.</w:t>
      </w:r>
    </w:p>
    <w:p w14:paraId="51951658" w14:textId="77777777" w:rsidR="006212C9" w:rsidRPr="0013258B" w:rsidRDefault="006212C9" w:rsidP="006212C9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mèo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trên</w:t>
      </w:r>
      <w:proofErr w:type="spellEnd"/>
      <w:r w:rsidRPr="0013258B">
        <w:rPr>
          <w:sz w:val="28"/>
          <w:szCs w:val="28"/>
          <w:lang w:val="en-US"/>
        </w:rPr>
        <w:t xml:space="preserve"> Facebook.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Google,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dòng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</w:t>
      </w:r>
      <w:proofErr w:type="spellStart"/>
      <w:r w:rsidRPr="0013258B">
        <w:rPr>
          <w:sz w:val="28"/>
          <w:szCs w:val="28"/>
          <w:lang w:val="en-US"/>
        </w:rPr>
        <w:t>hoặc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miền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điền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vào</w:t>
      </w:r>
      <w:proofErr w:type="spellEnd"/>
      <w:r w:rsidRPr="0013258B">
        <w:rPr>
          <w:sz w:val="28"/>
          <w:szCs w:val="28"/>
          <w:lang w:val="en-US"/>
        </w:rPr>
        <w:t xml:space="preserve"> “facebook.com”.</w:t>
      </w:r>
    </w:p>
    <w:p w14:paraId="1E9EEA74" w14:textId="77777777" w:rsidR="006212C9" w:rsidRPr="0013258B" w:rsidRDefault="006212C9" w:rsidP="006212C9">
      <w:pPr>
        <w:pStyle w:val="BodyTextFirstIndent"/>
        <w:rPr>
          <w:sz w:val="28"/>
          <w:szCs w:val="28"/>
          <w:lang w:val="en-US"/>
        </w:rPr>
      </w:pPr>
    </w:p>
    <w:p w14:paraId="4D9CF5F7" w14:textId="36005B96" w:rsidR="006A67FD" w:rsidRPr="0013258B" w:rsidRDefault="006212C9" w:rsidP="004E2E86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6C653BF" wp14:editId="64B39D57">
                <wp:simplePos x="0" y="0"/>
                <wp:positionH relativeFrom="column">
                  <wp:posOffset>0</wp:posOffset>
                </wp:positionH>
                <wp:positionV relativeFrom="paragraph">
                  <wp:posOffset>4240530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24328B" w14:textId="78B6DAD9" w:rsidR="006212C9" w:rsidRPr="00BB0F41" w:rsidRDefault="006212C9" w:rsidP="006212C9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70" w:name="_Toc107581348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7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B0176">
                              <w:rPr>
                                <w:lang w:val="en-US"/>
                              </w:rPr>
                              <w:t>Thu hẹp kết quả tìm kiếm hình ảnh bằng tên web hoặc tên miền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653BF" id="Text Box 49" o:spid="_x0000_s1042" type="#_x0000_t202" style="position:absolute;left:0;text-align:left;margin-left:0;margin-top:333.9pt;width:524.4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0tfGgIAAEAEAAAOAAAAZHJzL2Uyb0RvYy54bWysU8Fu2zAMvQ/YPwi6L046NO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" stroked="f">
                <v:textbox style="mso-fit-shape-to-text:t" inset="0,0,0,0">
                  <w:txbxContent>
                    <w:p w14:paraId="4324328B" w14:textId="78B6DAD9" w:rsidR="006212C9" w:rsidRPr="00BB0F41" w:rsidRDefault="006212C9" w:rsidP="006212C9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71" w:name="_Toc107581348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7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2B0176">
                        <w:rPr>
                          <w:lang w:val="en-US"/>
                        </w:rPr>
                        <w:t>Thu hẹp kết quả tìm kiếm hình ảnh bằng tên web hoặc tên miền</w:t>
                      </w:r>
                      <w:bookmarkEnd w:id="71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06368" behindDoc="1" locked="0" layoutInCell="1" allowOverlap="1" wp14:anchorId="2E6A63AD" wp14:editId="427EAC3B">
            <wp:simplePos x="0" y="0"/>
            <wp:positionH relativeFrom="page">
              <wp:posOffset>540385</wp:posOffset>
            </wp:positionH>
            <wp:positionV relativeFrom="paragraph">
              <wp:posOffset>281940</wp:posOffset>
            </wp:positionV>
            <wp:extent cx="6659880" cy="3901440"/>
            <wp:effectExtent l="0" t="0" r="7620" b="3810"/>
            <wp:wrapTight wrapText="bothSides">
              <wp:wrapPolygon edited="0">
                <wp:start x="0" y="0"/>
                <wp:lineTo x="0" y="21516"/>
                <wp:lineTo x="21563" y="21516"/>
                <wp:lineTo x="21563" y="0"/>
                <wp:lineTo x="0" y="0"/>
              </wp:wrapPolygon>
            </wp:wrapTight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BC4373" w14:textId="60A890D7" w:rsidR="00361C31" w:rsidRPr="0013258B" w:rsidRDefault="00361C31" w:rsidP="00361C31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DC97726" wp14:editId="5333B8B1">
                <wp:simplePos x="0" y="0"/>
                <wp:positionH relativeFrom="column">
                  <wp:posOffset>0</wp:posOffset>
                </wp:positionH>
                <wp:positionV relativeFrom="paragraph">
                  <wp:posOffset>8855710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3BA2C" w14:textId="6CE1C438" w:rsidR="00361C31" w:rsidRPr="00361C31" w:rsidRDefault="00361C31" w:rsidP="00361C31">
                            <w:pPr>
                              <w:pStyle w:val="Caption"/>
                              <w:rPr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72" w:name="_Toc107581349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8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85494">
                              <w:t xml:space="preserve">Kết quả thu hẹp tìm kiếm hình ảnh </w:t>
                            </w:r>
                            <w:r>
                              <w:rPr>
                                <w:lang w:val="en-US"/>
                              </w:rPr>
                              <w:t>bằng Trang web hoặc tên miền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97726" id="Text Box 51" o:spid="_x0000_s1043" type="#_x0000_t202" style="position:absolute;left:0;text-align:left;margin-left:0;margin-top:697.3pt;width:524.4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G96GgIAAEAEAAAOAAAAZHJzL2Uyb0RvYy54bWysU8Fu2zAMvQ/YPwi6L046NEu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6nt3ezGYUkxaYfb2O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" stroked="f">
                <v:textbox style="mso-fit-shape-to-text:t" inset="0,0,0,0">
                  <w:txbxContent>
                    <w:p w14:paraId="6DF3BA2C" w14:textId="6CE1C438" w:rsidR="00361C31" w:rsidRPr="00361C31" w:rsidRDefault="00361C31" w:rsidP="00361C31">
                      <w:pPr>
                        <w:pStyle w:val="Caption"/>
                        <w:rPr>
                          <w:sz w:val="26"/>
                          <w:szCs w:val="24"/>
                          <w:lang w:val="en-US"/>
                        </w:rPr>
                      </w:pPr>
                      <w:bookmarkStart w:id="73" w:name="_Toc107581349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8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85494">
                        <w:t xml:space="preserve">Kết quả thu hẹp tìm kiếm hình ảnh </w:t>
                      </w:r>
                      <w:r>
                        <w:rPr>
                          <w:lang w:val="en-US"/>
                        </w:rPr>
                        <w:t>bằng Trang web hoặc tên miền</w:t>
                      </w:r>
                      <w:bookmarkEnd w:id="73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09440" behindDoc="1" locked="0" layoutInCell="1" allowOverlap="1" wp14:anchorId="04CE3DC3" wp14:editId="029F411F">
            <wp:simplePos x="0" y="0"/>
            <wp:positionH relativeFrom="margin">
              <wp:align>left</wp:align>
            </wp:positionH>
            <wp:positionV relativeFrom="paragraph">
              <wp:posOffset>4935220</wp:posOffset>
            </wp:positionV>
            <wp:extent cx="6659880" cy="3863340"/>
            <wp:effectExtent l="0" t="0" r="7620" b="3810"/>
            <wp:wrapTight wrapText="bothSides">
              <wp:wrapPolygon edited="0">
                <wp:start x="0" y="0"/>
                <wp:lineTo x="0" y="21515"/>
                <wp:lineTo x="21563" y="21515"/>
                <wp:lineTo x="21563" y="0"/>
                <wp:lineTo x="0" y="0"/>
              </wp:wrapPolygon>
            </wp:wrapTight>
            <wp:docPr id="50" name="Picture 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chat or text messag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chỉ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facebook.com</w:t>
      </w:r>
    </w:p>
    <w:p w14:paraId="019F4A7C" w14:textId="07A51394" w:rsidR="00AE4FF3" w:rsidRPr="003F2CF5" w:rsidRDefault="00AE4FF3" w:rsidP="00AE4FF3">
      <w:pPr>
        <w:pStyle w:val="Heading1"/>
        <w:spacing w:line="360" w:lineRule="auto"/>
        <w:rPr>
          <w:rFonts w:cs="Times New Roman"/>
          <w:bCs w:val="0"/>
          <w:spacing w:val="-4"/>
          <w:sz w:val="40"/>
          <w:szCs w:val="40"/>
        </w:rPr>
      </w:pPr>
      <w:bookmarkStart w:id="74" w:name="_Toc107581321"/>
      <w:r w:rsidRPr="003F2CF5">
        <w:rPr>
          <w:rFonts w:cs="Times New Roman"/>
          <w:bCs w:val="0"/>
          <w:spacing w:val="-4"/>
          <w:sz w:val="40"/>
          <w:szCs w:val="40"/>
        </w:rPr>
        <w:lastRenderedPageBreak/>
        <w:t>TÌM KIẾM NÂNG CAO VỚI VIDEO</w:t>
      </w:r>
      <w:bookmarkEnd w:id="74"/>
      <w:r w:rsidRPr="003F2CF5">
        <w:rPr>
          <w:rFonts w:cs="Times New Roman"/>
          <w:bCs w:val="0"/>
          <w:spacing w:val="-4"/>
          <w:sz w:val="40"/>
          <w:szCs w:val="40"/>
        </w:rPr>
        <w:t xml:space="preserve"> </w:t>
      </w:r>
    </w:p>
    <w:p w14:paraId="7F5F1661" w14:textId="588DC8EE" w:rsidR="006A67FD" w:rsidRPr="0013258B" w:rsidRDefault="00EC12BA" w:rsidP="004E2E86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>Mục đích</w:t>
      </w:r>
      <w:r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Những</w:t>
      </w:r>
      <w:proofErr w:type="spellEnd"/>
      <w:r w:rsidR="001D73C4" w:rsidRPr="0013258B">
        <w:rPr>
          <w:sz w:val="28"/>
          <w:szCs w:val="28"/>
          <w:lang w:val="en-US"/>
        </w:rPr>
        <w:t xml:space="preserve"> video </w:t>
      </w:r>
      <w:proofErr w:type="spellStart"/>
      <w:r w:rsidR="001D73C4" w:rsidRPr="0013258B">
        <w:rPr>
          <w:sz w:val="28"/>
          <w:szCs w:val="28"/>
          <w:lang w:val="en-US"/>
        </w:rPr>
        <w:t>thường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mang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lại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cho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chúng</w:t>
      </w:r>
      <w:proofErr w:type="spellEnd"/>
      <w:r w:rsidR="001D73C4" w:rsidRPr="0013258B">
        <w:rPr>
          <w:sz w:val="28"/>
          <w:szCs w:val="28"/>
          <w:lang w:val="en-US"/>
        </w:rPr>
        <w:t xml:space="preserve"> ta </w:t>
      </w:r>
      <w:proofErr w:type="spellStart"/>
      <w:r w:rsidR="001D73C4" w:rsidRPr="0013258B">
        <w:rPr>
          <w:sz w:val="28"/>
          <w:szCs w:val="28"/>
          <w:lang w:val="en-US"/>
        </w:rPr>
        <w:t>những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thông</w:t>
      </w:r>
      <w:proofErr w:type="spellEnd"/>
      <w:r w:rsidR="001D73C4" w:rsidRPr="0013258B">
        <w:rPr>
          <w:sz w:val="28"/>
          <w:szCs w:val="28"/>
          <w:lang w:val="en-US"/>
        </w:rPr>
        <w:t xml:space="preserve"> tin </w:t>
      </w:r>
      <w:proofErr w:type="spellStart"/>
      <w:r w:rsidR="001D73C4" w:rsidRPr="0013258B">
        <w:rPr>
          <w:sz w:val="28"/>
          <w:szCs w:val="28"/>
          <w:lang w:val="en-US"/>
        </w:rPr>
        <w:t>trực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quan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hơn</w:t>
      </w:r>
      <w:proofErr w:type="spellEnd"/>
      <w:r w:rsidR="001D73C4" w:rsidRPr="0013258B">
        <w:rPr>
          <w:sz w:val="28"/>
          <w:szCs w:val="28"/>
          <w:lang w:val="en-US"/>
        </w:rPr>
        <w:t xml:space="preserve">, </w:t>
      </w:r>
      <w:proofErr w:type="spellStart"/>
      <w:r w:rsidR="001D73C4" w:rsidRPr="0013258B">
        <w:rPr>
          <w:sz w:val="28"/>
          <w:szCs w:val="28"/>
          <w:lang w:val="en-US"/>
        </w:rPr>
        <w:t>khi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chúng</w:t>
      </w:r>
      <w:proofErr w:type="spellEnd"/>
      <w:r w:rsidR="001D73C4" w:rsidRPr="0013258B">
        <w:rPr>
          <w:sz w:val="28"/>
          <w:szCs w:val="28"/>
          <w:lang w:val="en-US"/>
        </w:rPr>
        <w:t xml:space="preserve"> ta </w:t>
      </w:r>
      <w:proofErr w:type="spellStart"/>
      <w:r w:rsidR="001D73C4" w:rsidRPr="0013258B">
        <w:rPr>
          <w:sz w:val="28"/>
          <w:szCs w:val="28"/>
          <w:lang w:val="en-US"/>
        </w:rPr>
        <w:t>cần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tìm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kiếm</w:t>
      </w:r>
      <w:proofErr w:type="spellEnd"/>
      <w:r w:rsidR="001D73C4" w:rsidRPr="0013258B">
        <w:rPr>
          <w:sz w:val="28"/>
          <w:szCs w:val="28"/>
          <w:lang w:val="en-US"/>
        </w:rPr>
        <w:t xml:space="preserve">. </w:t>
      </w:r>
      <w:proofErr w:type="spellStart"/>
      <w:r w:rsidR="001D73C4" w:rsidRPr="0013258B">
        <w:rPr>
          <w:sz w:val="28"/>
          <w:szCs w:val="28"/>
          <w:lang w:val="en-US"/>
        </w:rPr>
        <w:t>Hiện</w:t>
      </w:r>
      <w:proofErr w:type="spellEnd"/>
      <w:r w:rsidR="001D73C4" w:rsidRPr="0013258B">
        <w:rPr>
          <w:sz w:val="28"/>
          <w:szCs w:val="28"/>
          <w:lang w:val="en-US"/>
        </w:rPr>
        <w:t xml:space="preserve"> nay </w:t>
      </w:r>
      <w:proofErr w:type="spellStart"/>
      <w:r w:rsidR="001D73C4" w:rsidRPr="0013258B">
        <w:rPr>
          <w:sz w:val="28"/>
          <w:szCs w:val="28"/>
          <w:lang w:val="en-US"/>
        </w:rPr>
        <w:t>những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thông</w:t>
      </w:r>
      <w:proofErr w:type="spellEnd"/>
      <w:r w:rsidR="001D73C4" w:rsidRPr="0013258B">
        <w:rPr>
          <w:sz w:val="28"/>
          <w:szCs w:val="28"/>
          <w:lang w:val="en-US"/>
        </w:rPr>
        <w:t xml:space="preserve"> tin </w:t>
      </w:r>
      <w:proofErr w:type="spellStart"/>
      <w:r w:rsidR="001D73C4" w:rsidRPr="0013258B">
        <w:rPr>
          <w:sz w:val="28"/>
          <w:szCs w:val="28"/>
          <w:lang w:val="en-US"/>
        </w:rPr>
        <w:t>được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truyền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tải</w:t>
      </w:r>
      <w:proofErr w:type="spellEnd"/>
      <w:r w:rsidR="001D73C4" w:rsidRPr="0013258B">
        <w:rPr>
          <w:sz w:val="28"/>
          <w:szCs w:val="28"/>
          <w:lang w:val="en-US"/>
        </w:rPr>
        <w:t xml:space="preserve"> qua video </w:t>
      </w:r>
      <w:proofErr w:type="spellStart"/>
      <w:r w:rsidR="001D73C4" w:rsidRPr="0013258B">
        <w:rPr>
          <w:sz w:val="28"/>
          <w:szCs w:val="28"/>
          <w:lang w:val="en-US"/>
        </w:rPr>
        <w:t>có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số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lượng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vô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cùng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lớn</w:t>
      </w:r>
      <w:proofErr w:type="spellEnd"/>
      <w:r w:rsidR="001D73C4" w:rsidRPr="0013258B">
        <w:rPr>
          <w:sz w:val="28"/>
          <w:szCs w:val="28"/>
          <w:lang w:val="en-US"/>
        </w:rPr>
        <w:t xml:space="preserve">. Cho </w:t>
      </w:r>
      <w:proofErr w:type="spellStart"/>
      <w:r w:rsidR="001D73C4" w:rsidRPr="0013258B">
        <w:rPr>
          <w:sz w:val="28"/>
          <w:szCs w:val="28"/>
          <w:lang w:val="en-US"/>
        </w:rPr>
        <w:t>nên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để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có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thể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tìm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kiếm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được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thông</w:t>
      </w:r>
      <w:proofErr w:type="spellEnd"/>
      <w:r w:rsidR="001D73C4" w:rsidRPr="0013258B">
        <w:rPr>
          <w:sz w:val="28"/>
          <w:szCs w:val="28"/>
          <w:lang w:val="en-US"/>
        </w:rPr>
        <w:t xml:space="preserve"> tin </w:t>
      </w:r>
      <w:proofErr w:type="spellStart"/>
      <w:r w:rsidR="001D73C4" w:rsidRPr="0013258B">
        <w:rPr>
          <w:sz w:val="28"/>
          <w:szCs w:val="28"/>
          <w:lang w:val="en-US"/>
        </w:rPr>
        <w:t>một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cách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chính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xác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và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có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hiệu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quả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chúng</w:t>
      </w:r>
      <w:proofErr w:type="spellEnd"/>
      <w:r w:rsidR="001D73C4" w:rsidRPr="0013258B">
        <w:rPr>
          <w:sz w:val="28"/>
          <w:szCs w:val="28"/>
          <w:lang w:val="en-US"/>
        </w:rPr>
        <w:t xml:space="preserve"> ta </w:t>
      </w:r>
      <w:proofErr w:type="spellStart"/>
      <w:r w:rsidR="001D73C4" w:rsidRPr="0013258B">
        <w:rPr>
          <w:sz w:val="28"/>
          <w:szCs w:val="28"/>
          <w:lang w:val="en-US"/>
        </w:rPr>
        <w:t>nên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sử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dụng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tính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năng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tìm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kiếm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ngôn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ngữ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nâng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cao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của</w:t>
      </w:r>
      <w:proofErr w:type="spellEnd"/>
      <w:r w:rsidR="001D73C4" w:rsidRPr="0013258B">
        <w:rPr>
          <w:sz w:val="28"/>
          <w:szCs w:val="28"/>
          <w:lang w:val="en-US"/>
        </w:rPr>
        <w:t xml:space="preserve"> Google.</w:t>
      </w:r>
    </w:p>
    <w:p w14:paraId="1C5DDB97" w14:textId="28BC97AF" w:rsidR="009C12D3" w:rsidRPr="0013258B" w:rsidRDefault="009C12D3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75" w:name="_Toc107581322"/>
      <w:proofErr w:type="spellStart"/>
      <w:r w:rsidRPr="0013258B">
        <w:rPr>
          <w:rFonts w:cs="Times New Roman"/>
        </w:rPr>
        <w:t>Ngôn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ngữ</w:t>
      </w:r>
      <w:bookmarkEnd w:id="75"/>
      <w:proofErr w:type="spellEnd"/>
    </w:p>
    <w:p w14:paraId="6613E6B2" w14:textId="52624A92" w:rsidR="009C12D3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9C12D3" w:rsidRPr="0013258B">
        <w:t>Với</w:t>
      </w:r>
      <w:proofErr w:type="spellEnd"/>
      <w:r w:rsidR="009C12D3" w:rsidRPr="0013258B">
        <w:t xml:space="preserve"> </w:t>
      </w:r>
      <w:proofErr w:type="spellStart"/>
      <w:r w:rsidR="009C12D3" w:rsidRPr="0013258B">
        <w:t>tính</w:t>
      </w:r>
      <w:proofErr w:type="spellEnd"/>
      <w:r w:rsidR="009C12D3" w:rsidRPr="0013258B">
        <w:t xml:space="preserve"> </w:t>
      </w:r>
      <w:proofErr w:type="spellStart"/>
      <w:r w:rsidR="009C12D3" w:rsidRPr="0013258B">
        <w:t>năng</w:t>
      </w:r>
      <w:proofErr w:type="spellEnd"/>
      <w:r w:rsidR="009C12D3" w:rsidRPr="0013258B">
        <w:t xml:space="preserve"> </w:t>
      </w:r>
      <w:proofErr w:type="spellStart"/>
      <w:r w:rsidR="009C12D3" w:rsidRPr="0013258B">
        <w:t>tìm</w:t>
      </w:r>
      <w:proofErr w:type="spellEnd"/>
      <w:r w:rsidR="009C12D3" w:rsidRPr="0013258B">
        <w:t xml:space="preserve"> </w:t>
      </w:r>
      <w:proofErr w:type="spellStart"/>
      <w:r w:rsidR="009C12D3" w:rsidRPr="0013258B">
        <w:t>kiếm</w:t>
      </w:r>
      <w:proofErr w:type="spellEnd"/>
      <w:r w:rsidR="009C12D3" w:rsidRPr="0013258B">
        <w:t xml:space="preserve"> video </w:t>
      </w:r>
      <w:proofErr w:type="spellStart"/>
      <w:r w:rsidR="009C12D3" w:rsidRPr="0013258B">
        <w:t>nâng</w:t>
      </w:r>
      <w:proofErr w:type="spellEnd"/>
      <w:r w:rsidR="009C12D3" w:rsidRPr="0013258B">
        <w:t xml:space="preserve"> </w:t>
      </w:r>
      <w:proofErr w:type="spellStart"/>
      <w:r w:rsidR="009C12D3" w:rsidRPr="0013258B">
        <w:t>cao</w:t>
      </w:r>
      <w:proofErr w:type="spellEnd"/>
      <w:r w:rsidR="009C12D3" w:rsidRPr="0013258B">
        <w:t xml:space="preserve"> </w:t>
      </w:r>
      <w:proofErr w:type="spellStart"/>
      <w:r w:rsidR="009C12D3" w:rsidRPr="0013258B">
        <w:t>của</w:t>
      </w:r>
      <w:proofErr w:type="spellEnd"/>
      <w:r w:rsidR="009C12D3" w:rsidRPr="0013258B">
        <w:t xml:space="preserve"> Google, </w:t>
      </w:r>
      <w:proofErr w:type="spellStart"/>
      <w:r w:rsidR="009C12D3" w:rsidRPr="0013258B">
        <w:t>chúng</w:t>
      </w:r>
      <w:proofErr w:type="spellEnd"/>
      <w:r w:rsidR="009C12D3" w:rsidRPr="0013258B">
        <w:t xml:space="preserve"> ta </w:t>
      </w:r>
      <w:proofErr w:type="spellStart"/>
      <w:r w:rsidR="009C12D3" w:rsidRPr="0013258B">
        <w:t>có</w:t>
      </w:r>
      <w:proofErr w:type="spellEnd"/>
      <w:r w:rsidR="009C12D3" w:rsidRPr="0013258B">
        <w:t xml:space="preserve"> </w:t>
      </w:r>
      <w:proofErr w:type="spellStart"/>
      <w:r w:rsidR="009C12D3" w:rsidRPr="0013258B">
        <w:t>thể</w:t>
      </w:r>
      <w:proofErr w:type="spellEnd"/>
      <w:r w:rsidR="009C12D3" w:rsidRPr="0013258B">
        <w:t xml:space="preserve"> </w:t>
      </w:r>
      <w:proofErr w:type="spellStart"/>
      <w:r w:rsidR="009C12D3" w:rsidRPr="0013258B">
        <w:t>lựa</w:t>
      </w:r>
      <w:proofErr w:type="spellEnd"/>
      <w:r w:rsidR="009C12D3" w:rsidRPr="0013258B">
        <w:t xml:space="preserve"> </w:t>
      </w:r>
      <w:proofErr w:type="spellStart"/>
      <w:r w:rsidR="009C12D3" w:rsidRPr="0013258B">
        <w:t>chọn</w:t>
      </w:r>
      <w:proofErr w:type="spellEnd"/>
      <w:r w:rsidR="009C12D3" w:rsidRPr="0013258B">
        <w:t xml:space="preserve"> </w:t>
      </w:r>
      <w:proofErr w:type="spellStart"/>
      <w:r w:rsidR="009C12D3" w:rsidRPr="0013258B">
        <w:t>ngôn</w:t>
      </w:r>
      <w:proofErr w:type="spellEnd"/>
      <w:r w:rsidR="009C12D3" w:rsidRPr="0013258B">
        <w:t xml:space="preserve"> </w:t>
      </w:r>
      <w:proofErr w:type="spellStart"/>
      <w:r w:rsidR="009C12D3" w:rsidRPr="0013258B">
        <w:t>ngữ</w:t>
      </w:r>
      <w:proofErr w:type="spellEnd"/>
      <w:r w:rsidR="009C12D3" w:rsidRPr="0013258B">
        <w:t xml:space="preserve"> </w:t>
      </w:r>
      <w:proofErr w:type="spellStart"/>
      <w:r w:rsidR="009C12D3" w:rsidRPr="0013258B">
        <w:t>mà</w:t>
      </w:r>
      <w:proofErr w:type="spellEnd"/>
      <w:r w:rsidR="009C12D3" w:rsidRPr="0013258B">
        <w:t xml:space="preserve"> </w:t>
      </w:r>
      <w:proofErr w:type="spellStart"/>
      <w:r w:rsidR="009C12D3" w:rsidRPr="0013258B">
        <w:t>mình</w:t>
      </w:r>
      <w:proofErr w:type="spellEnd"/>
      <w:r w:rsidR="009C12D3" w:rsidRPr="0013258B">
        <w:t xml:space="preserve"> </w:t>
      </w:r>
      <w:proofErr w:type="spellStart"/>
      <w:r w:rsidR="009C12D3" w:rsidRPr="0013258B">
        <w:t>muốn</w:t>
      </w:r>
      <w:proofErr w:type="spellEnd"/>
      <w:r w:rsidR="009C12D3" w:rsidRPr="0013258B">
        <w:t xml:space="preserve"> </w:t>
      </w:r>
      <w:proofErr w:type="spellStart"/>
      <w:r w:rsidR="009C12D3" w:rsidRPr="0013258B">
        <w:t>tím</w:t>
      </w:r>
      <w:proofErr w:type="spellEnd"/>
      <w:r w:rsidR="009C12D3" w:rsidRPr="0013258B">
        <w:t xml:space="preserve"> </w:t>
      </w:r>
      <w:proofErr w:type="spellStart"/>
      <w:r w:rsidR="009C12D3" w:rsidRPr="0013258B">
        <w:t>kiếm</w:t>
      </w:r>
      <w:proofErr w:type="spellEnd"/>
      <w:r w:rsidR="009C12D3" w:rsidRPr="0013258B">
        <w:t>.</w:t>
      </w:r>
    </w:p>
    <w:p w14:paraId="31EBEDCC" w14:textId="4FD7BDA8" w:rsidR="009C12D3" w:rsidRPr="0013258B" w:rsidRDefault="00E6622F" w:rsidP="009C12D3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2293A3E2" wp14:editId="758301B7">
                <wp:simplePos x="0" y="0"/>
                <wp:positionH relativeFrom="column">
                  <wp:posOffset>-128905</wp:posOffset>
                </wp:positionH>
                <wp:positionV relativeFrom="paragraph">
                  <wp:posOffset>6428105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8AB39" w14:textId="3BAF4C13" w:rsidR="00E6622F" w:rsidRPr="003F37E0" w:rsidRDefault="00E6622F" w:rsidP="00E6622F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76" w:name="_Toc107581350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5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Thu hẹp kết quả tìm kiếm </w:t>
                            </w:r>
                            <w:r>
                              <w:rPr>
                                <w:lang w:val="en-US"/>
                              </w:rPr>
                              <w:t>video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 bằng </w:t>
                            </w:r>
                            <w:r>
                              <w:rPr>
                                <w:lang w:val="en-US"/>
                              </w:rPr>
                              <w:t>ngôn ngữ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3A3E2" id="Text Box 53" o:spid="_x0000_s1044" type="#_x0000_t202" style="position:absolute;left:0;text-align:left;margin-left:-10.15pt;margin-top:506.15pt;width:524.4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" stroked="f">
                <v:textbox style="mso-fit-shape-to-text:t" inset="0,0,0,0">
                  <w:txbxContent>
                    <w:p w14:paraId="0ED8AB39" w14:textId="3BAF4C13" w:rsidR="00E6622F" w:rsidRPr="003F37E0" w:rsidRDefault="00E6622F" w:rsidP="00E6622F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77" w:name="_Toc107581350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5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1E4B13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90A16">
                        <w:rPr>
                          <w:lang w:val="en-US"/>
                        </w:rPr>
                        <w:t xml:space="preserve">Thu hẹp kết quả tìm kiếm </w:t>
                      </w:r>
                      <w:r>
                        <w:rPr>
                          <w:lang w:val="en-US"/>
                        </w:rPr>
                        <w:t>video</w:t>
                      </w:r>
                      <w:r w:rsidRPr="00690A16">
                        <w:rPr>
                          <w:lang w:val="en-US"/>
                        </w:rPr>
                        <w:t xml:space="preserve"> bằng </w:t>
                      </w:r>
                      <w:r>
                        <w:rPr>
                          <w:lang w:val="en-US"/>
                        </w:rPr>
                        <w:t>ngôn ngữ</w:t>
                      </w:r>
                      <w:bookmarkEnd w:id="77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12512" behindDoc="1" locked="0" layoutInCell="1" allowOverlap="1" wp14:anchorId="475985B5" wp14:editId="0CE517C0">
            <wp:simplePos x="0" y="0"/>
            <wp:positionH relativeFrom="column">
              <wp:posOffset>-128905</wp:posOffset>
            </wp:positionH>
            <wp:positionV relativeFrom="paragraph">
              <wp:posOffset>602615</wp:posOffset>
            </wp:positionV>
            <wp:extent cx="6659880" cy="5768340"/>
            <wp:effectExtent l="0" t="0" r="7620" b="3810"/>
            <wp:wrapTight wrapText="bothSides">
              <wp:wrapPolygon edited="0">
                <wp:start x="0" y="0"/>
                <wp:lineTo x="0" y="21543"/>
                <wp:lineTo x="21563" y="21543"/>
                <wp:lineTo x="21563" y="0"/>
                <wp:lineTo x="0" y="0"/>
              </wp:wrapPolygon>
            </wp:wrapTight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12D3" w:rsidRPr="0013258B">
        <w:rPr>
          <w:sz w:val="28"/>
          <w:szCs w:val="28"/>
          <w:lang w:val="en-US"/>
        </w:rPr>
        <w:t xml:space="preserve">VD: </w:t>
      </w:r>
      <w:proofErr w:type="spellStart"/>
      <w:r w:rsidR="009C12D3" w:rsidRPr="0013258B">
        <w:rPr>
          <w:sz w:val="28"/>
          <w:szCs w:val="28"/>
          <w:lang w:val="en-US"/>
        </w:rPr>
        <w:t>Chúng</w:t>
      </w:r>
      <w:proofErr w:type="spellEnd"/>
      <w:r w:rsidR="009C12D3" w:rsidRPr="0013258B">
        <w:rPr>
          <w:sz w:val="28"/>
          <w:szCs w:val="28"/>
          <w:lang w:val="en-US"/>
        </w:rPr>
        <w:t xml:space="preserve"> ta </w:t>
      </w:r>
      <w:proofErr w:type="spellStart"/>
      <w:r w:rsidR="009C12D3" w:rsidRPr="0013258B">
        <w:rPr>
          <w:sz w:val="28"/>
          <w:szCs w:val="28"/>
          <w:lang w:val="en-US"/>
        </w:rPr>
        <w:t>cần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tìm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kiếm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các</w:t>
      </w:r>
      <w:proofErr w:type="spellEnd"/>
      <w:r w:rsidR="009C12D3" w:rsidRPr="0013258B">
        <w:rPr>
          <w:sz w:val="28"/>
          <w:szCs w:val="28"/>
          <w:lang w:val="en-US"/>
        </w:rPr>
        <w:t xml:space="preserve"> video </w:t>
      </w:r>
      <w:proofErr w:type="spellStart"/>
      <w:r w:rsidR="009C12D3" w:rsidRPr="0013258B">
        <w:rPr>
          <w:sz w:val="28"/>
          <w:szCs w:val="28"/>
          <w:lang w:val="en-US"/>
        </w:rPr>
        <w:t>về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Funix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bằng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tiếng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Nhật</w:t>
      </w:r>
      <w:proofErr w:type="spellEnd"/>
      <w:r w:rsidR="009C12D3" w:rsidRPr="0013258B">
        <w:rPr>
          <w:sz w:val="28"/>
          <w:szCs w:val="28"/>
          <w:lang w:val="en-US"/>
        </w:rPr>
        <w:t xml:space="preserve">. </w:t>
      </w:r>
      <w:proofErr w:type="spellStart"/>
      <w:r w:rsidR="009C12D3" w:rsidRPr="0013258B">
        <w:rPr>
          <w:sz w:val="28"/>
          <w:szCs w:val="28"/>
          <w:lang w:val="en-US"/>
        </w:rPr>
        <w:t>Tại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tìm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kiếm</w:t>
      </w:r>
      <w:proofErr w:type="spellEnd"/>
      <w:r w:rsidR="009C12D3" w:rsidRPr="0013258B">
        <w:rPr>
          <w:sz w:val="28"/>
          <w:szCs w:val="28"/>
          <w:lang w:val="en-US"/>
        </w:rPr>
        <w:t xml:space="preserve"> video </w:t>
      </w:r>
      <w:proofErr w:type="spellStart"/>
      <w:r w:rsidR="009C12D3" w:rsidRPr="0013258B">
        <w:rPr>
          <w:sz w:val="28"/>
          <w:szCs w:val="28"/>
          <w:lang w:val="en-US"/>
        </w:rPr>
        <w:t>nâng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cao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chúng</w:t>
      </w:r>
      <w:proofErr w:type="spellEnd"/>
      <w:r w:rsidR="009C12D3" w:rsidRPr="0013258B">
        <w:rPr>
          <w:sz w:val="28"/>
          <w:szCs w:val="28"/>
          <w:lang w:val="en-US"/>
        </w:rPr>
        <w:t xml:space="preserve"> ta </w:t>
      </w:r>
      <w:proofErr w:type="spellStart"/>
      <w:r w:rsidR="009C12D3" w:rsidRPr="0013258B">
        <w:rPr>
          <w:sz w:val="28"/>
          <w:szCs w:val="28"/>
          <w:lang w:val="en-US"/>
        </w:rPr>
        <w:t>thay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đổi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dòng</w:t>
      </w:r>
      <w:proofErr w:type="spellEnd"/>
      <w:r w:rsidR="009C12D3" w:rsidRPr="0013258B">
        <w:rPr>
          <w:sz w:val="28"/>
          <w:szCs w:val="28"/>
          <w:lang w:val="en-US"/>
        </w:rPr>
        <w:t xml:space="preserve"> “</w:t>
      </w:r>
      <w:proofErr w:type="spellStart"/>
      <w:r w:rsidR="009C12D3" w:rsidRPr="0013258B">
        <w:rPr>
          <w:sz w:val="28"/>
          <w:szCs w:val="28"/>
          <w:lang w:val="en-US"/>
        </w:rPr>
        <w:t>ngôn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ngữ</w:t>
      </w:r>
      <w:proofErr w:type="spellEnd"/>
      <w:r w:rsidR="009C12D3" w:rsidRPr="0013258B">
        <w:rPr>
          <w:sz w:val="28"/>
          <w:szCs w:val="28"/>
          <w:lang w:val="en-US"/>
        </w:rPr>
        <w:t xml:space="preserve">” </w:t>
      </w:r>
      <w:proofErr w:type="spellStart"/>
      <w:r w:rsidR="009C12D3" w:rsidRPr="0013258B">
        <w:rPr>
          <w:sz w:val="28"/>
          <w:szCs w:val="28"/>
          <w:lang w:val="en-US"/>
        </w:rPr>
        <w:t>thành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tiếng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Nhật</w:t>
      </w:r>
      <w:proofErr w:type="spellEnd"/>
      <w:r w:rsidR="009C12D3" w:rsidRPr="0013258B">
        <w:rPr>
          <w:sz w:val="28"/>
          <w:szCs w:val="28"/>
          <w:lang w:val="en-US"/>
        </w:rPr>
        <w:t>.</w:t>
      </w:r>
    </w:p>
    <w:p w14:paraId="230EEFAC" w14:textId="2287CC56" w:rsidR="004040EA" w:rsidRPr="0013258B" w:rsidRDefault="004040EA" w:rsidP="004040EA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lastRenderedPageBreak/>
        <w:t xml:space="preserve">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2AB812CC" w14:textId="5C367085" w:rsidR="00E6622F" w:rsidRPr="0013258B" w:rsidRDefault="004040EA" w:rsidP="009C12D3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F879707" wp14:editId="4EEA32E9">
                <wp:simplePos x="0" y="0"/>
                <wp:positionH relativeFrom="margin">
                  <wp:align>right</wp:align>
                </wp:positionH>
                <wp:positionV relativeFrom="paragraph">
                  <wp:posOffset>6878320</wp:posOffset>
                </wp:positionV>
                <wp:extent cx="6659880" cy="381000"/>
                <wp:effectExtent l="0" t="0" r="7620" b="0"/>
                <wp:wrapTight wrapText="bothSides">
                  <wp:wrapPolygon edited="0">
                    <wp:start x="0" y="0"/>
                    <wp:lineTo x="0" y="20520"/>
                    <wp:lineTo x="21563" y="20520"/>
                    <wp:lineTo x="21563" y="0"/>
                    <wp:lineTo x="0" y="0"/>
                  </wp:wrapPolygon>
                </wp:wrapTight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381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64ECD0" w14:textId="10C79757" w:rsidR="004040EA" w:rsidRPr="003F37E0" w:rsidRDefault="004040EA" w:rsidP="004040EA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78" w:name="_Toc107581351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\s 1 </w:instrText>
                            </w:r>
                            <w:r>
                              <w:fldChar w:fldCharType="separate"/>
                            </w:r>
                            <w:r w:rsidR="001E4B13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31C59">
                              <w:rPr>
                                <w:lang w:val="en-US"/>
                              </w:rPr>
                              <w:t xml:space="preserve">Kết quả thu </w:t>
                            </w:r>
                            <w:r w:rsidRPr="00931C59">
                              <w:rPr>
                                <w:lang w:val="en-US"/>
                              </w:rPr>
                              <w:t xml:space="preserve">hẹp tìm kiếm 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kiếm </w:t>
                            </w:r>
                            <w:r>
                              <w:rPr>
                                <w:lang w:val="en-US"/>
                              </w:rPr>
                              <w:t>video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 bằng </w:t>
                            </w:r>
                            <w:r w:rsidR="00E45C10">
                              <w:rPr>
                                <w:lang w:val="en-US"/>
                              </w:rPr>
                              <w:t>“ngôn ngữ”</w:t>
                            </w:r>
                            <w:bookmarkEnd w:id="78"/>
                          </w:p>
                          <w:p w14:paraId="286105DD" w14:textId="7CDDB15D" w:rsidR="004040EA" w:rsidRPr="0001274D" w:rsidRDefault="004040EA" w:rsidP="004040EA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79707" id="Text Box 56" o:spid="_x0000_s1045" type="#_x0000_t202" style="position:absolute;left:0;text-align:left;margin-left:473.2pt;margin-top:541.6pt;width:524.4pt;height:30pt;z-index:-2515988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" stroked="f">
                <v:textbox inset="0,0,0,0">
                  <w:txbxContent>
                    <w:p w14:paraId="2A64ECD0" w14:textId="10C79757" w:rsidR="004040EA" w:rsidRPr="003F37E0" w:rsidRDefault="004040EA" w:rsidP="004040EA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79" w:name="_Toc107581351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1E4B13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Hình \* ARABIC \s 1 </w:instrText>
                      </w:r>
                      <w:r>
                        <w:fldChar w:fldCharType="separate"/>
                      </w:r>
                      <w:r w:rsidR="001E4B13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931C59">
                        <w:rPr>
                          <w:lang w:val="en-US"/>
                        </w:rPr>
                        <w:t xml:space="preserve">Kết quả thu </w:t>
                      </w:r>
                      <w:r w:rsidRPr="00931C59">
                        <w:rPr>
                          <w:lang w:val="en-US"/>
                        </w:rPr>
                        <w:t xml:space="preserve">hẹp tìm kiếm </w:t>
                      </w:r>
                      <w:r w:rsidRPr="00690A16">
                        <w:rPr>
                          <w:lang w:val="en-US"/>
                        </w:rPr>
                        <w:t xml:space="preserve">kiếm </w:t>
                      </w:r>
                      <w:r>
                        <w:rPr>
                          <w:lang w:val="en-US"/>
                        </w:rPr>
                        <w:t>video</w:t>
                      </w:r>
                      <w:r w:rsidRPr="00690A16">
                        <w:rPr>
                          <w:lang w:val="en-US"/>
                        </w:rPr>
                        <w:t xml:space="preserve"> bằng </w:t>
                      </w:r>
                      <w:r w:rsidR="00E45C10">
                        <w:rPr>
                          <w:lang w:val="en-US"/>
                        </w:rPr>
                        <w:t>“ngôn ngữ”</w:t>
                      </w:r>
                      <w:bookmarkEnd w:id="79"/>
                    </w:p>
                    <w:p w14:paraId="286105DD" w14:textId="7CDDB15D" w:rsidR="004040EA" w:rsidRPr="0001274D" w:rsidRDefault="004040EA" w:rsidP="004040EA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15584" behindDoc="1" locked="0" layoutInCell="1" allowOverlap="1" wp14:anchorId="0922D321" wp14:editId="20BCA335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659880" cy="6536055"/>
            <wp:effectExtent l="0" t="0" r="7620" b="0"/>
            <wp:wrapTight wrapText="bothSides">
              <wp:wrapPolygon edited="0">
                <wp:start x="0" y="0"/>
                <wp:lineTo x="0" y="21531"/>
                <wp:lineTo x="21563" y="21531"/>
                <wp:lineTo x="21563" y="0"/>
                <wp:lineTo x="0" y="0"/>
              </wp:wrapPolygon>
            </wp:wrapTight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6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C943D" w14:textId="220A72C0" w:rsidR="004040EA" w:rsidRPr="0013258B" w:rsidRDefault="004040EA" w:rsidP="009C12D3">
      <w:pPr>
        <w:pStyle w:val="BodyTextFirstIndent"/>
        <w:rPr>
          <w:sz w:val="28"/>
          <w:szCs w:val="28"/>
          <w:lang w:val="en-US"/>
        </w:rPr>
      </w:pPr>
    </w:p>
    <w:p w14:paraId="6B0AA365" w14:textId="27B133DC" w:rsidR="009C12D3" w:rsidRPr="0013258B" w:rsidRDefault="009C12D3" w:rsidP="004E2E86">
      <w:pPr>
        <w:pStyle w:val="BodyTextFirstIndent"/>
        <w:rPr>
          <w:sz w:val="28"/>
          <w:szCs w:val="28"/>
          <w:lang w:val="en-US"/>
        </w:rPr>
      </w:pPr>
    </w:p>
    <w:p w14:paraId="0F7CCB98" w14:textId="6D0BCFAC" w:rsidR="00361C31" w:rsidRPr="0013258B" w:rsidRDefault="00361C31" w:rsidP="004E2E86">
      <w:pPr>
        <w:pStyle w:val="BodyTextFirstIndent"/>
        <w:rPr>
          <w:sz w:val="28"/>
          <w:szCs w:val="28"/>
          <w:lang w:val="en-US"/>
        </w:rPr>
      </w:pPr>
    </w:p>
    <w:p w14:paraId="7EA4896E" w14:textId="699D9442" w:rsidR="00361C31" w:rsidRPr="0013258B" w:rsidRDefault="00361C31" w:rsidP="004E2E86">
      <w:pPr>
        <w:pStyle w:val="BodyTextFirstIndent"/>
        <w:rPr>
          <w:sz w:val="28"/>
          <w:szCs w:val="28"/>
          <w:lang w:val="en-US"/>
        </w:rPr>
      </w:pPr>
    </w:p>
    <w:p w14:paraId="29AB482E" w14:textId="16695CE2" w:rsidR="006A67FD" w:rsidRPr="0013258B" w:rsidRDefault="006A67FD" w:rsidP="004E2E86">
      <w:pPr>
        <w:pStyle w:val="BodyTextFirstIndent"/>
        <w:rPr>
          <w:sz w:val="28"/>
          <w:szCs w:val="28"/>
          <w:lang w:val="en-US"/>
        </w:rPr>
      </w:pPr>
    </w:p>
    <w:p w14:paraId="3E57383F" w14:textId="03983959" w:rsidR="006A67FD" w:rsidRPr="0013258B" w:rsidRDefault="006A67FD" w:rsidP="004E2E86">
      <w:pPr>
        <w:pStyle w:val="BodyTextFirstIndent"/>
        <w:rPr>
          <w:sz w:val="28"/>
          <w:szCs w:val="28"/>
          <w:lang w:val="en-US"/>
        </w:rPr>
      </w:pPr>
    </w:p>
    <w:p w14:paraId="6A8787BC" w14:textId="4D805605" w:rsidR="000C10A7" w:rsidRPr="0013258B" w:rsidRDefault="00920EF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80" w:name="_Toc107581323"/>
      <w:proofErr w:type="spellStart"/>
      <w:r w:rsidRPr="0013258B">
        <w:rPr>
          <w:rFonts w:cs="Times New Roman"/>
        </w:rPr>
        <w:t>Thời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lượng</w:t>
      </w:r>
      <w:bookmarkEnd w:id="80"/>
      <w:proofErr w:type="spellEnd"/>
    </w:p>
    <w:p w14:paraId="4F70DBED" w14:textId="1FD3A366" w:rsidR="001D2683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1D2683" w:rsidRPr="0013258B">
        <w:t>Có</w:t>
      </w:r>
      <w:proofErr w:type="spellEnd"/>
      <w:r w:rsidR="001D2683" w:rsidRPr="0013258B">
        <w:t xml:space="preserve"> </w:t>
      </w:r>
      <w:proofErr w:type="spellStart"/>
      <w:r w:rsidR="001D2683" w:rsidRPr="0013258B">
        <w:t>rất</w:t>
      </w:r>
      <w:proofErr w:type="spellEnd"/>
      <w:r w:rsidR="001D2683" w:rsidRPr="0013258B">
        <w:t xml:space="preserve"> </w:t>
      </w:r>
      <w:proofErr w:type="spellStart"/>
      <w:r w:rsidR="001D2683" w:rsidRPr="0013258B">
        <w:t>nhiều</w:t>
      </w:r>
      <w:proofErr w:type="spellEnd"/>
      <w:r w:rsidR="001D2683" w:rsidRPr="0013258B">
        <w:t xml:space="preserve"> video </w:t>
      </w:r>
      <w:proofErr w:type="spellStart"/>
      <w:r w:rsidR="001D2683" w:rsidRPr="0013258B">
        <w:t>được</w:t>
      </w:r>
      <w:proofErr w:type="spellEnd"/>
      <w:r w:rsidR="001D2683" w:rsidRPr="0013258B">
        <w:t xml:space="preserve"> </w:t>
      </w:r>
      <w:proofErr w:type="spellStart"/>
      <w:r w:rsidR="001D2683" w:rsidRPr="0013258B">
        <w:t>đăng</w:t>
      </w:r>
      <w:proofErr w:type="spellEnd"/>
      <w:r w:rsidR="001D2683" w:rsidRPr="0013258B">
        <w:t xml:space="preserve"> </w:t>
      </w:r>
      <w:proofErr w:type="spellStart"/>
      <w:r w:rsidR="001D2683" w:rsidRPr="0013258B">
        <w:t>tải</w:t>
      </w:r>
      <w:proofErr w:type="spellEnd"/>
      <w:r w:rsidR="001D2683" w:rsidRPr="0013258B">
        <w:t xml:space="preserve"> </w:t>
      </w:r>
      <w:proofErr w:type="spellStart"/>
      <w:r w:rsidR="001D2683" w:rsidRPr="0013258B">
        <w:t>trên</w:t>
      </w:r>
      <w:proofErr w:type="spellEnd"/>
      <w:r w:rsidR="001D2683" w:rsidRPr="0013258B">
        <w:t xml:space="preserve"> </w:t>
      </w:r>
      <w:proofErr w:type="spellStart"/>
      <w:r w:rsidR="001D2683" w:rsidRPr="0013258B">
        <w:t>mạng</w:t>
      </w:r>
      <w:proofErr w:type="spellEnd"/>
      <w:r w:rsidR="001D2683" w:rsidRPr="0013258B">
        <w:t xml:space="preserve"> internet </w:t>
      </w:r>
      <w:proofErr w:type="spellStart"/>
      <w:r w:rsidR="001D2683" w:rsidRPr="0013258B">
        <w:t>với</w:t>
      </w:r>
      <w:proofErr w:type="spellEnd"/>
      <w:r w:rsidR="001D2683" w:rsidRPr="0013258B">
        <w:t xml:space="preserve"> </w:t>
      </w:r>
      <w:proofErr w:type="spellStart"/>
      <w:r w:rsidR="001D2683" w:rsidRPr="0013258B">
        <w:t>rất</w:t>
      </w:r>
      <w:proofErr w:type="spellEnd"/>
      <w:r w:rsidR="001D2683" w:rsidRPr="0013258B">
        <w:t xml:space="preserve"> </w:t>
      </w:r>
      <w:proofErr w:type="spellStart"/>
      <w:r w:rsidR="001D2683" w:rsidRPr="0013258B">
        <w:t>nhiều</w:t>
      </w:r>
      <w:proofErr w:type="spellEnd"/>
      <w:r w:rsidR="001D2683" w:rsidRPr="0013258B">
        <w:t xml:space="preserve"> </w:t>
      </w:r>
      <w:proofErr w:type="spellStart"/>
      <w:r w:rsidR="001D2683" w:rsidRPr="0013258B">
        <w:t>thời</w:t>
      </w:r>
      <w:proofErr w:type="spellEnd"/>
      <w:r w:rsidR="001D2683" w:rsidRPr="0013258B">
        <w:t xml:space="preserve"> </w:t>
      </w:r>
      <w:proofErr w:type="spellStart"/>
      <w:r w:rsidR="001D2683" w:rsidRPr="0013258B">
        <w:t>lượng</w:t>
      </w:r>
      <w:proofErr w:type="spellEnd"/>
      <w:r w:rsidR="001D2683" w:rsidRPr="0013258B">
        <w:t xml:space="preserve"> </w:t>
      </w:r>
      <w:proofErr w:type="spellStart"/>
      <w:r w:rsidR="001D2683" w:rsidRPr="0013258B">
        <w:t>khác</w:t>
      </w:r>
      <w:proofErr w:type="spellEnd"/>
      <w:r w:rsidR="001D2683" w:rsidRPr="0013258B">
        <w:t xml:space="preserve"> </w:t>
      </w:r>
      <w:proofErr w:type="spellStart"/>
      <w:r w:rsidR="001D2683" w:rsidRPr="0013258B">
        <w:t>nhau</w:t>
      </w:r>
      <w:proofErr w:type="spellEnd"/>
      <w:r w:rsidR="001D2683" w:rsidRPr="0013258B">
        <w:t xml:space="preserve">. </w:t>
      </w:r>
      <w:proofErr w:type="spellStart"/>
      <w:r w:rsidR="001D2683" w:rsidRPr="0013258B">
        <w:t>Thông</w:t>
      </w:r>
      <w:proofErr w:type="spellEnd"/>
      <w:r w:rsidR="001D2683" w:rsidRPr="0013258B">
        <w:t xml:space="preserve"> </w:t>
      </w:r>
      <w:proofErr w:type="spellStart"/>
      <w:r w:rsidR="001D2683" w:rsidRPr="0013258B">
        <w:t>thường</w:t>
      </w:r>
      <w:proofErr w:type="spellEnd"/>
      <w:r w:rsidR="001D2683" w:rsidRPr="0013258B">
        <w:t xml:space="preserve"> </w:t>
      </w:r>
      <w:proofErr w:type="spellStart"/>
      <w:r w:rsidR="001D2683" w:rsidRPr="0013258B">
        <w:t>các</w:t>
      </w:r>
      <w:proofErr w:type="spellEnd"/>
      <w:r w:rsidR="001D2683" w:rsidRPr="0013258B">
        <w:t xml:space="preserve"> video </w:t>
      </w:r>
      <w:proofErr w:type="spellStart"/>
      <w:r w:rsidR="001D2683" w:rsidRPr="0013258B">
        <w:t>ngắn</w:t>
      </w:r>
      <w:proofErr w:type="spellEnd"/>
      <w:r w:rsidR="001D2683" w:rsidRPr="0013258B">
        <w:t xml:space="preserve"> </w:t>
      </w:r>
      <w:proofErr w:type="spellStart"/>
      <w:r w:rsidR="001D2683" w:rsidRPr="0013258B">
        <w:t>thì</w:t>
      </w:r>
      <w:proofErr w:type="spellEnd"/>
      <w:r w:rsidR="001D2683" w:rsidRPr="0013258B">
        <w:t xml:space="preserve"> </w:t>
      </w:r>
      <w:proofErr w:type="spellStart"/>
      <w:r w:rsidR="001D2683" w:rsidRPr="0013258B">
        <w:t>cung</w:t>
      </w:r>
      <w:proofErr w:type="spellEnd"/>
      <w:r w:rsidR="001D2683" w:rsidRPr="0013258B">
        <w:t xml:space="preserve"> </w:t>
      </w:r>
      <w:proofErr w:type="spellStart"/>
      <w:r w:rsidR="001D2683" w:rsidRPr="0013258B">
        <w:t>cấp</w:t>
      </w:r>
      <w:proofErr w:type="spellEnd"/>
      <w:r w:rsidR="001D2683" w:rsidRPr="0013258B">
        <w:t xml:space="preserve"> </w:t>
      </w:r>
      <w:proofErr w:type="spellStart"/>
      <w:r w:rsidR="001D2683" w:rsidRPr="0013258B">
        <w:t>ít</w:t>
      </w:r>
      <w:proofErr w:type="spellEnd"/>
      <w:r w:rsidR="001D2683" w:rsidRPr="0013258B">
        <w:t xml:space="preserve"> </w:t>
      </w:r>
      <w:proofErr w:type="spellStart"/>
      <w:r w:rsidR="001D2683" w:rsidRPr="0013258B">
        <w:t>thông</w:t>
      </w:r>
      <w:proofErr w:type="spellEnd"/>
      <w:r w:rsidR="001D2683" w:rsidRPr="0013258B">
        <w:t xml:space="preserve"> tin </w:t>
      </w:r>
      <w:proofErr w:type="spellStart"/>
      <w:r w:rsidR="001D2683" w:rsidRPr="0013258B">
        <w:t>hơn</w:t>
      </w:r>
      <w:proofErr w:type="spellEnd"/>
      <w:r w:rsidR="001D2683" w:rsidRPr="0013258B">
        <w:t xml:space="preserve"> </w:t>
      </w:r>
      <w:proofErr w:type="spellStart"/>
      <w:r w:rsidR="001D2683" w:rsidRPr="0013258B">
        <w:t>các</w:t>
      </w:r>
      <w:proofErr w:type="spellEnd"/>
      <w:r w:rsidR="001D2683" w:rsidRPr="0013258B">
        <w:t xml:space="preserve"> video </w:t>
      </w:r>
      <w:proofErr w:type="spellStart"/>
      <w:r w:rsidR="001D2683" w:rsidRPr="0013258B">
        <w:t>có</w:t>
      </w:r>
      <w:proofErr w:type="spellEnd"/>
      <w:r w:rsidR="001D2683" w:rsidRPr="0013258B">
        <w:t xml:space="preserve"> </w:t>
      </w:r>
      <w:proofErr w:type="spellStart"/>
      <w:r w:rsidR="001D2683" w:rsidRPr="0013258B">
        <w:t>thời</w:t>
      </w:r>
      <w:proofErr w:type="spellEnd"/>
      <w:r w:rsidR="001D2683" w:rsidRPr="0013258B">
        <w:t xml:space="preserve"> </w:t>
      </w:r>
      <w:proofErr w:type="spellStart"/>
      <w:r w:rsidR="001D2683" w:rsidRPr="0013258B">
        <w:t>lượng</w:t>
      </w:r>
      <w:proofErr w:type="spellEnd"/>
      <w:r w:rsidR="001D2683" w:rsidRPr="0013258B">
        <w:t xml:space="preserve"> </w:t>
      </w:r>
      <w:proofErr w:type="spellStart"/>
      <w:r w:rsidR="001D2683" w:rsidRPr="0013258B">
        <w:t>dài</w:t>
      </w:r>
      <w:proofErr w:type="spellEnd"/>
      <w:r w:rsidR="001D2683" w:rsidRPr="0013258B">
        <w:t xml:space="preserve">. Cho </w:t>
      </w:r>
      <w:proofErr w:type="spellStart"/>
      <w:r w:rsidR="001D2683" w:rsidRPr="0013258B">
        <w:t>nên</w:t>
      </w:r>
      <w:proofErr w:type="spellEnd"/>
      <w:r w:rsidR="001D2683" w:rsidRPr="0013258B">
        <w:t xml:space="preserve"> </w:t>
      </w:r>
      <w:proofErr w:type="spellStart"/>
      <w:r w:rsidR="001D2683" w:rsidRPr="0013258B">
        <w:t>việc</w:t>
      </w:r>
      <w:proofErr w:type="spellEnd"/>
      <w:r w:rsidR="001D2683" w:rsidRPr="0013258B">
        <w:t xml:space="preserve"> </w:t>
      </w:r>
      <w:proofErr w:type="spellStart"/>
      <w:r w:rsidR="001D2683" w:rsidRPr="0013258B">
        <w:t>chúng</w:t>
      </w:r>
      <w:proofErr w:type="spellEnd"/>
      <w:r w:rsidR="001D2683" w:rsidRPr="0013258B">
        <w:t xml:space="preserve"> ta </w:t>
      </w:r>
      <w:proofErr w:type="spellStart"/>
      <w:r w:rsidR="001D2683" w:rsidRPr="0013258B">
        <w:t>lọc</w:t>
      </w:r>
      <w:proofErr w:type="spellEnd"/>
      <w:r w:rsidR="001D2683" w:rsidRPr="0013258B">
        <w:t xml:space="preserve"> </w:t>
      </w:r>
      <w:proofErr w:type="spellStart"/>
      <w:r w:rsidR="001D2683" w:rsidRPr="0013258B">
        <w:t>đượcc</w:t>
      </w:r>
      <w:proofErr w:type="spellEnd"/>
      <w:r w:rsidR="001D2683" w:rsidRPr="0013258B">
        <w:t xml:space="preserve"> </w:t>
      </w:r>
      <w:proofErr w:type="spellStart"/>
      <w:r w:rsidR="001D2683" w:rsidRPr="0013258B">
        <w:t>ra</w:t>
      </w:r>
      <w:proofErr w:type="spellEnd"/>
      <w:r w:rsidR="001D2683" w:rsidRPr="0013258B">
        <w:t xml:space="preserve"> </w:t>
      </w:r>
      <w:proofErr w:type="spellStart"/>
      <w:r w:rsidR="001D2683" w:rsidRPr="0013258B">
        <w:t>các</w:t>
      </w:r>
      <w:proofErr w:type="spellEnd"/>
      <w:r w:rsidR="001D2683" w:rsidRPr="0013258B">
        <w:t xml:space="preserve"> video </w:t>
      </w:r>
      <w:proofErr w:type="spellStart"/>
      <w:r w:rsidR="001D2683" w:rsidRPr="0013258B">
        <w:t>có</w:t>
      </w:r>
      <w:proofErr w:type="spellEnd"/>
      <w:r w:rsidR="001D2683" w:rsidRPr="0013258B">
        <w:t xml:space="preserve"> </w:t>
      </w:r>
      <w:proofErr w:type="spellStart"/>
      <w:r w:rsidR="001D2683" w:rsidRPr="0013258B">
        <w:t>thời</w:t>
      </w:r>
      <w:proofErr w:type="spellEnd"/>
      <w:r w:rsidR="001D2683" w:rsidRPr="0013258B">
        <w:t xml:space="preserve"> </w:t>
      </w:r>
      <w:proofErr w:type="spellStart"/>
      <w:r w:rsidR="001D2683" w:rsidRPr="0013258B">
        <w:t>lượng</w:t>
      </w:r>
      <w:proofErr w:type="spellEnd"/>
      <w:r w:rsidR="001D2683" w:rsidRPr="0013258B">
        <w:t xml:space="preserve"> </w:t>
      </w:r>
      <w:proofErr w:type="spellStart"/>
      <w:r w:rsidR="001D2683" w:rsidRPr="0013258B">
        <w:t>phù</w:t>
      </w:r>
      <w:proofErr w:type="spellEnd"/>
      <w:r w:rsidR="001D2683" w:rsidRPr="0013258B">
        <w:t xml:space="preserve"> </w:t>
      </w:r>
      <w:proofErr w:type="spellStart"/>
      <w:r w:rsidR="001D2683" w:rsidRPr="0013258B">
        <w:t>hợp</w:t>
      </w:r>
      <w:proofErr w:type="spellEnd"/>
      <w:r w:rsidR="001D2683" w:rsidRPr="0013258B">
        <w:t xml:space="preserve"> </w:t>
      </w:r>
      <w:proofErr w:type="spellStart"/>
      <w:r w:rsidR="001D2683" w:rsidRPr="0013258B">
        <w:t>là</w:t>
      </w:r>
      <w:proofErr w:type="spellEnd"/>
      <w:r w:rsidR="001D2683" w:rsidRPr="0013258B">
        <w:t xml:space="preserve"> </w:t>
      </w:r>
      <w:proofErr w:type="spellStart"/>
      <w:r w:rsidR="001D2683" w:rsidRPr="0013258B">
        <w:t>cực</w:t>
      </w:r>
      <w:proofErr w:type="spellEnd"/>
      <w:r w:rsidR="001D2683" w:rsidRPr="0013258B">
        <w:t xml:space="preserve"> </w:t>
      </w:r>
      <w:proofErr w:type="spellStart"/>
      <w:r w:rsidR="001D2683" w:rsidRPr="0013258B">
        <w:t>kì</w:t>
      </w:r>
      <w:proofErr w:type="spellEnd"/>
      <w:r w:rsidR="001D2683" w:rsidRPr="0013258B">
        <w:t xml:space="preserve"> </w:t>
      </w:r>
      <w:proofErr w:type="spellStart"/>
      <w:r w:rsidR="001D2683" w:rsidRPr="0013258B">
        <w:t>hữu</w:t>
      </w:r>
      <w:proofErr w:type="spellEnd"/>
      <w:r w:rsidR="001D2683" w:rsidRPr="0013258B">
        <w:t xml:space="preserve"> </w:t>
      </w:r>
      <w:proofErr w:type="spellStart"/>
      <w:r w:rsidR="001D2683" w:rsidRPr="0013258B">
        <w:t>ích</w:t>
      </w:r>
      <w:proofErr w:type="spellEnd"/>
      <w:r w:rsidR="001D2683" w:rsidRPr="0013258B">
        <w:t xml:space="preserve">. </w:t>
      </w:r>
      <w:proofErr w:type="spellStart"/>
      <w:r w:rsidR="001D2683" w:rsidRPr="0013258B">
        <w:t>Và</w:t>
      </w:r>
      <w:proofErr w:type="spellEnd"/>
      <w:r w:rsidR="001D2683" w:rsidRPr="0013258B">
        <w:t xml:space="preserve"> Google </w:t>
      </w:r>
      <w:proofErr w:type="spellStart"/>
      <w:r w:rsidR="001D2683" w:rsidRPr="0013258B">
        <w:t>cũng</w:t>
      </w:r>
      <w:proofErr w:type="spellEnd"/>
      <w:r w:rsidR="001D2683" w:rsidRPr="0013258B">
        <w:t xml:space="preserve"> </w:t>
      </w:r>
      <w:proofErr w:type="spellStart"/>
      <w:r w:rsidR="001D2683" w:rsidRPr="0013258B">
        <w:t>cung</w:t>
      </w:r>
      <w:proofErr w:type="spellEnd"/>
      <w:r w:rsidR="001D2683" w:rsidRPr="0013258B">
        <w:t xml:space="preserve"> </w:t>
      </w:r>
      <w:proofErr w:type="spellStart"/>
      <w:r w:rsidR="001D2683" w:rsidRPr="0013258B">
        <w:t>cấp</w:t>
      </w:r>
      <w:proofErr w:type="spellEnd"/>
      <w:r w:rsidR="001D2683" w:rsidRPr="0013258B">
        <w:t xml:space="preserve"> </w:t>
      </w:r>
      <w:proofErr w:type="spellStart"/>
      <w:r w:rsidR="001D2683" w:rsidRPr="0013258B">
        <w:t>cho</w:t>
      </w:r>
      <w:proofErr w:type="spellEnd"/>
      <w:r w:rsidR="001D2683" w:rsidRPr="0013258B">
        <w:t xml:space="preserve"> ta </w:t>
      </w:r>
      <w:proofErr w:type="spellStart"/>
      <w:r w:rsidR="001D2683" w:rsidRPr="0013258B">
        <w:t>tính</w:t>
      </w:r>
      <w:proofErr w:type="spellEnd"/>
      <w:r w:rsidR="001D2683" w:rsidRPr="0013258B">
        <w:t xml:space="preserve"> </w:t>
      </w:r>
      <w:proofErr w:type="spellStart"/>
      <w:r w:rsidR="001D2683" w:rsidRPr="0013258B">
        <w:t>năng</w:t>
      </w:r>
      <w:proofErr w:type="spellEnd"/>
      <w:r w:rsidR="001D2683" w:rsidRPr="0013258B">
        <w:t xml:space="preserve"> </w:t>
      </w:r>
      <w:proofErr w:type="spellStart"/>
      <w:r w:rsidR="001D2683" w:rsidRPr="0013258B">
        <w:t>này</w:t>
      </w:r>
      <w:proofErr w:type="spellEnd"/>
      <w:r w:rsidR="001D2683" w:rsidRPr="0013258B">
        <w:t xml:space="preserve"> </w:t>
      </w:r>
      <w:proofErr w:type="spellStart"/>
      <w:r w:rsidR="001D2683" w:rsidRPr="0013258B">
        <w:t>khi</w:t>
      </w:r>
      <w:proofErr w:type="spellEnd"/>
      <w:r w:rsidR="001D2683" w:rsidRPr="0013258B">
        <w:t xml:space="preserve"> </w:t>
      </w:r>
      <w:proofErr w:type="spellStart"/>
      <w:r w:rsidR="001D2683" w:rsidRPr="0013258B">
        <w:t>tìm</w:t>
      </w:r>
      <w:proofErr w:type="spellEnd"/>
      <w:r w:rsidR="001D2683" w:rsidRPr="0013258B">
        <w:t xml:space="preserve"> </w:t>
      </w:r>
      <w:proofErr w:type="spellStart"/>
      <w:r w:rsidR="001D2683" w:rsidRPr="0013258B">
        <w:t>kiếm</w:t>
      </w:r>
      <w:proofErr w:type="spellEnd"/>
      <w:r w:rsidR="001D2683" w:rsidRPr="0013258B">
        <w:t xml:space="preserve"> video.</w:t>
      </w:r>
    </w:p>
    <w:p w14:paraId="4D30BABA" w14:textId="2825592A" w:rsidR="00127B33" w:rsidRPr="0013258B" w:rsidRDefault="00B42DC0" w:rsidP="00127B33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3BDA5934" wp14:editId="2EA0B91F">
                <wp:simplePos x="0" y="0"/>
                <wp:positionH relativeFrom="column">
                  <wp:posOffset>0</wp:posOffset>
                </wp:positionH>
                <wp:positionV relativeFrom="paragraph">
                  <wp:posOffset>3957320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6DE6DF" w14:textId="1F56650A" w:rsidR="00B42DC0" w:rsidRPr="00243F65" w:rsidRDefault="00B42DC0" w:rsidP="00B42DC0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rPr>
                                <w:lang w:val="en-US"/>
                              </w:rPr>
                              <w:t>5.</w:t>
                            </w:r>
                            <w:r w:rsidR="00597A18">
                              <w:rPr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r>
                              <w:rPr>
                                <w:lang w:val="en-US"/>
                              </w:rPr>
                              <w:t xml:space="preserve">hẹp kết quả tìm kiếm video bằng </w:t>
                            </w:r>
                            <w:r w:rsidR="00995006">
                              <w:rPr>
                                <w:lang w:val="en-US"/>
                              </w:rPr>
                              <w:t>“</w:t>
                            </w:r>
                            <w:r>
                              <w:rPr>
                                <w:lang w:val="en-US"/>
                              </w:rPr>
                              <w:t>thời lượng</w:t>
                            </w:r>
                            <w:r w:rsidR="00995006">
                              <w:rPr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A5934" id="Text Box 44" o:spid="_x0000_s1046" type="#_x0000_t202" style="position:absolute;left:0;text-align:left;margin-left:0;margin-top:311.6pt;width:524.4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" stroked="f">
                <v:textbox style="mso-fit-shape-to-text:t" inset="0,0,0,0">
                  <w:txbxContent>
                    <w:p w14:paraId="786DE6DF" w14:textId="1F56650A" w:rsidR="00B42DC0" w:rsidRPr="00243F65" w:rsidRDefault="00B42DC0" w:rsidP="00B42DC0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rPr>
                          <w:lang w:val="en-US"/>
                        </w:rPr>
                        <w:t>5.</w:t>
                      </w:r>
                      <w:r w:rsidR="00597A18">
                        <w:rPr>
                          <w:lang w:val="en-US"/>
                        </w:rPr>
                        <w:t>3</w:t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r>
                        <w:rPr>
                          <w:lang w:val="en-US"/>
                        </w:rPr>
                        <w:t xml:space="preserve">hẹp kết quả tìm kiếm video bằng </w:t>
                      </w:r>
                      <w:r w:rsidR="00995006">
                        <w:rPr>
                          <w:lang w:val="en-US"/>
                        </w:rPr>
                        <w:t>“</w:t>
                      </w:r>
                      <w:r>
                        <w:rPr>
                          <w:lang w:val="en-US"/>
                        </w:rPr>
                        <w:t>thời lượng</w:t>
                      </w:r>
                      <w:r w:rsidR="00995006">
                        <w:rPr>
                          <w:lang w:val="en-US"/>
                        </w:rPr>
                        <w:t>”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18656" behindDoc="1" locked="0" layoutInCell="1" allowOverlap="1" wp14:anchorId="608CBDB4" wp14:editId="721C17DD">
            <wp:simplePos x="0" y="0"/>
            <wp:positionH relativeFrom="margin">
              <wp:align>left</wp:align>
            </wp:positionH>
            <wp:positionV relativeFrom="paragraph">
              <wp:posOffset>554990</wp:posOffset>
            </wp:positionV>
            <wp:extent cx="6659880" cy="3345180"/>
            <wp:effectExtent l="0" t="0" r="7620" b="7620"/>
            <wp:wrapTight wrapText="bothSides">
              <wp:wrapPolygon edited="0">
                <wp:start x="0" y="0"/>
                <wp:lineTo x="0" y="21526"/>
                <wp:lineTo x="21563" y="21526"/>
                <wp:lineTo x="2156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B33" w:rsidRPr="0013258B">
        <w:rPr>
          <w:sz w:val="28"/>
          <w:szCs w:val="28"/>
          <w:lang w:val="en-US"/>
        </w:rPr>
        <w:t xml:space="preserve">VD: </w:t>
      </w:r>
      <w:proofErr w:type="spellStart"/>
      <w:r w:rsidR="00127B33" w:rsidRPr="0013258B">
        <w:rPr>
          <w:sz w:val="28"/>
          <w:szCs w:val="28"/>
          <w:lang w:val="en-US"/>
        </w:rPr>
        <w:t>Tìm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kiếm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các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bài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học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tại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Funix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có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thời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lượng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dài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trên</w:t>
      </w:r>
      <w:proofErr w:type="spellEnd"/>
      <w:r w:rsidR="00127B33" w:rsidRPr="0013258B">
        <w:rPr>
          <w:sz w:val="28"/>
          <w:szCs w:val="28"/>
          <w:lang w:val="en-US"/>
        </w:rPr>
        <w:t xml:space="preserve"> 20 </w:t>
      </w:r>
      <w:proofErr w:type="spellStart"/>
      <w:r w:rsidR="00127B33" w:rsidRPr="0013258B">
        <w:rPr>
          <w:sz w:val="28"/>
          <w:szCs w:val="28"/>
          <w:lang w:val="en-US"/>
        </w:rPr>
        <w:t>phút</w:t>
      </w:r>
      <w:proofErr w:type="spellEnd"/>
      <w:r w:rsidR="00127B33" w:rsidRPr="0013258B">
        <w:rPr>
          <w:sz w:val="28"/>
          <w:szCs w:val="28"/>
          <w:lang w:val="en-US"/>
        </w:rPr>
        <w:t xml:space="preserve">. </w:t>
      </w:r>
      <w:proofErr w:type="spellStart"/>
      <w:r w:rsidR="00127B33" w:rsidRPr="0013258B">
        <w:rPr>
          <w:sz w:val="28"/>
          <w:szCs w:val="28"/>
          <w:lang w:val="en-US"/>
        </w:rPr>
        <w:t>Tại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tìm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kiếm</w:t>
      </w:r>
      <w:proofErr w:type="spellEnd"/>
      <w:r w:rsidR="00127B33" w:rsidRPr="0013258B">
        <w:rPr>
          <w:sz w:val="28"/>
          <w:szCs w:val="28"/>
          <w:lang w:val="en-US"/>
        </w:rPr>
        <w:t xml:space="preserve"> video </w:t>
      </w:r>
      <w:proofErr w:type="spellStart"/>
      <w:r w:rsidR="00127B33" w:rsidRPr="0013258B">
        <w:rPr>
          <w:sz w:val="28"/>
          <w:szCs w:val="28"/>
          <w:lang w:val="en-US"/>
        </w:rPr>
        <w:t>nâng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cao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chúng</w:t>
      </w:r>
      <w:proofErr w:type="spellEnd"/>
      <w:r w:rsidR="00127B33" w:rsidRPr="0013258B">
        <w:rPr>
          <w:sz w:val="28"/>
          <w:szCs w:val="28"/>
          <w:lang w:val="en-US"/>
        </w:rPr>
        <w:t xml:space="preserve"> ta </w:t>
      </w:r>
      <w:proofErr w:type="spellStart"/>
      <w:r w:rsidR="00127B33" w:rsidRPr="0013258B">
        <w:rPr>
          <w:sz w:val="28"/>
          <w:szCs w:val="28"/>
          <w:lang w:val="en-US"/>
        </w:rPr>
        <w:t>thay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đổi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dòng</w:t>
      </w:r>
      <w:proofErr w:type="spellEnd"/>
      <w:r w:rsidR="00127B33" w:rsidRPr="0013258B">
        <w:rPr>
          <w:sz w:val="28"/>
          <w:szCs w:val="28"/>
          <w:lang w:val="en-US"/>
        </w:rPr>
        <w:t xml:space="preserve"> “</w:t>
      </w:r>
      <w:proofErr w:type="spellStart"/>
      <w:r w:rsidR="00127B33" w:rsidRPr="0013258B">
        <w:rPr>
          <w:sz w:val="28"/>
          <w:szCs w:val="28"/>
          <w:lang w:val="en-US"/>
        </w:rPr>
        <w:t>thời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lượng</w:t>
      </w:r>
      <w:proofErr w:type="spellEnd"/>
      <w:r w:rsidR="00127B33" w:rsidRPr="0013258B">
        <w:rPr>
          <w:sz w:val="28"/>
          <w:szCs w:val="28"/>
          <w:lang w:val="en-US"/>
        </w:rPr>
        <w:t xml:space="preserve">” </w:t>
      </w:r>
      <w:proofErr w:type="spellStart"/>
      <w:r w:rsidR="00127B33" w:rsidRPr="0013258B">
        <w:rPr>
          <w:sz w:val="28"/>
          <w:szCs w:val="28"/>
          <w:lang w:val="en-US"/>
        </w:rPr>
        <w:t>thành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dài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trên</w:t>
      </w:r>
      <w:proofErr w:type="spellEnd"/>
      <w:r w:rsidR="00127B33" w:rsidRPr="0013258B">
        <w:rPr>
          <w:sz w:val="28"/>
          <w:szCs w:val="28"/>
          <w:lang w:val="en-US"/>
        </w:rPr>
        <w:t xml:space="preserve"> 20 </w:t>
      </w:r>
      <w:proofErr w:type="spellStart"/>
      <w:r w:rsidR="00127B33" w:rsidRPr="0013258B">
        <w:rPr>
          <w:sz w:val="28"/>
          <w:szCs w:val="28"/>
          <w:lang w:val="en-US"/>
        </w:rPr>
        <w:t>phút</w:t>
      </w:r>
      <w:proofErr w:type="spellEnd"/>
      <w:r w:rsidR="00127B33" w:rsidRPr="0013258B">
        <w:rPr>
          <w:sz w:val="28"/>
          <w:szCs w:val="28"/>
          <w:lang w:val="en-US"/>
        </w:rPr>
        <w:t>.</w:t>
      </w:r>
    </w:p>
    <w:p w14:paraId="2E07001B" w14:textId="166D19C5" w:rsidR="00B42DC0" w:rsidRPr="0013258B" w:rsidRDefault="0097163D" w:rsidP="00127B33">
      <w:pPr>
        <w:pStyle w:val="BodyTextFirstInden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đã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xem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thời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lượng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dài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hơn</w:t>
      </w:r>
      <w:proofErr w:type="spellEnd"/>
      <w:r w:rsidRPr="0013258B">
        <w:rPr>
          <w:sz w:val="28"/>
          <w:szCs w:val="28"/>
          <w:lang w:val="en-US"/>
        </w:rPr>
        <w:t xml:space="preserve"> 20 </w:t>
      </w:r>
      <w:proofErr w:type="spellStart"/>
      <w:r w:rsidRPr="0013258B">
        <w:rPr>
          <w:sz w:val="28"/>
          <w:szCs w:val="28"/>
          <w:lang w:val="en-US"/>
        </w:rPr>
        <w:t>phút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video.</w:t>
      </w:r>
    </w:p>
    <w:p w14:paraId="713B4627" w14:textId="77777777" w:rsidR="00ED092D" w:rsidRPr="0013258B" w:rsidRDefault="0097163D" w:rsidP="00ED092D">
      <w:pPr>
        <w:pStyle w:val="BodyTextFirstIndent"/>
        <w:keepNext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3171FF" wp14:editId="02D357F4">
            <wp:extent cx="5783580" cy="3108960"/>
            <wp:effectExtent l="0" t="0" r="762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6232" w14:textId="7E1C9642" w:rsidR="0097163D" w:rsidRPr="00802BD0" w:rsidRDefault="00ED092D" w:rsidP="0014186D">
      <w:pPr>
        <w:pStyle w:val="Caption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 xml:space="preserve">Hình </w:t>
      </w:r>
      <w:r w:rsidRPr="0013258B">
        <w:rPr>
          <w:sz w:val="28"/>
          <w:szCs w:val="28"/>
          <w:lang w:val="en-US"/>
        </w:rPr>
        <w:t>5.</w:t>
      </w:r>
      <w:r w:rsidR="00597A18" w:rsidRPr="0013258B">
        <w:rPr>
          <w:sz w:val="28"/>
          <w:szCs w:val="28"/>
          <w:lang w:val="en-US"/>
        </w:rPr>
        <w:t>4</w:t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t</w:t>
      </w:r>
      <w:r w:rsidRPr="0013258B">
        <w:rPr>
          <w:sz w:val="28"/>
          <w:szCs w:val="28"/>
        </w:rPr>
        <w:t xml:space="preserve">hu hẹp kết quả tìm kiếm video bằng </w:t>
      </w:r>
      <w:r w:rsidR="00802BD0">
        <w:rPr>
          <w:sz w:val="28"/>
          <w:szCs w:val="28"/>
          <w:lang w:val="en-US"/>
        </w:rPr>
        <w:t>“</w:t>
      </w:r>
      <w:proofErr w:type="spellStart"/>
      <w:r w:rsidR="00802BD0">
        <w:rPr>
          <w:sz w:val="28"/>
          <w:szCs w:val="28"/>
          <w:lang w:val="en-US"/>
        </w:rPr>
        <w:t>thời</w:t>
      </w:r>
      <w:proofErr w:type="spellEnd"/>
      <w:r w:rsidR="00802BD0">
        <w:rPr>
          <w:sz w:val="28"/>
          <w:szCs w:val="28"/>
          <w:lang w:val="en-US"/>
        </w:rPr>
        <w:t xml:space="preserve"> </w:t>
      </w:r>
      <w:proofErr w:type="spellStart"/>
      <w:r w:rsidR="00802BD0">
        <w:rPr>
          <w:sz w:val="28"/>
          <w:szCs w:val="28"/>
          <w:lang w:val="en-US"/>
        </w:rPr>
        <w:t>lượng</w:t>
      </w:r>
      <w:proofErr w:type="spellEnd"/>
      <w:r w:rsidR="00802BD0">
        <w:rPr>
          <w:sz w:val="28"/>
          <w:szCs w:val="28"/>
          <w:lang w:val="en-US"/>
        </w:rPr>
        <w:t>”</w:t>
      </w:r>
    </w:p>
    <w:p w14:paraId="6D921754" w14:textId="58038EE2" w:rsidR="000C10A7" w:rsidRPr="0013258B" w:rsidRDefault="0014186D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81" w:name="_Toc107581324"/>
      <w:proofErr w:type="spellStart"/>
      <w:r w:rsidRPr="0013258B">
        <w:rPr>
          <w:rFonts w:cs="Times New Roman"/>
        </w:rPr>
        <w:t>Ngày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đăng</w:t>
      </w:r>
      <w:bookmarkEnd w:id="81"/>
      <w:proofErr w:type="spellEnd"/>
    </w:p>
    <w:p w14:paraId="1B8D67A5" w14:textId="15304A29" w:rsidR="0014186D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14186D" w:rsidRPr="0013258B">
        <w:t>Với</w:t>
      </w:r>
      <w:proofErr w:type="spellEnd"/>
      <w:r w:rsidR="0014186D" w:rsidRPr="0013258B">
        <w:t xml:space="preserve"> </w:t>
      </w:r>
      <w:proofErr w:type="spellStart"/>
      <w:r w:rsidR="0014186D" w:rsidRPr="0013258B">
        <w:t>số</w:t>
      </w:r>
      <w:proofErr w:type="spellEnd"/>
      <w:r w:rsidR="0014186D" w:rsidRPr="0013258B">
        <w:t xml:space="preserve"> </w:t>
      </w:r>
      <w:proofErr w:type="spellStart"/>
      <w:r w:rsidR="0014186D" w:rsidRPr="0013258B">
        <w:t>lượng</w:t>
      </w:r>
      <w:proofErr w:type="spellEnd"/>
      <w:r w:rsidR="0014186D" w:rsidRPr="0013258B">
        <w:t xml:space="preserve"> video </w:t>
      </w:r>
      <w:proofErr w:type="spellStart"/>
      <w:r w:rsidR="0014186D" w:rsidRPr="0013258B">
        <w:t>khổng</w:t>
      </w:r>
      <w:proofErr w:type="spellEnd"/>
      <w:r w:rsidR="0014186D" w:rsidRPr="0013258B">
        <w:t xml:space="preserve"> </w:t>
      </w:r>
      <w:proofErr w:type="spellStart"/>
      <w:r w:rsidR="0014186D" w:rsidRPr="0013258B">
        <w:t>lồ</w:t>
      </w:r>
      <w:proofErr w:type="spellEnd"/>
      <w:r w:rsidR="0014186D" w:rsidRPr="0013258B">
        <w:t xml:space="preserve"> </w:t>
      </w:r>
      <w:proofErr w:type="spellStart"/>
      <w:r w:rsidR="0014186D" w:rsidRPr="0013258B">
        <w:t>trong</w:t>
      </w:r>
      <w:proofErr w:type="spellEnd"/>
      <w:r w:rsidR="0014186D" w:rsidRPr="0013258B">
        <w:t xml:space="preserve"> </w:t>
      </w:r>
      <w:proofErr w:type="spellStart"/>
      <w:r w:rsidR="0014186D" w:rsidRPr="0013258B">
        <w:t>cùng</w:t>
      </w:r>
      <w:proofErr w:type="spellEnd"/>
      <w:r w:rsidR="0014186D" w:rsidRPr="0013258B">
        <w:t xml:space="preserve"> </w:t>
      </w:r>
      <w:proofErr w:type="spellStart"/>
      <w:r w:rsidR="0014186D" w:rsidRPr="0013258B">
        <w:t>một</w:t>
      </w:r>
      <w:proofErr w:type="spellEnd"/>
      <w:r w:rsidR="0014186D" w:rsidRPr="0013258B">
        <w:t xml:space="preserve"> </w:t>
      </w:r>
      <w:proofErr w:type="spellStart"/>
      <w:r w:rsidR="0014186D" w:rsidRPr="0013258B">
        <w:t>nội</w:t>
      </w:r>
      <w:proofErr w:type="spellEnd"/>
      <w:r w:rsidR="0014186D" w:rsidRPr="0013258B">
        <w:t xml:space="preserve"> dung. </w:t>
      </w:r>
      <w:proofErr w:type="spellStart"/>
      <w:r w:rsidR="0014186D" w:rsidRPr="0013258B">
        <w:t>Trong</w:t>
      </w:r>
      <w:proofErr w:type="spellEnd"/>
      <w:r w:rsidR="0014186D" w:rsidRPr="0013258B">
        <w:t xml:space="preserve"> </w:t>
      </w:r>
      <w:proofErr w:type="spellStart"/>
      <w:r w:rsidR="0014186D" w:rsidRPr="0013258B">
        <w:t>nhiều</w:t>
      </w:r>
      <w:proofErr w:type="spellEnd"/>
      <w:r w:rsidR="0014186D" w:rsidRPr="0013258B">
        <w:t xml:space="preserve"> </w:t>
      </w:r>
      <w:proofErr w:type="spellStart"/>
      <w:r w:rsidR="0014186D" w:rsidRPr="0013258B">
        <w:t>tình</w:t>
      </w:r>
      <w:proofErr w:type="spellEnd"/>
      <w:r w:rsidR="0014186D" w:rsidRPr="0013258B">
        <w:t xml:space="preserve"> </w:t>
      </w:r>
      <w:proofErr w:type="spellStart"/>
      <w:r w:rsidR="0014186D" w:rsidRPr="0013258B">
        <w:t>huống</w:t>
      </w:r>
      <w:proofErr w:type="spellEnd"/>
      <w:r w:rsidR="0014186D" w:rsidRPr="0013258B">
        <w:t xml:space="preserve"> </w:t>
      </w:r>
      <w:proofErr w:type="spellStart"/>
      <w:r w:rsidR="0014186D" w:rsidRPr="0013258B">
        <w:t>chắc</w:t>
      </w:r>
      <w:proofErr w:type="spellEnd"/>
      <w:r w:rsidR="0014186D" w:rsidRPr="0013258B">
        <w:t xml:space="preserve"> </w:t>
      </w:r>
      <w:proofErr w:type="spellStart"/>
      <w:r w:rsidR="0014186D" w:rsidRPr="0013258B">
        <w:t>chắn</w:t>
      </w:r>
      <w:proofErr w:type="spellEnd"/>
      <w:r w:rsidR="0014186D" w:rsidRPr="0013258B">
        <w:t xml:space="preserve"> </w:t>
      </w:r>
      <w:proofErr w:type="spellStart"/>
      <w:r w:rsidR="0014186D" w:rsidRPr="0013258B">
        <w:t>bạn</w:t>
      </w:r>
      <w:proofErr w:type="spellEnd"/>
      <w:r w:rsidR="0014186D" w:rsidRPr="0013258B">
        <w:t xml:space="preserve"> </w:t>
      </w:r>
      <w:proofErr w:type="spellStart"/>
      <w:r w:rsidR="0014186D" w:rsidRPr="0013258B">
        <w:t>sẽ</w:t>
      </w:r>
      <w:proofErr w:type="spellEnd"/>
      <w:r w:rsidR="0014186D" w:rsidRPr="0013258B">
        <w:t xml:space="preserve"> </w:t>
      </w:r>
      <w:proofErr w:type="spellStart"/>
      <w:r w:rsidR="0014186D" w:rsidRPr="0013258B">
        <w:t>rất</w:t>
      </w:r>
      <w:proofErr w:type="spellEnd"/>
      <w:r w:rsidR="0014186D" w:rsidRPr="0013258B">
        <w:t xml:space="preserve"> </w:t>
      </w:r>
      <w:proofErr w:type="spellStart"/>
      <w:r w:rsidR="0014186D" w:rsidRPr="0013258B">
        <w:t>cần</w:t>
      </w:r>
      <w:proofErr w:type="spellEnd"/>
      <w:r w:rsidR="0014186D" w:rsidRPr="0013258B">
        <w:t xml:space="preserve"> </w:t>
      </w:r>
      <w:proofErr w:type="spellStart"/>
      <w:r w:rsidR="0014186D" w:rsidRPr="0013258B">
        <w:t>những</w:t>
      </w:r>
      <w:proofErr w:type="spellEnd"/>
      <w:r w:rsidR="0014186D" w:rsidRPr="0013258B">
        <w:t xml:space="preserve"> video </w:t>
      </w:r>
      <w:proofErr w:type="spellStart"/>
      <w:r w:rsidR="0014186D" w:rsidRPr="0013258B">
        <w:t>được</w:t>
      </w:r>
      <w:proofErr w:type="spellEnd"/>
      <w:r w:rsidR="0014186D" w:rsidRPr="0013258B">
        <w:t xml:space="preserve"> </w:t>
      </w:r>
      <w:proofErr w:type="spellStart"/>
      <w:r w:rsidR="0014186D" w:rsidRPr="0013258B">
        <w:t>đăng</w:t>
      </w:r>
      <w:proofErr w:type="spellEnd"/>
      <w:r w:rsidR="0014186D" w:rsidRPr="0013258B">
        <w:t xml:space="preserve"> </w:t>
      </w:r>
      <w:proofErr w:type="spellStart"/>
      <w:r w:rsidR="0014186D" w:rsidRPr="0013258B">
        <w:t>tải</w:t>
      </w:r>
      <w:proofErr w:type="spellEnd"/>
      <w:r w:rsidR="0014186D" w:rsidRPr="0013258B">
        <w:t xml:space="preserve">, </w:t>
      </w:r>
      <w:proofErr w:type="spellStart"/>
      <w:r w:rsidR="0014186D" w:rsidRPr="0013258B">
        <w:t>cập</w:t>
      </w:r>
      <w:proofErr w:type="spellEnd"/>
      <w:r w:rsidR="0014186D" w:rsidRPr="0013258B">
        <w:t xml:space="preserve"> </w:t>
      </w:r>
      <w:proofErr w:type="spellStart"/>
      <w:r w:rsidR="0014186D" w:rsidRPr="0013258B">
        <w:t>nhật</w:t>
      </w:r>
      <w:proofErr w:type="spellEnd"/>
      <w:r w:rsidR="0014186D" w:rsidRPr="0013258B">
        <w:t xml:space="preserve"> </w:t>
      </w:r>
      <w:proofErr w:type="spellStart"/>
      <w:r w:rsidR="0014186D" w:rsidRPr="0013258B">
        <w:t>với</w:t>
      </w:r>
      <w:proofErr w:type="spellEnd"/>
      <w:r w:rsidR="0014186D" w:rsidRPr="0013258B">
        <w:t xml:space="preserve"> </w:t>
      </w:r>
      <w:proofErr w:type="spellStart"/>
      <w:r w:rsidR="0014186D" w:rsidRPr="0013258B">
        <w:t>thời</w:t>
      </w:r>
      <w:proofErr w:type="spellEnd"/>
      <w:r w:rsidR="0014186D" w:rsidRPr="0013258B">
        <w:t xml:space="preserve"> </w:t>
      </w:r>
      <w:proofErr w:type="spellStart"/>
      <w:r w:rsidR="0014186D" w:rsidRPr="0013258B">
        <w:t>gian</w:t>
      </w:r>
      <w:proofErr w:type="spellEnd"/>
      <w:r w:rsidR="0014186D" w:rsidRPr="0013258B">
        <w:t xml:space="preserve"> </w:t>
      </w:r>
      <w:proofErr w:type="spellStart"/>
      <w:r w:rsidR="0014186D" w:rsidRPr="0013258B">
        <w:t>gần</w:t>
      </w:r>
      <w:proofErr w:type="spellEnd"/>
      <w:r w:rsidR="0014186D" w:rsidRPr="0013258B">
        <w:t xml:space="preserve"> </w:t>
      </w:r>
      <w:proofErr w:type="spellStart"/>
      <w:r w:rsidR="0014186D" w:rsidRPr="0013258B">
        <w:t>nhất</w:t>
      </w:r>
      <w:proofErr w:type="spellEnd"/>
      <w:r w:rsidR="0014186D" w:rsidRPr="0013258B">
        <w:t xml:space="preserve"> </w:t>
      </w:r>
      <w:proofErr w:type="spellStart"/>
      <w:r w:rsidR="0014186D" w:rsidRPr="0013258B">
        <w:t>để</w:t>
      </w:r>
      <w:proofErr w:type="spellEnd"/>
      <w:r w:rsidR="0014186D" w:rsidRPr="0013258B">
        <w:t xml:space="preserve"> </w:t>
      </w:r>
      <w:proofErr w:type="spellStart"/>
      <w:r w:rsidR="0014186D" w:rsidRPr="0013258B">
        <w:t>đảm</w:t>
      </w:r>
      <w:proofErr w:type="spellEnd"/>
      <w:r w:rsidR="0014186D" w:rsidRPr="0013258B">
        <w:t xml:space="preserve"> </w:t>
      </w:r>
      <w:proofErr w:type="spellStart"/>
      <w:r w:rsidR="0014186D" w:rsidRPr="0013258B">
        <w:t>bảo</w:t>
      </w:r>
      <w:proofErr w:type="spellEnd"/>
      <w:r w:rsidR="0014186D" w:rsidRPr="0013258B">
        <w:t xml:space="preserve"> </w:t>
      </w:r>
      <w:proofErr w:type="spellStart"/>
      <w:r w:rsidR="0014186D" w:rsidRPr="0013258B">
        <w:t>chất</w:t>
      </w:r>
      <w:proofErr w:type="spellEnd"/>
      <w:r w:rsidR="0014186D" w:rsidRPr="0013258B">
        <w:t xml:space="preserve"> </w:t>
      </w:r>
      <w:proofErr w:type="spellStart"/>
      <w:r w:rsidR="0014186D" w:rsidRPr="0013258B">
        <w:t>lượng</w:t>
      </w:r>
      <w:proofErr w:type="spellEnd"/>
      <w:r w:rsidR="0014186D" w:rsidRPr="0013258B">
        <w:t xml:space="preserve"> </w:t>
      </w:r>
      <w:proofErr w:type="spellStart"/>
      <w:r w:rsidR="0014186D" w:rsidRPr="0013258B">
        <w:t>cũng</w:t>
      </w:r>
      <w:proofErr w:type="spellEnd"/>
      <w:r w:rsidR="0014186D" w:rsidRPr="0013258B">
        <w:t xml:space="preserve"> </w:t>
      </w:r>
      <w:proofErr w:type="spellStart"/>
      <w:r w:rsidR="0014186D" w:rsidRPr="0013258B">
        <w:t>như</w:t>
      </w:r>
      <w:proofErr w:type="spellEnd"/>
      <w:r w:rsidR="0014186D" w:rsidRPr="0013258B">
        <w:t xml:space="preserve"> </w:t>
      </w:r>
      <w:proofErr w:type="spellStart"/>
      <w:r w:rsidR="0014186D" w:rsidRPr="0013258B">
        <w:t>thông</w:t>
      </w:r>
      <w:proofErr w:type="spellEnd"/>
      <w:r w:rsidR="0014186D" w:rsidRPr="0013258B">
        <w:t xml:space="preserve"> tin </w:t>
      </w:r>
      <w:proofErr w:type="spellStart"/>
      <w:r w:rsidR="0014186D" w:rsidRPr="0013258B">
        <w:t>được</w:t>
      </w:r>
      <w:proofErr w:type="spellEnd"/>
      <w:r w:rsidR="0014186D" w:rsidRPr="0013258B">
        <w:t xml:space="preserve"> </w:t>
      </w:r>
      <w:proofErr w:type="spellStart"/>
      <w:r w:rsidR="0014186D" w:rsidRPr="0013258B">
        <w:t>cập</w:t>
      </w:r>
      <w:proofErr w:type="spellEnd"/>
      <w:r w:rsidR="0014186D" w:rsidRPr="0013258B">
        <w:t xml:space="preserve"> </w:t>
      </w:r>
      <w:proofErr w:type="spellStart"/>
      <w:r w:rsidR="0014186D" w:rsidRPr="0013258B">
        <w:t>nhật</w:t>
      </w:r>
      <w:proofErr w:type="spellEnd"/>
      <w:r w:rsidR="0014186D" w:rsidRPr="0013258B">
        <w:t xml:space="preserve">. </w:t>
      </w:r>
      <w:proofErr w:type="spellStart"/>
      <w:r w:rsidR="0014186D" w:rsidRPr="0013258B">
        <w:t>Tại</w:t>
      </w:r>
      <w:proofErr w:type="spellEnd"/>
      <w:r w:rsidR="0014186D" w:rsidRPr="0013258B">
        <w:t xml:space="preserve"> </w:t>
      </w:r>
      <w:proofErr w:type="spellStart"/>
      <w:r w:rsidR="0014186D" w:rsidRPr="0013258B">
        <w:t>tính</w:t>
      </w:r>
      <w:proofErr w:type="spellEnd"/>
      <w:r w:rsidR="0014186D" w:rsidRPr="0013258B">
        <w:t xml:space="preserve"> </w:t>
      </w:r>
      <w:proofErr w:type="spellStart"/>
      <w:r w:rsidR="0014186D" w:rsidRPr="0013258B">
        <w:t>năng</w:t>
      </w:r>
      <w:proofErr w:type="spellEnd"/>
      <w:r w:rsidR="0014186D" w:rsidRPr="0013258B">
        <w:t xml:space="preserve"> </w:t>
      </w:r>
      <w:proofErr w:type="spellStart"/>
      <w:r w:rsidR="0014186D" w:rsidRPr="0013258B">
        <w:t>tìm</w:t>
      </w:r>
      <w:proofErr w:type="spellEnd"/>
      <w:r w:rsidR="0014186D" w:rsidRPr="0013258B">
        <w:t xml:space="preserve"> </w:t>
      </w:r>
      <w:proofErr w:type="spellStart"/>
      <w:r w:rsidR="0014186D" w:rsidRPr="0013258B">
        <w:t>kiếm</w:t>
      </w:r>
      <w:proofErr w:type="spellEnd"/>
      <w:r w:rsidR="0014186D" w:rsidRPr="0013258B">
        <w:t xml:space="preserve"> </w:t>
      </w:r>
      <w:proofErr w:type="spellStart"/>
      <w:r w:rsidR="0014186D" w:rsidRPr="0013258B">
        <w:t>nâng</w:t>
      </w:r>
      <w:proofErr w:type="spellEnd"/>
      <w:r w:rsidR="0014186D" w:rsidRPr="0013258B">
        <w:t xml:space="preserve"> </w:t>
      </w:r>
      <w:proofErr w:type="spellStart"/>
      <w:r w:rsidR="0014186D" w:rsidRPr="0013258B">
        <w:t>cao</w:t>
      </w:r>
      <w:proofErr w:type="spellEnd"/>
      <w:r w:rsidR="0014186D" w:rsidRPr="0013258B">
        <w:t xml:space="preserve"> </w:t>
      </w:r>
      <w:proofErr w:type="spellStart"/>
      <w:r w:rsidR="0014186D" w:rsidRPr="0013258B">
        <w:t>của</w:t>
      </w:r>
      <w:proofErr w:type="spellEnd"/>
      <w:r w:rsidR="0014186D" w:rsidRPr="0013258B">
        <w:t xml:space="preserve"> Google </w:t>
      </w:r>
      <w:proofErr w:type="spellStart"/>
      <w:r w:rsidR="0014186D" w:rsidRPr="0013258B">
        <w:t>bạn</w:t>
      </w:r>
      <w:proofErr w:type="spellEnd"/>
      <w:r w:rsidR="0014186D" w:rsidRPr="0013258B">
        <w:t xml:space="preserve"> </w:t>
      </w:r>
      <w:proofErr w:type="spellStart"/>
      <w:r w:rsidR="0014186D" w:rsidRPr="0013258B">
        <w:t>hoàn</w:t>
      </w:r>
      <w:proofErr w:type="spellEnd"/>
      <w:r w:rsidR="0014186D" w:rsidRPr="0013258B">
        <w:t xml:space="preserve"> </w:t>
      </w:r>
      <w:proofErr w:type="spellStart"/>
      <w:r w:rsidR="0014186D" w:rsidRPr="0013258B">
        <w:t>toàn</w:t>
      </w:r>
      <w:proofErr w:type="spellEnd"/>
      <w:r w:rsidR="0014186D" w:rsidRPr="0013258B">
        <w:t xml:space="preserve"> </w:t>
      </w:r>
      <w:proofErr w:type="spellStart"/>
      <w:r w:rsidR="0014186D" w:rsidRPr="0013258B">
        <w:t>có</w:t>
      </w:r>
      <w:proofErr w:type="spellEnd"/>
      <w:r w:rsidR="0014186D" w:rsidRPr="0013258B">
        <w:t xml:space="preserve"> </w:t>
      </w:r>
      <w:proofErr w:type="spellStart"/>
      <w:r w:rsidR="0014186D" w:rsidRPr="0013258B">
        <w:t>thể</w:t>
      </w:r>
      <w:proofErr w:type="spellEnd"/>
      <w:r w:rsidR="0014186D" w:rsidRPr="0013258B">
        <w:t xml:space="preserve"> </w:t>
      </w:r>
      <w:proofErr w:type="spellStart"/>
      <w:r w:rsidR="0014186D" w:rsidRPr="0013258B">
        <w:t>tìm</w:t>
      </w:r>
      <w:proofErr w:type="spellEnd"/>
      <w:r w:rsidR="0014186D" w:rsidRPr="0013258B">
        <w:t xml:space="preserve"> </w:t>
      </w:r>
      <w:proofErr w:type="spellStart"/>
      <w:r w:rsidR="0014186D" w:rsidRPr="0013258B">
        <w:t>được</w:t>
      </w:r>
      <w:proofErr w:type="spellEnd"/>
      <w:r w:rsidR="0014186D" w:rsidRPr="0013258B">
        <w:t xml:space="preserve"> </w:t>
      </w:r>
      <w:proofErr w:type="spellStart"/>
      <w:r w:rsidR="0014186D" w:rsidRPr="0013258B">
        <w:t>những</w:t>
      </w:r>
      <w:proofErr w:type="spellEnd"/>
      <w:r w:rsidR="0014186D" w:rsidRPr="0013258B">
        <w:t xml:space="preserve"> video </w:t>
      </w:r>
      <w:proofErr w:type="spellStart"/>
      <w:r w:rsidR="0014186D" w:rsidRPr="0013258B">
        <w:t>được</w:t>
      </w:r>
      <w:proofErr w:type="spellEnd"/>
      <w:r w:rsidR="0014186D" w:rsidRPr="0013258B">
        <w:t xml:space="preserve"> </w:t>
      </w:r>
      <w:proofErr w:type="spellStart"/>
      <w:r w:rsidR="0014186D" w:rsidRPr="0013258B">
        <w:t>cập</w:t>
      </w:r>
      <w:proofErr w:type="spellEnd"/>
      <w:r w:rsidR="0014186D" w:rsidRPr="0013258B">
        <w:t xml:space="preserve"> </w:t>
      </w:r>
      <w:proofErr w:type="spellStart"/>
      <w:r w:rsidR="0014186D" w:rsidRPr="0013258B">
        <w:t>nhật</w:t>
      </w:r>
      <w:proofErr w:type="spellEnd"/>
      <w:r w:rsidR="0014186D" w:rsidRPr="0013258B">
        <w:t xml:space="preserve"> </w:t>
      </w:r>
      <w:proofErr w:type="spellStart"/>
      <w:r w:rsidR="0014186D" w:rsidRPr="0013258B">
        <w:t>sớm</w:t>
      </w:r>
      <w:proofErr w:type="spellEnd"/>
      <w:r w:rsidR="0014186D" w:rsidRPr="0013258B">
        <w:t xml:space="preserve"> </w:t>
      </w:r>
      <w:proofErr w:type="spellStart"/>
      <w:r w:rsidR="0014186D" w:rsidRPr="0013258B">
        <w:t>nhất</w:t>
      </w:r>
      <w:proofErr w:type="spellEnd"/>
      <w:r w:rsidR="0014186D" w:rsidRPr="0013258B">
        <w:t>.</w:t>
      </w:r>
    </w:p>
    <w:p w14:paraId="5FBD4FA6" w14:textId="782DDB39" w:rsidR="00F6035F" w:rsidRPr="0013258B" w:rsidRDefault="0014186D" w:rsidP="00F6035F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bài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giảng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dòng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="00C92B59" w:rsidRPr="0013258B">
        <w:rPr>
          <w:sz w:val="28"/>
          <w:szCs w:val="28"/>
          <w:lang w:val="en-US"/>
        </w:rPr>
        <w:t>N</w:t>
      </w:r>
      <w:r w:rsidRPr="0013258B">
        <w:rPr>
          <w:sz w:val="28"/>
          <w:szCs w:val="28"/>
          <w:lang w:val="en-US"/>
        </w:rPr>
        <w:t>gày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qua” </w:t>
      </w:r>
      <w:proofErr w:type="spellStart"/>
      <w:r w:rsidRPr="0013258B">
        <w:rPr>
          <w:sz w:val="28"/>
          <w:szCs w:val="28"/>
          <w:lang w:val="en-US"/>
        </w:rPr>
        <w:t>để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lọc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ra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qua.</w:t>
      </w:r>
    </w:p>
    <w:p w14:paraId="014CA18C" w14:textId="77777777" w:rsidR="00F6035F" w:rsidRPr="0013258B" w:rsidRDefault="00F6035F" w:rsidP="00F6035F">
      <w:pPr>
        <w:pStyle w:val="BodyTextFirstIndent"/>
        <w:keepNext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8E80B4" wp14:editId="1B49ECD0">
            <wp:extent cx="6080760" cy="3230880"/>
            <wp:effectExtent l="0" t="0" r="0" b="762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1AF6" w14:textId="324B9B0D" w:rsidR="00F6035F" w:rsidRPr="0013258B" w:rsidRDefault="00F6035F" w:rsidP="00F6035F">
      <w:pPr>
        <w:pStyle w:val="Caption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 xml:space="preserve">Hình </w:t>
      </w:r>
      <w:r w:rsidRPr="0013258B">
        <w:rPr>
          <w:sz w:val="28"/>
          <w:szCs w:val="28"/>
          <w:lang w:val="en-US"/>
        </w:rPr>
        <w:t>5.</w:t>
      </w:r>
      <w:r w:rsidR="00597A18" w:rsidRPr="0013258B">
        <w:rPr>
          <w:sz w:val="28"/>
          <w:szCs w:val="28"/>
          <w:lang w:val="en-US"/>
        </w:rPr>
        <w:t>5</w:t>
      </w:r>
      <w:r w:rsidRPr="0013258B">
        <w:rPr>
          <w:sz w:val="28"/>
          <w:szCs w:val="28"/>
          <w:lang w:val="en-US"/>
        </w:rPr>
        <w:t xml:space="preserve"> Thu </w:t>
      </w:r>
      <w:proofErr w:type="spellStart"/>
      <w:r w:rsidRPr="0013258B">
        <w:rPr>
          <w:sz w:val="28"/>
          <w:szCs w:val="28"/>
          <w:lang w:val="en-US"/>
        </w:rPr>
        <w:t>hẹp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ngày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đăng</w:t>
      </w:r>
      <w:proofErr w:type="spellEnd"/>
    </w:p>
    <w:p w14:paraId="11E9CEEA" w14:textId="7736ED58" w:rsidR="00F6035F" w:rsidRPr="0013258B" w:rsidRDefault="00E1217C" w:rsidP="0014186D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113C33BF" wp14:editId="5C505256">
                <wp:simplePos x="0" y="0"/>
                <wp:positionH relativeFrom="column">
                  <wp:posOffset>-93980</wp:posOffset>
                </wp:positionH>
                <wp:positionV relativeFrom="paragraph">
                  <wp:posOffset>6472555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7C1B0" w14:textId="377F7F63" w:rsidR="00E1217C" w:rsidRPr="001B12BD" w:rsidRDefault="00E1217C" w:rsidP="00E1217C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4E72FD">
                              <w:rPr>
                                <w:lang w:val="en-US"/>
                              </w:rPr>
                              <w:t>5.</w:t>
                            </w:r>
                            <w:r w:rsidR="00E14900"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Kết quả t</w:t>
                            </w:r>
                            <w:r w:rsidRPr="00F0598D">
                              <w:t>hu hẹp kết quả tìm kiếm video bằng ngày đăng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C33BF" id="Text Box 60" o:spid="_x0000_s1047" type="#_x0000_t202" style="position:absolute;left:0;text-align:left;margin-left:-7.4pt;margin-top:509.65pt;width:524.4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mrQGgIAAEA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" stroked="f">
                <v:textbox style="mso-fit-shape-to-text:t" inset="0,0,0,0">
                  <w:txbxContent>
                    <w:p w14:paraId="58C7C1B0" w14:textId="377F7F63" w:rsidR="00E1217C" w:rsidRPr="001B12BD" w:rsidRDefault="00E1217C" w:rsidP="00E1217C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4E72FD">
                        <w:rPr>
                          <w:lang w:val="en-US"/>
                        </w:rPr>
                        <w:t>5.</w:t>
                      </w:r>
                      <w:r w:rsidR="00E14900">
                        <w:rPr>
                          <w:lang w:val="en-US"/>
                        </w:rPr>
                        <w:t>6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Kết quả t</w:t>
                      </w:r>
                      <w:r w:rsidRPr="00F0598D">
                        <w:t>hu hẹp kết quả tìm kiếm video bằng ngày đăng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21728" behindDoc="1" locked="0" layoutInCell="1" allowOverlap="1" wp14:anchorId="37BC7A4E" wp14:editId="55E4AC8A">
            <wp:simplePos x="0" y="0"/>
            <wp:positionH relativeFrom="page">
              <wp:align>center</wp:align>
            </wp:positionH>
            <wp:positionV relativeFrom="paragraph">
              <wp:posOffset>579120</wp:posOffset>
            </wp:positionV>
            <wp:extent cx="6659880" cy="5836285"/>
            <wp:effectExtent l="0" t="0" r="7620" b="0"/>
            <wp:wrapTight wrapText="bothSides">
              <wp:wrapPolygon edited="0">
                <wp:start x="0" y="0"/>
                <wp:lineTo x="0" y="21504"/>
                <wp:lineTo x="21563" y="21504"/>
                <wp:lineTo x="21563" y="0"/>
                <wp:lineTo x="0" y="0"/>
              </wp:wrapPolygon>
            </wp:wrapTight>
            <wp:docPr id="59" name="Picture 5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909E6" w:rsidRPr="0013258B">
        <w:rPr>
          <w:sz w:val="28"/>
          <w:szCs w:val="28"/>
          <w:lang w:val="en-US"/>
        </w:rPr>
        <w:t>Và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kết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quả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chúng</w:t>
      </w:r>
      <w:proofErr w:type="spellEnd"/>
      <w:r w:rsidR="00C909E6" w:rsidRPr="0013258B">
        <w:rPr>
          <w:sz w:val="28"/>
          <w:szCs w:val="28"/>
          <w:lang w:val="en-US"/>
        </w:rPr>
        <w:t xml:space="preserve"> ta </w:t>
      </w:r>
      <w:proofErr w:type="spellStart"/>
      <w:r w:rsidR="00C909E6" w:rsidRPr="0013258B">
        <w:rPr>
          <w:sz w:val="28"/>
          <w:szCs w:val="28"/>
          <w:lang w:val="en-US"/>
        </w:rPr>
        <w:t>sẽ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nhận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được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từ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tìm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kiếm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nâng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cao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cảu</w:t>
      </w:r>
      <w:proofErr w:type="spellEnd"/>
      <w:r w:rsidR="00C909E6" w:rsidRPr="0013258B">
        <w:rPr>
          <w:sz w:val="28"/>
          <w:szCs w:val="28"/>
          <w:lang w:val="en-US"/>
        </w:rPr>
        <w:t xml:space="preserve"> Google </w:t>
      </w:r>
      <w:proofErr w:type="spellStart"/>
      <w:r w:rsidR="00C909E6" w:rsidRPr="0013258B">
        <w:rPr>
          <w:sz w:val="28"/>
          <w:szCs w:val="28"/>
          <w:lang w:val="en-US"/>
        </w:rPr>
        <w:t>là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các</w:t>
      </w:r>
      <w:proofErr w:type="spellEnd"/>
      <w:r w:rsidR="00C909E6" w:rsidRPr="0013258B">
        <w:rPr>
          <w:sz w:val="28"/>
          <w:szCs w:val="28"/>
          <w:lang w:val="en-US"/>
        </w:rPr>
        <w:t xml:space="preserve"> video </w:t>
      </w:r>
      <w:proofErr w:type="spellStart"/>
      <w:r w:rsidR="00C909E6" w:rsidRPr="0013258B">
        <w:rPr>
          <w:sz w:val="28"/>
          <w:szCs w:val="28"/>
          <w:lang w:val="en-US"/>
        </w:rPr>
        <w:t>được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đăng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tải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cập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nhật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trong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tháng</w:t>
      </w:r>
      <w:proofErr w:type="spellEnd"/>
      <w:r w:rsidR="00C909E6" w:rsidRPr="0013258B">
        <w:rPr>
          <w:sz w:val="28"/>
          <w:szCs w:val="28"/>
          <w:lang w:val="en-US"/>
        </w:rPr>
        <w:t xml:space="preserve"> qua </w:t>
      </w:r>
      <w:proofErr w:type="spellStart"/>
      <w:r w:rsidR="00C909E6" w:rsidRPr="0013258B">
        <w:rPr>
          <w:sz w:val="28"/>
          <w:szCs w:val="28"/>
          <w:lang w:val="en-US"/>
        </w:rPr>
        <w:t>kể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từ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khi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tìm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kiếm</w:t>
      </w:r>
      <w:proofErr w:type="spellEnd"/>
      <w:r w:rsidR="00C909E6" w:rsidRPr="0013258B">
        <w:rPr>
          <w:sz w:val="28"/>
          <w:szCs w:val="28"/>
          <w:lang w:val="en-US"/>
        </w:rPr>
        <w:t>.</w:t>
      </w:r>
    </w:p>
    <w:p w14:paraId="3A231FB1" w14:textId="18F93555" w:rsidR="00E1217C" w:rsidRPr="0013258B" w:rsidRDefault="00E1217C" w:rsidP="0014186D">
      <w:pPr>
        <w:pStyle w:val="BodyTextFirstIndent"/>
        <w:rPr>
          <w:sz w:val="28"/>
          <w:szCs w:val="28"/>
          <w:lang w:val="en-US"/>
        </w:rPr>
      </w:pPr>
    </w:p>
    <w:p w14:paraId="72EAF94A" w14:textId="77777777" w:rsidR="0014186D" w:rsidRPr="0013258B" w:rsidRDefault="0014186D" w:rsidP="0014186D">
      <w:pPr>
        <w:pStyle w:val="BodyText"/>
        <w:rPr>
          <w:sz w:val="28"/>
          <w:szCs w:val="28"/>
          <w:lang w:val="en-US"/>
        </w:rPr>
      </w:pPr>
    </w:p>
    <w:p w14:paraId="49812785" w14:textId="6EB8FE0B" w:rsidR="000C10A7" w:rsidRPr="0013258B" w:rsidRDefault="00A8316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82" w:name="_Toc107581325"/>
      <w:r w:rsidRPr="0013258B">
        <w:rPr>
          <w:rFonts w:cs="Times New Roman"/>
        </w:rPr>
        <w:t xml:space="preserve">Trang web </w:t>
      </w:r>
      <w:proofErr w:type="spellStart"/>
      <w:r w:rsidRPr="0013258B">
        <w:rPr>
          <w:rFonts w:cs="Times New Roman"/>
        </w:rPr>
        <w:t>hoặc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tên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miền</w:t>
      </w:r>
      <w:bookmarkEnd w:id="82"/>
      <w:proofErr w:type="spellEnd"/>
    </w:p>
    <w:p w14:paraId="49F6EFF2" w14:textId="7899D305" w:rsidR="00A83162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A83162" w:rsidRPr="0013258B">
        <w:t>Đôi</w:t>
      </w:r>
      <w:proofErr w:type="spellEnd"/>
      <w:r w:rsidR="00A83162" w:rsidRPr="0013258B">
        <w:t xml:space="preserve"> </w:t>
      </w:r>
      <w:proofErr w:type="spellStart"/>
      <w:r w:rsidR="00A83162" w:rsidRPr="0013258B">
        <w:t>khi</w:t>
      </w:r>
      <w:proofErr w:type="spellEnd"/>
      <w:r w:rsidR="00A83162" w:rsidRPr="0013258B">
        <w:t xml:space="preserve"> </w:t>
      </w:r>
      <w:proofErr w:type="spellStart"/>
      <w:r w:rsidR="00A83162" w:rsidRPr="0013258B">
        <w:t>bạn</w:t>
      </w:r>
      <w:proofErr w:type="spellEnd"/>
      <w:r w:rsidR="00A83162" w:rsidRPr="0013258B">
        <w:t xml:space="preserve"> </w:t>
      </w:r>
      <w:proofErr w:type="spellStart"/>
      <w:r w:rsidR="00A83162" w:rsidRPr="0013258B">
        <w:t>chỉ</w:t>
      </w:r>
      <w:proofErr w:type="spellEnd"/>
      <w:r w:rsidR="00A83162" w:rsidRPr="0013258B">
        <w:t xml:space="preserve"> </w:t>
      </w:r>
      <w:proofErr w:type="spellStart"/>
      <w:r w:rsidR="00A83162" w:rsidRPr="0013258B">
        <w:t>cần</w:t>
      </w:r>
      <w:proofErr w:type="spellEnd"/>
      <w:r w:rsidR="00A83162" w:rsidRPr="0013258B">
        <w:t xml:space="preserve"> </w:t>
      </w:r>
      <w:proofErr w:type="spellStart"/>
      <w:r w:rsidR="00A83162" w:rsidRPr="0013258B">
        <w:t>tìm</w:t>
      </w:r>
      <w:proofErr w:type="spellEnd"/>
      <w:r w:rsidR="00A83162" w:rsidRPr="0013258B">
        <w:t xml:space="preserve"> </w:t>
      </w:r>
      <w:proofErr w:type="spellStart"/>
      <w:r w:rsidR="00A83162" w:rsidRPr="0013258B">
        <w:t>kiếm</w:t>
      </w:r>
      <w:proofErr w:type="spellEnd"/>
      <w:r w:rsidR="00A83162" w:rsidRPr="0013258B">
        <w:t xml:space="preserve"> </w:t>
      </w:r>
      <w:proofErr w:type="spellStart"/>
      <w:r w:rsidR="00A83162" w:rsidRPr="0013258B">
        <w:t>các</w:t>
      </w:r>
      <w:proofErr w:type="spellEnd"/>
      <w:r w:rsidR="00A83162" w:rsidRPr="0013258B">
        <w:t xml:space="preserve"> video </w:t>
      </w:r>
      <w:proofErr w:type="spellStart"/>
      <w:r w:rsidR="00A83162" w:rsidRPr="0013258B">
        <w:t>trong</w:t>
      </w:r>
      <w:proofErr w:type="spellEnd"/>
      <w:r w:rsidR="00A83162" w:rsidRPr="0013258B">
        <w:t xml:space="preserve"> </w:t>
      </w:r>
      <w:proofErr w:type="spellStart"/>
      <w:r w:rsidR="00A83162" w:rsidRPr="0013258B">
        <w:t>một</w:t>
      </w:r>
      <w:proofErr w:type="spellEnd"/>
      <w:r w:rsidR="00A83162" w:rsidRPr="0013258B">
        <w:t xml:space="preserve"> </w:t>
      </w:r>
      <w:proofErr w:type="spellStart"/>
      <w:r w:rsidR="00A83162" w:rsidRPr="0013258B">
        <w:t>trang</w:t>
      </w:r>
      <w:proofErr w:type="spellEnd"/>
      <w:r w:rsidR="00A83162" w:rsidRPr="0013258B">
        <w:t xml:space="preserve"> web. </w:t>
      </w:r>
      <w:proofErr w:type="spellStart"/>
      <w:r w:rsidR="00A83162" w:rsidRPr="0013258B">
        <w:t>Hãy</w:t>
      </w:r>
      <w:proofErr w:type="spellEnd"/>
      <w:r w:rsidR="00A83162" w:rsidRPr="0013258B">
        <w:t xml:space="preserve"> them </w:t>
      </w:r>
      <w:proofErr w:type="spellStart"/>
      <w:r w:rsidR="00A83162" w:rsidRPr="0013258B">
        <w:t>vào</w:t>
      </w:r>
      <w:proofErr w:type="spellEnd"/>
      <w:r w:rsidR="00A83162" w:rsidRPr="0013258B">
        <w:t xml:space="preserve"> </w:t>
      </w:r>
      <w:proofErr w:type="spellStart"/>
      <w:r w:rsidR="00A83162" w:rsidRPr="0013258B">
        <w:t>trang</w:t>
      </w:r>
      <w:proofErr w:type="spellEnd"/>
      <w:r w:rsidR="00A83162" w:rsidRPr="0013258B">
        <w:t xml:space="preserve"> web </w:t>
      </w:r>
      <w:proofErr w:type="spellStart"/>
      <w:r w:rsidR="00A83162" w:rsidRPr="0013258B">
        <w:t>hoặc</w:t>
      </w:r>
      <w:proofErr w:type="spellEnd"/>
      <w:r w:rsidR="00A83162" w:rsidRPr="0013258B">
        <w:t xml:space="preserve"> </w:t>
      </w:r>
      <w:proofErr w:type="spellStart"/>
      <w:r w:rsidR="00A83162" w:rsidRPr="0013258B">
        <w:t>tên</w:t>
      </w:r>
      <w:proofErr w:type="spellEnd"/>
      <w:r w:rsidR="00A83162" w:rsidRPr="0013258B">
        <w:t xml:space="preserve"> </w:t>
      </w:r>
      <w:proofErr w:type="spellStart"/>
      <w:r w:rsidR="00A83162" w:rsidRPr="0013258B">
        <w:t>miền</w:t>
      </w:r>
      <w:proofErr w:type="spellEnd"/>
      <w:r w:rsidR="00A83162" w:rsidRPr="0013258B">
        <w:t xml:space="preserve"> </w:t>
      </w:r>
      <w:proofErr w:type="spellStart"/>
      <w:r w:rsidR="00A83162" w:rsidRPr="0013258B">
        <w:t>vào</w:t>
      </w:r>
      <w:proofErr w:type="spellEnd"/>
      <w:r w:rsidR="00A83162" w:rsidRPr="0013258B">
        <w:t xml:space="preserve"> </w:t>
      </w:r>
      <w:proofErr w:type="spellStart"/>
      <w:r w:rsidR="00A83162" w:rsidRPr="0013258B">
        <w:t>trong</w:t>
      </w:r>
      <w:proofErr w:type="spellEnd"/>
      <w:r w:rsidR="00A83162" w:rsidRPr="0013258B">
        <w:t xml:space="preserve"> </w:t>
      </w:r>
      <w:proofErr w:type="spellStart"/>
      <w:r w:rsidR="00A83162" w:rsidRPr="0013258B">
        <w:t>bộ</w:t>
      </w:r>
      <w:proofErr w:type="spellEnd"/>
      <w:r w:rsidR="00A83162" w:rsidRPr="0013258B">
        <w:t xml:space="preserve"> lock </w:t>
      </w:r>
      <w:proofErr w:type="spellStart"/>
      <w:r w:rsidR="00A83162" w:rsidRPr="0013258B">
        <w:t>tìm</w:t>
      </w:r>
      <w:proofErr w:type="spellEnd"/>
      <w:r w:rsidR="00A83162" w:rsidRPr="0013258B">
        <w:t xml:space="preserve"> </w:t>
      </w:r>
      <w:proofErr w:type="spellStart"/>
      <w:r w:rsidR="00A83162" w:rsidRPr="0013258B">
        <w:t>kiếm</w:t>
      </w:r>
      <w:proofErr w:type="spellEnd"/>
      <w:r w:rsidR="00A83162" w:rsidRPr="0013258B">
        <w:t xml:space="preserve"> video </w:t>
      </w:r>
      <w:proofErr w:type="spellStart"/>
      <w:r w:rsidR="00A83162" w:rsidRPr="0013258B">
        <w:t>nâng</w:t>
      </w:r>
      <w:proofErr w:type="spellEnd"/>
      <w:r w:rsidR="00A83162" w:rsidRPr="0013258B">
        <w:t xml:space="preserve"> </w:t>
      </w:r>
      <w:proofErr w:type="spellStart"/>
      <w:r w:rsidR="00A83162" w:rsidRPr="0013258B">
        <w:t>cao</w:t>
      </w:r>
      <w:proofErr w:type="spellEnd"/>
      <w:r w:rsidR="00A83162" w:rsidRPr="0013258B">
        <w:t xml:space="preserve"> </w:t>
      </w:r>
      <w:proofErr w:type="spellStart"/>
      <w:r w:rsidR="00A83162" w:rsidRPr="0013258B">
        <w:t>của</w:t>
      </w:r>
      <w:proofErr w:type="spellEnd"/>
      <w:r w:rsidR="00A83162" w:rsidRPr="0013258B">
        <w:t xml:space="preserve"> Google.</w:t>
      </w:r>
    </w:p>
    <w:p w14:paraId="3ADB1299" w14:textId="3EC80A60" w:rsidR="00A83162" w:rsidRPr="0013258B" w:rsidRDefault="00A83162" w:rsidP="00A8316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“funix.edu.vn”.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="003B6DDA" w:rsidRPr="0013258B">
        <w:rPr>
          <w:sz w:val="28"/>
          <w:szCs w:val="28"/>
          <w:lang w:val="en-US"/>
        </w:rPr>
        <w:t>nâng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cao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của</w:t>
      </w:r>
      <w:proofErr w:type="spellEnd"/>
      <w:r w:rsidR="003B6DDA" w:rsidRPr="0013258B">
        <w:rPr>
          <w:sz w:val="28"/>
          <w:szCs w:val="28"/>
          <w:lang w:val="en-US"/>
        </w:rPr>
        <w:t xml:space="preserve"> Google </w:t>
      </w:r>
      <w:proofErr w:type="spellStart"/>
      <w:r w:rsidR="003B6DDA" w:rsidRPr="0013258B">
        <w:rPr>
          <w:sz w:val="28"/>
          <w:szCs w:val="28"/>
          <w:lang w:val="en-US"/>
        </w:rPr>
        <w:t>bạn</w:t>
      </w:r>
      <w:proofErr w:type="spellEnd"/>
      <w:r w:rsidR="003B6DDA" w:rsidRPr="0013258B">
        <w:rPr>
          <w:sz w:val="28"/>
          <w:szCs w:val="28"/>
          <w:lang w:val="en-US"/>
        </w:rPr>
        <w:t xml:space="preserve"> them “funix.edu.vn” </w:t>
      </w:r>
      <w:proofErr w:type="spellStart"/>
      <w:r w:rsidR="003B6DDA" w:rsidRPr="0013258B">
        <w:rPr>
          <w:sz w:val="28"/>
          <w:szCs w:val="28"/>
          <w:lang w:val="en-US"/>
        </w:rPr>
        <w:t>tại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dòng</w:t>
      </w:r>
      <w:proofErr w:type="spellEnd"/>
      <w:r w:rsidR="003B6DDA" w:rsidRPr="0013258B">
        <w:rPr>
          <w:sz w:val="28"/>
          <w:szCs w:val="28"/>
          <w:lang w:val="en-US"/>
        </w:rPr>
        <w:t xml:space="preserve"> “</w:t>
      </w:r>
      <w:proofErr w:type="spellStart"/>
      <w:r w:rsidR="003B6DDA" w:rsidRPr="0013258B">
        <w:rPr>
          <w:sz w:val="28"/>
          <w:szCs w:val="28"/>
          <w:lang w:val="en-US"/>
        </w:rPr>
        <w:t>trang</w:t>
      </w:r>
      <w:proofErr w:type="spellEnd"/>
      <w:r w:rsidR="003B6DDA" w:rsidRPr="0013258B">
        <w:rPr>
          <w:sz w:val="28"/>
          <w:szCs w:val="28"/>
          <w:lang w:val="en-US"/>
        </w:rPr>
        <w:t xml:space="preserve"> web </w:t>
      </w:r>
      <w:proofErr w:type="spellStart"/>
      <w:r w:rsidR="003B6DDA" w:rsidRPr="0013258B">
        <w:rPr>
          <w:sz w:val="28"/>
          <w:szCs w:val="28"/>
          <w:lang w:val="en-US"/>
        </w:rPr>
        <w:t>hoặc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tên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miền</w:t>
      </w:r>
      <w:proofErr w:type="spellEnd"/>
      <w:r w:rsidR="003B6DDA" w:rsidRPr="0013258B">
        <w:rPr>
          <w:sz w:val="28"/>
          <w:szCs w:val="28"/>
          <w:lang w:val="en-US"/>
        </w:rPr>
        <w:t>”.</w:t>
      </w:r>
    </w:p>
    <w:p w14:paraId="1B42D221" w14:textId="7B1607EC" w:rsidR="003A3FB8" w:rsidRPr="0013258B" w:rsidRDefault="003A3FB8" w:rsidP="00A83162">
      <w:pPr>
        <w:pStyle w:val="BodyTextFirstIndent"/>
        <w:rPr>
          <w:sz w:val="28"/>
          <w:szCs w:val="28"/>
          <w:lang w:val="en-US"/>
        </w:rPr>
      </w:pPr>
    </w:p>
    <w:p w14:paraId="173AEB30" w14:textId="78D05BB8" w:rsidR="003A3FB8" w:rsidRPr="0013258B" w:rsidRDefault="000638C7" w:rsidP="00A83162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6C5B9275" wp14:editId="6BBA2BD6">
                <wp:simplePos x="0" y="0"/>
                <wp:positionH relativeFrom="column">
                  <wp:posOffset>0</wp:posOffset>
                </wp:positionH>
                <wp:positionV relativeFrom="paragraph">
                  <wp:posOffset>8533765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28716" w14:textId="136669A2" w:rsidR="000638C7" w:rsidRPr="007F5629" w:rsidRDefault="000638C7" w:rsidP="000638C7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EC1050">
                              <w:rPr>
                                <w:lang w:val="en-US"/>
                              </w:rPr>
                              <w:t xml:space="preserve">5.8 </w:t>
                            </w:r>
                            <w:r>
                              <w:rPr>
                                <w:lang w:val="en-US"/>
                              </w:rPr>
                              <w:t>Kết quả t</w:t>
                            </w:r>
                            <w:r w:rsidRPr="002F2A29">
                              <w:t>hu hẹp tìm kiếm video bằng tên web hoặc tên miền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B9275" id="Text Box 65" o:spid="_x0000_s1048" type="#_x0000_t202" style="position:absolute;left:0;text-align:left;margin-left:0;margin-top:671.95pt;width:524.4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ge/GgIAAEA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" stroked="f">
                <v:textbox style="mso-fit-shape-to-text:t" inset="0,0,0,0">
                  <w:txbxContent>
                    <w:p w14:paraId="50228716" w14:textId="136669A2" w:rsidR="000638C7" w:rsidRPr="007F5629" w:rsidRDefault="000638C7" w:rsidP="000638C7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EC1050">
                        <w:rPr>
                          <w:lang w:val="en-US"/>
                        </w:rPr>
                        <w:t xml:space="preserve">5.8 </w:t>
                      </w:r>
                      <w:r>
                        <w:rPr>
                          <w:lang w:val="en-US"/>
                        </w:rPr>
                        <w:t>Kết quả t</w:t>
                      </w:r>
                      <w:r w:rsidRPr="002F2A29">
                        <w:t>hu hẹp tìm kiếm video bằng tên web hoặc tên miền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27872" behindDoc="1" locked="0" layoutInCell="1" allowOverlap="1" wp14:anchorId="6D2E929C" wp14:editId="63FC25F8">
            <wp:simplePos x="0" y="0"/>
            <wp:positionH relativeFrom="margin">
              <wp:align>left</wp:align>
            </wp:positionH>
            <wp:positionV relativeFrom="paragraph">
              <wp:posOffset>4198620</wp:posOffset>
            </wp:positionV>
            <wp:extent cx="6659880" cy="4277995"/>
            <wp:effectExtent l="0" t="0" r="7620" b="8255"/>
            <wp:wrapTight wrapText="bothSides">
              <wp:wrapPolygon edited="0">
                <wp:start x="0" y="0"/>
                <wp:lineTo x="0" y="21545"/>
                <wp:lineTo x="21563" y="21545"/>
                <wp:lineTo x="21563" y="0"/>
                <wp:lineTo x="0" y="0"/>
              </wp:wrapPolygon>
            </wp:wrapTight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945"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32F4A7A3" wp14:editId="0E24F735">
                <wp:simplePos x="0" y="0"/>
                <wp:positionH relativeFrom="column">
                  <wp:posOffset>7620</wp:posOffset>
                </wp:positionH>
                <wp:positionV relativeFrom="paragraph">
                  <wp:posOffset>3364230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047B3" w14:textId="5C16EDAA" w:rsidR="00B13945" w:rsidRPr="00A468CF" w:rsidRDefault="00B13945" w:rsidP="00B13945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C36DF2">
                              <w:rPr>
                                <w:lang w:val="en-US"/>
                              </w:rPr>
                              <w:t>5.7</w:t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r>
                              <w:rPr>
                                <w:lang w:val="en-US"/>
                              </w:rPr>
                              <w:t>hẹp kết quả tìm kiếm video bằng tên web hoặc tên miền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A7A3" id="Text Box 62" o:spid="_x0000_s1049" type="#_x0000_t202" style="position:absolute;left:0;text-align:left;margin-left:.6pt;margin-top:264.9pt;width:523.8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" stroked="f">
                <v:textbox style="mso-fit-shape-to-text:t" inset="0,0,0,0">
                  <w:txbxContent>
                    <w:p w14:paraId="33C047B3" w14:textId="5C16EDAA" w:rsidR="00B13945" w:rsidRPr="00A468CF" w:rsidRDefault="00B13945" w:rsidP="00B13945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C36DF2">
                        <w:rPr>
                          <w:lang w:val="en-US"/>
                        </w:rPr>
                        <w:t>5.7</w:t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r>
                        <w:rPr>
                          <w:lang w:val="en-US"/>
                        </w:rPr>
                        <w:t>hẹp kết quả tìm kiếm video bằng tên web hoặc tên miền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13945"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24800" behindDoc="1" locked="0" layoutInCell="1" allowOverlap="1" wp14:anchorId="7E02E3A6" wp14:editId="579E3D2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52260" cy="3307080"/>
            <wp:effectExtent l="0" t="0" r="0" b="7620"/>
            <wp:wrapTight wrapText="bothSides">
              <wp:wrapPolygon edited="0">
                <wp:start x="0" y="0"/>
                <wp:lineTo x="0" y="21525"/>
                <wp:lineTo x="21526" y="21525"/>
                <wp:lineTo x="21526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bây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toàn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bộ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mà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bắt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nguồn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“funix.edu.vn”.</w:t>
      </w:r>
    </w:p>
    <w:p w14:paraId="2AA84563" w14:textId="25D6BBD6" w:rsidR="000638C7" w:rsidRPr="0013258B" w:rsidRDefault="000638C7" w:rsidP="00A83162">
      <w:pPr>
        <w:pStyle w:val="BodyTextFirstIndent"/>
        <w:rPr>
          <w:sz w:val="28"/>
          <w:szCs w:val="28"/>
          <w:lang w:val="en-US"/>
        </w:rPr>
      </w:pPr>
    </w:p>
    <w:p w14:paraId="4141F919" w14:textId="61A2E506" w:rsidR="00260EF8" w:rsidRPr="003F2CF5" w:rsidRDefault="00260EF8" w:rsidP="00260EF8">
      <w:pPr>
        <w:pStyle w:val="Heading1"/>
        <w:spacing w:line="360" w:lineRule="auto"/>
        <w:ind w:firstLine="0"/>
        <w:rPr>
          <w:rFonts w:cs="Times New Roman"/>
          <w:sz w:val="40"/>
          <w:szCs w:val="40"/>
        </w:rPr>
      </w:pPr>
      <w:bookmarkStart w:id="83" w:name="_Toc107581326"/>
      <w:r w:rsidRPr="003F2CF5">
        <w:rPr>
          <w:rFonts w:cs="Times New Roman"/>
          <w:sz w:val="40"/>
          <w:szCs w:val="40"/>
        </w:rPr>
        <w:lastRenderedPageBreak/>
        <w:t>TÀI LIỆU THAM KHẢO</w:t>
      </w:r>
      <w:bookmarkEnd w:id="83"/>
    </w:p>
    <w:p w14:paraId="1AFE0C93" w14:textId="55E8BCE4" w:rsidR="00260EF8" w:rsidRPr="0013258B" w:rsidRDefault="003D353A" w:rsidP="00260EF8">
      <w:pPr>
        <w:pStyle w:val="BodyText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[1] </w:t>
      </w:r>
      <w:r w:rsidR="00260EF8" w:rsidRPr="0013258B">
        <w:rPr>
          <w:sz w:val="28"/>
          <w:szCs w:val="28"/>
          <w:lang w:val="en-US"/>
        </w:rPr>
        <w:t>Use These 33 Google Search Tricks to Find Exactly What You're Looking For</w:t>
      </w:r>
    </w:p>
    <w:p w14:paraId="1F352ABD" w14:textId="631B4AF3" w:rsidR="00260EF8" w:rsidRPr="0013258B" w:rsidRDefault="000F516A" w:rsidP="00260EF8">
      <w:pPr>
        <w:pStyle w:val="BodyTextFirstIndent"/>
        <w:rPr>
          <w:sz w:val="28"/>
          <w:szCs w:val="28"/>
          <w:lang w:val="en-US"/>
        </w:rPr>
      </w:pPr>
      <w:hyperlink r:id="rId57" w:history="1">
        <w:r w:rsidR="00260EF8" w:rsidRPr="0013258B">
          <w:rPr>
            <w:rStyle w:val="Hyperlink"/>
            <w:szCs w:val="28"/>
            <w:lang w:val="en-US"/>
          </w:rPr>
          <w:t>https://zapier.com/blog/advanced-google-search-tricks/</w:t>
        </w:r>
      </w:hyperlink>
    </w:p>
    <w:p w14:paraId="55B54523" w14:textId="066C575E" w:rsidR="00260EF8" w:rsidRPr="0013258B" w:rsidRDefault="003D353A" w:rsidP="00260EF8">
      <w:pPr>
        <w:pStyle w:val="BodyTextFirstIndent"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[2</w:t>
      </w:r>
      <w:proofErr w:type="gramStart"/>
      <w:r>
        <w:rPr>
          <w:sz w:val="28"/>
          <w:szCs w:val="28"/>
          <w:lang w:val="en-US"/>
        </w:rPr>
        <w:t xml:space="preserve">]  </w:t>
      </w:r>
      <w:r w:rsidR="00260EF8" w:rsidRPr="0013258B">
        <w:rPr>
          <w:sz w:val="28"/>
          <w:szCs w:val="28"/>
          <w:lang w:val="en-US"/>
        </w:rPr>
        <w:t>Search</w:t>
      </w:r>
      <w:proofErr w:type="gramEnd"/>
      <w:r w:rsidR="00260EF8" w:rsidRPr="0013258B">
        <w:rPr>
          <w:sz w:val="28"/>
          <w:szCs w:val="28"/>
          <w:lang w:val="en-US"/>
        </w:rPr>
        <w:t xml:space="preserve"> Engine </w:t>
      </w:r>
      <w:proofErr w:type="spellStart"/>
      <w:r w:rsidR="00260EF8" w:rsidRPr="0013258B">
        <w:rPr>
          <w:sz w:val="28"/>
          <w:szCs w:val="28"/>
          <w:lang w:val="en-US"/>
        </w:rPr>
        <w:t>là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gì</w:t>
      </w:r>
      <w:proofErr w:type="spellEnd"/>
      <w:r w:rsidR="00260EF8" w:rsidRPr="0013258B">
        <w:rPr>
          <w:sz w:val="28"/>
          <w:szCs w:val="28"/>
          <w:lang w:val="en-US"/>
        </w:rPr>
        <w:t xml:space="preserve">? Top 10 Search Engine </w:t>
      </w:r>
      <w:proofErr w:type="spellStart"/>
      <w:r w:rsidR="00260EF8" w:rsidRPr="0013258B">
        <w:rPr>
          <w:sz w:val="28"/>
          <w:szCs w:val="28"/>
          <w:lang w:val="en-US"/>
        </w:rPr>
        <w:t>phổ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biến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nhất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thế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giới</w:t>
      </w:r>
      <w:proofErr w:type="spellEnd"/>
    </w:p>
    <w:p w14:paraId="262A3D90" w14:textId="61F08B89" w:rsidR="00260EF8" w:rsidRPr="0013258B" w:rsidRDefault="003D353A" w:rsidP="00260EF8">
      <w:pPr>
        <w:pStyle w:val="BodyTextFirstIndent"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[3]</w:t>
      </w:r>
      <w:r w:rsidR="00260EF8" w:rsidRPr="0013258B">
        <w:rPr>
          <w:sz w:val="28"/>
          <w:szCs w:val="28"/>
          <w:lang w:val="en-US"/>
        </w:rPr>
        <w:tab/>
      </w:r>
      <w:hyperlink r:id="rId58" w:history="1">
        <w:r w:rsidR="00260EF8" w:rsidRPr="0013258B">
          <w:rPr>
            <w:rStyle w:val="Hyperlink"/>
            <w:szCs w:val="28"/>
            <w:lang w:val="en-US"/>
          </w:rPr>
          <w:t>https://mona.solutions/search-engine-la-gi-10-search-engine-pho-bien-nhat-gioi/</w:t>
        </w:r>
      </w:hyperlink>
    </w:p>
    <w:p w14:paraId="3D887BBA" w14:textId="7C658E97" w:rsidR="00260EF8" w:rsidRPr="0013258B" w:rsidRDefault="003D353A" w:rsidP="00260EF8">
      <w:pPr>
        <w:pStyle w:val="BodyTextFirstIndent"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[4</w:t>
      </w:r>
      <w:proofErr w:type="gramStart"/>
      <w:r>
        <w:rPr>
          <w:sz w:val="28"/>
          <w:szCs w:val="28"/>
          <w:lang w:val="en-US"/>
        </w:rPr>
        <w:t xml:space="preserve">]  </w:t>
      </w:r>
      <w:proofErr w:type="spellStart"/>
      <w:r w:rsidR="00260EF8" w:rsidRPr="0013258B">
        <w:rPr>
          <w:sz w:val="28"/>
          <w:szCs w:val="28"/>
          <w:lang w:val="en-US"/>
        </w:rPr>
        <w:t>Trung</w:t>
      </w:r>
      <w:proofErr w:type="spellEnd"/>
      <w:proofErr w:type="gram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tâm</w:t>
      </w:r>
      <w:proofErr w:type="spellEnd"/>
      <w:r w:rsidR="00260EF8" w:rsidRPr="0013258B">
        <w:rPr>
          <w:sz w:val="28"/>
          <w:szCs w:val="28"/>
          <w:lang w:val="en-US"/>
        </w:rPr>
        <w:t xml:space="preserve"> Google </w:t>
      </w:r>
      <w:proofErr w:type="spellStart"/>
      <w:r w:rsidR="00260EF8" w:rsidRPr="0013258B">
        <w:rPr>
          <w:sz w:val="28"/>
          <w:szCs w:val="28"/>
          <w:lang w:val="en-US"/>
        </w:rPr>
        <w:t>tìm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kiếm</w:t>
      </w:r>
      <w:proofErr w:type="spellEnd"/>
    </w:p>
    <w:p w14:paraId="37FF742D" w14:textId="7A6B640E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ab/>
      </w:r>
      <w:hyperlink r:id="rId59" w:history="1">
        <w:r w:rsidRPr="0013258B">
          <w:rPr>
            <w:rStyle w:val="Hyperlink"/>
            <w:szCs w:val="28"/>
            <w:lang w:val="en-US"/>
          </w:rPr>
          <w:t>https://developers.google.com/search/podcasts/search-off-the-record?hl=vi</w:t>
        </w:r>
      </w:hyperlink>
    </w:p>
    <w:p w14:paraId="5E18A183" w14:textId="2E8A866A" w:rsidR="00260EF8" w:rsidRPr="0013258B" w:rsidRDefault="003D353A" w:rsidP="00260EF8">
      <w:pPr>
        <w:pStyle w:val="BodyTextFirstIndent"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[5</w:t>
      </w:r>
      <w:proofErr w:type="gramStart"/>
      <w:r>
        <w:rPr>
          <w:sz w:val="28"/>
          <w:szCs w:val="28"/>
          <w:lang w:val="en-US"/>
        </w:rPr>
        <w:t xml:space="preserve">]  </w:t>
      </w:r>
      <w:proofErr w:type="spellStart"/>
      <w:r w:rsidR="00260EF8" w:rsidRPr="0013258B">
        <w:rPr>
          <w:sz w:val="28"/>
          <w:szCs w:val="28"/>
          <w:lang w:val="en-US"/>
        </w:rPr>
        <w:t>Thủ</w:t>
      </w:r>
      <w:proofErr w:type="spellEnd"/>
      <w:proofErr w:type="gram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thuật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tìm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kiếm</w:t>
      </w:r>
      <w:proofErr w:type="spellEnd"/>
      <w:r w:rsidR="00260EF8" w:rsidRPr="0013258B">
        <w:rPr>
          <w:sz w:val="28"/>
          <w:szCs w:val="28"/>
          <w:lang w:val="en-US"/>
        </w:rPr>
        <w:t xml:space="preserve"> Google </w:t>
      </w:r>
      <w:proofErr w:type="spellStart"/>
      <w:r w:rsidR="00260EF8" w:rsidRPr="0013258B">
        <w:rPr>
          <w:sz w:val="28"/>
          <w:szCs w:val="28"/>
          <w:lang w:val="en-US"/>
        </w:rPr>
        <w:t>và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Toán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tử</w:t>
      </w:r>
      <w:proofErr w:type="spellEnd"/>
      <w:r w:rsidR="00260EF8" w:rsidRPr="0013258B">
        <w:rPr>
          <w:sz w:val="28"/>
          <w:szCs w:val="28"/>
          <w:lang w:val="en-US"/>
        </w:rPr>
        <w:t xml:space="preserve"> Google</w:t>
      </w:r>
    </w:p>
    <w:p w14:paraId="71F8FD26" w14:textId="04EA6C05" w:rsidR="00260EF8" w:rsidRPr="0013258B" w:rsidRDefault="000F516A" w:rsidP="00260EF8">
      <w:pPr>
        <w:pStyle w:val="BodyTextFirstIndent"/>
        <w:ind w:firstLine="400"/>
        <w:rPr>
          <w:sz w:val="28"/>
          <w:szCs w:val="28"/>
          <w:lang w:val="en-US"/>
        </w:rPr>
      </w:pPr>
      <w:hyperlink r:id="rId60" w:history="1">
        <w:r w:rsidR="00260EF8" w:rsidRPr="0013258B">
          <w:rPr>
            <w:rStyle w:val="Hyperlink"/>
            <w:szCs w:val="28"/>
            <w:lang w:val="en-US"/>
          </w:rPr>
          <w:t>https://angialand.com.vn/thu-thuat-tim-kiem-google-toan-tu-google.html</w:t>
        </w:r>
      </w:hyperlink>
    </w:p>
    <w:p w14:paraId="78147D7B" w14:textId="1F1F4F3B" w:rsidR="00260EF8" w:rsidRPr="0013258B" w:rsidRDefault="003D353A" w:rsidP="00260EF8">
      <w:pPr>
        <w:pStyle w:val="BodyTextFirstIndent"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[6</w:t>
      </w:r>
      <w:proofErr w:type="gramStart"/>
      <w:r>
        <w:rPr>
          <w:sz w:val="28"/>
          <w:szCs w:val="28"/>
          <w:lang w:val="en-US"/>
        </w:rPr>
        <w:t xml:space="preserve">]  </w:t>
      </w:r>
      <w:proofErr w:type="spellStart"/>
      <w:r w:rsidR="00260EF8" w:rsidRPr="0013258B">
        <w:rPr>
          <w:sz w:val="28"/>
          <w:szCs w:val="28"/>
          <w:lang w:val="en-US"/>
        </w:rPr>
        <w:t>Toán</w:t>
      </w:r>
      <w:proofErr w:type="spellEnd"/>
      <w:proofErr w:type="gram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tử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tìm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kiếm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của</w:t>
      </w:r>
      <w:proofErr w:type="spellEnd"/>
      <w:r w:rsidR="00260EF8" w:rsidRPr="0013258B">
        <w:rPr>
          <w:sz w:val="28"/>
          <w:szCs w:val="28"/>
          <w:lang w:val="en-US"/>
        </w:rPr>
        <w:t xml:space="preserve"> Google: 42 </w:t>
      </w:r>
      <w:proofErr w:type="spellStart"/>
      <w:r w:rsidR="00260EF8" w:rsidRPr="0013258B">
        <w:rPr>
          <w:sz w:val="28"/>
          <w:szCs w:val="28"/>
          <w:lang w:val="en-US"/>
        </w:rPr>
        <w:t>toán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tử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và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Cách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Sử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Dụng</w:t>
      </w:r>
      <w:proofErr w:type="spellEnd"/>
    </w:p>
    <w:p w14:paraId="451EE06E" w14:textId="303EA3E8" w:rsidR="00260EF8" w:rsidRPr="0013258B" w:rsidRDefault="000F516A" w:rsidP="00260EF8">
      <w:pPr>
        <w:pStyle w:val="BodyTextFirstIndent"/>
        <w:ind w:firstLine="400"/>
        <w:rPr>
          <w:sz w:val="28"/>
          <w:szCs w:val="28"/>
          <w:lang w:val="en-US"/>
        </w:rPr>
      </w:pPr>
      <w:hyperlink r:id="rId61" w:history="1">
        <w:r w:rsidR="00260EF8" w:rsidRPr="0013258B">
          <w:rPr>
            <w:rStyle w:val="Hyperlink"/>
            <w:szCs w:val="28"/>
            <w:lang w:val="en-US"/>
          </w:rPr>
          <w:t>https://hapodigital.com/toan-tu-tim-kiem-cua-google/</w:t>
        </w:r>
      </w:hyperlink>
    </w:p>
    <w:p w14:paraId="4C94A278" w14:textId="3FEDBC73" w:rsidR="00260EF8" w:rsidRPr="0013258B" w:rsidRDefault="003D353A" w:rsidP="00260EF8">
      <w:pPr>
        <w:pStyle w:val="BodyTextFirstIndent"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[7</w:t>
      </w:r>
      <w:proofErr w:type="gramStart"/>
      <w:r>
        <w:rPr>
          <w:sz w:val="28"/>
          <w:szCs w:val="28"/>
          <w:lang w:val="en-US"/>
        </w:rPr>
        <w:t xml:space="preserve">]  </w:t>
      </w:r>
      <w:r w:rsidR="00260EF8" w:rsidRPr="0013258B">
        <w:rPr>
          <w:sz w:val="28"/>
          <w:szCs w:val="28"/>
          <w:lang w:val="en-US"/>
        </w:rPr>
        <w:t>Google</w:t>
      </w:r>
      <w:proofErr w:type="gram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tìm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kiếm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trợ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giúp</w:t>
      </w:r>
      <w:proofErr w:type="spellEnd"/>
    </w:p>
    <w:p w14:paraId="7D29AC82" w14:textId="6E22B593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ab/>
      </w:r>
      <w:hyperlink r:id="rId62" w:history="1">
        <w:r w:rsidRPr="0013258B">
          <w:rPr>
            <w:rStyle w:val="Hyperlink"/>
            <w:szCs w:val="28"/>
            <w:lang w:val="en-US"/>
          </w:rPr>
          <w:t>https://support.google.com/websearch/answer/2466433?hl=vi</w:t>
        </w:r>
      </w:hyperlink>
    </w:p>
    <w:p w14:paraId="42CBEC0A" w14:textId="26741ABB" w:rsidR="00260EF8" w:rsidRPr="0013258B" w:rsidRDefault="003D353A" w:rsidP="00260EF8">
      <w:pPr>
        <w:pStyle w:val="BodyTextFirstIndent"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[8</w:t>
      </w:r>
      <w:proofErr w:type="gramStart"/>
      <w:r>
        <w:rPr>
          <w:sz w:val="28"/>
          <w:szCs w:val="28"/>
          <w:lang w:val="en-US"/>
        </w:rPr>
        <w:t xml:space="preserve">]  </w:t>
      </w:r>
      <w:proofErr w:type="spellStart"/>
      <w:r w:rsidR="00260EF8" w:rsidRPr="0013258B">
        <w:rPr>
          <w:sz w:val="28"/>
          <w:szCs w:val="28"/>
          <w:lang w:val="en-US"/>
        </w:rPr>
        <w:t>Cách</w:t>
      </w:r>
      <w:proofErr w:type="spellEnd"/>
      <w:proofErr w:type="gram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Tìm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Kiếm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Hình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Ảnh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Nâng</w:t>
      </w:r>
      <w:proofErr w:type="spellEnd"/>
      <w:r w:rsidR="00260EF8" w:rsidRPr="0013258B">
        <w:rPr>
          <w:sz w:val="28"/>
          <w:szCs w:val="28"/>
          <w:lang w:val="en-US"/>
        </w:rPr>
        <w:t xml:space="preserve"> Cao </w:t>
      </w:r>
      <w:proofErr w:type="spellStart"/>
      <w:r w:rsidR="00260EF8" w:rsidRPr="0013258B">
        <w:rPr>
          <w:sz w:val="28"/>
          <w:szCs w:val="28"/>
          <w:lang w:val="en-US"/>
        </w:rPr>
        <w:t>Hiệu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Quả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Trên</w:t>
      </w:r>
      <w:proofErr w:type="spellEnd"/>
      <w:r w:rsidR="00260EF8" w:rsidRPr="0013258B">
        <w:rPr>
          <w:sz w:val="28"/>
          <w:szCs w:val="28"/>
          <w:lang w:val="en-US"/>
        </w:rPr>
        <w:t xml:space="preserve"> Google</w:t>
      </w:r>
    </w:p>
    <w:p w14:paraId="242B1C5E" w14:textId="449CAE61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ab/>
      </w:r>
      <w:hyperlink r:id="rId63" w:history="1">
        <w:r w:rsidRPr="0013258B">
          <w:rPr>
            <w:rStyle w:val="Hyperlink"/>
            <w:szCs w:val="28"/>
            <w:lang w:val="en-US"/>
          </w:rPr>
          <w:t>https://gacongnghe.com/cach-tim-kiem-hinh-anh-nang-cao-hieu-qua-tren-google/</w:t>
        </w:r>
      </w:hyperlink>
    </w:p>
    <w:p w14:paraId="24EC08BC" w14:textId="2579C736" w:rsidR="00260EF8" w:rsidRPr="0013258B" w:rsidRDefault="003D353A" w:rsidP="00260EF8">
      <w:pPr>
        <w:pStyle w:val="BodyTextFirstIndent"/>
        <w:ind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[9</w:t>
      </w:r>
      <w:proofErr w:type="gramStart"/>
      <w:r>
        <w:rPr>
          <w:sz w:val="28"/>
          <w:szCs w:val="28"/>
          <w:lang w:val="en-US"/>
        </w:rPr>
        <w:t xml:space="preserve">]  </w:t>
      </w:r>
      <w:proofErr w:type="spellStart"/>
      <w:r w:rsidR="00260EF8" w:rsidRPr="0013258B">
        <w:rPr>
          <w:sz w:val="28"/>
          <w:szCs w:val="28"/>
          <w:lang w:val="en-US"/>
        </w:rPr>
        <w:t>Buổi</w:t>
      </w:r>
      <w:proofErr w:type="spellEnd"/>
      <w:proofErr w:type="gram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hướng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dẫn</w:t>
      </w:r>
      <w:proofErr w:type="spellEnd"/>
      <w:r w:rsidR="00260EF8" w:rsidRPr="0013258B">
        <w:rPr>
          <w:sz w:val="28"/>
          <w:szCs w:val="28"/>
          <w:lang w:val="en-US"/>
        </w:rPr>
        <w:t xml:space="preserve"> </w:t>
      </w:r>
      <w:proofErr w:type="spellStart"/>
      <w:r w:rsidR="00260EF8" w:rsidRPr="0013258B">
        <w:rPr>
          <w:sz w:val="28"/>
          <w:szCs w:val="28"/>
          <w:lang w:val="en-US"/>
        </w:rPr>
        <w:t>môn</w:t>
      </w:r>
      <w:proofErr w:type="spellEnd"/>
      <w:r w:rsidR="00260EF8" w:rsidRPr="0013258B">
        <w:rPr>
          <w:sz w:val="28"/>
          <w:szCs w:val="28"/>
          <w:lang w:val="en-US"/>
        </w:rPr>
        <w:t xml:space="preserve"> CSI101x</w:t>
      </w:r>
    </w:p>
    <w:p w14:paraId="0E17CBD2" w14:textId="49DAA152" w:rsidR="00260EF8" w:rsidRPr="0013258B" w:rsidRDefault="000F516A" w:rsidP="00260EF8">
      <w:pPr>
        <w:pStyle w:val="BodyTextFirstIndent"/>
        <w:ind w:firstLine="0"/>
        <w:rPr>
          <w:sz w:val="28"/>
          <w:szCs w:val="28"/>
          <w:lang w:val="en-US"/>
        </w:rPr>
      </w:pPr>
      <w:hyperlink r:id="rId64" w:history="1">
        <w:r w:rsidR="00260EF8" w:rsidRPr="0013258B">
          <w:rPr>
            <w:rStyle w:val="Hyperlink"/>
            <w:szCs w:val="28"/>
            <w:lang w:val="en-US"/>
          </w:rPr>
          <w:t>https://funix-eduvn.zoom.us/rec/share/AX_D89GS22sNSfZFQMaZ3o9dsisdUwRP34c6AaFtDZqFoFisnHZgcN5cFhEh-ks.Yka9hpXKlv--x2UX?startTime=1650458972000</w:t>
        </w:r>
      </w:hyperlink>
    </w:p>
    <w:p w14:paraId="5FDFF000" w14:textId="2D0716F4" w:rsidR="00637D2C" w:rsidRPr="0013258B" w:rsidRDefault="00637D2C" w:rsidP="00260EF8">
      <w:pPr>
        <w:pStyle w:val="BodyTextFirstIndent"/>
        <w:ind w:firstLine="0"/>
        <w:rPr>
          <w:sz w:val="28"/>
          <w:szCs w:val="28"/>
          <w:lang w:val="en-US"/>
        </w:rPr>
      </w:pPr>
    </w:p>
    <w:p w14:paraId="04085826" w14:textId="6BBE32AD" w:rsidR="00637D2C" w:rsidRPr="0013258B" w:rsidRDefault="00637D2C" w:rsidP="00637D2C">
      <w:pPr>
        <w:pStyle w:val="BodyTextFirstIndent"/>
        <w:ind w:firstLine="0"/>
        <w:jc w:val="center"/>
        <w:rPr>
          <w:b/>
          <w:bCs/>
          <w:sz w:val="28"/>
          <w:szCs w:val="28"/>
          <w:lang w:val="en-US"/>
        </w:rPr>
      </w:pPr>
      <w:r w:rsidRPr="0013258B">
        <w:rPr>
          <w:b/>
          <w:bCs/>
          <w:sz w:val="28"/>
          <w:szCs w:val="28"/>
          <w:lang w:val="en-US"/>
        </w:rPr>
        <w:t>-HẾT-</w:t>
      </w:r>
    </w:p>
    <w:p w14:paraId="41F3019E" w14:textId="77777777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</w:p>
    <w:p w14:paraId="40834528" w14:textId="0240671C" w:rsidR="006A67FD" w:rsidRPr="0013258B" w:rsidRDefault="006A67FD" w:rsidP="004E2E86">
      <w:pPr>
        <w:pStyle w:val="BodyTextFirstIndent"/>
        <w:rPr>
          <w:sz w:val="28"/>
          <w:szCs w:val="28"/>
          <w:lang w:val="en-US"/>
        </w:rPr>
      </w:pPr>
    </w:p>
    <w:p w14:paraId="25E022FB" w14:textId="25F4252F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</w:p>
    <w:sectPr w:rsidR="00260EF8" w:rsidRPr="0013258B" w:rsidSect="007E4D0B">
      <w:pgSz w:w="11906" w:h="16838" w:code="9"/>
      <w:pgMar w:top="990" w:right="567" w:bottom="567" w:left="851" w:header="0" w:footer="0" w:gutter="0"/>
      <w:cols w:space="720"/>
      <w:noEndnote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72B8A0" w14:textId="77777777" w:rsidR="000F516A" w:rsidRDefault="000F516A">
      <w:r>
        <w:separator/>
      </w:r>
    </w:p>
  </w:endnote>
  <w:endnote w:type="continuationSeparator" w:id="0">
    <w:p w14:paraId="744D9A38" w14:textId="77777777" w:rsidR="000F516A" w:rsidRDefault="000F516A">
      <w:r>
        <w:continuationSeparator/>
      </w:r>
    </w:p>
  </w:endnote>
  <w:endnote w:type="continuationNotice" w:id="1">
    <w:p w14:paraId="1F59764D" w14:textId="77777777" w:rsidR="000F516A" w:rsidRDefault="000F516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Times">
    <w:charset w:val="00"/>
    <w:family w:val="auto"/>
    <w:pitch w:val="variable"/>
    <w:sig w:usb0="00000007" w:usb1="00000000" w:usb2="00000000" w:usb3="00000000" w:csb0="00000013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VNI-Gallera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F5F4E" w14:textId="182F39CC" w:rsidR="00EF6C7C" w:rsidRDefault="00EF6C7C">
    <w:pPr>
      <w:pStyle w:val="Footer"/>
      <w:jc w:val="center"/>
    </w:pPr>
  </w:p>
  <w:p w14:paraId="3177DB6C" w14:textId="77777777" w:rsidR="00EF6C7C" w:rsidRDefault="00EF6C7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07162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1A5E0B" w14:textId="4E19C0C2" w:rsidR="001968F1" w:rsidRDefault="001968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303</w:t>
        </w:r>
        <w:r>
          <w:rPr>
            <w:noProof/>
          </w:rPr>
          <w:fldChar w:fldCharType="end"/>
        </w:r>
      </w:p>
    </w:sdtContent>
  </w:sdt>
  <w:p w14:paraId="30870D6A" w14:textId="77777777" w:rsidR="001968F1" w:rsidRDefault="001968F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4466A8" w14:textId="77777777" w:rsidR="000F516A" w:rsidRDefault="000F516A">
      <w:r>
        <w:separator/>
      </w:r>
    </w:p>
  </w:footnote>
  <w:footnote w:type="continuationSeparator" w:id="0">
    <w:p w14:paraId="08642B91" w14:textId="77777777" w:rsidR="000F516A" w:rsidRDefault="000F516A">
      <w:r>
        <w:continuationSeparator/>
      </w:r>
    </w:p>
  </w:footnote>
  <w:footnote w:type="continuationNotice" w:id="1">
    <w:p w14:paraId="335E768E" w14:textId="77777777" w:rsidR="000F516A" w:rsidRDefault="000F516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D94E3" w14:textId="6393A658" w:rsidR="00D539E0" w:rsidRDefault="00D539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581C4" w14:textId="32615B8E" w:rsidR="00D539E0" w:rsidRDefault="00D539E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A3DB6" w14:textId="2EFAB8E3" w:rsidR="00D539E0" w:rsidRDefault="00D539E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FB8CA" w14:textId="5FA154F6" w:rsidR="00D539E0" w:rsidRDefault="00D539E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E3613" w14:textId="6D4A989C" w:rsidR="001968F1" w:rsidRPr="007E4D0B" w:rsidRDefault="001968F1" w:rsidP="007E4D0B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ECBA0" w14:textId="00EB5826" w:rsidR="00D539E0" w:rsidRDefault="00D539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11.25pt;height:11.25pt" o:bullet="t">
        <v:imagedata r:id="rId1" o:title="mso584"/>
      </v:shape>
    </w:pict>
  </w:numPicBullet>
  <w:abstractNum w:abstractNumId="0" w15:restartNumberingAfterBreak="0">
    <w:nsid w:val="FFFFFF7C"/>
    <w:multiLevelType w:val="singleLevel"/>
    <w:tmpl w:val="06344128"/>
    <w:lvl w:ilvl="0">
      <w:start w:val="1"/>
      <w:numFmt w:val="decimal"/>
      <w:pStyle w:val="ListNumber5"/>
      <w:lvlText w:val="%1."/>
      <w:lvlJc w:val="left"/>
      <w:pPr>
        <w:tabs>
          <w:tab w:val="num" w:pos="1288"/>
        </w:tabs>
        <w:ind w:left="1288" w:hanging="360"/>
      </w:pPr>
    </w:lvl>
  </w:abstractNum>
  <w:abstractNum w:abstractNumId="1" w15:restartNumberingAfterBreak="0">
    <w:nsid w:val="FFFFFF7D"/>
    <w:multiLevelType w:val="singleLevel"/>
    <w:tmpl w:val="2536D0D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4FEAA0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1A8C1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59AA48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630099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E4D93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0AD8635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1C6F0B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5A263E"/>
    <w:multiLevelType w:val="hybridMultilevel"/>
    <w:tmpl w:val="0066AA4C"/>
    <w:lvl w:ilvl="0" w:tplc="1158CB68">
      <w:start w:val="1"/>
      <w:numFmt w:val="lowerRoman"/>
      <w:pStyle w:val="Number2"/>
      <w:lvlText w:val="%1."/>
      <w:lvlJc w:val="right"/>
      <w:pPr>
        <w:ind w:left="1728" w:hanging="360"/>
      </w:pPr>
    </w:lvl>
    <w:lvl w:ilvl="1" w:tplc="F78E99CE" w:tentative="1">
      <w:start w:val="1"/>
      <w:numFmt w:val="lowerLetter"/>
      <w:lvlText w:val="%2."/>
      <w:lvlJc w:val="left"/>
      <w:pPr>
        <w:ind w:left="2448" w:hanging="360"/>
      </w:pPr>
    </w:lvl>
    <w:lvl w:ilvl="2" w:tplc="E0443D30" w:tentative="1">
      <w:start w:val="1"/>
      <w:numFmt w:val="lowerRoman"/>
      <w:lvlText w:val="%3."/>
      <w:lvlJc w:val="right"/>
      <w:pPr>
        <w:ind w:left="3168" w:hanging="180"/>
      </w:pPr>
    </w:lvl>
    <w:lvl w:ilvl="3" w:tplc="D3EA4B60" w:tentative="1">
      <w:start w:val="1"/>
      <w:numFmt w:val="decimal"/>
      <w:lvlText w:val="%4."/>
      <w:lvlJc w:val="left"/>
      <w:pPr>
        <w:ind w:left="3888" w:hanging="360"/>
      </w:pPr>
    </w:lvl>
    <w:lvl w:ilvl="4" w:tplc="00BA3384" w:tentative="1">
      <w:start w:val="1"/>
      <w:numFmt w:val="lowerLetter"/>
      <w:lvlText w:val="%5."/>
      <w:lvlJc w:val="left"/>
      <w:pPr>
        <w:ind w:left="4608" w:hanging="360"/>
      </w:pPr>
    </w:lvl>
    <w:lvl w:ilvl="5" w:tplc="CA163B00" w:tentative="1">
      <w:start w:val="1"/>
      <w:numFmt w:val="lowerRoman"/>
      <w:lvlText w:val="%6."/>
      <w:lvlJc w:val="right"/>
      <w:pPr>
        <w:ind w:left="5328" w:hanging="180"/>
      </w:pPr>
    </w:lvl>
    <w:lvl w:ilvl="6" w:tplc="BD98191C" w:tentative="1">
      <w:start w:val="1"/>
      <w:numFmt w:val="decimal"/>
      <w:lvlText w:val="%7."/>
      <w:lvlJc w:val="left"/>
      <w:pPr>
        <w:ind w:left="6048" w:hanging="360"/>
      </w:pPr>
    </w:lvl>
    <w:lvl w:ilvl="7" w:tplc="89900556" w:tentative="1">
      <w:start w:val="1"/>
      <w:numFmt w:val="lowerLetter"/>
      <w:lvlText w:val="%8."/>
      <w:lvlJc w:val="left"/>
      <w:pPr>
        <w:ind w:left="6768" w:hanging="360"/>
      </w:pPr>
    </w:lvl>
    <w:lvl w:ilvl="8" w:tplc="2B20EC12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10" w15:restartNumberingAfterBreak="0">
    <w:nsid w:val="057F7662"/>
    <w:multiLevelType w:val="multilevel"/>
    <w:tmpl w:val="C77217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111"/>
      <w:lvlText w:val="%1.%2.%3."/>
      <w:lvlJc w:val="left"/>
      <w:pPr>
        <w:ind w:left="787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CBA001F"/>
    <w:multiLevelType w:val="hybridMultilevel"/>
    <w:tmpl w:val="1C624884"/>
    <w:lvl w:ilvl="0" w:tplc="660A20F8">
      <w:start w:val="1"/>
      <w:numFmt w:val="bullet"/>
      <w:pStyle w:val="Bullet1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6416E36"/>
    <w:multiLevelType w:val="hybridMultilevel"/>
    <w:tmpl w:val="B5DC5C78"/>
    <w:lvl w:ilvl="0" w:tplc="1CC2C2FA">
      <w:start w:val="1"/>
      <w:numFmt w:val="bullet"/>
      <w:pStyle w:val="Bullet1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A142FE"/>
    <w:multiLevelType w:val="multilevel"/>
    <w:tmpl w:val="283CF180"/>
    <w:lvl w:ilvl="0">
      <w:start w:val="1"/>
      <w:numFmt w:val="upperLetter"/>
      <w:pStyle w:val="DD0"/>
      <w:suff w:val="space"/>
      <w:lvlText w:val="%1. "/>
      <w:lvlJc w:val="center"/>
      <w:pPr>
        <w:ind w:left="284" w:firstLine="4"/>
      </w:pPr>
      <w:rPr>
        <w:rFonts w:hint="default"/>
      </w:rPr>
    </w:lvl>
    <w:lvl w:ilvl="1">
      <w:start w:val="1"/>
      <w:numFmt w:val="decimal"/>
      <w:pStyle w:val="DD1"/>
      <w:suff w:val="space"/>
      <w:lvlText w:val="Chöông %2."/>
      <w:lvlJc w:val="center"/>
      <w:pPr>
        <w:ind w:left="284" w:firstLine="4"/>
      </w:pPr>
      <w:rPr>
        <w:rFonts w:ascii="VNI-Times" w:hAnsi="VNI-Times" w:hint="default"/>
        <w:b/>
        <w:i w:val="0"/>
        <w:sz w:val="28"/>
        <w:szCs w:val="28"/>
      </w:rPr>
    </w:lvl>
    <w:lvl w:ilvl="2">
      <w:start w:val="1"/>
      <w:numFmt w:val="decimal"/>
      <w:pStyle w:val="DD2"/>
      <w:suff w:val="space"/>
      <w:lvlText w:val="%2.%3."/>
      <w:lvlJc w:val="left"/>
      <w:pPr>
        <w:ind w:left="567" w:hanging="283"/>
      </w:pPr>
      <w:rPr>
        <w:rFonts w:hint="default"/>
      </w:rPr>
    </w:lvl>
    <w:lvl w:ilvl="3">
      <w:start w:val="1"/>
      <w:numFmt w:val="decimal"/>
      <w:pStyle w:val="DD3"/>
      <w:suff w:val="space"/>
      <w:lvlText w:val="%2.%3.%4."/>
      <w:lvlJc w:val="left"/>
      <w:pPr>
        <w:ind w:left="851" w:hanging="284"/>
      </w:pPr>
      <w:rPr>
        <w:rFonts w:hint="default"/>
      </w:rPr>
    </w:lvl>
    <w:lvl w:ilvl="4">
      <w:start w:val="1"/>
      <w:numFmt w:val="decimal"/>
      <w:pStyle w:val="DD4"/>
      <w:suff w:val="space"/>
      <w:lvlText w:val="%2.%3.%4.%5."/>
      <w:lvlJc w:val="left"/>
      <w:pPr>
        <w:ind w:left="1418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3960" w:hanging="360"/>
      </w:pPr>
      <w:rPr>
        <w:rFonts w:hint="default"/>
      </w:rPr>
    </w:lvl>
  </w:abstractNum>
  <w:abstractNum w:abstractNumId="14" w15:restartNumberingAfterBreak="0">
    <w:nsid w:val="1DF57F5C"/>
    <w:multiLevelType w:val="multilevel"/>
    <w:tmpl w:val="25940814"/>
    <w:lvl w:ilvl="0">
      <w:start w:val="1"/>
      <w:numFmt w:val="decimal"/>
      <w:pStyle w:val="Heading4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1EFE1E1A"/>
    <w:multiLevelType w:val="hybridMultilevel"/>
    <w:tmpl w:val="07BC0ED4"/>
    <w:lvl w:ilvl="0" w:tplc="0409000F">
      <w:start w:val="1"/>
      <w:numFmt w:val="decimal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16" w15:restartNumberingAfterBreak="0">
    <w:nsid w:val="2BBA46C7"/>
    <w:multiLevelType w:val="hybridMultilevel"/>
    <w:tmpl w:val="6F30EFA2"/>
    <w:name w:val="chapter3"/>
    <w:lvl w:ilvl="0" w:tplc="A18AD11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18C395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AE7E92A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64E150E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E7E5AA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C7040E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1EA43D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656278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6724252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E9128F2"/>
    <w:multiLevelType w:val="hybridMultilevel"/>
    <w:tmpl w:val="0A445094"/>
    <w:lvl w:ilvl="0" w:tplc="0409000F">
      <w:start w:val="1"/>
      <w:numFmt w:val="decimal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18" w15:restartNumberingAfterBreak="0">
    <w:nsid w:val="43BB2355"/>
    <w:multiLevelType w:val="hybridMultilevel"/>
    <w:tmpl w:val="2F88BC9C"/>
    <w:lvl w:ilvl="0" w:tplc="0409000F">
      <w:start w:val="1"/>
      <w:numFmt w:val="bullet"/>
      <w:pStyle w:val="Bullet2"/>
      <w:lvlText w:val=""/>
      <w:lvlJc w:val="left"/>
      <w:pPr>
        <w:tabs>
          <w:tab w:val="num" w:pos="907"/>
        </w:tabs>
        <w:ind w:left="907" w:hanging="397"/>
      </w:pPr>
      <w:rPr>
        <w:rFonts w:ascii="Symbol" w:hAnsi="Symbol" w:hint="default"/>
        <w:color w:val="auto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A30734"/>
    <w:multiLevelType w:val="hybridMultilevel"/>
    <w:tmpl w:val="465A7EFC"/>
    <w:lvl w:ilvl="0" w:tplc="FFFFFFFF">
      <w:start w:val="1"/>
      <w:numFmt w:val="bullet"/>
      <w:pStyle w:val="Bullet4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C95834"/>
    <w:multiLevelType w:val="hybridMultilevel"/>
    <w:tmpl w:val="F050D85C"/>
    <w:lvl w:ilvl="0" w:tplc="C3D8CF7E">
      <w:start w:val="1"/>
      <w:numFmt w:val="lowerRoman"/>
      <w:pStyle w:val="List"/>
      <w:lvlText w:val="%1."/>
      <w:lvlJc w:val="right"/>
      <w:pPr>
        <w:tabs>
          <w:tab w:val="num" w:pos="720"/>
        </w:tabs>
        <w:ind w:left="720" w:hanging="360"/>
      </w:p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F9121F5"/>
    <w:multiLevelType w:val="hybridMultilevel"/>
    <w:tmpl w:val="7CC61B92"/>
    <w:lvl w:ilvl="0" w:tplc="4E742352">
      <w:start w:val="1"/>
      <w:numFmt w:val="lowerLetter"/>
      <w:pStyle w:val="Number3"/>
      <w:lvlText w:val="%1."/>
      <w:lvlJc w:val="left"/>
      <w:pPr>
        <w:ind w:left="201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2" w15:restartNumberingAfterBreak="0">
    <w:nsid w:val="55706B47"/>
    <w:multiLevelType w:val="hybridMultilevel"/>
    <w:tmpl w:val="BA2A6E2C"/>
    <w:lvl w:ilvl="0" w:tplc="37807902">
      <w:numFmt w:val="bullet"/>
      <w:lvlText w:val="-"/>
      <w:lvlJc w:val="left"/>
      <w:pPr>
        <w:ind w:left="792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55987030"/>
    <w:multiLevelType w:val="hybridMultilevel"/>
    <w:tmpl w:val="9F18DB32"/>
    <w:name w:val="chapter4"/>
    <w:lvl w:ilvl="0" w:tplc="C714CD6A">
      <w:start w:val="1"/>
      <w:numFmt w:val="decimal"/>
      <w:pStyle w:val="Number1"/>
      <w:lvlText w:val="%1."/>
      <w:lvlJc w:val="left"/>
      <w:pPr>
        <w:ind w:left="1440" w:hanging="360"/>
      </w:pPr>
    </w:lvl>
    <w:lvl w:ilvl="1" w:tplc="F286A178" w:tentative="1">
      <w:start w:val="1"/>
      <w:numFmt w:val="lowerLetter"/>
      <w:lvlText w:val="%2."/>
      <w:lvlJc w:val="left"/>
      <w:pPr>
        <w:ind w:left="2160" w:hanging="360"/>
      </w:pPr>
    </w:lvl>
    <w:lvl w:ilvl="2" w:tplc="273693F8" w:tentative="1">
      <w:start w:val="1"/>
      <w:numFmt w:val="lowerRoman"/>
      <w:lvlText w:val="%3."/>
      <w:lvlJc w:val="right"/>
      <w:pPr>
        <w:ind w:left="2880" w:hanging="180"/>
      </w:pPr>
    </w:lvl>
    <w:lvl w:ilvl="3" w:tplc="04440840" w:tentative="1">
      <w:start w:val="1"/>
      <w:numFmt w:val="decimal"/>
      <w:lvlText w:val="%4."/>
      <w:lvlJc w:val="left"/>
      <w:pPr>
        <w:ind w:left="3600" w:hanging="360"/>
      </w:pPr>
    </w:lvl>
    <w:lvl w:ilvl="4" w:tplc="C762A146" w:tentative="1">
      <w:start w:val="1"/>
      <w:numFmt w:val="lowerLetter"/>
      <w:lvlText w:val="%5."/>
      <w:lvlJc w:val="left"/>
      <w:pPr>
        <w:ind w:left="4320" w:hanging="360"/>
      </w:pPr>
    </w:lvl>
    <w:lvl w:ilvl="5" w:tplc="82DA7DDE" w:tentative="1">
      <w:start w:val="1"/>
      <w:numFmt w:val="lowerRoman"/>
      <w:lvlText w:val="%6."/>
      <w:lvlJc w:val="right"/>
      <w:pPr>
        <w:ind w:left="5040" w:hanging="180"/>
      </w:pPr>
    </w:lvl>
    <w:lvl w:ilvl="6" w:tplc="5394E804" w:tentative="1">
      <w:start w:val="1"/>
      <w:numFmt w:val="decimal"/>
      <w:lvlText w:val="%7."/>
      <w:lvlJc w:val="left"/>
      <w:pPr>
        <w:ind w:left="5760" w:hanging="360"/>
      </w:pPr>
    </w:lvl>
    <w:lvl w:ilvl="7" w:tplc="771863B0" w:tentative="1">
      <w:start w:val="1"/>
      <w:numFmt w:val="lowerLetter"/>
      <w:lvlText w:val="%8."/>
      <w:lvlJc w:val="left"/>
      <w:pPr>
        <w:ind w:left="6480" w:hanging="360"/>
      </w:pPr>
    </w:lvl>
    <w:lvl w:ilvl="8" w:tplc="C810C354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7441947"/>
    <w:multiLevelType w:val="singleLevel"/>
    <w:tmpl w:val="1FE29846"/>
    <w:lvl w:ilvl="0">
      <w:start w:val="1"/>
      <w:numFmt w:val="lowerRoman"/>
      <w:pStyle w:val="List2"/>
      <w:lvlText w:val="%1."/>
      <w:lvlJc w:val="righ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59136C78"/>
    <w:multiLevelType w:val="hybridMultilevel"/>
    <w:tmpl w:val="E8B63AC6"/>
    <w:lvl w:ilvl="0" w:tplc="08A64504">
      <w:start w:val="1"/>
      <w:numFmt w:val="lowerLetter"/>
      <w:pStyle w:val="Heading5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pStyle w:val="Heading6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744C2D"/>
    <w:multiLevelType w:val="multilevel"/>
    <w:tmpl w:val="FB64F148"/>
    <w:lvl w:ilvl="0">
      <w:start w:val="1"/>
      <w:numFmt w:val="decimal"/>
      <w:pStyle w:val="ND"/>
      <w:lvlText w:val="%1.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7" w15:restartNumberingAfterBreak="0">
    <w:nsid w:val="615952DA"/>
    <w:multiLevelType w:val="hybridMultilevel"/>
    <w:tmpl w:val="2DC2C22E"/>
    <w:lvl w:ilvl="0" w:tplc="E1A4CED4">
      <w:start w:val="1"/>
      <w:numFmt w:val="bullet"/>
      <w:pStyle w:val="Bullet3"/>
      <w:lvlText w:val=""/>
      <w:lvlJc w:val="left"/>
      <w:pPr>
        <w:ind w:left="2016" w:hanging="360"/>
      </w:pPr>
      <w:rPr>
        <w:rFonts w:ascii="Wingdings" w:hAnsi="Wingdings" w:hint="default"/>
      </w:rPr>
    </w:lvl>
    <w:lvl w:ilvl="1" w:tplc="1C82282E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CEDC4FA6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16200980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B2BAFDFE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7BF60F36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E398DDE6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44E2EEC2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39AE3C32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8" w15:restartNumberingAfterBreak="0">
    <w:nsid w:val="637F52C9"/>
    <w:multiLevelType w:val="hybridMultilevel"/>
    <w:tmpl w:val="731449EE"/>
    <w:lvl w:ilvl="0" w:tplc="0C22C550">
      <w:start w:val="1"/>
      <w:numFmt w:val="bullet"/>
      <w:pStyle w:val="Bullet20"/>
      <w:lvlText w:val=""/>
      <w:lvlJc w:val="left"/>
      <w:pPr>
        <w:ind w:left="17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29" w15:restartNumberingAfterBreak="0">
    <w:nsid w:val="736F29CA"/>
    <w:multiLevelType w:val="multilevel"/>
    <w:tmpl w:val="1BE6B2BE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75186DFA"/>
    <w:multiLevelType w:val="multilevel"/>
    <w:tmpl w:val="8220A5E2"/>
    <w:lvl w:ilvl="0">
      <w:start w:val="1"/>
      <w:numFmt w:val="decimal"/>
      <w:pStyle w:val="Heading1"/>
      <w:lvlText w:val="MỤC %1."/>
      <w:lvlJc w:val="left"/>
      <w:pPr>
        <w:ind w:left="400" w:hanging="40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Heading2"/>
      <w:isLgl/>
      <w:lvlText w:val="%1.%2"/>
      <w:lvlJc w:val="left"/>
      <w:pPr>
        <w:tabs>
          <w:tab w:val="num" w:pos="1890"/>
        </w:tabs>
        <w:ind w:left="2556" w:hanging="1386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0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 w15:restartNumberingAfterBreak="0">
    <w:nsid w:val="79FC15CF"/>
    <w:multiLevelType w:val="hybridMultilevel"/>
    <w:tmpl w:val="900CCA52"/>
    <w:name w:val="chapter2"/>
    <w:lvl w:ilvl="0" w:tplc="902C5B60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58ED98A" w:tentative="1">
      <w:start w:val="1"/>
      <w:numFmt w:val="lowerLetter"/>
      <w:lvlText w:val="%2."/>
      <w:lvlJc w:val="left"/>
      <w:pPr>
        <w:ind w:left="1440" w:hanging="360"/>
      </w:pPr>
    </w:lvl>
    <w:lvl w:ilvl="2" w:tplc="4422204C" w:tentative="1">
      <w:start w:val="1"/>
      <w:numFmt w:val="lowerRoman"/>
      <w:lvlText w:val="%3."/>
      <w:lvlJc w:val="right"/>
      <w:pPr>
        <w:ind w:left="2160" w:hanging="180"/>
      </w:pPr>
    </w:lvl>
    <w:lvl w:ilvl="3" w:tplc="5DD8AA1E" w:tentative="1">
      <w:start w:val="1"/>
      <w:numFmt w:val="decimal"/>
      <w:lvlText w:val="%4."/>
      <w:lvlJc w:val="left"/>
      <w:pPr>
        <w:ind w:left="2880" w:hanging="360"/>
      </w:pPr>
    </w:lvl>
    <w:lvl w:ilvl="4" w:tplc="D9C4D104" w:tentative="1">
      <w:start w:val="1"/>
      <w:numFmt w:val="lowerLetter"/>
      <w:lvlText w:val="%5."/>
      <w:lvlJc w:val="left"/>
      <w:pPr>
        <w:ind w:left="3600" w:hanging="360"/>
      </w:pPr>
    </w:lvl>
    <w:lvl w:ilvl="5" w:tplc="145A41CC" w:tentative="1">
      <w:start w:val="1"/>
      <w:numFmt w:val="lowerRoman"/>
      <w:lvlText w:val="%6."/>
      <w:lvlJc w:val="right"/>
      <w:pPr>
        <w:ind w:left="4320" w:hanging="180"/>
      </w:pPr>
    </w:lvl>
    <w:lvl w:ilvl="6" w:tplc="9A2ABF6C" w:tentative="1">
      <w:start w:val="1"/>
      <w:numFmt w:val="decimal"/>
      <w:lvlText w:val="%7."/>
      <w:lvlJc w:val="left"/>
      <w:pPr>
        <w:ind w:left="5040" w:hanging="360"/>
      </w:pPr>
    </w:lvl>
    <w:lvl w:ilvl="7" w:tplc="305231BA" w:tentative="1">
      <w:start w:val="1"/>
      <w:numFmt w:val="lowerLetter"/>
      <w:lvlText w:val="%8."/>
      <w:lvlJc w:val="left"/>
      <w:pPr>
        <w:ind w:left="5760" w:hanging="360"/>
      </w:pPr>
    </w:lvl>
    <w:lvl w:ilvl="8" w:tplc="39AE16B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286AC3"/>
    <w:multiLevelType w:val="multilevel"/>
    <w:tmpl w:val="C3BA29E6"/>
    <w:lvl w:ilvl="0">
      <w:start w:val="1"/>
      <w:numFmt w:val="decimal"/>
      <w:lvlText w:val="Chương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 w16cid:durableId="434252275">
    <w:abstractNumId w:val="2"/>
  </w:num>
  <w:num w:numId="2" w16cid:durableId="722213541">
    <w:abstractNumId w:val="8"/>
  </w:num>
  <w:num w:numId="3" w16cid:durableId="2088922306">
    <w:abstractNumId w:val="6"/>
  </w:num>
  <w:num w:numId="4" w16cid:durableId="949556097">
    <w:abstractNumId w:val="5"/>
  </w:num>
  <w:num w:numId="5" w16cid:durableId="689377565">
    <w:abstractNumId w:val="4"/>
  </w:num>
  <w:num w:numId="6" w16cid:durableId="1236667101">
    <w:abstractNumId w:val="7"/>
  </w:num>
  <w:num w:numId="7" w16cid:durableId="677347150">
    <w:abstractNumId w:val="3"/>
  </w:num>
  <w:num w:numId="8" w16cid:durableId="610168225">
    <w:abstractNumId w:val="1"/>
  </w:num>
  <w:num w:numId="9" w16cid:durableId="1454400625">
    <w:abstractNumId w:val="0"/>
  </w:num>
  <w:num w:numId="10" w16cid:durableId="731199796">
    <w:abstractNumId w:val="24"/>
  </w:num>
  <w:num w:numId="11" w16cid:durableId="682509089">
    <w:abstractNumId w:val="20"/>
  </w:num>
  <w:num w:numId="12" w16cid:durableId="337466632">
    <w:abstractNumId w:val="32"/>
  </w:num>
  <w:num w:numId="13" w16cid:durableId="1452743763">
    <w:abstractNumId w:val="30"/>
  </w:num>
  <w:num w:numId="14" w16cid:durableId="1893539410">
    <w:abstractNumId w:val="11"/>
  </w:num>
  <w:num w:numId="15" w16cid:durableId="1095398289">
    <w:abstractNumId w:val="28"/>
  </w:num>
  <w:num w:numId="16" w16cid:durableId="359940421">
    <w:abstractNumId w:val="27"/>
  </w:num>
  <w:num w:numId="17" w16cid:durableId="489442027">
    <w:abstractNumId w:val="21"/>
  </w:num>
  <w:num w:numId="18" w16cid:durableId="358508621">
    <w:abstractNumId w:val="19"/>
  </w:num>
  <w:num w:numId="19" w16cid:durableId="1606763045">
    <w:abstractNumId w:val="23"/>
    <w:lvlOverride w:ilvl="0">
      <w:startOverride w:val="1"/>
    </w:lvlOverride>
  </w:num>
  <w:num w:numId="20" w16cid:durableId="2100901858">
    <w:abstractNumId w:val="9"/>
    <w:lvlOverride w:ilvl="0">
      <w:startOverride w:val="1"/>
    </w:lvlOverride>
  </w:num>
  <w:num w:numId="21" w16cid:durableId="7752942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79010416">
    <w:abstractNumId w:val="18"/>
  </w:num>
  <w:num w:numId="23" w16cid:durableId="464784528">
    <w:abstractNumId w:val="12"/>
  </w:num>
  <w:num w:numId="24" w16cid:durableId="912667507">
    <w:abstractNumId w:val="25"/>
  </w:num>
  <w:num w:numId="25" w16cid:durableId="567423049">
    <w:abstractNumId w:val="13"/>
  </w:num>
  <w:num w:numId="26" w16cid:durableId="1840847173">
    <w:abstractNumId w:val="26"/>
  </w:num>
  <w:num w:numId="27" w16cid:durableId="660501725">
    <w:abstractNumId w:val="29"/>
  </w:num>
  <w:num w:numId="28" w16cid:durableId="1952079947">
    <w:abstractNumId w:val="10"/>
  </w:num>
  <w:num w:numId="29" w16cid:durableId="1552569961">
    <w:abstractNumId w:val="30"/>
  </w:num>
  <w:num w:numId="30" w16cid:durableId="753167493">
    <w:abstractNumId w:val="30"/>
  </w:num>
  <w:num w:numId="31" w16cid:durableId="1317799289">
    <w:abstractNumId w:val="22"/>
  </w:num>
  <w:num w:numId="32" w16cid:durableId="388765024">
    <w:abstractNumId w:val="30"/>
  </w:num>
  <w:num w:numId="33" w16cid:durableId="704906994">
    <w:abstractNumId w:val="17"/>
  </w:num>
  <w:num w:numId="34" w16cid:durableId="794909856">
    <w:abstractNumId w:val="1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hideSpellingErrors/>
  <w:activeWritingStyle w:appName="MSWord" w:lang="en-US" w:vendorID="64" w:dllVersion="5" w:nlCheck="1" w:checkStyle="1"/>
  <w:activeWritingStyle w:appName="MSWord" w:lang="en-AU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6" w:nlCheck="1" w:checkStyle="1"/>
  <w:activeWritingStyle w:appName="MSWord" w:lang="en-AU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AU" w:vendorID="64" w:dllVersion="4096" w:nlCheck="1" w:checkStyle="0"/>
  <w:activeWritingStyle w:appName="MSWord" w:lang="en-US" w:vendorID="64" w:dllVersion="4096" w:nlCheck="1" w:checkStyle="0"/>
  <w:proofState w:spelling="clean" w:grammar="clean"/>
  <w:attachedTemplate r:id="rId1"/>
  <w:linkStyles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51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_Doc_Font_List_Name" w:val="Times New RomanArial"/>
    <w:docVar w:name="EN_Lib_Name_List_Name" w:val="16PhDThesisRef.ENL"/>
    <w:docVar w:name="EN_Main_Body_Style_Name" w:val="Coastal Engineering"/>
  </w:docVars>
  <w:rsids>
    <w:rsidRoot w:val="00D51E78"/>
    <w:rsid w:val="00000333"/>
    <w:rsid w:val="00000351"/>
    <w:rsid w:val="0000047A"/>
    <w:rsid w:val="0000060E"/>
    <w:rsid w:val="00000947"/>
    <w:rsid w:val="00000A6F"/>
    <w:rsid w:val="000015B3"/>
    <w:rsid w:val="0000187C"/>
    <w:rsid w:val="00001991"/>
    <w:rsid w:val="00001C77"/>
    <w:rsid w:val="0000218B"/>
    <w:rsid w:val="000024DE"/>
    <w:rsid w:val="00002513"/>
    <w:rsid w:val="000028E4"/>
    <w:rsid w:val="000029F8"/>
    <w:rsid w:val="00002A60"/>
    <w:rsid w:val="00002E84"/>
    <w:rsid w:val="00003435"/>
    <w:rsid w:val="0000369E"/>
    <w:rsid w:val="00003A4C"/>
    <w:rsid w:val="00003AE0"/>
    <w:rsid w:val="000041CA"/>
    <w:rsid w:val="00004201"/>
    <w:rsid w:val="0000468E"/>
    <w:rsid w:val="00004934"/>
    <w:rsid w:val="00004B93"/>
    <w:rsid w:val="00004D15"/>
    <w:rsid w:val="0000538D"/>
    <w:rsid w:val="00005A6C"/>
    <w:rsid w:val="00006346"/>
    <w:rsid w:val="0000644A"/>
    <w:rsid w:val="000064B4"/>
    <w:rsid w:val="00006796"/>
    <w:rsid w:val="00007005"/>
    <w:rsid w:val="0000705D"/>
    <w:rsid w:val="000070E2"/>
    <w:rsid w:val="00007200"/>
    <w:rsid w:val="0000726C"/>
    <w:rsid w:val="0000751C"/>
    <w:rsid w:val="00007BE2"/>
    <w:rsid w:val="00010026"/>
    <w:rsid w:val="00010149"/>
    <w:rsid w:val="000103DA"/>
    <w:rsid w:val="0001045B"/>
    <w:rsid w:val="00010489"/>
    <w:rsid w:val="000105EB"/>
    <w:rsid w:val="00010879"/>
    <w:rsid w:val="00010981"/>
    <w:rsid w:val="00010D61"/>
    <w:rsid w:val="00010F06"/>
    <w:rsid w:val="00010F2B"/>
    <w:rsid w:val="00010FA5"/>
    <w:rsid w:val="0001112B"/>
    <w:rsid w:val="0001114A"/>
    <w:rsid w:val="000117C4"/>
    <w:rsid w:val="00011A45"/>
    <w:rsid w:val="00011A84"/>
    <w:rsid w:val="00011E0B"/>
    <w:rsid w:val="0001253C"/>
    <w:rsid w:val="00012619"/>
    <w:rsid w:val="00012625"/>
    <w:rsid w:val="000128F4"/>
    <w:rsid w:val="00012AF3"/>
    <w:rsid w:val="00013194"/>
    <w:rsid w:val="000131B5"/>
    <w:rsid w:val="0001363F"/>
    <w:rsid w:val="000136E8"/>
    <w:rsid w:val="00013722"/>
    <w:rsid w:val="00013C28"/>
    <w:rsid w:val="00013D8C"/>
    <w:rsid w:val="00013F40"/>
    <w:rsid w:val="00013FE0"/>
    <w:rsid w:val="00014647"/>
    <w:rsid w:val="00014CB5"/>
    <w:rsid w:val="00014FB3"/>
    <w:rsid w:val="00015191"/>
    <w:rsid w:val="00015678"/>
    <w:rsid w:val="000156E6"/>
    <w:rsid w:val="00015D39"/>
    <w:rsid w:val="00015D5F"/>
    <w:rsid w:val="00015DC8"/>
    <w:rsid w:val="00016252"/>
    <w:rsid w:val="00016287"/>
    <w:rsid w:val="00016385"/>
    <w:rsid w:val="00016447"/>
    <w:rsid w:val="00016717"/>
    <w:rsid w:val="00016EA2"/>
    <w:rsid w:val="000170E2"/>
    <w:rsid w:val="000173BE"/>
    <w:rsid w:val="00017509"/>
    <w:rsid w:val="00017C33"/>
    <w:rsid w:val="000203D7"/>
    <w:rsid w:val="00020416"/>
    <w:rsid w:val="00020A45"/>
    <w:rsid w:val="00020B97"/>
    <w:rsid w:val="00021075"/>
    <w:rsid w:val="00021911"/>
    <w:rsid w:val="00021929"/>
    <w:rsid w:val="000219A0"/>
    <w:rsid w:val="00021F71"/>
    <w:rsid w:val="00021F75"/>
    <w:rsid w:val="0002242C"/>
    <w:rsid w:val="00022DE1"/>
    <w:rsid w:val="000230DC"/>
    <w:rsid w:val="00023383"/>
    <w:rsid w:val="000237EB"/>
    <w:rsid w:val="00023A95"/>
    <w:rsid w:val="00023BB6"/>
    <w:rsid w:val="00023CD5"/>
    <w:rsid w:val="00024488"/>
    <w:rsid w:val="000244DD"/>
    <w:rsid w:val="00024504"/>
    <w:rsid w:val="00024C17"/>
    <w:rsid w:val="00024FB4"/>
    <w:rsid w:val="00025347"/>
    <w:rsid w:val="000254BC"/>
    <w:rsid w:val="000256AA"/>
    <w:rsid w:val="00025A53"/>
    <w:rsid w:val="00025C1C"/>
    <w:rsid w:val="00025E6B"/>
    <w:rsid w:val="00025F60"/>
    <w:rsid w:val="0002606C"/>
    <w:rsid w:val="0002612E"/>
    <w:rsid w:val="00026146"/>
    <w:rsid w:val="0002636D"/>
    <w:rsid w:val="00026414"/>
    <w:rsid w:val="000266C6"/>
    <w:rsid w:val="00026BA6"/>
    <w:rsid w:val="00026CAE"/>
    <w:rsid w:val="00026CF4"/>
    <w:rsid w:val="00026FC8"/>
    <w:rsid w:val="0002707A"/>
    <w:rsid w:val="00027726"/>
    <w:rsid w:val="00027911"/>
    <w:rsid w:val="00027CC5"/>
    <w:rsid w:val="00027CD1"/>
    <w:rsid w:val="00027DB8"/>
    <w:rsid w:val="0003023D"/>
    <w:rsid w:val="00030460"/>
    <w:rsid w:val="0003072B"/>
    <w:rsid w:val="000307D4"/>
    <w:rsid w:val="00031079"/>
    <w:rsid w:val="0003129C"/>
    <w:rsid w:val="00031339"/>
    <w:rsid w:val="00031604"/>
    <w:rsid w:val="00031757"/>
    <w:rsid w:val="0003191B"/>
    <w:rsid w:val="00031B14"/>
    <w:rsid w:val="00031E66"/>
    <w:rsid w:val="00032A55"/>
    <w:rsid w:val="00032BC3"/>
    <w:rsid w:val="00032DC7"/>
    <w:rsid w:val="00033096"/>
    <w:rsid w:val="00033584"/>
    <w:rsid w:val="00033652"/>
    <w:rsid w:val="00033858"/>
    <w:rsid w:val="00033BAA"/>
    <w:rsid w:val="00033FAE"/>
    <w:rsid w:val="000343F7"/>
    <w:rsid w:val="00034508"/>
    <w:rsid w:val="000345F6"/>
    <w:rsid w:val="0003460F"/>
    <w:rsid w:val="00034B46"/>
    <w:rsid w:val="00034D47"/>
    <w:rsid w:val="0003555C"/>
    <w:rsid w:val="000355E6"/>
    <w:rsid w:val="000357F0"/>
    <w:rsid w:val="000359E5"/>
    <w:rsid w:val="00035A84"/>
    <w:rsid w:val="00035AF8"/>
    <w:rsid w:val="00035B3D"/>
    <w:rsid w:val="00036018"/>
    <w:rsid w:val="000366AD"/>
    <w:rsid w:val="00036B1E"/>
    <w:rsid w:val="00036D50"/>
    <w:rsid w:val="00036DD2"/>
    <w:rsid w:val="00037196"/>
    <w:rsid w:val="00037634"/>
    <w:rsid w:val="00040314"/>
    <w:rsid w:val="000404EF"/>
    <w:rsid w:val="00040565"/>
    <w:rsid w:val="000406CC"/>
    <w:rsid w:val="00040B6F"/>
    <w:rsid w:val="00040FC6"/>
    <w:rsid w:val="00041056"/>
    <w:rsid w:val="00041804"/>
    <w:rsid w:val="00041A85"/>
    <w:rsid w:val="00041B3B"/>
    <w:rsid w:val="00041B97"/>
    <w:rsid w:val="0004270C"/>
    <w:rsid w:val="00042883"/>
    <w:rsid w:val="00042C1B"/>
    <w:rsid w:val="00042ECB"/>
    <w:rsid w:val="000432F8"/>
    <w:rsid w:val="00043536"/>
    <w:rsid w:val="000437EB"/>
    <w:rsid w:val="0004398D"/>
    <w:rsid w:val="00043E52"/>
    <w:rsid w:val="00043ED9"/>
    <w:rsid w:val="00043F2A"/>
    <w:rsid w:val="0004426D"/>
    <w:rsid w:val="0004427C"/>
    <w:rsid w:val="00044524"/>
    <w:rsid w:val="00044F08"/>
    <w:rsid w:val="00044FCE"/>
    <w:rsid w:val="0004524E"/>
    <w:rsid w:val="000456F5"/>
    <w:rsid w:val="00045781"/>
    <w:rsid w:val="00045DCE"/>
    <w:rsid w:val="00046BF8"/>
    <w:rsid w:val="00046FF4"/>
    <w:rsid w:val="000470F9"/>
    <w:rsid w:val="0004716B"/>
    <w:rsid w:val="00047223"/>
    <w:rsid w:val="000479DE"/>
    <w:rsid w:val="00047AF3"/>
    <w:rsid w:val="00047BBD"/>
    <w:rsid w:val="0005025B"/>
    <w:rsid w:val="000502A1"/>
    <w:rsid w:val="00050644"/>
    <w:rsid w:val="000507B2"/>
    <w:rsid w:val="00050950"/>
    <w:rsid w:val="00050BC9"/>
    <w:rsid w:val="00050C8B"/>
    <w:rsid w:val="00050CF6"/>
    <w:rsid w:val="0005119E"/>
    <w:rsid w:val="00051651"/>
    <w:rsid w:val="0005175B"/>
    <w:rsid w:val="000517E4"/>
    <w:rsid w:val="0005207F"/>
    <w:rsid w:val="000525E5"/>
    <w:rsid w:val="00052A69"/>
    <w:rsid w:val="00052B2D"/>
    <w:rsid w:val="0005371B"/>
    <w:rsid w:val="000537CE"/>
    <w:rsid w:val="000539B0"/>
    <w:rsid w:val="00053C0B"/>
    <w:rsid w:val="00053E0D"/>
    <w:rsid w:val="0005425A"/>
    <w:rsid w:val="00054506"/>
    <w:rsid w:val="00054525"/>
    <w:rsid w:val="000547F9"/>
    <w:rsid w:val="00054DC6"/>
    <w:rsid w:val="000555E5"/>
    <w:rsid w:val="000556FA"/>
    <w:rsid w:val="000559F1"/>
    <w:rsid w:val="00055A41"/>
    <w:rsid w:val="00055B1F"/>
    <w:rsid w:val="00055FF2"/>
    <w:rsid w:val="00056278"/>
    <w:rsid w:val="00056470"/>
    <w:rsid w:val="000568D8"/>
    <w:rsid w:val="00056C9B"/>
    <w:rsid w:val="00057185"/>
    <w:rsid w:val="00057B88"/>
    <w:rsid w:val="000607AE"/>
    <w:rsid w:val="000607CE"/>
    <w:rsid w:val="00060EFB"/>
    <w:rsid w:val="000612AC"/>
    <w:rsid w:val="000613C5"/>
    <w:rsid w:val="000613EE"/>
    <w:rsid w:val="00061C79"/>
    <w:rsid w:val="00061C9E"/>
    <w:rsid w:val="00061E7E"/>
    <w:rsid w:val="000620B0"/>
    <w:rsid w:val="00062793"/>
    <w:rsid w:val="000637F5"/>
    <w:rsid w:val="0006387A"/>
    <w:rsid w:val="000638C7"/>
    <w:rsid w:val="00063A5F"/>
    <w:rsid w:val="00063C35"/>
    <w:rsid w:val="0006488A"/>
    <w:rsid w:val="0006491D"/>
    <w:rsid w:val="00064CE7"/>
    <w:rsid w:val="00064CE9"/>
    <w:rsid w:val="00064E1A"/>
    <w:rsid w:val="000650BA"/>
    <w:rsid w:val="0006592C"/>
    <w:rsid w:val="00065E2C"/>
    <w:rsid w:val="00065E32"/>
    <w:rsid w:val="00065E62"/>
    <w:rsid w:val="00065FFD"/>
    <w:rsid w:val="00066362"/>
    <w:rsid w:val="00066676"/>
    <w:rsid w:val="00066F91"/>
    <w:rsid w:val="000670B9"/>
    <w:rsid w:val="0006722A"/>
    <w:rsid w:val="00067482"/>
    <w:rsid w:val="0006768B"/>
    <w:rsid w:val="000677F4"/>
    <w:rsid w:val="00067AD3"/>
    <w:rsid w:val="00067B1F"/>
    <w:rsid w:val="00067C6B"/>
    <w:rsid w:val="0007004A"/>
    <w:rsid w:val="000700CF"/>
    <w:rsid w:val="00070570"/>
    <w:rsid w:val="00070735"/>
    <w:rsid w:val="0007082A"/>
    <w:rsid w:val="00070A95"/>
    <w:rsid w:val="00070FC1"/>
    <w:rsid w:val="00071073"/>
    <w:rsid w:val="000713E7"/>
    <w:rsid w:val="00071411"/>
    <w:rsid w:val="000714EB"/>
    <w:rsid w:val="000715EE"/>
    <w:rsid w:val="0007165F"/>
    <w:rsid w:val="00071E14"/>
    <w:rsid w:val="000728C8"/>
    <w:rsid w:val="00072C48"/>
    <w:rsid w:val="00072DE7"/>
    <w:rsid w:val="000732ED"/>
    <w:rsid w:val="000736F3"/>
    <w:rsid w:val="0007375A"/>
    <w:rsid w:val="0007382A"/>
    <w:rsid w:val="000738D2"/>
    <w:rsid w:val="00073907"/>
    <w:rsid w:val="00073E27"/>
    <w:rsid w:val="0007424A"/>
    <w:rsid w:val="000745F3"/>
    <w:rsid w:val="00074B19"/>
    <w:rsid w:val="00075959"/>
    <w:rsid w:val="00075BA2"/>
    <w:rsid w:val="00075CF3"/>
    <w:rsid w:val="00075F08"/>
    <w:rsid w:val="0007637A"/>
    <w:rsid w:val="0007664A"/>
    <w:rsid w:val="00076B68"/>
    <w:rsid w:val="00076D11"/>
    <w:rsid w:val="00076FF5"/>
    <w:rsid w:val="000774CB"/>
    <w:rsid w:val="000776C8"/>
    <w:rsid w:val="00077AE2"/>
    <w:rsid w:val="00077E57"/>
    <w:rsid w:val="00077EEA"/>
    <w:rsid w:val="0008029F"/>
    <w:rsid w:val="00080602"/>
    <w:rsid w:val="00080B8B"/>
    <w:rsid w:val="00080E8C"/>
    <w:rsid w:val="000812E3"/>
    <w:rsid w:val="000815D0"/>
    <w:rsid w:val="00081671"/>
    <w:rsid w:val="000817D3"/>
    <w:rsid w:val="000818D5"/>
    <w:rsid w:val="000818F1"/>
    <w:rsid w:val="000819E5"/>
    <w:rsid w:val="00082080"/>
    <w:rsid w:val="000823F8"/>
    <w:rsid w:val="000824FC"/>
    <w:rsid w:val="00082A67"/>
    <w:rsid w:val="000830FD"/>
    <w:rsid w:val="00083A32"/>
    <w:rsid w:val="00083AC5"/>
    <w:rsid w:val="00083DAC"/>
    <w:rsid w:val="00084A99"/>
    <w:rsid w:val="00084AA0"/>
    <w:rsid w:val="00084FC7"/>
    <w:rsid w:val="00085139"/>
    <w:rsid w:val="0008526A"/>
    <w:rsid w:val="000857B4"/>
    <w:rsid w:val="00085954"/>
    <w:rsid w:val="00085A37"/>
    <w:rsid w:val="00085AE0"/>
    <w:rsid w:val="00085F08"/>
    <w:rsid w:val="00085F59"/>
    <w:rsid w:val="00086296"/>
    <w:rsid w:val="0008655B"/>
    <w:rsid w:val="000866D3"/>
    <w:rsid w:val="000867E5"/>
    <w:rsid w:val="000867FA"/>
    <w:rsid w:val="00086DA6"/>
    <w:rsid w:val="00086E24"/>
    <w:rsid w:val="00087063"/>
    <w:rsid w:val="000876C9"/>
    <w:rsid w:val="00087763"/>
    <w:rsid w:val="0008779D"/>
    <w:rsid w:val="00087E19"/>
    <w:rsid w:val="00087EBA"/>
    <w:rsid w:val="00090137"/>
    <w:rsid w:val="000901B4"/>
    <w:rsid w:val="000902CC"/>
    <w:rsid w:val="00090401"/>
    <w:rsid w:val="0009055D"/>
    <w:rsid w:val="00090798"/>
    <w:rsid w:val="00090A51"/>
    <w:rsid w:val="00090E5E"/>
    <w:rsid w:val="00091235"/>
    <w:rsid w:val="0009190C"/>
    <w:rsid w:val="0009213D"/>
    <w:rsid w:val="000921B9"/>
    <w:rsid w:val="000924FD"/>
    <w:rsid w:val="000926E2"/>
    <w:rsid w:val="000928C7"/>
    <w:rsid w:val="000929D5"/>
    <w:rsid w:val="00092C07"/>
    <w:rsid w:val="0009337D"/>
    <w:rsid w:val="0009364E"/>
    <w:rsid w:val="00093891"/>
    <w:rsid w:val="00093A16"/>
    <w:rsid w:val="00093B55"/>
    <w:rsid w:val="00093C62"/>
    <w:rsid w:val="00093CE4"/>
    <w:rsid w:val="00093ECB"/>
    <w:rsid w:val="00093F2A"/>
    <w:rsid w:val="00094109"/>
    <w:rsid w:val="00094AB6"/>
    <w:rsid w:val="000952D2"/>
    <w:rsid w:val="00095352"/>
    <w:rsid w:val="000955B2"/>
    <w:rsid w:val="00095B87"/>
    <w:rsid w:val="00095C35"/>
    <w:rsid w:val="00095D08"/>
    <w:rsid w:val="000961B0"/>
    <w:rsid w:val="00096453"/>
    <w:rsid w:val="00096725"/>
    <w:rsid w:val="00096CB0"/>
    <w:rsid w:val="00097282"/>
    <w:rsid w:val="00097363"/>
    <w:rsid w:val="0009785A"/>
    <w:rsid w:val="0009785B"/>
    <w:rsid w:val="0009788D"/>
    <w:rsid w:val="000A02BC"/>
    <w:rsid w:val="000A0446"/>
    <w:rsid w:val="000A071B"/>
    <w:rsid w:val="000A0819"/>
    <w:rsid w:val="000A0C8E"/>
    <w:rsid w:val="000A0CE0"/>
    <w:rsid w:val="000A1089"/>
    <w:rsid w:val="000A131E"/>
    <w:rsid w:val="000A1590"/>
    <w:rsid w:val="000A1D45"/>
    <w:rsid w:val="000A1FAE"/>
    <w:rsid w:val="000A2154"/>
    <w:rsid w:val="000A22E1"/>
    <w:rsid w:val="000A2487"/>
    <w:rsid w:val="000A2546"/>
    <w:rsid w:val="000A25BE"/>
    <w:rsid w:val="000A2E56"/>
    <w:rsid w:val="000A31C4"/>
    <w:rsid w:val="000A3323"/>
    <w:rsid w:val="000A39CF"/>
    <w:rsid w:val="000A40E9"/>
    <w:rsid w:val="000A4195"/>
    <w:rsid w:val="000A42CC"/>
    <w:rsid w:val="000A4555"/>
    <w:rsid w:val="000A48DC"/>
    <w:rsid w:val="000A4BB5"/>
    <w:rsid w:val="000A4D9D"/>
    <w:rsid w:val="000A53A6"/>
    <w:rsid w:val="000A570C"/>
    <w:rsid w:val="000A5B58"/>
    <w:rsid w:val="000A5F24"/>
    <w:rsid w:val="000A626C"/>
    <w:rsid w:val="000A6439"/>
    <w:rsid w:val="000A670D"/>
    <w:rsid w:val="000A672A"/>
    <w:rsid w:val="000A70ED"/>
    <w:rsid w:val="000A7258"/>
    <w:rsid w:val="000B01D1"/>
    <w:rsid w:val="000B02D6"/>
    <w:rsid w:val="000B04B9"/>
    <w:rsid w:val="000B193A"/>
    <w:rsid w:val="000B1E64"/>
    <w:rsid w:val="000B237A"/>
    <w:rsid w:val="000B2741"/>
    <w:rsid w:val="000B27F9"/>
    <w:rsid w:val="000B286A"/>
    <w:rsid w:val="000B318B"/>
    <w:rsid w:val="000B3615"/>
    <w:rsid w:val="000B3768"/>
    <w:rsid w:val="000B3914"/>
    <w:rsid w:val="000B3A79"/>
    <w:rsid w:val="000B3E26"/>
    <w:rsid w:val="000B3F2C"/>
    <w:rsid w:val="000B441E"/>
    <w:rsid w:val="000B4436"/>
    <w:rsid w:val="000B44A8"/>
    <w:rsid w:val="000B457C"/>
    <w:rsid w:val="000B4649"/>
    <w:rsid w:val="000B484B"/>
    <w:rsid w:val="000B497D"/>
    <w:rsid w:val="000B4DE6"/>
    <w:rsid w:val="000B4E9F"/>
    <w:rsid w:val="000B5061"/>
    <w:rsid w:val="000B5284"/>
    <w:rsid w:val="000B5558"/>
    <w:rsid w:val="000B5560"/>
    <w:rsid w:val="000B5899"/>
    <w:rsid w:val="000B58FA"/>
    <w:rsid w:val="000B5961"/>
    <w:rsid w:val="000B59B4"/>
    <w:rsid w:val="000B5E1E"/>
    <w:rsid w:val="000B5EA1"/>
    <w:rsid w:val="000B60E7"/>
    <w:rsid w:val="000B6559"/>
    <w:rsid w:val="000B6727"/>
    <w:rsid w:val="000B7105"/>
    <w:rsid w:val="000B75D1"/>
    <w:rsid w:val="000B7A22"/>
    <w:rsid w:val="000B7F81"/>
    <w:rsid w:val="000C0155"/>
    <w:rsid w:val="000C01F9"/>
    <w:rsid w:val="000C037B"/>
    <w:rsid w:val="000C0800"/>
    <w:rsid w:val="000C0A3C"/>
    <w:rsid w:val="000C0D56"/>
    <w:rsid w:val="000C0EDC"/>
    <w:rsid w:val="000C10A7"/>
    <w:rsid w:val="000C1341"/>
    <w:rsid w:val="000C15E0"/>
    <w:rsid w:val="000C174C"/>
    <w:rsid w:val="000C1808"/>
    <w:rsid w:val="000C18DF"/>
    <w:rsid w:val="000C1B1D"/>
    <w:rsid w:val="000C2035"/>
    <w:rsid w:val="000C23F9"/>
    <w:rsid w:val="000C254C"/>
    <w:rsid w:val="000C28CE"/>
    <w:rsid w:val="000C291B"/>
    <w:rsid w:val="000C2DE3"/>
    <w:rsid w:val="000C30EA"/>
    <w:rsid w:val="000C312E"/>
    <w:rsid w:val="000C33A7"/>
    <w:rsid w:val="000C3508"/>
    <w:rsid w:val="000C4248"/>
    <w:rsid w:val="000C45D9"/>
    <w:rsid w:val="000C4B2A"/>
    <w:rsid w:val="000C4BC8"/>
    <w:rsid w:val="000C4E91"/>
    <w:rsid w:val="000C4FCD"/>
    <w:rsid w:val="000C5948"/>
    <w:rsid w:val="000C5A23"/>
    <w:rsid w:val="000C5D3C"/>
    <w:rsid w:val="000C5EB2"/>
    <w:rsid w:val="000C5F81"/>
    <w:rsid w:val="000C6051"/>
    <w:rsid w:val="000C609B"/>
    <w:rsid w:val="000C62F4"/>
    <w:rsid w:val="000C6774"/>
    <w:rsid w:val="000C6D2A"/>
    <w:rsid w:val="000D03AE"/>
    <w:rsid w:val="000D0904"/>
    <w:rsid w:val="000D0A82"/>
    <w:rsid w:val="000D0C6F"/>
    <w:rsid w:val="000D0FE0"/>
    <w:rsid w:val="000D1108"/>
    <w:rsid w:val="000D12EC"/>
    <w:rsid w:val="000D1360"/>
    <w:rsid w:val="000D1526"/>
    <w:rsid w:val="000D154C"/>
    <w:rsid w:val="000D1A6E"/>
    <w:rsid w:val="000D1F90"/>
    <w:rsid w:val="000D22F8"/>
    <w:rsid w:val="000D24B0"/>
    <w:rsid w:val="000D2557"/>
    <w:rsid w:val="000D2719"/>
    <w:rsid w:val="000D29DB"/>
    <w:rsid w:val="000D2D73"/>
    <w:rsid w:val="000D2D90"/>
    <w:rsid w:val="000D2E5C"/>
    <w:rsid w:val="000D37FC"/>
    <w:rsid w:val="000D3EF6"/>
    <w:rsid w:val="000D4514"/>
    <w:rsid w:val="000D4852"/>
    <w:rsid w:val="000D5302"/>
    <w:rsid w:val="000D5513"/>
    <w:rsid w:val="000D5766"/>
    <w:rsid w:val="000D5835"/>
    <w:rsid w:val="000D5A8E"/>
    <w:rsid w:val="000D5A92"/>
    <w:rsid w:val="000D5C00"/>
    <w:rsid w:val="000D5C96"/>
    <w:rsid w:val="000D5D73"/>
    <w:rsid w:val="000D610C"/>
    <w:rsid w:val="000D63FD"/>
    <w:rsid w:val="000D6404"/>
    <w:rsid w:val="000D64E3"/>
    <w:rsid w:val="000D66BC"/>
    <w:rsid w:val="000D6827"/>
    <w:rsid w:val="000D6C98"/>
    <w:rsid w:val="000D73DC"/>
    <w:rsid w:val="000D75E4"/>
    <w:rsid w:val="000D7C0F"/>
    <w:rsid w:val="000E05A1"/>
    <w:rsid w:val="000E0A15"/>
    <w:rsid w:val="000E0B95"/>
    <w:rsid w:val="000E0FD7"/>
    <w:rsid w:val="000E22F1"/>
    <w:rsid w:val="000E25C0"/>
    <w:rsid w:val="000E2A08"/>
    <w:rsid w:val="000E2CE8"/>
    <w:rsid w:val="000E32C5"/>
    <w:rsid w:val="000E3B12"/>
    <w:rsid w:val="000E3C39"/>
    <w:rsid w:val="000E3D24"/>
    <w:rsid w:val="000E3E0B"/>
    <w:rsid w:val="000E3E26"/>
    <w:rsid w:val="000E58D1"/>
    <w:rsid w:val="000E59D4"/>
    <w:rsid w:val="000E5A59"/>
    <w:rsid w:val="000E5B0F"/>
    <w:rsid w:val="000E5DBC"/>
    <w:rsid w:val="000E6491"/>
    <w:rsid w:val="000E69A1"/>
    <w:rsid w:val="000E6B50"/>
    <w:rsid w:val="000E70D3"/>
    <w:rsid w:val="000E7759"/>
    <w:rsid w:val="000E7CA2"/>
    <w:rsid w:val="000E7D0E"/>
    <w:rsid w:val="000E7D35"/>
    <w:rsid w:val="000E7E2B"/>
    <w:rsid w:val="000E7FB9"/>
    <w:rsid w:val="000E7FE3"/>
    <w:rsid w:val="000F024E"/>
    <w:rsid w:val="000F04E3"/>
    <w:rsid w:val="000F069D"/>
    <w:rsid w:val="000F07E9"/>
    <w:rsid w:val="000F0AB2"/>
    <w:rsid w:val="000F0F3C"/>
    <w:rsid w:val="000F171C"/>
    <w:rsid w:val="000F1AF2"/>
    <w:rsid w:val="000F1FED"/>
    <w:rsid w:val="000F219D"/>
    <w:rsid w:val="000F21C0"/>
    <w:rsid w:val="000F2C18"/>
    <w:rsid w:val="000F2E87"/>
    <w:rsid w:val="000F3011"/>
    <w:rsid w:val="000F3421"/>
    <w:rsid w:val="000F38A1"/>
    <w:rsid w:val="000F3AC6"/>
    <w:rsid w:val="000F3D1F"/>
    <w:rsid w:val="000F3FE7"/>
    <w:rsid w:val="000F40E2"/>
    <w:rsid w:val="000F42F3"/>
    <w:rsid w:val="000F49F0"/>
    <w:rsid w:val="000F4ABA"/>
    <w:rsid w:val="000F516A"/>
    <w:rsid w:val="000F5291"/>
    <w:rsid w:val="000F5682"/>
    <w:rsid w:val="000F599A"/>
    <w:rsid w:val="000F5BC3"/>
    <w:rsid w:val="000F5FDA"/>
    <w:rsid w:val="000F62E1"/>
    <w:rsid w:val="000F64FD"/>
    <w:rsid w:val="000F66A0"/>
    <w:rsid w:val="000F67C2"/>
    <w:rsid w:val="000F6BD3"/>
    <w:rsid w:val="000F6E49"/>
    <w:rsid w:val="000F70DA"/>
    <w:rsid w:val="000F7196"/>
    <w:rsid w:val="000F7275"/>
    <w:rsid w:val="000F72AD"/>
    <w:rsid w:val="000F743E"/>
    <w:rsid w:val="000F7689"/>
    <w:rsid w:val="000F768B"/>
    <w:rsid w:val="000F7707"/>
    <w:rsid w:val="000F7AA7"/>
    <w:rsid w:val="000F7EA8"/>
    <w:rsid w:val="00100534"/>
    <w:rsid w:val="00100541"/>
    <w:rsid w:val="00100738"/>
    <w:rsid w:val="00100762"/>
    <w:rsid w:val="00100813"/>
    <w:rsid w:val="00100A23"/>
    <w:rsid w:val="00100CED"/>
    <w:rsid w:val="00100D0C"/>
    <w:rsid w:val="00100FA6"/>
    <w:rsid w:val="001018B0"/>
    <w:rsid w:val="0010194F"/>
    <w:rsid w:val="00101A00"/>
    <w:rsid w:val="00101A9F"/>
    <w:rsid w:val="00101ADA"/>
    <w:rsid w:val="00101B89"/>
    <w:rsid w:val="001024BF"/>
    <w:rsid w:val="00102737"/>
    <w:rsid w:val="001028FC"/>
    <w:rsid w:val="00102B0E"/>
    <w:rsid w:val="00102C51"/>
    <w:rsid w:val="001039D5"/>
    <w:rsid w:val="001041A2"/>
    <w:rsid w:val="00104383"/>
    <w:rsid w:val="001045E4"/>
    <w:rsid w:val="00105003"/>
    <w:rsid w:val="001050DC"/>
    <w:rsid w:val="001052AF"/>
    <w:rsid w:val="001057FA"/>
    <w:rsid w:val="00106C48"/>
    <w:rsid w:val="00106CCE"/>
    <w:rsid w:val="00106E5D"/>
    <w:rsid w:val="001070C8"/>
    <w:rsid w:val="0010734D"/>
    <w:rsid w:val="0010736A"/>
    <w:rsid w:val="0010737B"/>
    <w:rsid w:val="00107554"/>
    <w:rsid w:val="001077A5"/>
    <w:rsid w:val="00107A87"/>
    <w:rsid w:val="00107C97"/>
    <w:rsid w:val="00107E69"/>
    <w:rsid w:val="00107F64"/>
    <w:rsid w:val="001102DC"/>
    <w:rsid w:val="001106A6"/>
    <w:rsid w:val="001106EB"/>
    <w:rsid w:val="00110816"/>
    <w:rsid w:val="001108BE"/>
    <w:rsid w:val="00111058"/>
    <w:rsid w:val="001111C2"/>
    <w:rsid w:val="001112D0"/>
    <w:rsid w:val="0011132A"/>
    <w:rsid w:val="00111747"/>
    <w:rsid w:val="0011179C"/>
    <w:rsid w:val="001119FE"/>
    <w:rsid w:val="00111F23"/>
    <w:rsid w:val="001120E1"/>
    <w:rsid w:val="00112230"/>
    <w:rsid w:val="00112CB0"/>
    <w:rsid w:val="00112F15"/>
    <w:rsid w:val="0011300C"/>
    <w:rsid w:val="00113223"/>
    <w:rsid w:val="00113463"/>
    <w:rsid w:val="001134AA"/>
    <w:rsid w:val="00113547"/>
    <w:rsid w:val="0011394B"/>
    <w:rsid w:val="00113C45"/>
    <w:rsid w:val="00113EE4"/>
    <w:rsid w:val="00114A17"/>
    <w:rsid w:val="00114B97"/>
    <w:rsid w:val="00114F36"/>
    <w:rsid w:val="00115C9B"/>
    <w:rsid w:val="00115CE0"/>
    <w:rsid w:val="00115E5F"/>
    <w:rsid w:val="00115F7F"/>
    <w:rsid w:val="0011635B"/>
    <w:rsid w:val="001165FC"/>
    <w:rsid w:val="001166B1"/>
    <w:rsid w:val="00116A2C"/>
    <w:rsid w:val="00116B56"/>
    <w:rsid w:val="00116C32"/>
    <w:rsid w:val="00116DCC"/>
    <w:rsid w:val="00116F50"/>
    <w:rsid w:val="0011753D"/>
    <w:rsid w:val="001178CE"/>
    <w:rsid w:val="001201D7"/>
    <w:rsid w:val="0012034A"/>
    <w:rsid w:val="0012093B"/>
    <w:rsid w:val="0012099D"/>
    <w:rsid w:val="00120A2F"/>
    <w:rsid w:val="00120A73"/>
    <w:rsid w:val="00120ECB"/>
    <w:rsid w:val="0012150B"/>
    <w:rsid w:val="001216B8"/>
    <w:rsid w:val="00121730"/>
    <w:rsid w:val="0012197B"/>
    <w:rsid w:val="00121AD3"/>
    <w:rsid w:val="00121CAB"/>
    <w:rsid w:val="00121CDC"/>
    <w:rsid w:val="00121EAA"/>
    <w:rsid w:val="00122007"/>
    <w:rsid w:val="001220C7"/>
    <w:rsid w:val="0012210C"/>
    <w:rsid w:val="0012223B"/>
    <w:rsid w:val="0012229B"/>
    <w:rsid w:val="00122C50"/>
    <w:rsid w:val="00122F9F"/>
    <w:rsid w:val="00123453"/>
    <w:rsid w:val="001236D2"/>
    <w:rsid w:val="001238A5"/>
    <w:rsid w:val="00123986"/>
    <w:rsid w:val="00123ECC"/>
    <w:rsid w:val="0012426B"/>
    <w:rsid w:val="001243E7"/>
    <w:rsid w:val="00124614"/>
    <w:rsid w:val="001246BA"/>
    <w:rsid w:val="00124828"/>
    <w:rsid w:val="001248AF"/>
    <w:rsid w:val="00124B24"/>
    <w:rsid w:val="00124C3F"/>
    <w:rsid w:val="00124F07"/>
    <w:rsid w:val="001253C9"/>
    <w:rsid w:val="001258E2"/>
    <w:rsid w:val="0012610D"/>
    <w:rsid w:val="00126127"/>
    <w:rsid w:val="00126218"/>
    <w:rsid w:val="00126242"/>
    <w:rsid w:val="0012653D"/>
    <w:rsid w:val="00126C2C"/>
    <w:rsid w:val="00126C33"/>
    <w:rsid w:val="001271D7"/>
    <w:rsid w:val="00127486"/>
    <w:rsid w:val="00127B33"/>
    <w:rsid w:val="00127E99"/>
    <w:rsid w:val="00130071"/>
    <w:rsid w:val="00130ABF"/>
    <w:rsid w:val="0013100A"/>
    <w:rsid w:val="001311E6"/>
    <w:rsid w:val="00131687"/>
    <w:rsid w:val="00131925"/>
    <w:rsid w:val="00131D3A"/>
    <w:rsid w:val="00131EBE"/>
    <w:rsid w:val="00132362"/>
    <w:rsid w:val="0013258B"/>
    <w:rsid w:val="00132A6F"/>
    <w:rsid w:val="00133202"/>
    <w:rsid w:val="00133913"/>
    <w:rsid w:val="00133AA8"/>
    <w:rsid w:val="00133EDB"/>
    <w:rsid w:val="001340D7"/>
    <w:rsid w:val="001340D9"/>
    <w:rsid w:val="00134406"/>
    <w:rsid w:val="0013459C"/>
    <w:rsid w:val="00135849"/>
    <w:rsid w:val="00135887"/>
    <w:rsid w:val="001358EF"/>
    <w:rsid w:val="00135BB0"/>
    <w:rsid w:val="00135DE0"/>
    <w:rsid w:val="001360B7"/>
    <w:rsid w:val="001365EF"/>
    <w:rsid w:val="0013699B"/>
    <w:rsid w:val="00136A1D"/>
    <w:rsid w:val="00136B9D"/>
    <w:rsid w:val="00136FAF"/>
    <w:rsid w:val="00137137"/>
    <w:rsid w:val="00137201"/>
    <w:rsid w:val="00137444"/>
    <w:rsid w:val="00137681"/>
    <w:rsid w:val="00137705"/>
    <w:rsid w:val="0013780A"/>
    <w:rsid w:val="00137976"/>
    <w:rsid w:val="00137A86"/>
    <w:rsid w:val="00137AED"/>
    <w:rsid w:val="001400A0"/>
    <w:rsid w:val="00140317"/>
    <w:rsid w:val="0014037D"/>
    <w:rsid w:val="0014108C"/>
    <w:rsid w:val="00141137"/>
    <w:rsid w:val="001415DC"/>
    <w:rsid w:val="0014186D"/>
    <w:rsid w:val="001423C0"/>
    <w:rsid w:val="0014240B"/>
    <w:rsid w:val="001424C8"/>
    <w:rsid w:val="00142587"/>
    <w:rsid w:val="00142A2B"/>
    <w:rsid w:val="001431BE"/>
    <w:rsid w:val="001434ED"/>
    <w:rsid w:val="00143798"/>
    <w:rsid w:val="00143B34"/>
    <w:rsid w:val="00143E1D"/>
    <w:rsid w:val="00144231"/>
    <w:rsid w:val="00144544"/>
    <w:rsid w:val="001447B4"/>
    <w:rsid w:val="0014543A"/>
    <w:rsid w:val="00145678"/>
    <w:rsid w:val="001463B2"/>
    <w:rsid w:val="00146725"/>
    <w:rsid w:val="001468AC"/>
    <w:rsid w:val="00146A11"/>
    <w:rsid w:val="00146A2C"/>
    <w:rsid w:val="00146A8D"/>
    <w:rsid w:val="00146AB8"/>
    <w:rsid w:val="00146B4D"/>
    <w:rsid w:val="00146C6C"/>
    <w:rsid w:val="00147B63"/>
    <w:rsid w:val="00150542"/>
    <w:rsid w:val="001509DD"/>
    <w:rsid w:val="00150F1E"/>
    <w:rsid w:val="00151AE8"/>
    <w:rsid w:val="00151CCF"/>
    <w:rsid w:val="00151E26"/>
    <w:rsid w:val="00151F20"/>
    <w:rsid w:val="00152793"/>
    <w:rsid w:val="001529D5"/>
    <w:rsid w:val="001534F6"/>
    <w:rsid w:val="00153791"/>
    <w:rsid w:val="00153B32"/>
    <w:rsid w:val="00154255"/>
    <w:rsid w:val="00154327"/>
    <w:rsid w:val="0015436F"/>
    <w:rsid w:val="001546EC"/>
    <w:rsid w:val="001548CF"/>
    <w:rsid w:val="00154943"/>
    <w:rsid w:val="00154F19"/>
    <w:rsid w:val="00155201"/>
    <w:rsid w:val="001552E1"/>
    <w:rsid w:val="0015550A"/>
    <w:rsid w:val="00155A40"/>
    <w:rsid w:val="00155FE7"/>
    <w:rsid w:val="00156113"/>
    <w:rsid w:val="00156233"/>
    <w:rsid w:val="0015676A"/>
    <w:rsid w:val="00157552"/>
    <w:rsid w:val="00157C72"/>
    <w:rsid w:val="001601EA"/>
    <w:rsid w:val="001602FA"/>
    <w:rsid w:val="00160388"/>
    <w:rsid w:val="001606C6"/>
    <w:rsid w:val="001611AE"/>
    <w:rsid w:val="00161306"/>
    <w:rsid w:val="00161553"/>
    <w:rsid w:val="00161633"/>
    <w:rsid w:val="001618D2"/>
    <w:rsid w:val="00161A9D"/>
    <w:rsid w:val="00161BD6"/>
    <w:rsid w:val="00161C8B"/>
    <w:rsid w:val="00162713"/>
    <w:rsid w:val="00162B97"/>
    <w:rsid w:val="00162C92"/>
    <w:rsid w:val="00162E42"/>
    <w:rsid w:val="001631F7"/>
    <w:rsid w:val="00163518"/>
    <w:rsid w:val="001636D7"/>
    <w:rsid w:val="00163788"/>
    <w:rsid w:val="00163EE5"/>
    <w:rsid w:val="0016403D"/>
    <w:rsid w:val="001642A1"/>
    <w:rsid w:val="0016457B"/>
    <w:rsid w:val="00164D73"/>
    <w:rsid w:val="00164DC2"/>
    <w:rsid w:val="00164F6E"/>
    <w:rsid w:val="00164F7C"/>
    <w:rsid w:val="0016511B"/>
    <w:rsid w:val="001655DC"/>
    <w:rsid w:val="0016620D"/>
    <w:rsid w:val="00166A48"/>
    <w:rsid w:val="00166FD1"/>
    <w:rsid w:val="0016794A"/>
    <w:rsid w:val="00167CE9"/>
    <w:rsid w:val="00170485"/>
    <w:rsid w:val="00170711"/>
    <w:rsid w:val="001707D1"/>
    <w:rsid w:val="00170A8D"/>
    <w:rsid w:val="00170EBF"/>
    <w:rsid w:val="00171024"/>
    <w:rsid w:val="001710DE"/>
    <w:rsid w:val="0017172B"/>
    <w:rsid w:val="00171AE6"/>
    <w:rsid w:val="00171D95"/>
    <w:rsid w:val="001721E2"/>
    <w:rsid w:val="00172E88"/>
    <w:rsid w:val="0017377C"/>
    <w:rsid w:val="00173829"/>
    <w:rsid w:val="00173943"/>
    <w:rsid w:val="00173EC8"/>
    <w:rsid w:val="00173EFF"/>
    <w:rsid w:val="00174009"/>
    <w:rsid w:val="00174BB4"/>
    <w:rsid w:val="00174FF0"/>
    <w:rsid w:val="001750A9"/>
    <w:rsid w:val="001750C5"/>
    <w:rsid w:val="0017534C"/>
    <w:rsid w:val="0017541C"/>
    <w:rsid w:val="00175B73"/>
    <w:rsid w:val="00175EF6"/>
    <w:rsid w:val="00176A6D"/>
    <w:rsid w:val="00176AE3"/>
    <w:rsid w:val="00176B44"/>
    <w:rsid w:val="0017735E"/>
    <w:rsid w:val="0017777D"/>
    <w:rsid w:val="00177964"/>
    <w:rsid w:val="00177990"/>
    <w:rsid w:val="00177C3E"/>
    <w:rsid w:val="00180087"/>
    <w:rsid w:val="0018046A"/>
    <w:rsid w:val="001804AB"/>
    <w:rsid w:val="001805FC"/>
    <w:rsid w:val="001808FC"/>
    <w:rsid w:val="00180918"/>
    <w:rsid w:val="00180A05"/>
    <w:rsid w:val="00180EF0"/>
    <w:rsid w:val="00180F09"/>
    <w:rsid w:val="001810C9"/>
    <w:rsid w:val="00181155"/>
    <w:rsid w:val="001812B2"/>
    <w:rsid w:val="00181B87"/>
    <w:rsid w:val="001824A8"/>
    <w:rsid w:val="0018268F"/>
    <w:rsid w:val="001827BA"/>
    <w:rsid w:val="00182917"/>
    <w:rsid w:val="00182A06"/>
    <w:rsid w:val="00182CF1"/>
    <w:rsid w:val="00182E9E"/>
    <w:rsid w:val="001835C0"/>
    <w:rsid w:val="00184011"/>
    <w:rsid w:val="00184517"/>
    <w:rsid w:val="00184571"/>
    <w:rsid w:val="00184C79"/>
    <w:rsid w:val="00184DB0"/>
    <w:rsid w:val="00184F7B"/>
    <w:rsid w:val="001855BB"/>
    <w:rsid w:val="001856A3"/>
    <w:rsid w:val="00185A21"/>
    <w:rsid w:val="00185B6E"/>
    <w:rsid w:val="0018605D"/>
    <w:rsid w:val="00186161"/>
    <w:rsid w:val="001862F3"/>
    <w:rsid w:val="00186736"/>
    <w:rsid w:val="0018675F"/>
    <w:rsid w:val="00186935"/>
    <w:rsid w:val="00186C36"/>
    <w:rsid w:val="00186EAD"/>
    <w:rsid w:val="00187006"/>
    <w:rsid w:val="00187329"/>
    <w:rsid w:val="001873E0"/>
    <w:rsid w:val="001874D0"/>
    <w:rsid w:val="0018789E"/>
    <w:rsid w:val="00187A59"/>
    <w:rsid w:val="00187A75"/>
    <w:rsid w:val="00190274"/>
    <w:rsid w:val="001909EB"/>
    <w:rsid w:val="0019163A"/>
    <w:rsid w:val="00191650"/>
    <w:rsid w:val="00191F7D"/>
    <w:rsid w:val="001924F2"/>
    <w:rsid w:val="001925AF"/>
    <w:rsid w:val="00192999"/>
    <w:rsid w:val="00192ABE"/>
    <w:rsid w:val="00192CCC"/>
    <w:rsid w:val="00192DEC"/>
    <w:rsid w:val="00193384"/>
    <w:rsid w:val="00193515"/>
    <w:rsid w:val="0019383C"/>
    <w:rsid w:val="001939C7"/>
    <w:rsid w:val="00193E58"/>
    <w:rsid w:val="001940E7"/>
    <w:rsid w:val="00194FB5"/>
    <w:rsid w:val="00195340"/>
    <w:rsid w:val="0019577A"/>
    <w:rsid w:val="00195B86"/>
    <w:rsid w:val="00195D35"/>
    <w:rsid w:val="00195EBC"/>
    <w:rsid w:val="001962CB"/>
    <w:rsid w:val="0019676B"/>
    <w:rsid w:val="001968F1"/>
    <w:rsid w:val="001968FE"/>
    <w:rsid w:val="00196948"/>
    <w:rsid w:val="00196A5B"/>
    <w:rsid w:val="00197135"/>
    <w:rsid w:val="001974F0"/>
    <w:rsid w:val="001974F9"/>
    <w:rsid w:val="001977C4"/>
    <w:rsid w:val="00197EC6"/>
    <w:rsid w:val="001A0146"/>
    <w:rsid w:val="001A0526"/>
    <w:rsid w:val="001A0843"/>
    <w:rsid w:val="001A133D"/>
    <w:rsid w:val="001A184F"/>
    <w:rsid w:val="001A1D6F"/>
    <w:rsid w:val="001A2070"/>
    <w:rsid w:val="001A2215"/>
    <w:rsid w:val="001A2243"/>
    <w:rsid w:val="001A263B"/>
    <w:rsid w:val="001A281D"/>
    <w:rsid w:val="001A2901"/>
    <w:rsid w:val="001A2E90"/>
    <w:rsid w:val="001A3548"/>
    <w:rsid w:val="001A3870"/>
    <w:rsid w:val="001A38DC"/>
    <w:rsid w:val="001A3929"/>
    <w:rsid w:val="001A3A0D"/>
    <w:rsid w:val="001A3DEB"/>
    <w:rsid w:val="001A3FEA"/>
    <w:rsid w:val="001A400D"/>
    <w:rsid w:val="001A402C"/>
    <w:rsid w:val="001A4588"/>
    <w:rsid w:val="001A472F"/>
    <w:rsid w:val="001A4782"/>
    <w:rsid w:val="001A4974"/>
    <w:rsid w:val="001A49D6"/>
    <w:rsid w:val="001A4B8B"/>
    <w:rsid w:val="001A4C9E"/>
    <w:rsid w:val="001A4E03"/>
    <w:rsid w:val="001A560F"/>
    <w:rsid w:val="001A57E8"/>
    <w:rsid w:val="001A595D"/>
    <w:rsid w:val="001A5AFC"/>
    <w:rsid w:val="001A6320"/>
    <w:rsid w:val="001A6326"/>
    <w:rsid w:val="001A6699"/>
    <w:rsid w:val="001A693F"/>
    <w:rsid w:val="001A6B69"/>
    <w:rsid w:val="001A6FC3"/>
    <w:rsid w:val="001A74D6"/>
    <w:rsid w:val="001A7641"/>
    <w:rsid w:val="001A7681"/>
    <w:rsid w:val="001A7706"/>
    <w:rsid w:val="001A7B30"/>
    <w:rsid w:val="001A7E15"/>
    <w:rsid w:val="001B064B"/>
    <w:rsid w:val="001B072B"/>
    <w:rsid w:val="001B0A42"/>
    <w:rsid w:val="001B0E25"/>
    <w:rsid w:val="001B1151"/>
    <w:rsid w:val="001B11E4"/>
    <w:rsid w:val="001B1266"/>
    <w:rsid w:val="001B1431"/>
    <w:rsid w:val="001B14F9"/>
    <w:rsid w:val="001B171A"/>
    <w:rsid w:val="001B1A54"/>
    <w:rsid w:val="001B1BEE"/>
    <w:rsid w:val="001B266B"/>
    <w:rsid w:val="001B28EA"/>
    <w:rsid w:val="001B2E6D"/>
    <w:rsid w:val="001B3712"/>
    <w:rsid w:val="001B3936"/>
    <w:rsid w:val="001B4065"/>
    <w:rsid w:val="001B41B9"/>
    <w:rsid w:val="001B48BA"/>
    <w:rsid w:val="001B4BB3"/>
    <w:rsid w:val="001B4C2B"/>
    <w:rsid w:val="001B4E6D"/>
    <w:rsid w:val="001B57F9"/>
    <w:rsid w:val="001B58CA"/>
    <w:rsid w:val="001B5A09"/>
    <w:rsid w:val="001B640C"/>
    <w:rsid w:val="001B655B"/>
    <w:rsid w:val="001B6C47"/>
    <w:rsid w:val="001B7014"/>
    <w:rsid w:val="001B710C"/>
    <w:rsid w:val="001B7176"/>
    <w:rsid w:val="001B7776"/>
    <w:rsid w:val="001B7A63"/>
    <w:rsid w:val="001B7ADC"/>
    <w:rsid w:val="001B7F31"/>
    <w:rsid w:val="001C0732"/>
    <w:rsid w:val="001C0879"/>
    <w:rsid w:val="001C09AB"/>
    <w:rsid w:val="001C0C03"/>
    <w:rsid w:val="001C0E54"/>
    <w:rsid w:val="001C130A"/>
    <w:rsid w:val="001C1507"/>
    <w:rsid w:val="001C155A"/>
    <w:rsid w:val="001C1794"/>
    <w:rsid w:val="001C1AC6"/>
    <w:rsid w:val="001C1C3B"/>
    <w:rsid w:val="001C1CBD"/>
    <w:rsid w:val="001C1FA5"/>
    <w:rsid w:val="001C1FBF"/>
    <w:rsid w:val="001C2123"/>
    <w:rsid w:val="001C247D"/>
    <w:rsid w:val="001C2588"/>
    <w:rsid w:val="001C3161"/>
    <w:rsid w:val="001C3473"/>
    <w:rsid w:val="001C354D"/>
    <w:rsid w:val="001C3B90"/>
    <w:rsid w:val="001C3F1F"/>
    <w:rsid w:val="001C420C"/>
    <w:rsid w:val="001C42D1"/>
    <w:rsid w:val="001C44D6"/>
    <w:rsid w:val="001C4615"/>
    <w:rsid w:val="001C4821"/>
    <w:rsid w:val="001C4B33"/>
    <w:rsid w:val="001C4E07"/>
    <w:rsid w:val="001C53E7"/>
    <w:rsid w:val="001C54DF"/>
    <w:rsid w:val="001C57CA"/>
    <w:rsid w:val="001C5D35"/>
    <w:rsid w:val="001C6016"/>
    <w:rsid w:val="001C60B5"/>
    <w:rsid w:val="001C641C"/>
    <w:rsid w:val="001C64AE"/>
    <w:rsid w:val="001C68DD"/>
    <w:rsid w:val="001C69C1"/>
    <w:rsid w:val="001C6A50"/>
    <w:rsid w:val="001C6A81"/>
    <w:rsid w:val="001C6D26"/>
    <w:rsid w:val="001C6E8F"/>
    <w:rsid w:val="001C6FB0"/>
    <w:rsid w:val="001C7129"/>
    <w:rsid w:val="001C72A8"/>
    <w:rsid w:val="001C7E2B"/>
    <w:rsid w:val="001D01F3"/>
    <w:rsid w:val="001D05AC"/>
    <w:rsid w:val="001D0619"/>
    <w:rsid w:val="001D0650"/>
    <w:rsid w:val="001D096D"/>
    <w:rsid w:val="001D0A57"/>
    <w:rsid w:val="001D0ABE"/>
    <w:rsid w:val="001D0BEA"/>
    <w:rsid w:val="001D0D7F"/>
    <w:rsid w:val="001D0E29"/>
    <w:rsid w:val="001D1064"/>
    <w:rsid w:val="001D16A3"/>
    <w:rsid w:val="001D1CCA"/>
    <w:rsid w:val="001D1F33"/>
    <w:rsid w:val="001D1FA6"/>
    <w:rsid w:val="001D2683"/>
    <w:rsid w:val="001D26C3"/>
    <w:rsid w:val="001D2859"/>
    <w:rsid w:val="001D2A1A"/>
    <w:rsid w:val="001D2DFA"/>
    <w:rsid w:val="001D2EF6"/>
    <w:rsid w:val="001D331E"/>
    <w:rsid w:val="001D3329"/>
    <w:rsid w:val="001D362A"/>
    <w:rsid w:val="001D3930"/>
    <w:rsid w:val="001D3A34"/>
    <w:rsid w:val="001D450D"/>
    <w:rsid w:val="001D45F9"/>
    <w:rsid w:val="001D4863"/>
    <w:rsid w:val="001D5071"/>
    <w:rsid w:val="001D5188"/>
    <w:rsid w:val="001D5281"/>
    <w:rsid w:val="001D52F7"/>
    <w:rsid w:val="001D57EC"/>
    <w:rsid w:val="001D5871"/>
    <w:rsid w:val="001D5B26"/>
    <w:rsid w:val="001D6E1C"/>
    <w:rsid w:val="001D71F4"/>
    <w:rsid w:val="001D73C4"/>
    <w:rsid w:val="001D7895"/>
    <w:rsid w:val="001D7B92"/>
    <w:rsid w:val="001D7C2D"/>
    <w:rsid w:val="001D7CC8"/>
    <w:rsid w:val="001E046B"/>
    <w:rsid w:val="001E06F4"/>
    <w:rsid w:val="001E0963"/>
    <w:rsid w:val="001E09D4"/>
    <w:rsid w:val="001E0D87"/>
    <w:rsid w:val="001E123C"/>
    <w:rsid w:val="001E162F"/>
    <w:rsid w:val="001E1738"/>
    <w:rsid w:val="001E198B"/>
    <w:rsid w:val="001E1CDD"/>
    <w:rsid w:val="001E218A"/>
    <w:rsid w:val="001E2481"/>
    <w:rsid w:val="001E2C56"/>
    <w:rsid w:val="001E316B"/>
    <w:rsid w:val="001E32CC"/>
    <w:rsid w:val="001E3C42"/>
    <w:rsid w:val="001E419D"/>
    <w:rsid w:val="001E4B13"/>
    <w:rsid w:val="001E4ED5"/>
    <w:rsid w:val="001E5262"/>
    <w:rsid w:val="001E52EA"/>
    <w:rsid w:val="001E53A8"/>
    <w:rsid w:val="001E54F3"/>
    <w:rsid w:val="001E5FA9"/>
    <w:rsid w:val="001E641C"/>
    <w:rsid w:val="001E69BA"/>
    <w:rsid w:val="001E6D17"/>
    <w:rsid w:val="001E6F1C"/>
    <w:rsid w:val="001E71F4"/>
    <w:rsid w:val="001E73B1"/>
    <w:rsid w:val="001E7AF9"/>
    <w:rsid w:val="001E7C7C"/>
    <w:rsid w:val="001E7CEB"/>
    <w:rsid w:val="001F02FB"/>
    <w:rsid w:val="001F05DF"/>
    <w:rsid w:val="001F0810"/>
    <w:rsid w:val="001F0AA7"/>
    <w:rsid w:val="001F0D64"/>
    <w:rsid w:val="001F169B"/>
    <w:rsid w:val="001F1826"/>
    <w:rsid w:val="001F1924"/>
    <w:rsid w:val="001F1A61"/>
    <w:rsid w:val="001F1EE3"/>
    <w:rsid w:val="001F2339"/>
    <w:rsid w:val="001F24DC"/>
    <w:rsid w:val="001F27A2"/>
    <w:rsid w:val="001F284B"/>
    <w:rsid w:val="001F2B91"/>
    <w:rsid w:val="001F2F51"/>
    <w:rsid w:val="001F3138"/>
    <w:rsid w:val="001F3359"/>
    <w:rsid w:val="001F36D2"/>
    <w:rsid w:val="001F37BA"/>
    <w:rsid w:val="001F37CD"/>
    <w:rsid w:val="001F3A2C"/>
    <w:rsid w:val="001F3AC5"/>
    <w:rsid w:val="001F3AE3"/>
    <w:rsid w:val="001F3D42"/>
    <w:rsid w:val="001F3D4C"/>
    <w:rsid w:val="001F3FD1"/>
    <w:rsid w:val="001F4637"/>
    <w:rsid w:val="001F4C45"/>
    <w:rsid w:val="001F4C96"/>
    <w:rsid w:val="001F53F9"/>
    <w:rsid w:val="001F618F"/>
    <w:rsid w:val="001F655E"/>
    <w:rsid w:val="001F6653"/>
    <w:rsid w:val="001F6838"/>
    <w:rsid w:val="001F690F"/>
    <w:rsid w:val="001F703E"/>
    <w:rsid w:val="001F72FF"/>
    <w:rsid w:val="001F782B"/>
    <w:rsid w:val="001F7FEE"/>
    <w:rsid w:val="002000E1"/>
    <w:rsid w:val="00200516"/>
    <w:rsid w:val="0020064F"/>
    <w:rsid w:val="00200F16"/>
    <w:rsid w:val="00200F89"/>
    <w:rsid w:val="00201524"/>
    <w:rsid w:val="0020182D"/>
    <w:rsid w:val="00201898"/>
    <w:rsid w:val="00201E3F"/>
    <w:rsid w:val="00201ED3"/>
    <w:rsid w:val="002022CF"/>
    <w:rsid w:val="002023F9"/>
    <w:rsid w:val="00202C21"/>
    <w:rsid w:val="0020358F"/>
    <w:rsid w:val="00203A01"/>
    <w:rsid w:val="00203A4F"/>
    <w:rsid w:val="002042F7"/>
    <w:rsid w:val="00204562"/>
    <w:rsid w:val="0020486E"/>
    <w:rsid w:val="002048DA"/>
    <w:rsid w:val="00204EBD"/>
    <w:rsid w:val="0020544A"/>
    <w:rsid w:val="00205871"/>
    <w:rsid w:val="00205CEF"/>
    <w:rsid w:val="00205D37"/>
    <w:rsid w:val="002063EA"/>
    <w:rsid w:val="0020671A"/>
    <w:rsid w:val="002067A4"/>
    <w:rsid w:val="00206E6C"/>
    <w:rsid w:val="00206F7E"/>
    <w:rsid w:val="002070BC"/>
    <w:rsid w:val="00207606"/>
    <w:rsid w:val="00207631"/>
    <w:rsid w:val="002076FF"/>
    <w:rsid w:val="00207A30"/>
    <w:rsid w:val="00207B25"/>
    <w:rsid w:val="00207D3E"/>
    <w:rsid w:val="00207EC5"/>
    <w:rsid w:val="00207F35"/>
    <w:rsid w:val="0021005C"/>
    <w:rsid w:val="0021020C"/>
    <w:rsid w:val="00210258"/>
    <w:rsid w:val="002105AB"/>
    <w:rsid w:val="0021126D"/>
    <w:rsid w:val="002112EE"/>
    <w:rsid w:val="002114B2"/>
    <w:rsid w:val="002116DA"/>
    <w:rsid w:val="00211BAC"/>
    <w:rsid w:val="00211D50"/>
    <w:rsid w:val="00211FAF"/>
    <w:rsid w:val="002122BE"/>
    <w:rsid w:val="0021232D"/>
    <w:rsid w:val="00212405"/>
    <w:rsid w:val="0021244F"/>
    <w:rsid w:val="002126C4"/>
    <w:rsid w:val="002128F2"/>
    <w:rsid w:val="00212CA5"/>
    <w:rsid w:val="00213093"/>
    <w:rsid w:val="00213A49"/>
    <w:rsid w:val="00213C11"/>
    <w:rsid w:val="00213C25"/>
    <w:rsid w:val="00213DD1"/>
    <w:rsid w:val="00213FEA"/>
    <w:rsid w:val="002141A3"/>
    <w:rsid w:val="002144FD"/>
    <w:rsid w:val="002146C5"/>
    <w:rsid w:val="0021503E"/>
    <w:rsid w:val="00215F4A"/>
    <w:rsid w:val="00215F74"/>
    <w:rsid w:val="00215FB7"/>
    <w:rsid w:val="0021639A"/>
    <w:rsid w:val="002167A2"/>
    <w:rsid w:val="002167F6"/>
    <w:rsid w:val="00216C17"/>
    <w:rsid w:val="00216CCA"/>
    <w:rsid w:val="002170FB"/>
    <w:rsid w:val="00217768"/>
    <w:rsid w:val="002206CE"/>
    <w:rsid w:val="002206E2"/>
    <w:rsid w:val="00220D69"/>
    <w:rsid w:val="002213D6"/>
    <w:rsid w:val="00221434"/>
    <w:rsid w:val="0022143C"/>
    <w:rsid w:val="00221B10"/>
    <w:rsid w:val="002220B3"/>
    <w:rsid w:val="002222C4"/>
    <w:rsid w:val="002224B2"/>
    <w:rsid w:val="00222741"/>
    <w:rsid w:val="0022376C"/>
    <w:rsid w:val="002237A5"/>
    <w:rsid w:val="002237A9"/>
    <w:rsid w:val="00223E69"/>
    <w:rsid w:val="00224A83"/>
    <w:rsid w:val="00224E16"/>
    <w:rsid w:val="00224F26"/>
    <w:rsid w:val="00224FE2"/>
    <w:rsid w:val="002253A8"/>
    <w:rsid w:val="0022545E"/>
    <w:rsid w:val="002254D3"/>
    <w:rsid w:val="002254DA"/>
    <w:rsid w:val="00225726"/>
    <w:rsid w:val="00225987"/>
    <w:rsid w:val="00225A91"/>
    <w:rsid w:val="00226289"/>
    <w:rsid w:val="00226438"/>
    <w:rsid w:val="002267D0"/>
    <w:rsid w:val="002269F7"/>
    <w:rsid w:val="00226B6E"/>
    <w:rsid w:val="00226E5A"/>
    <w:rsid w:val="00226FD3"/>
    <w:rsid w:val="00227226"/>
    <w:rsid w:val="002273A9"/>
    <w:rsid w:val="00227923"/>
    <w:rsid w:val="00227939"/>
    <w:rsid w:val="00227AD5"/>
    <w:rsid w:val="00227C6C"/>
    <w:rsid w:val="00227C7B"/>
    <w:rsid w:val="002303D2"/>
    <w:rsid w:val="002303D7"/>
    <w:rsid w:val="002306BF"/>
    <w:rsid w:val="00232139"/>
    <w:rsid w:val="002324A3"/>
    <w:rsid w:val="0023277F"/>
    <w:rsid w:val="00232994"/>
    <w:rsid w:val="00232B13"/>
    <w:rsid w:val="00232CEA"/>
    <w:rsid w:val="00232DD0"/>
    <w:rsid w:val="00233510"/>
    <w:rsid w:val="00233748"/>
    <w:rsid w:val="00233A8B"/>
    <w:rsid w:val="00233B82"/>
    <w:rsid w:val="00233E71"/>
    <w:rsid w:val="00233F74"/>
    <w:rsid w:val="002344F8"/>
    <w:rsid w:val="00234538"/>
    <w:rsid w:val="0023480F"/>
    <w:rsid w:val="00234B5E"/>
    <w:rsid w:val="00235083"/>
    <w:rsid w:val="00235383"/>
    <w:rsid w:val="00235510"/>
    <w:rsid w:val="0023584C"/>
    <w:rsid w:val="00236315"/>
    <w:rsid w:val="00236585"/>
    <w:rsid w:val="002367E9"/>
    <w:rsid w:val="00236863"/>
    <w:rsid w:val="00236A64"/>
    <w:rsid w:val="00237057"/>
    <w:rsid w:val="002371E0"/>
    <w:rsid w:val="00237229"/>
    <w:rsid w:val="00237859"/>
    <w:rsid w:val="0023795D"/>
    <w:rsid w:val="00237ACB"/>
    <w:rsid w:val="00237EE9"/>
    <w:rsid w:val="002400A4"/>
    <w:rsid w:val="0024036A"/>
    <w:rsid w:val="002405FD"/>
    <w:rsid w:val="00240980"/>
    <w:rsid w:val="00240A14"/>
    <w:rsid w:val="00240CA5"/>
    <w:rsid w:val="00240CD1"/>
    <w:rsid w:val="00240D20"/>
    <w:rsid w:val="00241024"/>
    <w:rsid w:val="00242176"/>
    <w:rsid w:val="002427A2"/>
    <w:rsid w:val="00242A34"/>
    <w:rsid w:val="002437E0"/>
    <w:rsid w:val="00243E6B"/>
    <w:rsid w:val="00243F99"/>
    <w:rsid w:val="002441AA"/>
    <w:rsid w:val="002442D7"/>
    <w:rsid w:val="00244654"/>
    <w:rsid w:val="0024496E"/>
    <w:rsid w:val="00244E06"/>
    <w:rsid w:val="0024503B"/>
    <w:rsid w:val="002451DB"/>
    <w:rsid w:val="00245285"/>
    <w:rsid w:val="0024528B"/>
    <w:rsid w:val="00245504"/>
    <w:rsid w:val="0024578D"/>
    <w:rsid w:val="002458B9"/>
    <w:rsid w:val="00245A01"/>
    <w:rsid w:val="00245A2C"/>
    <w:rsid w:val="00245B3E"/>
    <w:rsid w:val="00245C07"/>
    <w:rsid w:val="00245F48"/>
    <w:rsid w:val="0024661D"/>
    <w:rsid w:val="00246987"/>
    <w:rsid w:val="00246CC3"/>
    <w:rsid w:val="00246CD2"/>
    <w:rsid w:val="00246F3A"/>
    <w:rsid w:val="00246F71"/>
    <w:rsid w:val="0024763A"/>
    <w:rsid w:val="00250325"/>
    <w:rsid w:val="002505DF"/>
    <w:rsid w:val="002506F0"/>
    <w:rsid w:val="0025078D"/>
    <w:rsid w:val="00250D44"/>
    <w:rsid w:val="00251632"/>
    <w:rsid w:val="00251640"/>
    <w:rsid w:val="00251CEF"/>
    <w:rsid w:val="00251E4C"/>
    <w:rsid w:val="00251F24"/>
    <w:rsid w:val="002520D3"/>
    <w:rsid w:val="00252435"/>
    <w:rsid w:val="002527AB"/>
    <w:rsid w:val="00252842"/>
    <w:rsid w:val="00252BD7"/>
    <w:rsid w:val="00252D3F"/>
    <w:rsid w:val="002530CC"/>
    <w:rsid w:val="0025337B"/>
    <w:rsid w:val="00253523"/>
    <w:rsid w:val="0025364D"/>
    <w:rsid w:val="002538CC"/>
    <w:rsid w:val="00253A0E"/>
    <w:rsid w:val="00253DF4"/>
    <w:rsid w:val="002540B8"/>
    <w:rsid w:val="002542F5"/>
    <w:rsid w:val="00254473"/>
    <w:rsid w:val="00254629"/>
    <w:rsid w:val="0025470D"/>
    <w:rsid w:val="0025489B"/>
    <w:rsid w:val="002549B1"/>
    <w:rsid w:val="00254C56"/>
    <w:rsid w:val="00254D2B"/>
    <w:rsid w:val="002556A5"/>
    <w:rsid w:val="00255A22"/>
    <w:rsid w:val="0025600E"/>
    <w:rsid w:val="002562F9"/>
    <w:rsid w:val="00256724"/>
    <w:rsid w:val="0025694E"/>
    <w:rsid w:val="00256EF1"/>
    <w:rsid w:val="002570B1"/>
    <w:rsid w:val="002572E5"/>
    <w:rsid w:val="0025738A"/>
    <w:rsid w:val="002576B2"/>
    <w:rsid w:val="00257D2B"/>
    <w:rsid w:val="00257E3B"/>
    <w:rsid w:val="00257FC9"/>
    <w:rsid w:val="002600FC"/>
    <w:rsid w:val="0026026D"/>
    <w:rsid w:val="00260642"/>
    <w:rsid w:val="002606D0"/>
    <w:rsid w:val="002609E8"/>
    <w:rsid w:val="00260A9A"/>
    <w:rsid w:val="00260C72"/>
    <w:rsid w:val="00260EF8"/>
    <w:rsid w:val="00261906"/>
    <w:rsid w:val="00261CB8"/>
    <w:rsid w:val="00262165"/>
    <w:rsid w:val="002624E6"/>
    <w:rsid w:val="0026292D"/>
    <w:rsid w:val="002631F6"/>
    <w:rsid w:val="002636DE"/>
    <w:rsid w:val="00263807"/>
    <w:rsid w:val="00263D1A"/>
    <w:rsid w:val="002646D1"/>
    <w:rsid w:val="00264D17"/>
    <w:rsid w:val="0026585E"/>
    <w:rsid w:val="00265977"/>
    <w:rsid w:val="00265B5C"/>
    <w:rsid w:val="0026655B"/>
    <w:rsid w:val="002665D5"/>
    <w:rsid w:val="002666D2"/>
    <w:rsid w:val="00266B2A"/>
    <w:rsid w:val="00270351"/>
    <w:rsid w:val="002706C3"/>
    <w:rsid w:val="002707D3"/>
    <w:rsid w:val="00270B13"/>
    <w:rsid w:val="00270B5A"/>
    <w:rsid w:val="00271068"/>
    <w:rsid w:val="002712C2"/>
    <w:rsid w:val="002713ED"/>
    <w:rsid w:val="002716F0"/>
    <w:rsid w:val="00271BF7"/>
    <w:rsid w:val="002722D7"/>
    <w:rsid w:val="00272373"/>
    <w:rsid w:val="0027268C"/>
    <w:rsid w:val="00272B58"/>
    <w:rsid w:val="00272C95"/>
    <w:rsid w:val="00273161"/>
    <w:rsid w:val="002734FE"/>
    <w:rsid w:val="00273596"/>
    <w:rsid w:val="00273E70"/>
    <w:rsid w:val="00274000"/>
    <w:rsid w:val="002744E3"/>
    <w:rsid w:val="002746CC"/>
    <w:rsid w:val="002747A6"/>
    <w:rsid w:val="002748C5"/>
    <w:rsid w:val="00274A5A"/>
    <w:rsid w:val="00274E60"/>
    <w:rsid w:val="00275123"/>
    <w:rsid w:val="002751C5"/>
    <w:rsid w:val="00275294"/>
    <w:rsid w:val="00275393"/>
    <w:rsid w:val="00275529"/>
    <w:rsid w:val="002755EB"/>
    <w:rsid w:val="00276123"/>
    <w:rsid w:val="0027617C"/>
    <w:rsid w:val="00276222"/>
    <w:rsid w:val="00276510"/>
    <w:rsid w:val="00276872"/>
    <w:rsid w:val="002769DA"/>
    <w:rsid w:val="00276BF8"/>
    <w:rsid w:val="00276CDE"/>
    <w:rsid w:val="00276DEB"/>
    <w:rsid w:val="00276E42"/>
    <w:rsid w:val="00276FF3"/>
    <w:rsid w:val="002772A7"/>
    <w:rsid w:val="00277596"/>
    <w:rsid w:val="00277726"/>
    <w:rsid w:val="002779AA"/>
    <w:rsid w:val="00277BD4"/>
    <w:rsid w:val="00277FFB"/>
    <w:rsid w:val="0028077A"/>
    <w:rsid w:val="002809C8"/>
    <w:rsid w:val="00281239"/>
    <w:rsid w:val="00281C62"/>
    <w:rsid w:val="00281D76"/>
    <w:rsid w:val="00281FEF"/>
    <w:rsid w:val="00282208"/>
    <w:rsid w:val="00282550"/>
    <w:rsid w:val="00282E42"/>
    <w:rsid w:val="0028301A"/>
    <w:rsid w:val="0028362F"/>
    <w:rsid w:val="00283692"/>
    <w:rsid w:val="0028371D"/>
    <w:rsid w:val="00283887"/>
    <w:rsid w:val="0028428C"/>
    <w:rsid w:val="00284C5F"/>
    <w:rsid w:val="002850AC"/>
    <w:rsid w:val="002853F9"/>
    <w:rsid w:val="00285741"/>
    <w:rsid w:val="0028598D"/>
    <w:rsid w:val="0028626E"/>
    <w:rsid w:val="0028646B"/>
    <w:rsid w:val="00286565"/>
    <w:rsid w:val="00287319"/>
    <w:rsid w:val="0029012F"/>
    <w:rsid w:val="0029016C"/>
    <w:rsid w:val="00290185"/>
    <w:rsid w:val="00290614"/>
    <w:rsid w:val="002909D6"/>
    <w:rsid w:val="00290D36"/>
    <w:rsid w:val="00291084"/>
    <w:rsid w:val="0029109C"/>
    <w:rsid w:val="00291155"/>
    <w:rsid w:val="0029180B"/>
    <w:rsid w:val="00291846"/>
    <w:rsid w:val="002919F5"/>
    <w:rsid w:val="00291ABA"/>
    <w:rsid w:val="00291D8D"/>
    <w:rsid w:val="00291DA2"/>
    <w:rsid w:val="00291F65"/>
    <w:rsid w:val="0029258A"/>
    <w:rsid w:val="00292CAE"/>
    <w:rsid w:val="00292CFD"/>
    <w:rsid w:val="00292E4A"/>
    <w:rsid w:val="002931CD"/>
    <w:rsid w:val="00293201"/>
    <w:rsid w:val="0029348A"/>
    <w:rsid w:val="0029361A"/>
    <w:rsid w:val="0029374A"/>
    <w:rsid w:val="00293FAD"/>
    <w:rsid w:val="002940E8"/>
    <w:rsid w:val="00294420"/>
    <w:rsid w:val="0029482E"/>
    <w:rsid w:val="00294A2E"/>
    <w:rsid w:val="00294DCD"/>
    <w:rsid w:val="0029578C"/>
    <w:rsid w:val="00295A74"/>
    <w:rsid w:val="0029603C"/>
    <w:rsid w:val="0029671F"/>
    <w:rsid w:val="0029697B"/>
    <w:rsid w:val="00296B64"/>
    <w:rsid w:val="00296D19"/>
    <w:rsid w:val="00296E30"/>
    <w:rsid w:val="00297812"/>
    <w:rsid w:val="002978E6"/>
    <w:rsid w:val="002A04CB"/>
    <w:rsid w:val="002A0721"/>
    <w:rsid w:val="002A122D"/>
    <w:rsid w:val="002A12A6"/>
    <w:rsid w:val="002A148F"/>
    <w:rsid w:val="002A1490"/>
    <w:rsid w:val="002A1C7E"/>
    <w:rsid w:val="002A2BAC"/>
    <w:rsid w:val="002A2E8B"/>
    <w:rsid w:val="002A3243"/>
    <w:rsid w:val="002A3DDB"/>
    <w:rsid w:val="002A3E21"/>
    <w:rsid w:val="002A464C"/>
    <w:rsid w:val="002A46BD"/>
    <w:rsid w:val="002A47BF"/>
    <w:rsid w:val="002A4D2A"/>
    <w:rsid w:val="002A5069"/>
    <w:rsid w:val="002A50F7"/>
    <w:rsid w:val="002A5A66"/>
    <w:rsid w:val="002A5CB7"/>
    <w:rsid w:val="002A5E89"/>
    <w:rsid w:val="002A612A"/>
    <w:rsid w:val="002A6300"/>
    <w:rsid w:val="002A67F5"/>
    <w:rsid w:val="002A69B1"/>
    <w:rsid w:val="002A6C58"/>
    <w:rsid w:val="002A6F97"/>
    <w:rsid w:val="002A70DF"/>
    <w:rsid w:val="002A7376"/>
    <w:rsid w:val="002A74D7"/>
    <w:rsid w:val="002A783B"/>
    <w:rsid w:val="002A7EF2"/>
    <w:rsid w:val="002B036C"/>
    <w:rsid w:val="002B1147"/>
    <w:rsid w:val="002B15F1"/>
    <w:rsid w:val="002B1799"/>
    <w:rsid w:val="002B1B63"/>
    <w:rsid w:val="002B1DE7"/>
    <w:rsid w:val="002B2418"/>
    <w:rsid w:val="002B2557"/>
    <w:rsid w:val="002B2CE6"/>
    <w:rsid w:val="002B2E66"/>
    <w:rsid w:val="002B32FE"/>
    <w:rsid w:val="002B3452"/>
    <w:rsid w:val="002B3595"/>
    <w:rsid w:val="002B4214"/>
    <w:rsid w:val="002B43A9"/>
    <w:rsid w:val="002B44AC"/>
    <w:rsid w:val="002B4977"/>
    <w:rsid w:val="002B4B30"/>
    <w:rsid w:val="002B4B43"/>
    <w:rsid w:val="002B5C0E"/>
    <w:rsid w:val="002B67CE"/>
    <w:rsid w:val="002B71FB"/>
    <w:rsid w:val="002B77AB"/>
    <w:rsid w:val="002B7C34"/>
    <w:rsid w:val="002C07AE"/>
    <w:rsid w:val="002C08B2"/>
    <w:rsid w:val="002C09AF"/>
    <w:rsid w:val="002C100C"/>
    <w:rsid w:val="002C11D7"/>
    <w:rsid w:val="002C14AA"/>
    <w:rsid w:val="002C16ED"/>
    <w:rsid w:val="002C18FC"/>
    <w:rsid w:val="002C195D"/>
    <w:rsid w:val="002C2064"/>
    <w:rsid w:val="002C20EE"/>
    <w:rsid w:val="002C2295"/>
    <w:rsid w:val="002C27D2"/>
    <w:rsid w:val="002C29AD"/>
    <w:rsid w:val="002C30C5"/>
    <w:rsid w:val="002C3B10"/>
    <w:rsid w:val="002C3D9A"/>
    <w:rsid w:val="002C41E0"/>
    <w:rsid w:val="002C42F3"/>
    <w:rsid w:val="002C44C7"/>
    <w:rsid w:val="002C4A04"/>
    <w:rsid w:val="002C4E09"/>
    <w:rsid w:val="002C5029"/>
    <w:rsid w:val="002C5220"/>
    <w:rsid w:val="002C56C4"/>
    <w:rsid w:val="002C594A"/>
    <w:rsid w:val="002C5B84"/>
    <w:rsid w:val="002C60AF"/>
    <w:rsid w:val="002C61B0"/>
    <w:rsid w:val="002C676C"/>
    <w:rsid w:val="002C691A"/>
    <w:rsid w:val="002C6CAF"/>
    <w:rsid w:val="002C6EAA"/>
    <w:rsid w:val="002C7519"/>
    <w:rsid w:val="002C7AE1"/>
    <w:rsid w:val="002D023E"/>
    <w:rsid w:val="002D0307"/>
    <w:rsid w:val="002D0389"/>
    <w:rsid w:val="002D051E"/>
    <w:rsid w:val="002D07F8"/>
    <w:rsid w:val="002D099B"/>
    <w:rsid w:val="002D0A0C"/>
    <w:rsid w:val="002D0B1B"/>
    <w:rsid w:val="002D0CA0"/>
    <w:rsid w:val="002D0FA8"/>
    <w:rsid w:val="002D1458"/>
    <w:rsid w:val="002D1605"/>
    <w:rsid w:val="002D1792"/>
    <w:rsid w:val="002D1B45"/>
    <w:rsid w:val="002D1C20"/>
    <w:rsid w:val="002D1D40"/>
    <w:rsid w:val="002D2498"/>
    <w:rsid w:val="002D2621"/>
    <w:rsid w:val="002D2694"/>
    <w:rsid w:val="002D2898"/>
    <w:rsid w:val="002D2F3F"/>
    <w:rsid w:val="002D306A"/>
    <w:rsid w:val="002D3393"/>
    <w:rsid w:val="002D3788"/>
    <w:rsid w:val="002D38DF"/>
    <w:rsid w:val="002D39F9"/>
    <w:rsid w:val="002D3BAA"/>
    <w:rsid w:val="002D43B5"/>
    <w:rsid w:val="002D449B"/>
    <w:rsid w:val="002D4D4B"/>
    <w:rsid w:val="002D4E66"/>
    <w:rsid w:val="002D5752"/>
    <w:rsid w:val="002D57DD"/>
    <w:rsid w:val="002D58FE"/>
    <w:rsid w:val="002D5AB4"/>
    <w:rsid w:val="002D5BD7"/>
    <w:rsid w:val="002D5D0E"/>
    <w:rsid w:val="002D5E0A"/>
    <w:rsid w:val="002D6132"/>
    <w:rsid w:val="002D6F68"/>
    <w:rsid w:val="002D70D0"/>
    <w:rsid w:val="002D7125"/>
    <w:rsid w:val="002D733C"/>
    <w:rsid w:val="002D73DD"/>
    <w:rsid w:val="002D76EC"/>
    <w:rsid w:val="002E0038"/>
    <w:rsid w:val="002E0571"/>
    <w:rsid w:val="002E06DF"/>
    <w:rsid w:val="002E07AD"/>
    <w:rsid w:val="002E088D"/>
    <w:rsid w:val="002E0C4A"/>
    <w:rsid w:val="002E1117"/>
    <w:rsid w:val="002E1231"/>
    <w:rsid w:val="002E1376"/>
    <w:rsid w:val="002E1A76"/>
    <w:rsid w:val="002E1CD3"/>
    <w:rsid w:val="002E1EB6"/>
    <w:rsid w:val="002E1FB8"/>
    <w:rsid w:val="002E20B9"/>
    <w:rsid w:val="002E2129"/>
    <w:rsid w:val="002E2436"/>
    <w:rsid w:val="002E2C74"/>
    <w:rsid w:val="002E2DCD"/>
    <w:rsid w:val="002E2FB2"/>
    <w:rsid w:val="002E3350"/>
    <w:rsid w:val="002E35AD"/>
    <w:rsid w:val="002E38B7"/>
    <w:rsid w:val="002E3B58"/>
    <w:rsid w:val="002E3C37"/>
    <w:rsid w:val="002E3D89"/>
    <w:rsid w:val="002E41A1"/>
    <w:rsid w:val="002E44B3"/>
    <w:rsid w:val="002E45AA"/>
    <w:rsid w:val="002E4F5A"/>
    <w:rsid w:val="002E4FA3"/>
    <w:rsid w:val="002E5045"/>
    <w:rsid w:val="002E51B6"/>
    <w:rsid w:val="002E564F"/>
    <w:rsid w:val="002E5671"/>
    <w:rsid w:val="002E5738"/>
    <w:rsid w:val="002E5B46"/>
    <w:rsid w:val="002E60F8"/>
    <w:rsid w:val="002E636E"/>
    <w:rsid w:val="002E64E0"/>
    <w:rsid w:val="002E65AF"/>
    <w:rsid w:val="002E6A47"/>
    <w:rsid w:val="002E6D86"/>
    <w:rsid w:val="002E6DFF"/>
    <w:rsid w:val="002E6F8C"/>
    <w:rsid w:val="002F04D7"/>
    <w:rsid w:val="002F070C"/>
    <w:rsid w:val="002F0725"/>
    <w:rsid w:val="002F0A66"/>
    <w:rsid w:val="002F17C8"/>
    <w:rsid w:val="002F18AC"/>
    <w:rsid w:val="002F1BAF"/>
    <w:rsid w:val="002F1BC3"/>
    <w:rsid w:val="002F1C57"/>
    <w:rsid w:val="002F1CB6"/>
    <w:rsid w:val="002F1F1D"/>
    <w:rsid w:val="002F1F54"/>
    <w:rsid w:val="002F2205"/>
    <w:rsid w:val="002F263F"/>
    <w:rsid w:val="002F274C"/>
    <w:rsid w:val="002F2A0B"/>
    <w:rsid w:val="002F2B95"/>
    <w:rsid w:val="002F2E28"/>
    <w:rsid w:val="002F30F9"/>
    <w:rsid w:val="002F36AC"/>
    <w:rsid w:val="002F388C"/>
    <w:rsid w:val="002F3926"/>
    <w:rsid w:val="002F3E39"/>
    <w:rsid w:val="002F4116"/>
    <w:rsid w:val="002F4341"/>
    <w:rsid w:val="002F44E7"/>
    <w:rsid w:val="002F46EA"/>
    <w:rsid w:val="002F4E5F"/>
    <w:rsid w:val="002F4FB7"/>
    <w:rsid w:val="002F5275"/>
    <w:rsid w:val="002F599F"/>
    <w:rsid w:val="002F5F5B"/>
    <w:rsid w:val="002F61B3"/>
    <w:rsid w:val="002F6654"/>
    <w:rsid w:val="002F72C7"/>
    <w:rsid w:val="002F7326"/>
    <w:rsid w:val="002F741D"/>
    <w:rsid w:val="002F743C"/>
    <w:rsid w:val="002F77F5"/>
    <w:rsid w:val="002F7893"/>
    <w:rsid w:val="002F7CED"/>
    <w:rsid w:val="00300283"/>
    <w:rsid w:val="00300367"/>
    <w:rsid w:val="00300407"/>
    <w:rsid w:val="00300811"/>
    <w:rsid w:val="00300839"/>
    <w:rsid w:val="00300C50"/>
    <w:rsid w:val="00301300"/>
    <w:rsid w:val="00301800"/>
    <w:rsid w:val="0030194D"/>
    <w:rsid w:val="00301950"/>
    <w:rsid w:val="00301C6A"/>
    <w:rsid w:val="003020CF"/>
    <w:rsid w:val="0030220E"/>
    <w:rsid w:val="003028F2"/>
    <w:rsid w:val="0030291C"/>
    <w:rsid w:val="003029AA"/>
    <w:rsid w:val="00302CD8"/>
    <w:rsid w:val="00303352"/>
    <w:rsid w:val="0030347F"/>
    <w:rsid w:val="003036DC"/>
    <w:rsid w:val="003037EB"/>
    <w:rsid w:val="0030396D"/>
    <w:rsid w:val="0030428E"/>
    <w:rsid w:val="00304369"/>
    <w:rsid w:val="0030438C"/>
    <w:rsid w:val="003044AA"/>
    <w:rsid w:val="003046B4"/>
    <w:rsid w:val="003051D4"/>
    <w:rsid w:val="00305811"/>
    <w:rsid w:val="00306186"/>
    <w:rsid w:val="003063E8"/>
    <w:rsid w:val="00306620"/>
    <w:rsid w:val="003067C7"/>
    <w:rsid w:val="003068E1"/>
    <w:rsid w:val="00306981"/>
    <w:rsid w:val="00306A9B"/>
    <w:rsid w:val="00306E20"/>
    <w:rsid w:val="0030707E"/>
    <w:rsid w:val="003070A0"/>
    <w:rsid w:val="003072C5"/>
    <w:rsid w:val="003072CB"/>
    <w:rsid w:val="0030757E"/>
    <w:rsid w:val="00307831"/>
    <w:rsid w:val="00307C75"/>
    <w:rsid w:val="00307F9E"/>
    <w:rsid w:val="00310149"/>
    <w:rsid w:val="00310276"/>
    <w:rsid w:val="0031027B"/>
    <w:rsid w:val="003102F3"/>
    <w:rsid w:val="00310592"/>
    <w:rsid w:val="00310B08"/>
    <w:rsid w:val="0031127A"/>
    <w:rsid w:val="0031137B"/>
    <w:rsid w:val="00311A68"/>
    <w:rsid w:val="00311B1E"/>
    <w:rsid w:val="00311D88"/>
    <w:rsid w:val="00311DAC"/>
    <w:rsid w:val="00311F53"/>
    <w:rsid w:val="0031252F"/>
    <w:rsid w:val="003125E5"/>
    <w:rsid w:val="003127CD"/>
    <w:rsid w:val="00312BCF"/>
    <w:rsid w:val="00312FB6"/>
    <w:rsid w:val="003131B2"/>
    <w:rsid w:val="0031350F"/>
    <w:rsid w:val="00313E4A"/>
    <w:rsid w:val="00313E8C"/>
    <w:rsid w:val="00313F5B"/>
    <w:rsid w:val="0031452A"/>
    <w:rsid w:val="003149E1"/>
    <w:rsid w:val="0031508C"/>
    <w:rsid w:val="00315144"/>
    <w:rsid w:val="00315244"/>
    <w:rsid w:val="0031524E"/>
    <w:rsid w:val="00315CDF"/>
    <w:rsid w:val="00315FBB"/>
    <w:rsid w:val="003163D7"/>
    <w:rsid w:val="00317559"/>
    <w:rsid w:val="00317634"/>
    <w:rsid w:val="00317966"/>
    <w:rsid w:val="00317BC2"/>
    <w:rsid w:val="00317D52"/>
    <w:rsid w:val="00317E8D"/>
    <w:rsid w:val="00320253"/>
    <w:rsid w:val="003203A8"/>
    <w:rsid w:val="0032067D"/>
    <w:rsid w:val="00320744"/>
    <w:rsid w:val="00320972"/>
    <w:rsid w:val="00320CF2"/>
    <w:rsid w:val="00320D6C"/>
    <w:rsid w:val="00320FC5"/>
    <w:rsid w:val="003212E2"/>
    <w:rsid w:val="00321345"/>
    <w:rsid w:val="0032174C"/>
    <w:rsid w:val="00321B76"/>
    <w:rsid w:val="00321DF4"/>
    <w:rsid w:val="003220E9"/>
    <w:rsid w:val="003221E6"/>
    <w:rsid w:val="003225DF"/>
    <w:rsid w:val="00322867"/>
    <w:rsid w:val="0032288B"/>
    <w:rsid w:val="003228C1"/>
    <w:rsid w:val="00322AEC"/>
    <w:rsid w:val="00322C11"/>
    <w:rsid w:val="0032340D"/>
    <w:rsid w:val="003235B3"/>
    <w:rsid w:val="003235C2"/>
    <w:rsid w:val="00323616"/>
    <w:rsid w:val="00323829"/>
    <w:rsid w:val="00323A78"/>
    <w:rsid w:val="00323F4D"/>
    <w:rsid w:val="0032405E"/>
    <w:rsid w:val="00324176"/>
    <w:rsid w:val="0032417A"/>
    <w:rsid w:val="00324496"/>
    <w:rsid w:val="00324588"/>
    <w:rsid w:val="00324750"/>
    <w:rsid w:val="00324ADD"/>
    <w:rsid w:val="00324C93"/>
    <w:rsid w:val="00325110"/>
    <w:rsid w:val="0032523C"/>
    <w:rsid w:val="00325674"/>
    <w:rsid w:val="0032577D"/>
    <w:rsid w:val="003258BD"/>
    <w:rsid w:val="003259C6"/>
    <w:rsid w:val="00325BDA"/>
    <w:rsid w:val="003262F4"/>
    <w:rsid w:val="00326A16"/>
    <w:rsid w:val="00326A58"/>
    <w:rsid w:val="00326A5E"/>
    <w:rsid w:val="003271DA"/>
    <w:rsid w:val="003272AB"/>
    <w:rsid w:val="0032743E"/>
    <w:rsid w:val="00327498"/>
    <w:rsid w:val="00327615"/>
    <w:rsid w:val="00330361"/>
    <w:rsid w:val="003305AC"/>
    <w:rsid w:val="003307B9"/>
    <w:rsid w:val="00330942"/>
    <w:rsid w:val="00331396"/>
    <w:rsid w:val="00331660"/>
    <w:rsid w:val="003316BC"/>
    <w:rsid w:val="00331E02"/>
    <w:rsid w:val="003320C0"/>
    <w:rsid w:val="003320D2"/>
    <w:rsid w:val="00332295"/>
    <w:rsid w:val="0033233F"/>
    <w:rsid w:val="00332AFD"/>
    <w:rsid w:val="003331F2"/>
    <w:rsid w:val="00333356"/>
    <w:rsid w:val="003335A0"/>
    <w:rsid w:val="00333C4D"/>
    <w:rsid w:val="00333CE9"/>
    <w:rsid w:val="00334260"/>
    <w:rsid w:val="0033449E"/>
    <w:rsid w:val="003347FD"/>
    <w:rsid w:val="00334A14"/>
    <w:rsid w:val="00334AC4"/>
    <w:rsid w:val="00334BD4"/>
    <w:rsid w:val="0033504D"/>
    <w:rsid w:val="00335162"/>
    <w:rsid w:val="003355AD"/>
    <w:rsid w:val="003357CF"/>
    <w:rsid w:val="00335A85"/>
    <w:rsid w:val="00335EBB"/>
    <w:rsid w:val="00335EC9"/>
    <w:rsid w:val="00335F00"/>
    <w:rsid w:val="00335F44"/>
    <w:rsid w:val="003365F2"/>
    <w:rsid w:val="003369E2"/>
    <w:rsid w:val="00336CD5"/>
    <w:rsid w:val="00336E1D"/>
    <w:rsid w:val="00337059"/>
    <w:rsid w:val="003370B5"/>
    <w:rsid w:val="00337557"/>
    <w:rsid w:val="003377D9"/>
    <w:rsid w:val="0033784C"/>
    <w:rsid w:val="00337F5F"/>
    <w:rsid w:val="00340069"/>
    <w:rsid w:val="003408AC"/>
    <w:rsid w:val="00340CE1"/>
    <w:rsid w:val="003413F2"/>
    <w:rsid w:val="00341AF7"/>
    <w:rsid w:val="00341E96"/>
    <w:rsid w:val="00341F2D"/>
    <w:rsid w:val="00342151"/>
    <w:rsid w:val="00342295"/>
    <w:rsid w:val="003427A6"/>
    <w:rsid w:val="003428AD"/>
    <w:rsid w:val="00342B86"/>
    <w:rsid w:val="00342BFC"/>
    <w:rsid w:val="00342CB8"/>
    <w:rsid w:val="003437C6"/>
    <w:rsid w:val="00343CD8"/>
    <w:rsid w:val="00343DAA"/>
    <w:rsid w:val="003443C3"/>
    <w:rsid w:val="0034450E"/>
    <w:rsid w:val="00344605"/>
    <w:rsid w:val="0034466B"/>
    <w:rsid w:val="003446E9"/>
    <w:rsid w:val="00344865"/>
    <w:rsid w:val="00344CD2"/>
    <w:rsid w:val="00344E8D"/>
    <w:rsid w:val="00344ED7"/>
    <w:rsid w:val="00344F4E"/>
    <w:rsid w:val="00344F8D"/>
    <w:rsid w:val="003450A3"/>
    <w:rsid w:val="003450DA"/>
    <w:rsid w:val="00345549"/>
    <w:rsid w:val="00345556"/>
    <w:rsid w:val="003459F3"/>
    <w:rsid w:val="00345D23"/>
    <w:rsid w:val="00345FE8"/>
    <w:rsid w:val="003463AD"/>
    <w:rsid w:val="003464A7"/>
    <w:rsid w:val="0034691D"/>
    <w:rsid w:val="00346C7E"/>
    <w:rsid w:val="0034730E"/>
    <w:rsid w:val="00347440"/>
    <w:rsid w:val="00347466"/>
    <w:rsid w:val="00347669"/>
    <w:rsid w:val="003479D5"/>
    <w:rsid w:val="00347C43"/>
    <w:rsid w:val="0035025F"/>
    <w:rsid w:val="0035045B"/>
    <w:rsid w:val="003504DB"/>
    <w:rsid w:val="00350C7D"/>
    <w:rsid w:val="00351023"/>
    <w:rsid w:val="003511E5"/>
    <w:rsid w:val="003516F5"/>
    <w:rsid w:val="00351AE6"/>
    <w:rsid w:val="00351B55"/>
    <w:rsid w:val="0035207F"/>
    <w:rsid w:val="003520CA"/>
    <w:rsid w:val="0035232B"/>
    <w:rsid w:val="003526FE"/>
    <w:rsid w:val="0035278D"/>
    <w:rsid w:val="003527F8"/>
    <w:rsid w:val="00352864"/>
    <w:rsid w:val="00352917"/>
    <w:rsid w:val="003529FB"/>
    <w:rsid w:val="00352BD3"/>
    <w:rsid w:val="00353221"/>
    <w:rsid w:val="003535D7"/>
    <w:rsid w:val="003536A5"/>
    <w:rsid w:val="00354248"/>
    <w:rsid w:val="003544AB"/>
    <w:rsid w:val="00354595"/>
    <w:rsid w:val="00354805"/>
    <w:rsid w:val="00354910"/>
    <w:rsid w:val="00354ED0"/>
    <w:rsid w:val="00354FEE"/>
    <w:rsid w:val="00354FF9"/>
    <w:rsid w:val="0035593E"/>
    <w:rsid w:val="00355AEE"/>
    <w:rsid w:val="003561C0"/>
    <w:rsid w:val="00356955"/>
    <w:rsid w:val="00356A8D"/>
    <w:rsid w:val="003573A8"/>
    <w:rsid w:val="00357411"/>
    <w:rsid w:val="00357A86"/>
    <w:rsid w:val="00357C9B"/>
    <w:rsid w:val="003603EF"/>
    <w:rsid w:val="0036061B"/>
    <w:rsid w:val="00360677"/>
    <w:rsid w:val="0036087D"/>
    <w:rsid w:val="003608B8"/>
    <w:rsid w:val="003609FA"/>
    <w:rsid w:val="00360A3D"/>
    <w:rsid w:val="00360E88"/>
    <w:rsid w:val="003612B0"/>
    <w:rsid w:val="00361A42"/>
    <w:rsid w:val="00361A4C"/>
    <w:rsid w:val="00361C31"/>
    <w:rsid w:val="00362484"/>
    <w:rsid w:val="003624A9"/>
    <w:rsid w:val="00362661"/>
    <w:rsid w:val="00362A05"/>
    <w:rsid w:val="00362BDF"/>
    <w:rsid w:val="00362BFC"/>
    <w:rsid w:val="00363493"/>
    <w:rsid w:val="00363709"/>
    <w:rsid w:val="0036387E"/>
    <w:rsid w:val="00363DE2"/>
    <w:rsid w:val="00363EB9"/>
    <w:rsid w:val="0036434C"/>
    <w:rsid w:val="003648AD"/>
    <w:rsid w:val="003648D8"/>
    <w:rsid w:val="003649D4"/>
    <w:rsid w:val="00364A91"/>
    <w:rsid w:val="00364A9A"/>
    <w:rsid w:val="00364BFC"/>
    <w:rsid w:val="00364BFF"/>
    <w:rsid w:val="00364FF2"/>
    <w:rsid w:val="00365394"/>
    <w:rsid w:val="003655F5"/>
    <w:rsid w:val="00365765"/>
    <w:rsid w:val="003659C2"/>
    <w:rsid w:val="00365AE2"/>
    <w:rsid w:val="00365B01"/>
    <w:rsid w:val="00365EF5"/>
    <w:rsid w:val="003661C8"/>
    <w:rsid w:val="00366435"/>
    <w:rsid w:val="003664B2"/>
    <w:rsid w:val="003668AE"/>
    <w:rsid w:val="00367511"/>
    <w:rsid w:val="00367DB5"/>
    <w:rsid w:val="003702E0"/>
    <w:rsid w:val="00370324"/>
    <w:rsid w:val="00370488"/>
    <w:rsid w:val="00370D0E"/>
    <w:rsid w:val="00370D95"/>
    <w:rsid w:val="00370E93"/>
    <w:rsid w:val="0037105C"/>
    <w:rsid w:val="00371E92"/>
    <w:rsid w:val="00371FB1"/>
    <w:rsid w:val="00372098"/>
    <w:rsid w:val="003720FB"/>
    <w:rsid w:val="0037253C"/>
    <w:rsid w:val="00372728"/>
    <w:rsid w:val="00372809"/>
    <w:rsid w:val="003728D6"/>
    <w:rsid w:val="00372A05"/>
    <w:rsid w:val="00372B0C"/>
    <w:rsid w:val="00372CD4"/>
    <w:rsid w:val="00372E57"/>
    <w:rsid w:val="0037357B"/>
    <w:rsid w:val="00373CF7"/>
    <w:rsid w:val="00373D12"/>
    <w:rsid w:val="00373E0E"/>
    <w:rsid w:val="00373FB2"/>
    <w:rsid w:val="0037442A"/>
    <w:rsid w:val="00374441"/>
    <w:rsid w:val="003748E5"/>
    <w:rsid w:val="00374F49"/>
    <w:rsid w:val="00375090"/>
    <w:rsid w:val="00375571"/>
    <w:rsid w:val="003756A9"/>
    <w:rsid w:val="00375789"/>
    <w:rsid w:val="00375A5D"/>
    <w:rsid w:val="00375B7F"/>
    <w:rsid w:val="00375F12"/>
    <w:rsid w:val="00376351"/>
    <w:rsid w:val="0037665C"/>
    <w:rsid w:val="00376894"/>
    <w:rsid w:val="0037692F"/>
    <w:rsid w:val="003769E7"/>
    <w:rsid w:val="00376E25"/>
    <w:rsid w:val="00376F0A"/>
    <w:rsid w:val="00376F76"/>
    <w:rsid w:val="003777B1"/>
    <w:rsid w:val="003801AA"/>
    <w:rsid w:val="0038026F"/>
    <w:rsid w:val="0038047D"/>
    <w:rsid w:val="0038064E"/>
    <w:rsid w:val="00380DA0"/>
    <w:rsid w:val="00380DA7"/>
    <w:rsid w:val="003811DA"/>
    <w:rsid w:val="003811E5"/>
    <w:rsid w:val="00381620"/>
    <w:rsid w:val="00381670"/>
    <w:rsid w:val="003818E1"/>
    <w:rsid w:val="00382037"/>
    <w:rsid w:val="00382350"/>
    <w:rsid w:val="0038249B"/>
    <w:rsid w:val="0038250A"/>
    <w:rsid w:val="00382561"/>
    <w:rsid w:val="00382579"/>
    <w:rsid w:val="0038261D"/>
    <w:rsid w:val="0038266B"/>
    <w:rsid w:val="00382786"/>
    <w:rsid w:val="0038287C"/>
    <w:rsid w:val="00382FEB"/>
    <w:rsid w:val="0038304A"/>
    <w:rsid w:val="00383163"/>
    <w:rsid w:val="003834A7"/>
    <w:rsid w:val="00383B2B"/>
    <w:rsid w:val="00383B8E"/>
    <w:rsid w:val="00384A0C"/>
    <w:rsid w:val="00384A44"/>
    <w:rsid w:val="00384D47"/>
    <w:rsid w:val="003854DE"/>
    <w:rsid w:val="00385887"/>
    <w:rsid w:val="003858A8"/>
    <w:rsid w:val="00385925"/>
    <w:rsid w:val="0038593B"/>
    <w:rsid w:val="0038596D"/>
    <w:rsid w:val="00385E41"/>
    <w:rsid w:val="00385E45"/>
    <w:rsid w:val="00385F23"/>
    <w:rsid w:val="00385F72"/>
    <w:rsid w:val="003866CA"/>
    <w:rsid w:val="0038758B"/>
    <w:rsid w:val="00387705"/>
    <w:rsid w:val="00387A5B"/>
    <w:rsid w:val="00387C9D"/>
    <w:rsid w:val="00387D63"/>
    <w:rsid w:val="00390099"/>
    <w:rsid w:val="003900C2"/>
    <w:rsid w:val="00390324"/>
    <w:rsid w:val="00390608"/>
    <w:rsid w:val="00390743"/>
    <w:rsid w:val="00390842"/>
    <w:rsid w:val="003909F8"/>
    <w:rsid w:val="00390E3C"/>
    <w:rsid w:val="0039139B"/>
    <w:rsid w:val="0039141C"/>
    <w:rsid w:val="003918AE"/>
    <w:rsid w:val="003919CC"/>
    <w:rsid w:val="00392479"/>
    <w:rsid w:val="003926E5"/>
    <w:rsid w:val="003927E4"/>
    <w:rsid w:val="00392A06"/>
    <w:rsid w:val="00392CEB"/>
    <w:rsid w:val="00392D18"/>
    <w:rsid w:val="00392DBE"/>
    <w:rsid w:val="00392FDA"/>
    <w:rsid w:val="003930AB"/>
    <w:rsid w:val="0039317B"/>
    <w:rsid w:val="003931B3"/>
    <w:rsid w:val="0039368E"/>
    <w:rsid w:val="00393F3B"/>
    <w:rsid w:val="0039403A"/>
    <w:rsid w:val="00394488"/>
    <w:rsid w:val="0039483F"/>
    <w:rsid w:val="00394990"/>
    <w:rsid w:val="00394A76"/>
    <w:rsid w:val="00394AD4"/>
    <w:rsid w:val="00394AF3"/>
    <w:rsid w:val="00395253"/>
    <w:rsid w:val="0039546B"/>
    <w:rsid w:val="00395666"/>
    <w:rsid w:val="00395925"/>
    <w:rsid w:val="00395D86"/>
    <w:rsid w:val="00395EC9"/>
    <w:rsid w:val="0039625A"/>
    <w:rsid w:val="003965FE"/>
    <w:rsid w:val="00396706"/>
    <w:rsid w:val="003967FA"/>
    <w:rsid w:val="00396890"/>
    <w:rsid w:val="003968FD"/>
    <w:rsid w:val="00396A24"/>
    <w:rsid w:val="00396CB7"/>
    <w:rsid w:val="00396DBD"/>
    <w:rsid w:val="00397130"/>
    <w:rsid w:val="00397717"/>
    <w:rsid w:val="0039771B"/>
    <w:rsid w:val="00397858"/>
    <w:rsid w:val="003978FF"/>
    <w:rsid w:val="003A0149"/>
    <w:rsid w:val="003A0304"/>
    <w:rsid w:val="003A04B3"/>
    <w:rsid w:val="003A061D"/>
    <w:rsid w:val="003A0AFD"/>
    <w:rsid w:val="003A0C3F"/>
    <w:rsid w:val="003A1220"/>
    <w:rsid w:val="003A166D"/>
    <w:rsid w:val="003A1D32"/>
    <w:rsid w:val="003A1D7C"/>
    <w:rsid w:val="003A1D90"/>
    <w:rsid w:val="003A289C"/>
    <w:rsid w:val="003A2945"/>
    <w:rsid w:val="003A2A6C"/>
    <w:rsid w:val="003A30E5"/>
    <w:rsid w:val="003A3EC7"/>
    <w:rsid w:val="003A3F2C"/>
    <w:rsid w:val="003A3FB8"/>
    <w:rsid w:val="003A4314"/>
    <w:rsid w:val="003A46D5"/>
    <w:rsid w:val="003A496E"/>
    <w:rsid w:val="003A4971"/>
    <w:rsid w:val="003A4E29"/>
    <w:rsid w:val="003A50F3"/>
    <w:rsid w:val="003A56AB"/>
    <w:rsid w:val="003A57E6"/>
    <w:rsid w:val="003A5C25"/>
    <w:rsid w:val="003A5D7B"/>
    <w:rsid w:val="003A5FD5"/>
    <w:rsid w:val="003A6176"/>
    <w:rsid w:val="003A63F5"/>
    <w:rsid w:val="003A6A76"/>
    <w:rsid w:val="003A6DD8"/>
    <w:rsid w:val="003A6E37"/>
    <w:rsid w:val="003A6E54"/>
    <w:rsid w:val="003A6F4A"/>
    <w:rsid w:val="003A7043"/>
    <w:rsid w:val="003A7589"/>
    <w:rsid w:val="003A7D87"/>
    <w:rsid w:val="003B0613"/>
    <w:rsid w:val="003B075F"/>
    <w:rsid w:val="003B094F"/>
    <w:rsid w:val="003B0F8C"/>
    <w:rsid w:val="003B155B"/>
    <w:rsid w:val="003B1B69"/>
    <w:rsid w:val="003B1D74"/>
    <w:rsid w:val="003B231E"/>
    <w:rsid w:val="003B2451"/>
    <w:rsid w:val="003B28AC"/>
    <w:rsid w:val="003B2E25"/>
    <w:rsid w:val="003B2F0F"/>
    <w:rsid w:val="003B41C0"/>
    <w:rsid w:val="003B4276"/>
    <w:rsid w:val="003B4735"/>
    <w:rsid w:val="003B48EC"/>
    <w:rsid w:val="003B4AEF"/>
    <w:rsid w:val="003B4BA8"/>
    <w:rsid w:val="003B4BC7"/>
    <w:rsid w:val="003B4BD0"/>
    <w:rsid w:val="003B4C4E"/>
    <w:rsid w:val="003B4C6E"/>
    <w:rsid w:val="003B4D31"/>
    <w:rsid w:val="003B5220"/>
    <w:rsid w:val="003B53DB"/>
    <w:rsid w:val="003B5554"/>
    <w:rsid w:val="003B5837"/>
    <w:rsid w:val="003B63BA"/>
    <w:rsid w:val="003B6601"/>
    <w:rsid w:val="003B672A"/>
    <w:rsid w:val="003B6931"/>
    <w:rsid w:val="003B6DDA"/>
    <w:rsid w:val="003B6EBF"/>
    <w:rsid w:val="003B6EF3"/>
    <w:rsid w:val="003B724C"/>
    <w:rsid w:val="003B7794"/>
    <w:rsid w:val="003B7C79"/>
    <w:rsid w:val="003B7E47"/>
    <w:rsid w:val="003C001E"/>
    <w:rsid w:val="003C0355"/>
    <w:rsid w:val="003C0403"/>
    <w:rsid w:val="003C0DA2"/>
    <w:rsid w:val="003C1671"/>
    <w:rsid w:val="003C16C5"/>
    <w:rsid w:val="003C1F90"/>
    <w:rsid w:val="003C2014"/>
    <w:rsid w:val="003C2346"/>
    <w:rsid w:val="003C26EE"/>
    <w:rsid w:val="003C27D0"/>
    <w:rsid w:val="003C29D0"/>
    <w:rsid w:val="003C29F9"/>
    <w:rsid w:val="003C305C"/>
    <w:rsid w:val="003C3185"/>
    <w:rsid w:val="003C37B6"/>
    <w:rsid w:val="003C38D8"/>
    <w:rsid w:val="003C3A70"/>
    <w:rsid w:val="003C3C35"/>
    <w:rsid w:val="003C3D97"/>
    <w:rsid w:val="003C3E74"/>
    <w:rsid w:val="003C3EAB"/>
    <w:rsid w:val="003C3F41"/>
    <w:rsid w:val="003C4223"/>
    <w:rsid w:val="003C466B"/>
    <w:rsid w:val="003C4732"/>
    <w:rsid w:val="003C4C3D"/>
    <w:rsid w:val="003C4C69"/>
    <w:rsid w:val="003C4D8E"/>
    <w:rsid w:val="003C4E09"/>
    <w:rsid w:val="003C4F84"/>
    <w:rsid w:val="003C506A"/>
    <w:rsid w:val="003C50D1"/>
    <w:rsid w:val="003C5901"/>
    <w:rsid w:val="003C5C2C"/>
    <w:rsid w:val="003C6207"/>
    <w:rsid w:val="003C684A"/>
    <w:rsid w:val="003C6DBC"/>
    <w:rsid w:val="003C72B6"/>
    <w:rsid w:val="003C72CD"/>
    <w:rsid w:val="003C7347"/>
    <w:rsid w:val="003C7579"/>
    <w:rsid w:val="003C7767"/>
    <w:rsid w:val="003C781F"/>
    <w:rsid w:val="003C79DF"/>
    <w:rsid w:val="003C7B5E"/>
    <w:rsid w:val="003D0325"/>
    <w:rsid w:val="003D0D31"/>
    <w:rsid w:val="003D0D3C"/>
    <w:rsid w:val="003D0DBC"/>
    <w:rsid w:val="003D0DDE"/>
    <w:rsid w:val="003D0F2A"/>
    <w:rsid w:val="003D1500"/>
    <w:rsid w:val="003D1766"/>
    <w:rsid w:val="003D17FB"/>
    <w:rsid w:val="003D1ED7"/>
    <w:rsid w:val="003D2315"/>
    <w:rsid w:val="003D263F"/>
    <w:rsid w:val="003D2C57"/>
    <w:rsid w:val="003D2E4D"/>
    <w:rsid w:val="003D2F95"/>
    <w:rsid w:val="003D300E"/>
    <w:rsid w:val="003D3332"/>
    <w:rsid w:val="003D353A"/>
    <w:rsid w:val="003D3600"/>
    <w:rsid w:val="003D3878"/>
    <w:rsid w:val="003D4624"/>
    <w:rsid w:val="003D4A16"/>
    <w:rsid w:val="003D4B43"/>
    <w:rsid w:val="003D4C67"/>
    <w:rsid w:val="003D4D4A"/>
    <w:rsid w:val="003D5207"/>
    <w:rsid w:val="003D52BF"/>
    <w:rsid w:val="003D52F6"/>
    <w:rsid w:val="003D5446"/>
    <w:rsid w:val="003D5566"/>
    <w:rsid w:val="003D557C"/>
    <w:rsid w:val="003D55B2"/>
    <w:rsid w:val="003D56E3"/>
    <w:rsid w:val="003D5B60"/>
    <w:rsid w:val="003D635A"/>
    <w:rsid w:val="003D654E"/>
    <w:rsid w:val="003D66E6"/>
    <w:rsid w:val="003D674F"/>
    <w:rsid w:val="003D681F"/>
    <w:rsid w:val="003D6F67"/>
    <w:rsid w:val="003D711D"/>
    <w:rsid w:val="003D7583"/>
    <w:rsid w:val="003D7781"/>
    <w:rsid w:val="003D797C"/>
    <w:rsid w:val="003E025D"/>
    <w:rsid w:val="003E085A"/>
    <w:rsid w:val="003E0A22"/>
    <w:rsid w:val="003E0C47"/>
    <w:rsid w:val="003E0C5F"/>
    <w:rsid w:val="003E130A"/>
    <w:rsid w:val="003E1495"/>
    <w:rsid w:val="003E1672"/>
    <w:rsid w:val="003E19A5"/>
    <w:rsid w:val="003E1A68"/>
    <w:rsid w:val="003E1B85"/>
    <w:rsid w:val="003E1DC3"/>
    <w:rsid w:val="003E1E2A"/>
    <w:rsid w:val="003E1E39"/>
    <w:rsid w:val="003E2116"/>
    <w:rsid w:val="003E2117"/>
    <w:rsid w:val="003E294B"/>
    <w:rsid w:val="003E2D00"/>
    <w:rsid w:val="003E2D56"/>
    <w:rsid w:val="003E2F7C"/>
    <w:rsid w:val="003E2FA2"/>
    <w:rsid w:val="003E2FF8"/>
    <w:rsid w:val="003E3005"/>
    <w:rsid w:val="003E3BA2"/>
    <w:rsid w:val="003E3C27"/>
    <w:rsid w:val="003E3CDF"/>
    <w:rsid w:val="003E3DEE"/>
    <w:rsid w:val="003E4252"/>
    <w:rsid w:val="003E46EE"/>
    <w:rsid w:val="003E4BF6"/>
    <w:rsid w:val="003E4EBD"/>
    <w:rsid w:val="003E4FFD"/>
    <w:rsid w:val="003E509F"/>
    <w:rsid w:val="003E5355"/>
    <w:rsid w:val="003E5597"/>
    <w:rsid w:val="003E5F1D"/>
    <w:rsid w:val="003E6501"/>
    <w:rsid w:val="003E6696"/>
    <w:rsid w:val="003E674F"/>
    <w:rsid w:val="003E6D33"/>
    <w:rsid w:val="003E710D"/>
    <w:rsid w:val="003E71C1"/>
    <w:rsid w:val="003E7657"/>
    <w:rsid w:val="003E7734"/>
    <w:rsid w:val="003E77C7"/>
    <w:rsid w:val="003E7977"/>
    <w:rsid w:val="003E7A0F"/>
    <w:rsid w:val="003E7FD3"/>
    <w:rsid w:val="003F095D"/>
    <w:rsid w:val="003F0B10"/>
    <w:rsid w:val="003F163E"/>
    <w:rsid w:val="003F19FD"/>
    <w:rsid w:val="003F1A04"/>
    <w:rsid w:val="003F1ACA"/>
    <w:rsid w:val="003F1ADD"/>
    <w:rsid w:val="003F1F2C"/>
    <w:rsid w:val="003F23F0"/>
    <w:rsid w:val="003F296B"/>
    <w:rsid w:val="003F29C1"/>
    <w:rsid w:val="003F2BC0"/>
    <w:rsid w:val="003F2C58"/>
    <w:rsid w:val="003F2CF5"/>
    <w:rsid w:val="003F3806"/>
    <w:rsid w:val="003F40C8"/>
    <w:rsid w:val="003F458D"/>
    <w:rsid w:val="003F4E7A"/>
    <w:rsid w:val="003F5239"/>
    <w:rsid w:val="003F589E"/>
    <w:rsid w:val="003F5AC4"/>
    <w:rsid w:val="003F5FEC"/>
    <w:rsid w:val="003F601E"/>
    <w:rsid w:val="003F605F"/>
    <w:rsid w:val="003F60CE"/>
    <w:rsid w:val="003F6802"/>
    <w:rsid w:val="003F6B5B"/>
    <w:rsid w:val="003F6E38"/>
    <w:rsid w:val="003F6EAF"/>
    <w:rsid w:val="003F6EC3"/>
    <w:rsid w:val="003F718B"/>
    <w:rsid w:val="003F7325"/>
    <w:rsid w:val="003F7600"/>
    <w:rsid w:val="004002C1"/>
    <w:rsid w:val="0040101D"/>
    <w:rsid w:val="0040113D"/>
    <w:rsid w:val="00401330"/>
    <w:rsid w:val="004014D1"/>
    <w:rsid w:val="00401B67"/>
    <w:rsid w:val="00401FF6"/>
    <w:rsid w:val="00402581"/>
    <w:rsid w:val="0040284E"/>
    <w:rsid w:val="004029B5"/>
    <w:rsid w:val="004029C0"/>
    <w:rsid w:val="00402CD2"/>
    <w:rsid w:val="00402CEA"/>
    <w:rsid w:val="00403073"/>
    <w:rsid w:val="0040336D"/>
    <w:rsid w:val="0040337A"/>
    <w:rsid w:val="004034B3"/>
    <w:rsid w:val="004040EA"/>
    <w:rsid w:val="004041BB"/>
    <w:rsid w:val="004041DC"/>
    <w:rsid w:val="004042E3"/>
    <w:rsid w:val="00404301"/>
    <w:rsid w:val="00404A76"/>
    <w:rsid w:val="00404C1F"/>
    <w:rsid w:val="004051A6"/>
    <w:rsid w:val="004054C1"/>
    <w:rsid w:val="004055A1"/>
    <w:rsid w:val="00405627"/>
    <w:rsid w:val="004057C4"/>
    <w:rsid w:val="00405A56"/>
    <w:rsid w:val="00405EFE"/>
    <w:rsid w:val="0040621F"/>
    <w:rsid w:val="0040670B"/>
    <w:rsid w:val="00406778"/>
    <w:rsid w:val="0040687F"/>
    <w:rsid w:val="004069C9"/>
    <w:rsid w:val="00406B5F"/>
    <w:rsid w:val="00406C08"/>
    <w:rsid w:val="0040701C"/>
    <w:rsid w:val="00407468"/>
    <w:rsid w:val="0040797E"/>
    <w:rsid w:val="004103CF"/>
    <w:rsid w:val="0041057E"/>
    <w:rsid w:val="004105C5"/>
    <w:rsid w:val="004108A4"/>
    <w:rsid w:val="004109FC"/>
    <w:rsid w:val="00410C2A"/>
    <w:rsid w:val="00410CA4"/>
    <w:rsid w:val="00410E1B"/>
    <w:rsid w:val="00410ED8"/>
    <w:rsid w:val="0041110F"/>
    <w:rsid w:val="00411151"/>
    <w:rsid w:val="004112CD"/>
    <w:rsid w:val="00411358"/>
    <w:rsid w:val="0041144F"/>
    <w:rsid w:val="004116BC"/>
    <w:rsid w:val="00411744"/>
    <w:rsid w:val="00411916"/>
    <w:rsid w:val="00412615"/>
    <w:rsid w:val="00412BB6"/>
    <w:rsid w:val="00412E86"/>
    <w:rsid w:val="0041307D"/>
    <w:rsid w:val="004131B6"/>
    <w:rsid w:val="004133E8"/>
    <w:rsid w:val="0041353F"/>
    <w:rsid w:val="004136B9"/>
    <w:rsid w:val="0041375B"/>
    <w:rsid w:val="00414678"/>
    <w:rsid w:val="004150FB"/>
    <w:rsid w:val="00415552"/>
    <w:rsid w:val="00415666"/>
    <w:rsid w:val="00415D5F"/>
    <w:rsid w:val="00416248"/>
    <w:rsid w:val="00416412"/>
    <w:rsid w:val="00416442"/>
    <w:rsid w:val="0041644A"/>
    <w:rsid w:val="00416658"/>
    <w:rsid w:val="00416A74"/>
    <w:rsid w:val="00417120"/>
    <w:rsid w:val="004177E4"/>
    <w:rsid w:val="00417869"/>
    <w:rsid w:val="00420028"/>
    <w:rsid w:val="00420075"/>
    <w:rsid w:val="00421703"/>
    <w:rsid w:val="00421797"/>
    <w:rsid w:val="00421CFD"/>
    <w:rsid w:val="00422D9C"/>
    <w:rsid w:val="00422F96"/>
    <w:rsid w:val="00423582"/>
    <w:rsid w:val="004235D3"/>
    <w:rsid w:val="00423770"/>
    <w:rsid w:val="00423828"/>
    <w:rsid w:val="00423C92"/>
    <w:rsid w:val="00423CF4"/>
    <w:rsid w:val="00423F7D"/>
    <w:rsid w:val="00424587"/>
    <w:rsid w:val="00424A7F"/>
    <w:rsid w:val="00424A84"/>
    <w:rsid w:val="00424B65"/>
    <w:rsid w:val="00424EF2"/>
    <w:rsid w:val="004254A7"/>
    <w:rsid w:val="00425756"/>
    <w:rsid w:val="00425F57"/>
    <w:rsid w:val="0042603C"/>
    <w:rsid w:val="004264A5"/>
    <w:rsid w:val="00426D7D"/>
    <w:rsid w:val="00426DEB"/>
    <w:rsid w:val="004274CF"/>
    <w:rsid w:val="00427854"/>
    <w:rsid w:val="00427977"/>
    <w:rsid w:val="0042798E"/>
    <w:rsid w:val="00427BDB"/>
    <w:rsid w:val="00427E4F"/>
    <w:rsid w:val="004301F0"/>
    <w:rsid w:val="00430332"/>
    <w:rsid w:val="00430339"/>
    <w:rsid w:val="004304D2"/>
    <w:rsid w:val="00430725"/>
    <w:rsid w:val="00431567"/>
    <w:rsid w:val="004316A1"/>
    <w:rsid w:val="004318F5"/>
    <w:rsid w:val="00432129"/>
    <w:rsid w:val="004321A2"/>
    <w:rsid w:val="00432789"/>
    <w:rsid w:val="00432ED6"/>
    <w:rsid w:val="00432EEA"/>
    <w:rsid w:val="004334D9"/>
    <w:rsid w:val="00433667"/>
    <w:rsid w:val="004337E4"/>
    <w:rsid w:val="00433966"/>
    <w:rsid w:val="00433A5F"/>
    <w:rsid w:val="0043433D"/>
    <w:rsid w:val="0043448A"/>
    <w:rsid w:val="00434502"/>
    <w:rsid w:val="004345C9"/>
    <w:rsid w:val="0043467D"/>
    <w:rsid w:val="0043472C"/>
    <w:rsid w:val="00434A37"/>
    <w:rsid w:val="00434ADC"/>
    <w:rsid w:val="00434B20"/>
    <w:rsid w:val="00434C7B"/>
    <w:rsid w:val="0043500D"/>
    <w:rsid w:val="00435108"/>
    <w:rsid w:val="0043559D"/>
    <w:rsid w:val="0043578F"/>
    <w:rsid w:val="004358DE"/>
    <w:rsid w:val="0043597A"/>
    <w:rsid w:val="00435B14"/>
    <w:rsid w:val="00436645"/>
    <w:rsid w:val="00436893"/>
    <w:rsid w:val="00436BB8"/>
    <w:rsid w:val="00436C5B"/>
    <w:rsid w:val="00436E95"/>
    <w:rsid w:val="00436F2F"/>
    <w:rsid w:val="00437362"/>
    <w:rsid w:val="0043753B"/>
    <w:rsid w:val="00437BD0"/>
    <w:rsid w:val="00437BF3"/>
    <w:rsid w:val="00437DDF"/>
    <w:rsid w:val="00437E89"/>
    <w:rsid w:val="00440154"/>
    <w:rsid w:val="00440549"/>
    <w:rsid w:val="00440D4F"/>
    <w:rsid w:val="00441044"/>
    <w:rsid w:val="004410E9"/>
    <w:rsid w:val="00441684"/>
    <w:rsid w:val="00441CDA"/>
    <w:rsid w:val="0044270C"/>
    <w:rsid w:val="004427CF"/>
    <w:rsid w:val="004429FA"/>
    <w:rsid w:val="00442BD5"/>
    <w:rsid w:val="00442CCC"/>
    <w:rsid w:val="00442E2B"/>
    <w:rsid w:val="0044331E"/>
    <w:rsid w:val="00443371"/>
    <w:rsid w:val="004433C1"/>
    <w:rsid w:val="004434DB"/>
    <w:rsid w:val="004439B2"/>
    <w:rsid w:val="004439BC"/>
    <w:rsid w:val="00443AA4"/>
    <w:rsid w:val="00443ABD"/>
    <w:rsid w:val="00443F14"/>
    <w:rsid w:val="00443F36"/>
    <w:rsid w:val="004440B0"/>
    <w:rsid w:val="0044458E"/>
    <w:rsid w:val="00444668"/>
    <w:rsid w:val="00444866"/>
    <w:rsid w:val="00444870"/>
    <w:rsid w:val="00444A5D"/>
    <w:rsid w:val="00444EC4"/>
    <w:rsid w:val="00444F81"/>
    <w:rsid w:val="0044553F"/>
    <w:rsid w:val="004455A0"/>
    <w:rsid w:val="00445974"/>
    <w:rsid w:val="00445BBF"/>
    <w:rsid w:val="00445D8A"/>
    <w:rsid w:val="00445DD0"/>
    <w:rsid w:val="00446056"/>
    <w:rsid w:val="004466F5"/>
    <w:rsid w:val="00446A78"/>
    <w:rsid w:val="00446E75"/>
    <w:rsid w:val="0044781B"/>
    <w:rsid w:val="00447B74"/>
    <w:rsid w:val="00447BF3"/>
    <w:rsid w:val="00450009"/>
    <w:rsid w:val="00450483"/>
    <w:rsid w:val="00450CFF"/>
    <w:rsid w:val="00450D14"/>
    <w:rsid w:val="0045103C"/>
    <w:rsid w:val="00451422"/>
    <w:rsid w:val="00451A2F"/>
    <w:rsid w:val="00452640"/>
    <w:rsid w:val="004530C7"/>
    <w:rsid w:val="004530EE"/>
    <w:rsid w:val="00453309"/>
    <w:rsid w:val="00453DCE"/>
    <w:rsid w:val="00453EF5"/>
    <w:rsid w:val="00453F91"/>
    <w:rsid w:val="00454237"/>
    <w:rsid w:val="00454372"/>
    <w:rsid w:val="00454687"/>
    <w:rsid w:val="0045493F"/>
    <w:rsid w:val="00454D62"/>
    <w:rsid w:val="00454F06"/>
    <w:rsid w:val="00454FF9"/>
    <w:rsid w:val="0045520F"/>
    <w:rsid w:val="00455583"/>
    <w:rsid w:val="0045617A"/>
    <w:rsid w:val="00456302"/>
    <w:rsid w:val="00456394"/>
    <w:rsid w:val="00456455"/>
    <w:rsid w:val="004569EE"/>
    <w:rsid w:val="00456D17"/>
    <w:rsid w:val="00456D74"/>
    <w:rsid w:val="00456EC7"/>
    <w:rsid w:val="004572E9"/>
    <w:rsid w:val="00457579"/>
    <w:rsid w:val="004603D9"/>
    <w:rsid w:val="0046088C"/>
    <w:rsid w:val="00460C7D"/>
    <w:rsid w:val="0046103E"/>
    <w:rsid w:val="00461067"/>
    <w:rsid w:val="004610F2"/>
    <w:rsid w:val="00461612"/>
    <w:rsid w:val="00461785"/>
    <w:rsid w:val="00461D05"/>
    <w:rsid w:val="00461D47"/>
    <w:rsid w:val="00461F58"/>
    <w:rsid w:val="00461FC2"/>
    <w:rsid w:val="004625BB"/>
    <w:rsid w:val="004629DB"/>
    <w:rsid w:val="00462C2C"/>
    <w:rsid w:val="0046332A"/>
    <w:rsid w:val="004639D8"/>
    <w:rsid w:val="00463C28"/>
    <w:rsid w:val="00464187"/>
    <w:rsid w:val="00464484"/>
    <w:rsid w:val="0046458C"/>
    <w:rsid w:val="004645EA"/>
    <w:rsid w:val="00464877"/>
    <w:rsid w:val="00464F31"/>
    <w:rsid w:val="0046506B"/>
    <w:rsid w:val="00465430"/>
    <w:rsid w:val="00465700"/>
    <w:rsid w:val="00465895"/>
    <w:rsid w:val="004658EC"/>
    <w:rsid w:val="00465932"/>
    <w:rsid w:val="00465EF2"/>
    <w:rsid w:val="00465FB1"/>
    <w:rsid w:val="004661DA"/>
    <w:rsid w:val="004664BC"/>
    <w:rsid w:val="00466581"/>
    <w:rsid w:val="004666D4"/>
    <w:rsid w:val="00466AB4"/>
    <w:rsid w:val="00466BE8"/>
    <w:rsid w:val="00466D82"/>
    <w:rsid w:val="00467A3B"/>
    <w:rsid w:val="00467BB6"/>
    <w:rsid w:val="004702B9"/>
    <w:rsid w:val="004702FF"/>
    <w:rsid w:val="00470520"/>
    <w:rsid w:val="004705B6"/>
    <w:rsid w:val="0047062C"/>
    <w:rsid w:val="00470CBC"/>
    <w:rsid w:val="00470EC7"/>
    <w:rsid w:val="004712D1"/>
    <w:rsid w:val="004712EF"/>
    <w:rsid w:val="0047136F"/>
    <w:rsid w:val="00471572"/>
    <w:rsid w:val="00471688"/>
    <w:rsid w:val="00471808"/>
    <w:rsid w:val="004719C8"/>
    <w:rsid w:val="00471B67"/>
    <w:rsid w:val="00471CC4"/>
    <w:rsid w:val="004721E8"/>
    <w:rsid w:val="004725D6"/>
    <w:rsid w:val="004727EC"/>
    <w:rsid w:val="00472997"/>
    <w:rsid w:val="00472ABE"/>
    <w:rsid w:val="00472B59"/>
    <w:rsid w:val="00472E72"/>
    <w:rsid w:val="00472E7E"/>
    <w:rsid w:val="00472EFB"/>
    <w:rsid w:val="00473310"/>
    <w:rsid w:val="0047355E"/>
    <w:rsid w:val="004737A2"/>
    <w:rsid w:val="00473D74"/>
    <w:rsid w:val="00473DDE"/>
    <w:rsid w:val="00474997"/>
    <w:rsid w:val="00474BAD"/>
    <w:rsid w:val="00474C9F"/>
    <w:rsid w:val="00474FBD"/>
    <w:rsid w:val="004751DD"/>
    <w:rsid w:val="00475477"/>
    <w:rsid w:val="004758BC"/>
    <w:rsid w:val="004763C8"/>
    <w:rsid w:val="00476546"/>
    <w:rsid w:val="00476589"/>
    <w:rsid w:val="00476DD7"/>
    <w:rsid w:val="00477275"/>
    <w:rsid w:val="0047755D"/>
    <w:rsid w:val="0048034B"/>
    <w:rsid w:val="0048073A"/>
    <w:rsid w:val="0048076A"/>
    <w:rsid w:val="00480792"/>
    <w:rsid w:val="004810DC"/>
    <w:rsid w:val="00481456"/>
    <w:rsid w:val="004814D1"/>
    <w:rsid w:val="0048152E"/>
    <w:rsid w:val="00481819"/>
    <w:rsid w:val="00481D55"/>
    <w:rsid w:val="004825C0"/>
    <w:rsid w:val="00482CC6"/>
    <w:rsid w:val="00483074"/>
    <w:rsid w:val="00483204"/>
    <w:rsid w:val="00483566"/>
    <w:rsid w:val="00483941"/>
    <w:rsid w:val="004839B7"/>
    <w:rsid w:val="0048460D"/>
    <w:rsid w:val="00484946"/>
    <w:rsid w:val="004849C0"/>
    <w:rsid w:val="00484C31"/>
    <w:rsid w:val="00484CEF"/>
    <w:rsid w:val="00484E8F"/>
    <w:rsid w:val="00485155"/>
    <w:rsid w:val="004851E2"/>
    <w:rsid w:val="00485257"/>
    <w:rsid w:val="00485C18"/>
    <w:rsid w:val="00485C51"/>
    <w:rsid w:val="00485CC9"/>
    <w:rsid w:val="00486146"/>
    <w:rsid w:val="0048638D"/>
    <w:rsid w:val="004863C8"/>
    <w:rsid w:val="0048663D"/>
    <w:rsid w:val="00486EC8"/>
    <w:rsid w:val="00487A36"/>
    <w:rsid w:val="00487B6F"/>
    <w:rsid w:val="00487DB8"/>
    <w:rsid w:val="00487FA4"/>
    <w:rsid w:val="00490111"/>
    <w:rsid w:val="004902B8"/>
    <w:rsid w:val="00490373"/>
    <w:rsid w:val="00490F8C"/>
    <w:rsid w:val="00491279"/>
    <w:rsid w:val="00491290"/>
    <w:rsid w:val="004912FC"/>
    <w:rsid w:val="00491387"/>
    <w:rsid w:val="00491493"/>
    <w:rsid w:val="00491671"/>
    <w:rsid w:val="00491EF2"/>
    <w:rsid w:val="00491F30"/>
    <w:rsid w:val="004922E4"/>
    <w:rsid w:val="0049257A"/>
    <w:rsid w:val="00492789"/>
    <w:rsid w:val="0049280F"/>
    <w:rsid w:val="00492B4D"/>
    <w:rsid w:val="00493665"/>
    <w:rsid w:val="00493A08"/>
    <w:rsid w:val="00494024"/>
    <w:rsid w:val="004943C6"/>
    <w:rsid w:val="004944CE"/>
    <w:rsid w:val="0049471E"/>
    <w:rsid w:val="00494A78"/>
    <w:rsid w:val="00494DAD"/>
    <w:rsid w:val="00495745"/>
    <w:rsid w:val="00495CB6"/>
    <w:rsid w:val="00495DFB"/>
    <w:rsid w:val="0049613F"/>
    <w:rsid w:val="00496A1D"/>
    <w:rsid w:val="00496F11"/>
    <w:rsid w:val="0049711A"/>
    <w:rsid w:val="00497723"/>
    <w:rsid w:val="00497986"/>
    <w:rsid w:val="00497BB4"/>
    <w:rsid w:val="00497DFF"/>
    <w:rsid w:val="004A028A"/>
    <w:rsid w:val="004A0A7B"/>
    <w:rsid w:val="004A0AAE"/>
    <w:rsid w:val="004A0C07"/>
    <w:rsid w:val="004A0CA7"/>
    <w:rsid w:val="004A0CAF"/>
    <w:rsid w:val="004A0D9C"/>
    <w:rsid w:val="004A11C6"/>
    <w:rsid w:val="004A11D8"/>
    <w:rsid w:val="004A142D"/>
    <w:rsid w:val="004A1644"/>
    <w:rsid w:val="004A1BDF"/>
    <w:rsid w:val="004A1C27"/>
    <w:rsid w:val="004A1C8E"/>
    <w:rsid w:val="004A1FB0"/>
    <w:rsid w:val="004A256E"/>
    <w:rsid w:val="004A2801"/>
    <w:rsid w:val="004A2812"/>
    <w:rsid w:val="004A2A1F"/>
    <w:rsid w:val="004A2DBF"/>
    <w:rsid w:val="004A340C"/>
    <w:rsid w:val="004A37DF"/>
    <w:rsid w:val="004A392D"/>
    <w:rsid w:val="004A3970"/>
    <w:rsid w:val="004A3CAF"/>
    <w:rsid w:val="004A42B4"/>
    <w:rsid w:val="004A47B4"/>
    <w:rsid w:val="004A4D23"/>
    <w:rsid w:val="004A4D91"/>
    <w:rsid w:val="004A4F74"/>
    <w:rsid w:val="004A501A"/>
    <w:rsid w:val="004A50B2"/>
    <w:rsid w:val="004A5179"/>
    <w:rsid w:val="004A5300"/>
    <w:rsid w:val="004A54C9"/>
    <w:rsid w:val="004A562B"/>
    <w:rsid w:val="004A58CB"/>
    <w:rsid w:val="004A5EE0"/>
    <w:rsid w:val="004A5F04"/>
    <w:rsid w:val="004A6089"/>
    <w:rsid w:val="004A66BF"/>
    <w:rsid w:val="004A6ADF"/>
    <w:rsid w:val="004A6CEE"/>
    <w:rsid w:val="004A6ECC"/>
    <w:rsid w:val="004A722F"/>
    <w:rsid w:val="004A75FC"/>
    <w:rsid w:val="004A7AD1"/>
    <w:rsid w:val="004A7D3B"/>
    <w:rsid w:val="004A7DD2"/>
    <w:rsid w:val="004A7E00"/>
    <w:rsid w:val="004A7FE7"/>
    <w:rsid w:val="004B0022"/>
    <w:rsid w:val="004B0381"/>
    <w:rsid w:val="004B0773"/>
    <w:rsid w:val="004B08D6"/>
    <w:rsid w:val="004B0AA7"/>
    <w:rsid w:val="004B0ACE"/>
    <w:rsid w:val="004B1036"/>
    <w:rsid w:val="004B1505"/>
    <w:rsid w:val="004B1C28"/>
    <w:rsid w:val="004B1DF6"/>
    <w:rsid w:val="004B1E6E"/>
    <w:rsid w:val="004B2105"/>
    <w:rsid w:val="004B227E"/>
    <w:rsid w:val="004B23E3"/>
    <w:rsid w:val="004B26AB"/>
    <w:rsid w:val="004B2AF9"/>
    <w:rsid w:val="004B2E50"/>
    <w:rsid w:val="004B39A2"/>
    <w:rsid w:val="004B3C75"/>
    <w:rsid w:val="004B4687"/>
    <w:rsid w:val="004B4AF2"/>
    <w:rsid w:val="004B4CD1"/>
    <w:rsid w:val="004B4DE9"/>
    <w:rsid w:val="004B5084"/>
    <w:rsid w:val="004B5AFD"/>
    <w:rsid w:val="004B5C6B"/>
    <w:rsid w:val="004B64E7"/>
    <w:rsid w:val="004B656C"/>
    <w:rsid w:val="004B6A53"/>
    <w:rsid w:val="004B6C8A"/>
    <w:rsid w:val="004B6E5A"/>
    <w:rsid w:val="004B7366"/>
    <w:rsid w:val="004B75B8"/>
    <w:rsid w:val="004B766F"/>
    <w:rsid w:val="004B7AE7"/>
    <w:rsid w:val="004B7B9B"/>
    <w:rsid w:val="004B7D97"/>
    <w:rsid w:val="004C0824"/>
    <w:rsid w:val="004C0931"/>
    <w:rsid w:val="004C0CC3"/>
    <w:rsid w:val="004C1672"/>
    <w:rsid w:val="004C1677"/>
    <w:rsid w:val="004C1D0B"/>
    <w:rsid w:val="004C1FCB"/>
    <w:rsid w:val="004C212D"/>
    <w:rsid w:val="004C26A0"/>
    <w:rsid w:val="004C26D9"/>
    <w:rsid w:val="004C2941"/>
    <w:rsid w:val="004C2AEF"/>
    <w:rsid w:val="004C314C"/>
    <w:rsid w:val="004C3397"/>
    <w:rsid w:val="004C34B3"/>
    <w:rsid w:val="004C3749"/>
    <w:rsid w:val="004C3E1D"/>
    <w:rsid w:val="004C3FAD"/>
    <w:rsid w:val="004C3FE2"/>
    <w:rsid w:val="004C40A7"/>
    <w:rsid w:val="004C41F4"/>
    <w:rsid w:val="004C433E"/>
    <w:rsid w:val="004C43E3"/>
    <w:rsid w:val="004C4E4C"/>
    <w:rsid w:val="004C4EA3"/>
    <w:rsid w:val="004C4F36"/>
    <w:rsid w:val="004C5320"/>
    <w:rsid w:val="004C56F1"/>
    <w:rsid w:val="004C59A8"/>
    <w:rsid w:val="004C5AEF"/>
    <w:rsid w:val="004C60D2"/>
    <w:rsid w:val="004C6234"/>
    <w:rsid w:val="004C6708"/>
    <w:rsid w:val="004C6913"/>
    <w:rsid w:val="004C6DEB"/>
    <w:rsid w:val="004C738A"/>
    <w:rsid w:val="004C74AC"/>
    <w:rsid w:val="004C74C8"/>
    <w:rsid w:val="004C7964"/>
    <w:rsid w:val="004C7A64"/>
    <w:rsid w:val="004C7BCF"/>
    <w:rsid w:val="004C7C6E"/>
    <w:rsid w:val="004C7E60"/>
    <w:rsid w:val="004D0138"/>
    <w:rsid w:val="004D019F"/>
    <w:rsid w:val="004D02FD"/>
    <w:rsid w:val="004D0628"/>
    <w:rsid w:val="004D0905"/>
    <w:rsid w:val="004D0C33"/>
    <w:rsid w:val="004D0EDB"/>
    <w:rsid w:val="004D14C2"/>
    <w:rsid w:val="004D15BF"/>
    <w:rsid w:val="004D1643"/>
    <w:rsid w:val="004D1908"/>
    <w:rsid w:val="004D1BD1"/>
    <w:rsid w:val="004D24FE"/>
    <w:rsid w:val="004D2CA7"/>
    <w:rsid w:val="004D3178"/>
    <w:rsid w:val="004D3363"/>
    <w:rsid w:val="004D3445"/>
    <w:rsid w:val="004D3A83"/>
    <w:rsid w:val="004D4107"/>
    <w:rsid w:val="004D540C"/>
    <w:rsid w:val="004D5634"/>
    <w:rsid w:val="004D57EE"/>
    <w:rsid w:val="004D5C70"/>
    <w:rsid w:val="004D5F88"/>
    <w:rsid w:val="004D64E9"/>
    <w:rsid w:val="004D672D"/>
    <w:rsid w:val="004D695A"/>
    <w:rsid w:val="004D6C12"/>
    <w:rsid w:val="004D6C54"/>
    <w:rsid w:val="004D6D54"/>
    <w:rsid w:val="004D700A"/>
    <w:rsid w:val="004D7273"/>
    <w:rsid w:val="004D781A"/>
    <w:rsid w:val="004D7B5C"/>
    <w:rsid w:val="004E041A"/>
    <w:rsid w:val="004E068D"/>
    <w:rsid w:val="004E0794"/>
    <w:rsid w:val="004E08F6"/>
    <w:rsid w:val="004E092B"/>
    <w:rsid w:val="004E0AA6"/>
    <w:rsid w:val="004E1941"/>
    <w:rsid w:val="004E1C82"/>
    <w:rsid w:val="004E1F8B"/>
    <w:rsid w:val="004E215C"/>
    <w:rsid w:val="004E2886"/>
    <w:rsid w:val="004E2B47"/>
    <w:rsid w:val="004E2D5B"/>
    <w:rsid w:val="004E2E86"/>
    <w:rsid w:val="004E3015"/>
    <w:rsid w:val="004E3BBA"/>
    <w:rsid w:val="004E3C60"/>
    <w:rsid w:val="004E3DBD"/>
    <w:rsid w:val="004E3F22"/>
    <w:rsid w:val="004E4482"/>
    <w:rsid w:val="004E49B9"/>
    <w:rsid w:val="004E4CEF"/>
    <w:rsid w:val="004E4D3E"/>
    <w:rsid w:val="004E4EB8"/>
    <w:rsid w:val="004E4EEE"/>
    <w:rsid w:val="004E4F2E"/>
    <w:rsid w:val="004E548B"/>
    <w:rsid w:val="004E57BA"/>
    <w:rsid w:val="004E5AC2"/>
    <w:rsid w:val="004E5E5A"/>
    <w:rsid w:val="004E6029"/>
    <w:rsid w:val="004E6229"/>
    <w:rsid w:val="004E6257"/>
    <w:rsid w:val="004E6420"/>
    <w:rsid w:val="004E64AB"/>
    <w:rsid w:val="004E685D"/>
    <w:rsid w:val="004E6946"/>
    <w:rsid w:val="004E69F6"/>
    <w:rsid w:val="004E6BD6"/>
    <w:rsid w:val="004E6F5F"/>
    <w:rsid w:val="004E7002"/>
    <w:rsid w:val="004E71F9"/>
    <w:rsid w:val="004E728E"/>
    <w:rsid w:val="004E72FD"/>
    <w:rsid w:val="004E730F"/>
    <w:rsid w:val="004E79BC"/>
    <w:rsid w:val="004E79E3"/>
    <w:rsid w:val="004E7B17"/>
    <w:rsid w:val="004E7EF2"/>
    <w:rsid w:val="004E7F0E"/>
    <w:rsid w:val="004F01F3"/>
    <w:rsid w:val="004F02A1"/>
    <w:rsid w:val="004F0382"/>
    <w:rsid w:val="004F09EC"/>
    <w:rsid w:val="004F0C05"/>
    <w:rsid w:val="004F0C45"/>
    <w:rsid w:val="004F0E85"/>
    <w:rsid w:val="004F12C5"/>
    <w:rsid w:val="004F142B"/>
    <w:rsid w:val="004F1DE2"/>
    <w:rsid w:val="004F2014"/>
    <w:rsid w:val="004F22F1"/>
    <w:rsid w:val="004F241C"/>
    <w:rsid w:val="004F2576"/>
    <w:rsid w:val="004F25F8"/>
    <w:rsid w:val="004F2757"/>
    <w:rsid w:val="004F29B1"/>
    <w:rsid w:val="004F2D14"/>
    <w:rsid w:val="004F2F56"/>
    <w:rsid w:val="004F31DC"/>
    <w:rsid w:val="004F3306"/>
    <w:rsid w:val="004F33E7"/>
    <w:rsid w:val="004F34A6"/>
    <w:rsid w:val="004F3F74"/>
    <w:rsid w:val="004F405F"/>
    <w:rsid w:val="004F4A4B"/>
    <w:rsid w:val="004F4B39"/>
    <w:rsid w:val="004F4E74"/>
    <w:rsid w:val="004F5248"/>
    <w:rsid w:val="004F595F"/>
    <w:rsid w:val="004F596D"/>
    <w:rsid w:val="004F617F"/>
    <w:rsid w:val="004F6189"/>
    <w:rsid w:val="004F64F8"/>
    <w:rsid w:val="004F69F4"/>
    <w:rsid w:val="004F6AE9"/>
    <w:rsid w:val="004F6AFB"/>
    <w:rsid w:val="004F716F"/>
    <w:rsid w:val="004F7288"/>
    <w:rsid w:val="004F77DC"/>
    <w:rsid w:val="004F79F5"/>
    <w:rsid w:val="004F7AA7"/>
    <w:rsid w:val="00500102"/>
    <w:rsid w:val="0050079C"/>
    <w:rsid w:val="005008A1"/>
    <w:rsid w:val="00500920"/>
    <w:rsid w:val="00500BCA"/>
    <w:rsid w:val="00501028"/>
    <w:rsid w:val="00501419"/>
    <w:rsid w:val="005015AD"/>
    <w:rsid w:val="005017E0"/>
    <w:rsid w:val="0050182F"/>
    <w:rsid w:val="005018CA"/>
    <w:rsid w:val="005019CA"/>
    <w:rsid w:val="00501AD4"/>
    <w:rsid w:val="00501EF1"/>
    <w:rsid w:val="00502230"/>
    <w:rsid w:val="00502836"/>
    <w:rsid w:val="00502873"/>
    <w:rsid w:val="00502E5F"/>
    <w:rsid w:val="00503236"/>
    <w:rsid w:val="005039F2"/>
    <w:rsid w:val="00503A7E"/>
    <w:rsid w:val="00503BFB"/>
    <w:rsid w:val="00503C32"/>
    <w:rsid w:val="00503D5A"/>
    <w:rsid w:val="00504788"/>
    <w:rsid w:val="00504C73"/>
    <w:rsid w:val="00504E14"/>
    <w:rsid w:val="00505627"/>
    <w:rsid w:val="005056F9"/>
    <w:rsid w:val="00505BAC"/>
    <w:rsid w:val="00505EE2"/>
    <w:rsid w:val="005064B4"/>
    <w:rsid w:val="0050680A"/>
    <w:rsid w:val="00506A1C"/>
    <w:rsid w:val="00506B20"/>
    <w:rsid w:val="00506B6A"/>
    <w:rsid w:val="00506BE0"/>
    <w:rsid w:val="00506C9F"/>
    <w:rsid w:val="00506F27"/>
    <w:rsid w:val="005072F1"/>
    <w:rsid w:val="0050738E"/>
    <w:rsid w:val="005106CD"/>
    <w:rsid w:val="00510781"/>
    <w:rsid w:val="00510863"/>
    <w:rsid w:val="00510E76"/>
    <w:rsid w:val="0051148B"/>
    <w:rsid w:val="00511E91"/>
    <w:rsid w:val="00511FC0"/>
    <w:rsid w:val="005121B1"/>
    <w:rsid w:val="00512247"/>
    <w:rsid w:val="0051269B"/>
    <w:rsid w:val="005126E5"/>
    <w:rsid w:val="00512A0A"/>
    <w:rsid w:val="00512B13"/>
    <w:rsid w:val="00512C4A"/>
    <w:rsid w:val="00512ED9"/>
    <w:rsid w:val="00513229"/>
    <w:rsid w:val="00513677"/>
    <w:rsid w:val="005138C6"/>
    <w:rsid w:val="005139B3"/>
    <w:rsid w:val="00514113"/>
    <w:rsid w:val="0051422E"/>
    <w:rsid w:val="00514D3D"/>
    <w:rsid w:val="00514F86"/>
    <w:rsid w:val="0051564B"/>
    <w:rsid w:val="005157AF"/>
    <w:rsid w:val="00515D74"/>
    <w:rsid w:val="00515F99"/>
    <w:rsid w:val="00515FFE"/>
    <w:rsid w:val="00516479"/>
    <w:rsid w:val="005168BE"/>
    <w:rsid w:val="00516E03"/>
    <w:rsid w:val="00517091"/>
    <w:rsid w:val="00517330"/>
    <w:rsid w:val="0051738F"/>
    <w:rsid w:val="00520204"/>
    <w:rsid w:val="0052029B"/>
    <w:rsid w:val="005205FB"/>
    <w:rsid w:val="0052083A"/>
    <w:rsid w:val="00520B72"/>
    <w:rsid w:val="00520DD3"/>
    <w:rsid w:val="00520E15"/>
    <w:rsid w:val="0052135A"/>
    <w:rsid w:val="005213EF"/>
    <w:rsid w:val="00521530"/>
    <w:rsid w:val="00521557"/>
    <w:rsid w:val="00521731"/>
    <w:rsid w:val="00521D70"/>
    <w:rsid w:val="005224C4"/>
    <w:rsid w:val="005226BC"/>
    <w:rsid w:val="0052270B"/>
    <w:rsid w:val="00522924"/>
    <w:rsid w:val="0052299A"/>
    <w:rsid w:val="00522DAD"/>
    <w:rsid w:val="00522E2C"/>
    <w:rsid w:val="00523216"/>
    <w:rsid w:val="00523324"/>
    <w:rsid w:val="005237E7"/>
    <w:rsid w:val="0052394E"/>
    <w:rsid w:val="00523D8B"/>
    <w:rsid w:val="0052477F"/>
    <w:rsid w:val="00524B4E"/>
    <w:rsid w:val="005252A4"/>
    <w:rsid w:val="00525447"/>
    <w:rsid w:val="0052569B"/>
    <w:rsid w:val="0052569D"/>
    <w:rsid w:val="00525B6F"/>
    <w:rsid w:val="00525FB1"/>
    <w:rsid w:val="00526024"/>
    <w:rsid w:val="0052629E"/>
    <w:rsid w:val="005265C6"/>
    <w:rsid w:val="00526853"/>
    <w:rsid w:val="00526EBA"/>
    <w:rsid w:val="005274E7"/>
    <w:rsid w:val="0052752C"/>
    <w:rsid w:val="00527947"/>
    <w:rsid w:val="00527BD5"/>
    <w:rsid w:val="005302F0"/>
    <w:rsid w:val="00530524"/>
    <w:rsid w:val="005308AA"/>
    <w:rsid w:val="005309E3"/>
    <w:rsid w:val="00530D54"/>
    <w:rsid w:val="005310DE"/>
    <w:rsid w:val="005311BC"/>
    <w:rsid w:val="00531502"/>
    <w:rsid w:val="005315EF"/>
    <w:rsid w:val="00531629"/>
    <w:rsid w:val="0053176B"/>
    <w:rsid w:val="005317A5"/>
    <w:rsid w:val="0053182F"/>
    <w:rsid w:val="00531AF4"/>
    <w:rsid w:val="00532324"/>
    <w:rsid w:val="00532562"/>
    <w:rsid w:val="0053294B"/>
    <w:rsid w:val="00532B3F"/>
    <w:rsid w:val="00532B8C"/>
    <w:rsid w:val="00532CAD"/>
    <w:rsid w:val="00532CCA"/>
    <w:rsid w:val="00533154"/>
    <w:rsid w:val="00533490"/>
    <w:rsid w:val="0053363B"/>
    <w:rsid w:val="00533AD3"/>
    <w:rsid w:val="00533D69"/>
    <w:rsid w:val="005346CD"/>
    <w:rsid w:val="00534863"/>
    <w:rsid w:val="00534E08"/>
    <w:rsid w:val="00535EF9"/>
    <w:rsid w:val="005360E5"/>
    <w:rsid w:val="005363D6"/>
    <w:rsid w:val="00536473"/>
    <w:rsid w:val="00537538"/>
    <w:rsid w:val="005379FF"/>
    <w:rsid w:val="00537E39"/>
    <w:rsid w:val="00540591"/>
    <w:rsid w:val="005405A1"/>
    <w:rsid w:val="00540785"/>
    <w:rsid w:val="00540B86"/>
    <w:rsid w:val="00540D0D"/>
    <w:rsid w:val="00540D78"/>
    <w:rsid w:val="00540FD9"/>
    <w:rsid w:val="00541083"/>
    <w:rsid w:val="005413C3"/>
    <w:rsid w:val="005413E5"/>
    <w:rsid w:val="005414AB"/>
    <w:rsid w:val="005418AD"/>
    <w:rsid w:val="00541ADF"/>
    <w:rsid w:val="00542133"/>
    <w:rsid w:val="00542772"/>
    <w:rsid w:val="0054286F"/>
    <w:rsid w:val="005429CF"/>
    <w:rsid w:val="00542DE3"/>
    <w:rsid w:val="005430A0"/>
    <w:rsid w:val="005432A4"/>
    <w:rsid w:val="00543589"/>
    <w:rsid w:val="00543E77"/>
    <w:rsid w:val="00543FFD"/>
    <w:rsid w:val="00544057"/>
    <w:rsid w:val="00544BC2"/>
    <w:rsid w:val="00545565"/>
    <w:rsid w:val="005459D7"/>
    <w:rsid w:val="00545B0A"/>
    <w:rsid w:val="00545C18"/>
    <w:rsid w:val="00545D17"/>
    <w:rsid w:val="00545E09"/>
    <w:rsid w:val="005462CD"/>
    <w:rsid w:val="00546586"/>
    <w:rsid w:val="00546D13"/>
    <w:rsid w:val="0054701B"/>
    <w:rsid w:val="0054714C"/>
    <w:rsid w:val="005473F7"/>
    <w:rsid w:val="00547651"/>
    <w:rsid w:val="00547739"/>
    <w:rsid w:val="00547ABB"/>
    <w:rsid w:val="00547C4B"/>
    <w:rsid w:val="00547DEE"/>
    <w:rsid w:val="0055000A"/>
    <w:rsid w:val="005501AB"/>
    <w:rsid w:val="00550415"/>
    <w:rsid w:val="00550599"/>
    <w:rsid w:val="005506DD"/>
    <w:rsid w:val="00551199"/>
    <w:rsid w:val="005518F3"/>
    <w:rsid w:val="00551A0D"/>
    <w:rsid w:val="00551F3E"/>
    <w:rsid w:val="00551FCC"/>
    <w:rsid w:val="005522EA"/>
    <w:rsid w:val="005524E1"/>
    <w:rsid w:val="00552A17"/>
    <w:rsid w:val="00552CD3"/>
    <w:rsid w:val="005531CC"/>
    <w:rsid w:val="005532C1"/>
    <w:rsid w:val="005534C6"/>
    <w:rsid w:val="005537AC"/>
    <w:rsid w:val="0055388C"/>
    <w:rsid w:val="00553BD0"/>
    <w:rsid w:val="00554380"/>
    <w:rsid w:val="0055488D"/>
    <w:rsid w:val="0055496D"/>
    <w:rsid w:val="005551AA"/>
    <w:rsid w:val="0055539B"/>
    <w:rsid w:val="00555516"/>
    <w:rsid w:val="0055624C"/>
    <w:rsid w:val="00556AA8"/>
    <w:rsid w:val="00556C2D"/>
    <w:rsid w:val="00557473"/>
    <w:rsid w:val="005574F7"/>
    <w:rsid w:val="00557785"/>
    <w:rsid w:val="005578A9"/>
    <w:rsid w:val="00557961"/>
    <w:rsid w:val="005579D6"/>
    <w:rsid w:val="00557BB1"/>
    <w:rsid w:val="00557BDD"/>
    <w:rsid w:val="0056054A"/>
    <w:rsid w:val="005608D5"/>
    <w:rsid w:val="00560AB7"/>
    <w:rsid w:val="00561113"/>
    <w:rsid w:val="005612FC"/>
    <w:rsid w:val="0056171A"/>
    <w:rsid w:val="00561EB9"/>
    <w:rsid w:val="00562609"/>
    <w:rsid w:val="0056272A"/>
    <w:rsid w:val="00562EAE"/>
    <w:rsid w:val="00563152"/>
    <w:rsid w:val="00563926"/>
    <w:rsid w:val="00563A4A"/>
    <w:rsid w:val="00563BC2"/>
    <w:rsid w:val="00563E14"/>
    <w:rsid w:val="005644F2"/>
    <w:rsid w:val="005645DE"/>
    <w:rsid w:val="00564600"/>
    <w:rsid w:val="005649E1"/>
    <w:rsid w:val="005657DC"/>
    <w:rsid w:val="00565C48"/>
    <w:rsid w:val="00565FF9"/>
    <w:rsid w:val="00566182"/>
    <w:rsid w:val="005666F5"/>
    <w:rsid w:val="00566F19"/>
    <w:rsid w:val="00567086"/>
    <w:rsid w:val="00567188"/>
    <w:rsid w:val="0056767D"/>
    <w:rsid w:val="00567B10"/>
    <w:rsid w:val="0057024C"/>
    <w:rsid w:val="00570293"/>
    <w:rsid w:val="00570ABA"/>
    <w:rsid w:val="00570C8B"/>
    <w:rsid w:val="00570DCD"/>
    <w:rsid w:val="00570E35"/>
    <w:rsid w:val="00570F96"/>
    <w:rsid w:val="0057109A"/>
    <w:rsid w:val="00571675"/>
    <w:rsid w:val="005716BC"/>
    <w:rsid w:val="005716DB"/>
    <w:rsid w:val="0057173B"/>
    <w:rsid w:val="005723BC"/>
    <w:rsid w:val="005726C6"/>
    <w:rsid w:val="005729C5"/>
    <w:rsid w:val="00573122"/>
    <w:rsid w:val="00573431"/>
    <w:rsid w:val="00573A22"/>
    <w:rsid w:val="00573B04"/>
    <w:rsid w:val="00573C0C"/>
    <w:rsid w:val="0057412C"/>
    <w:rsid w:val="005742C8"/>
    <w:rsid w:val="00574780"/>
    <w:rsid w:val="00574FE0"/>
    <w:rsid w:val="005750CA"/>
    <w:rsid w:val="0057510C"/>
    <w:rsid w:val="005752DD"/>
    <w:rsid w:val="00575392"/>
    <w:rsid w:val="0057539F"/>
    <w:rsid w:val="00575854"/>
    <w:rsid w:val="00575A5E"/>
    <w:rsid w:val="00575F16"/>
    <w:rsid w:val="00576864"/>
    <w:rsid w:val="00576CD8"/>
    <w:rsid w:val="00576E21"/>
    <w:rsid w:val="0057753E"/>
    <w:rsid w:val="0057793C"/>
    <w:rsid w:val="0058010A"/>
    <w:rsid w:val="00580119"/>
    <w:rsid w:val="00580616"/>
    <w:rsid w:val="00580651"/>
    <w:rsid w:val="0058089C"/>
    <w:rsid w:val="00580B83"/>
    <w:rsid w:val="00580BB6"/>
    <w:rsid w:val="00580C83"/>
    <w:rsid w:val="00580CD7"/>
    <w:rsid w:val="00580CF2"/>
    <w:rsid w:val="00580FCA"/>
    <w:rsid w:val="00581124"/>
    <w:rsid w:val="0058170C"/>
    <w:rsid w:val="00581759"/>
    <w:rsid w:val="005819F7"/>
    <w:rsid w:val="00581C3B"/>
    <w:rsid w:val="00581E76"/>
    <w:rsid w:val="00581EF5"/>
    <w:rsid w:val="00581FC4"/>
    <w:rsid w:val="00582166"/>
    <w:rsid w:val="00582309"/>
    <w:rsid w:val="0058238F"/>
    <w:rsid w:val="005824CD"/>
    <w:rsid w:val="0058251E"/>
    <w:rsid w:val="0058294D"/>
    <w:rsid w:val="00582A84"/>
    <w:rsid w:val="00582C8C"/>
    <w:rsid w:val="005832F1"/>
    <w:rsid w:val="0058342F"/>
    <w:rsid w:val="00583675"/>
    <w:rsid w:val="00583AB7"/>
    <w:rsid w:val="0058410E"/>
    <w:rsid w:val="005843ED"/>
    <w:rsid w:val="005846F3"/>
    <w:rsid w:val="005847FE"/>
    <w:rsid w:val="005848A6"/>
    <w:rsid w:val="00584904"/>
    <w:rsid w:val="00584C52"/>
    <w:rsid w:val="00584CC4"/>
    <w:rsid w:val="00584EAE"/>
    <w:rsid w:val="005851E6"/>
    <w:rsid w:val="00585C6A"/>
    <w:rsid w:val="00585CD2"/>
    <w:rsid w:val="00585D46"/>
    <w:rsid w:val="0058621A"/>
    <w:rsid w:val="005862AC"/>
    <w:rsid w:val="005862E2"/>
    <w:rsid w:val="0058631C"/>
    <w:rsid w:val="00586351"/>
    <w:rsid w:val="00586568"/>
    <w:rsid w:val="00586646"/>
    <w:rsid w:val="00586AE9"/>
    <w:rsid w:val="00586F48"/>
    <w:rsid w:val="0058716E"/>
    <w:rsid w:val="0058726B"/>
    <w:rsid w:val="0058728D"/>
    <w:rsid w:val="005872A7"/>
    <w:rsid w:val="005875DA"/>
    <w:rsid w:val="00587616"/>
    <w:rsid w:val="00587B37"/>
    <w:rsid w:val="00587B7B"/>
    <w:rsid w:val="00587E1D"/>
    <w:rsid w:val="005900DD"/>
    <w:rsid w:val="00590310"/>
    <w:rsid w:val="005905E7"/>
    <w:rsid w:val="005907C9"/>
    <w:rsid w:val="005908F1"/>
    <w:rsid w:val="005909A8"/>
    <w:rsid w:val="00590A1E"/>
    <w:rsid w:val="00590ACB"/>
    <w:rsid w:val="00590B85"/>
    <w:rsid w:val="00590C28"/>
    <w:rsid w:val="00590C4F"/>
    <w:rsid w:val="00591316"/>
    <w:rsid w:val="005913E8"/>
    <w:rsid w:val="0059162B"/>
    <w:rsid w:val="005917A7"/>
    <w:rsid w:val="00591959"/>
    <w:rsid w:val="00591BDA"/>
    <w:rsid w:val="00591EE3"/>
    <w:rsid w:val="00592A31"/>
    <w:rsid w:val="00592C06"/>
    <w:rsid w:val="00592CF3"/>
    <w:rsid w:val="00592FB7"/>
    <w:rsid w:val="005932C6"/>
    <w:rsid w:val="0059332D"/>
    <w:rsid w:val="00593495"/>
    <w:rsid w:val="005937D4"/>
    <w:rsid w:val="00593EA3"/>
    <w:rsid w:val="00594059"/>
    <w:rsid w:val="00594D54"/>
    <w:rsid w:val="0059518F"/>
    <w:rsid w:val="00595401"/>
    <w:rsid w:val="005955D0"/>
    <w:rsid w:val="005956DD"/>
    <w:rsid w:val="005957C8"/>
    <w:rsid w:val="00595864"/>
    <w:rsid w:val="00595C2D"/>
    <w:rsid w:val="005960C9"/>
    <w:rsid w:val="00596138"/>
    <w:rsid w:val="00596238"/>
    <w:rsid w:val="00596644"/>
    <w:rsid w:val="00596D42"/>
    <w:rsid w:val="00596D5A"/>
    <w:rsid w:val="00596FC5"/>
    <w:rsid w:val="00597116"/>
    <w:rsid w:val="00597326"/>
    <w:rsid w:val="005976AA"/>
    <w:rsid w:val="005979AD"/>
    <w:rsid w:val="005979C3"/>
    <w:rsid w:val="00597A18"/>
    <w:rsid w:val="00597D04"/>
    <w:rsid w:val="00597D45"/>
    <w:rsid w:val="00597F90"/>
    <w:rsid w:val="005A0263"/>
    <w:rsid w:val="005A0629"/>
    <w:rsid w:val="005A0705"/>
    <w:rsid w:val="005A08FE"/>
    <w:rsid w:val="005A0FE5"/>
    <w:rsid w:val="005A103A"/>
    <w:rsid w:val="005A111B"/>
    <w:rsid w:val="005A1234"/>
    <w:rsid w:val="005A160C"/>
    <w:rsid w:val="005A1FF1"/>
    <w:rsid w:val="005A2243"/>
    <w:rsid w:val="005A2330"/>
    <w:rsid w:val="005A2A83"/>
    <w:rsid w:val="005A2DA2"/>
    <w:rsid w:val="005A3105"/>
    <w:rsid w:val="005A352E"/>
    <w:rsid w:val="005A3832"/>
    <w:rsid w:val="005A3889"/>
    <w:rsid w:val="005A3A79"/>
    <w:rsid w:val="005A3B34"/>
    <w:rsid w:val="005A3BBB"/>
    <w:rsid w:val="005A3DDB"/>
    <w:rsid w:val="005A3EF7"/>
    <w:rsid w:val="005A45CB"/>
    <w:rsid w:val="005A48A9"/>
    <w:rsid w:val="005A4CD5"/>
    <w:rsid w:val="005A4EB3"/>
    <w:rsid w:val="005A5017"/>
    <w:rsid w:val="005A540C"/>
    <w:rsid w:val="005A5E88"/>
    <w:rsid w:val="005A5F7B"/>
    <w:rsid w:val="005A61F5"/>
    <w:rsid w:val="005A665F"/>
    <w:rsid w:val="005A6776"/>
    <w:rsid w:val="005A688E"/>
    <w:rsid w:val="005A6C18"/>
    <w:rsid w:val="005A6E43"/>
    <w:rsid w:val="005A796E"/>
    <w:rsid w:val="005B02E8"/>
    <w:rsid w:val="005B0BFB"/>
    <w:rsid w:val="005B0D02"/>
    <w:rsid w:val="005B0E86"/>
    <w:rsid w:val="005B1399"/>
    <w:rsid w:val="005B13A0"/>
    <w:rsid w:val="005B14F6"/>
    <w:rsid w:val="005B20E3"/>
    <w:rsid w:val="005B22A1"/>
    <w:rsid w:val="005B2584"/>
    <w:rsid w:val="005B2791"/>
    <w:rsid w:val="005B2D0D"/>
    <w:rsid w:val="005B30D4"/>
    <w:rsid w:val="005B3902"/>
    <w:rsid w:val="005B3B33"/>
    <w:rsid w:val="005B3CC8"/>
    <w:rsid w:val="005B3F3A"/>
    <w:rsid w:val="005B4128"/>
    <w:rsid w:val="005B431E"/>
    <w:rsid w:val="005B45D1"/>
    <w:rsid w:val="005B4B35"/>
    <w:rsid w:val="005B4BFA"/>
    <w:rsid w:val="005B4FB1"/>
    <w:rsid w:val="005B5032"/>
    <w:rsid w:val="005B5200"/>
    <w:rsid w:val="005B532A"/>
    <w:rsid w:val="005B5513"/>
    <w:rsid w:val="005B5C23"/>
    <w:rsid w:val="005B69CD"/>
    <w:rsid w:val="005B70A9"/>
    <w:rsid w:val="005B72F4"/>
    <w:rsid w:val="005B74DF"/>
    <w:rsid w:val="005B753B"/>
    <w:rsid w:val="005B7553"/>
    <w:rsid w:val="005B76D5"/>
    <w:rsid w:val="005B77D6"/>
    <w:rsid w:val="005B7E4C"/>
    <w:rsid w:val="005C05FF"/>
    <w:rsid w:val="005C0618"/>
    <w:rsid w:val="005C078F"/>
    <w:rsid w:val="005C08A0"/>
    <w:rsid w:val="005C1097"/>
    <w:rsid w:val="005C119D"/>
    <w:rsid w:val="005C1263"/>
    <w:rsid w:val="005C1372"/>
    <w:rsid w:val="005C18E6"/>
    <w:rsid w:val="005C1F62"/>
    <w:rsid w:val="005C2006"/>
    <w:rsid w:val="005C2603"/>
    <w:rsid w:val="005C29B9"/>
    <w:rsid w:val="005C3951"/>
    <w:rsid w:val="005C3CF1"/>
    <w:rsid w:val="005C4197"/>
    <w:rsid w:val="005C45AA"/>
    <w:rsid w:val="005C45E7"/>
    <w:rsid w:val="005C4B76"/>
    <w:rsid w:val="005C52F8"/>
    <w:rsid w:val="005C5C9E"/>
    <w:rsid w:val="005C5E3C"/>
    <w:rsid w:val="005C666A"/>
    <w:rsid w:val="005C6A06"/>
    <w:rsid w:val="005C6A1A"/>
    <w:rsid w:val="005C6ECB"/>
    <w:rsid w:val="005C6ED0"/>
    <w:rsid w:val="005C70E1"/>
    <w:rsid w:val="005C78EE"/>
    <w:rsid w:val="005C7A43"/>
    <w:rsid w:val="005D02D9"/>
    <w:rsid w:val="005D04C5"/>
    <w:rsid w:val="005D053F"/>
    <w:rsid w:val="005D064F"/>
    <w:rsid w:val="005D0953"/>
    <w:rsid w:val="005D0AF0"/>
    <w:rsid w:val="005D0AF2"/>
    <w:rsid w:val="005D0B35"/>
    <w:rsid w:val="005D0EBB"/>
    <w:rsid w:val="005D13A8"/>
    <w:rsid w:val="005D1564"/>
    <w:rsid w:val="005D1580"/>
    <w:rsid w:val="005D1885"/>
    <w:rsid w:val="005D1C93"/>
    <w:rsid w:val="005D1CD1"/>
    <w:rsid w:val="005D2256"/>
    <w:rsid w:val="005D2335"/>
    <w:rsid w:val="005D235C"/>
    <w:rsid w:val="005D282C"/>
    <w:rsid w:val="005D2CB1"/>
    <w:rsid w:val="005D338E"/>
    <w:rsid w:val="005D38CA"/>
    <w:rsid w:val="005D3A2A"/>
    <w:rsid w:val="005D3FE0"/>
    <w:rsid w:val="005D41D2"/>
    <w:rsid w:val="005D42A5"/>
    <w:rsid w:val="005D4557"/>
    <w:rsid w:val="005D48D0"/>
    <w:rsid w:val="005D4A14"/>
    <w:rsid w:val="005D4B70"/>
    <w:rsid w:val="005D5213"/>
    <w:rsid w:val="005D5A8B"/>
    <w:rsid w:val="005D5FF6"/>
    <w:rsid w:val="005D63C6"/>
    <w:rsid w:val="005D64A2"/>
    <w:rsid w:val="005D6883"/>
    <w:rsid w:val="005D767C"/>
    <w:rsid w:val="005D77E1"/>
    <w:rsid w:val="005D7E3B"/>
    <w:rsid w:val="005D7F32"/>
    <w:rsid w:val="005E0AE7"/>
    <w:rsid w:val="005E13F7"/>
    <w:rsid w:val="005E15ED"/>
    <w:rsid w:val="005E209B"/>
    <w:rsid w:val="005E2A30"/>
    <w:rsid w:val="005E2AA8"/>
    <w:rsid w:val="005E2B81"/>
    <w:rsid w:val="005E329C"/>
    <w:rsid w:val="005E331D"/>
    <w:rsid w:val="005E3709"/>
    <w:rsid w:val="005E3FC5"/>
    <w:rsid w:val="005E4B79"/>
    <w:rsid w:val="005E4C89"/>
    <w:rsid w:val="005E5591"/>
    <w:rsid w:val="005E5D0A"/>
    <w:rsid w:val="005E6225"/>
    <w:rsid w:val="005E6289"/>
    <w:rsid w:val="005E66C4"/>
    <w:rsid w:val="005E6705"/>
    <w:rsid w:val="005E676A"/>
    <w:rsid w:val="005E6D9D"/>
    <w:rsid w:val="005E6E6A"/>
    <w:rsid w:val="005E70F0"/>
    <w:rsid w:val="005E72E5"/>
    <w:rsid w:val="005E7528"/>
    <w:rsid w:val="005E755F"/>
    <w:rsid w:val="005E7598"/>
    <w:rsid w:val="005E7793"/>
    <w:rsid w:val="005E7B88"/>
    <w:rsid w:val="005E7BAA"/>
    <w:rsid w:val="005E7F04"/>
    <w:rsid w:val="005F007D"/>
    <w:rsid w:val="005F0498"/>
    <w:rsid w:val="005F061D"/>
    <w:rsid w:val="005F084A"/>
    <w:rsid w:val="005F0884"/>
    <w:rsid w:val="005F1A6F"/>
    <w:rsid w:val="005F1E29"/>
    <w:rsid w:val="005F1E56"/>
    <w:rsid w:val="005F1E6F"/>
    <w:rsid w:val="005F1FD3"/>
    <w:rsid w:val="005F22D7"/>
    <w:rsid w:val="005F2AA1"/>
    <w:rsid w:val="005F2D38"/>
    <w:rsid w:val="005F2E65"/>
    <w:rsid w:val="005F3739"/>
    <w:rsid w:val="005F38D2"/>
    <w:rsid w:val="005F3B3B"/>
    <w:rsid w:val="005F3B4F"/>
    <w:rsid w:val="005F417C"/>
    <w:rsid w:val="005F42DC"/>
    <w:rsid w:val="005F44EF"/>
    <w:rsid w:val="005F4EA3"/>
    <w:rsid w:val="005F4F3A"/>
    <w:rsid w:val="005F51CA"/>
    <w:rsid w:val="005F52CE"/>
    <w:rsid w:val="005F5746"/>
    <w:rsid w:val="005F57C7"/>
    <w:rsid w:val="005F59EF"/>
    <w:rsid w:val="005F5F0C"/>
    <w:rsid w:val="005F5F52"/>
    <w:rsid w:val="005F6160"/>
    <w:rsid w:val="005F6585"/>
    <w:rsid w:val="005F6BE1"/>
    <w:rsid w:val="005F6FFC"/>
    <w:rsid w:val="005F708B"/>
    <w:rsid w:val="005F73EC"/>
    <w:rsid w:val="005F756B"/>
    <w:rsid w:val="005F7CAA"/>
    <w:rsid w:val="005F7E39"/>
    <w:rsid w:val="0060030B"/>
    <w:rsid w:val="0060108E"/>
    <w:rsid w:val="006019BB"/>
    <w:rsid w:val="00601A13"/>
    <w:rsid w:val="00601D8E"/>
    <w:rsid w:val="00601DCA"/>
    <w:rsid w:val="00601DFB"/>
    <w:rsid w:val="0060211F"/>
    <w:rsid w:val="00602600"/>
    <w:rsid w:val="006027BB"/>
    <w:rsid w:val="00602ADB"/>
    <w:rsid w:val="006030B4"/>
    <w:rsid w:val="006030E6"/>
    <w:rsid w:val="00603479"/>
    <w:rsid w:val="00603817"/>
    <w:rsid w:val="006039C4"/>
    <w:rsid w:val="00603D5B"/>
    <w:rsid w:val="00603E68"/>
    <w:rsid w:val="00603EC8"/>
    <w:rsid w:val="00603EF9"/>
    <w:rsid w:val="006043BC"/>
    <w:rsid w:val="00604516"/>
    <w:rsid w:val="006046B4"/>
    <w:rsid w:val="00604B0F"/>
    <w:rsid w:val="00604CF5"/>
    <w:rsid w:val="006050E5"/>
    <w:rsid w:val="006051AB"/>
    <w:rsid w:val="00605369"/>
    <w:rsid w:val="006056CB"/>
    <w:rsid w:val="00605802"/>
    <w:rsid w:val="00605897"/>
    <w:rsid w:val="006058C1"/>
    <w:rsid w:val="00605A34"/>
    <w:rsid w:val="00605AEE"/>
    <w:rsid w:val="00605D17"/>
    <w:rsid w:val="00605EB0"/>
    <w:rsid w:val="00606521"/>
    <w:rsid w:val="00606584"/>
    <w:rsid w:val="00606663"/>
    <w:rsid w:val="006067C6"/>
    <w:rsid w:val="00606925"/>
    <w:rsid w:val="00606AB7"/>
    <w:rsid w:val="0060705E"/>
    <w:rsid w:val="006072E5"/>
    <w:rsid w:val="00607574"/>
    <w:rsid w:val="006075D6"/>
    <w:rsid w:val="00607C71"/>
    <w:rsid w:val="006102F8"/>
    <w:rsid w:val="006106E4"/>
    <w:rsid w:val="00610DBC"/>
    <w:rsid w:val="0061148D"/>
    <w:rsid w:val="0061150A"/>
    <w:rsid w:val="006115DE"/>
    <w:rsid w:val="006116FD"/>
    <w:rsid w:val="00611EF6"/>
    <w:rsid w:val="00612408"/>
    <w:rsid w:val="00612DB2"/>
    <w:rsid w:val="00612F84"/>
    <w:rsid w:val="00613729"/>
    <w:rsid w:val="00613EBF"/>
    <w:rsid w:val="006151BB"/>
    <w:rsid w:val="0061550A"/>
    <w:rsid w:val="006156A3"/>
    <w:rsid w:val="00615EC5"/>
    <w:rsid w:val="0061617C"/>
    <w:rsid w:val="00616441"/>
    <w:rsid w:val="006165A1"/>
    <w:rsid w:val="00616708"/>
    <w:rsid w:val="006167FC"/>
    <w:rsid w:val="00616B50"/>
    <w:rsid w:val="00616F76"/>
    <w:rsid w:val="00617D53"/>
    <w:rsid w:val="00617DE8"/>
    <w:rsid w:val="006204DC"/>
    <w:rsid w:val="006205AE"/>
    <w:rsid w:val="0062092F"/>
    <w:rsid w:val="00620A0E"/>
    <w:rsid w:val="00620A4D"/>
    <w:rsid w:val="00620AC8"/>
    <w:rsid w:val="00620BA2"/>
    <w:rsid w:val="006212C9"/>
    <w:rsid w:val="00621354"/>
    <w:rsid w:val="0062157D"/>
    <w:rsid w:val="006218D7"/>
    <w:rsid w:val="00621A50"/>
    <w:rsid w:val="00621CAA"/>
    <w:rsid w:val="00621F57"/>
    <w:rsid w:val="00621F88"/>
    <w:rsid w:val="00622E0C"/>
    <w:rsid w:val="006234FF"/>
    <w:rsid w:val="00623706"/>
    <w:rsid w:val="00623A31"/>
    <w:rsid w:val="00623AB6"/>
    <w:rsid w:val="00623BED"/>
    <w:rsid w:val="00623CDA"/>
    <w:rsid w:val="00623CDD"/>
    <w:rsid w:val="006241B9"/>
    <w:rsid w:val="00624340"/>
    <w:rsid w:val="006249F3"/>
    <w:rsid w:val="00624B26"/>
    <w:rsid w:val="00624B52"/>
    <w:rsid w:val="00624CCA"/>
    <w:rsid w:val="00624D9F"/>
    <w:rsid w:val="00625343"/>
    <w:rsid w:val="0062564A"/>
    <w:rsid w:val="006257B6"/>
    <w:rsid w:val="00625DA3"/>
    <w:rsid w:val="006260FA"/>
    <w:rsid w:val="006262B8"/>
    <w:rsid w:val="00626589"/>
    <w:rsid w:val="00626D40"/>
    <w:rsid w:val="00626DFC"/>
    <w:rsid w:val="006275B7"/>
    <w:rsid w:val="0062799E"/>
    <w:rsid w:val="006279BD"/>
    <w:rsid w:val="00627A15"/>
    <w:rsid w:val="00627CC4"/>
    <w:rsid w:val="006303A5"/>
    <w:rsid w:val="00630615"/>
    <w:rsid w:val="006308FB"/>
    <w:rsid w:val="0063131F"/>
    <w:rsid w:val="0063138C"/>
    <w:rsid w:val="006316AF"/>
    <w:rsid w:val="00631833"/>
    <w:rsid w:val="00631875"/>
    <w:rsid w:val="00631AC1"/>
    <w:rsid w:val="00631BF8"/>
    <w:rsid w:val="00631CAE"/>
    <w:rsid w:val="006320B8"/>
    <w:rsid w:val="006320BD"/>
    <w:rsid w:val="00632174"/>
    <w:rsid w:val="00632494"/>
    <w:rsid w:val="006327CB"/>
    <w:rsid w:val="00632A7A"/>
    <w:rsid w:val="0063310D"/>
    <w:rsid w:val="00633118"/>
    <w:rsid w:val="006333AB"/>
    <w:rsid w:val="0063340F"/>
    <w:rsid w:val="00633569"/>
    <w:rsid w:val="006335A9"/>
    <w:rsid w:val="00633B4A"/>
    <w:rsid w:val="00633E3A"/>
    <w:rsid w:val="00633EB7"/>
    <w:rsid w:val="0063418E"/>
    <w:rsid w:val="006342AC"/>
    <w:rsid w:val="00634822"/>
    <w:rsid w:val="0063482E"/>
    <w:rsid w:val="00634E95"/>
    <w:rsid w:val="006350C4"/>
    <w:rsid w:val="006352CF"/>
    <w:rsid w:val="00635307"/>
    <w:rsid w:val="00635619"/>
    <w:rsid w:val="006356D7"/>
    <w:rsid w:val="00636449"/>
    <w:rsid w:val="006365C1"/>
    <w:rsid w:val="0063667E"/>
    <w:rsid w:val="006367FE"/>
    <w:rsid w:val="006369AC"/>
    <w:rsid w:val="00636A0F"/>
    <w:rsid w:val="0063731D"/>
    <w:rsid w:val="0063745C"/>
    <w:rsid w:val="00637B1D"/>
    <w:rsid w:val="00637D2C"/>
    <w:rsid w:val="00637E72"/>
    <w:rsid w:val="00640CED"/>
    <w:rsid w:val="00640FA1"/>
    <w:rsid w:val="00641019"/>
    <w:rsid w:val="00641424"/>
    <w:rsid w:val="00641A28"/>
    <w:rsid w:val="00641A4D"/>
    <w:rsid w:val="00641FBA"/>
    <w:rsid w:val="006421DB"/>
    <w:rsid w:val="0064229C"/>
    <w:rsid w:val="006422C5"/>
    <w:rsid w:val="006427F9"/>
    <w:rsid w:val="00642AFB"/>
    <w:rsid w:val="00642D02"/>
    <w:rsid w:val="00642E7E"/>
    <w:rsid w:val="00643064"/>
    <w:rsid w:val="0064331C"/>
    <w:rsid w:val="00643C73"/>
    <w:rsid w:val="0064478A"/>
    <w:rsid w:val="00644DBC"/>
    <w:rsid w:val="00644EDB"/>
    <w:rsid w:val="00645048"/>
    <w:rsid w:val="00645160"/>
    <w:rsid w:val="0064633A"/>
    <w:rsid w:val="0064655C"/>
    <w:rsid w:val="00646992"/>
    <w:rsid w:val="00646AA2"/>
    <w:rsid w:val="00646F2D"/>
    <w:rsid w:val="00646F36"/>
    <w:rsid w:val="006470D7"/>
    <w:rsid w:val="00647241"/>
    <w:rsid w:val="006473AE"/>
    <w:rsid w:val="00647400"/>
    <w:rsid w:val="00647D88"/>
    <w:rsid w:val="00647EA8"/>
    <w:rsid w:val="00650078"/>
    <w:rsid w:val="00650C46"/>
    <w:rsid w:val="00650D26"/>
    <w:rsid w:val="00650D5F"/>
    <w:rsid w:val="00650E83"/>
    <w:rsid w:val="0065151D"/>
    <w:rsid w:val="0065166F"/>
    <w:rsid w:val="0065196A"/>
    <w:rsid w:val="006519B2"/>
    <w:rsid w:val="00651BF4"/>
    <w:rsid w:val="00651FC3"/>
    <w:rsid w:val="00652225"/>
    <w:rsid w:val="006526AF"/>
    <w:rsid w:val="006527D5"/>
    <w:rsid w:val="00652B93"/>
    <w:rsid w:val="00652DA2"/>
    <w:rsid w:val="00652E04"/>
    <w:rsid w:val="00653208"/>
    <w:rsid w:val="0065323A"/>
    <w:rsid w:val="00653281"/>
    <w:rsid w:val="006533F1"/>
    <w:rsid w:val="0065385C"/>
    <w:rsid w:val="00653F4A"/>
    <w:rsid w:val="00654431"/>
    <w:rsid w:val="0065474A"/>
    <w:rsid w:val="006549B3"/>
    <w:rsid w:val="00654F90"/>
    <w:rsid w:val="006551C6"/>
    <w:rsid w:val="006553F3"/>
    <w:rsid w:val="00655456"/>
    <w:rsid w:val="0065562F"/>
    <w:rsid w:val="00655647"/>
    <w:rsid w:val="00655916"/>
    <w:rsid w:val="00655BFD"/>
    <w:rsid w:val="00656037"/>
    <w:rsid w:val="006566F6"/>
    <w:rsid w:val="00656CC0"/>
    <w:rsid w:val="00656E68"/>
    <w:rsid w:val="00657330"/>
    <w:rsid w:val="006575F7"/>
    <w:rsid w:val="00657769"/>
    <w:rsid w:val="0065776D"/>
    <w:rsid w:val="00657E67"/>
    <w:rsid w:val="00657FE7"/>
    <w:rsid w:val="0066050E"/>
    <w:rsid w:val="00660A63"/>
    <w:rsid w:val="00661064"/>
    <w:rsid w:val="006610BB"/>
    <w:rsid w:val="006615EE"/>
    <w:rsid w:val="00661781"/>
    <w:rsid w:val="00662433"/>
    <w:rsid w:val="00662845"/>
    <w:rsid w:val="0066288F"/>
    <w:rsid w:val="00662A55"/>
    <w:rsid w:val="0066327B"/>
    <w:rsid w:val="0066329D"/>
    <w:rsid w:val="0066355F"/>
    <w:rsid w:val="00663B6E"/>
    <w:rsid w:val="00663C78"/>
    <w:rsid w:val="006642E9"/>
    <w:rsid w:val="006644CA"/>
    <w:rsid w:val="00664526"/>
    <w:rsid w:val="00664842"/>
    <w:rsid w:val="00664991"/>
    <w:rsid w:val="00664A40"/>
    <w:rsid w:val="00664B61"/>
    <w:rsid w:val="00664DAE"/>
    <w:rsid w:val="0066576D"/>
    <w:rsid w:val="006659F2"/>
    <w:rsid w:val="00665C3B"/>
    <w:rsid w:val="00665D6B"/>
    <w:rsid w:val="00665FDE"/>
    <w:rsid w:val="006664B7"/>
    <w:rsid w:val="00666A15"/>
    <w:rsid w:val="00666A6E"/>
    <w:rsid w:val="00666BA2"/>
    <w:rsid w:val="0066710B"/>
    <w:rsid w:val="00667950"/>
    <w:rsid w:val="00667C2A"/>
    <w:rsid w:val="00667D68"/>
    <w:rsid w:val="00667F92"/>
    <w:rsid w:val="00670649"/>
    <w:rsid w:val="006707B9"/>
    <w:rsid w:val="00670B89"/>
    <w:rsid w:val="00670D73"/>
    <w:rsid w:val="00671209"/>
    <w:rsid w:val="006713E1"/>
    <w:rsid w:val="006716E1"/>
    <w:rsid w:val="00671B8A"/>
    <w:rsid w:val="006722F4"/>
    <w:rsid w:val="00672476"/>
    <w:rsid w:val="00672651"/>
    <w:rsid w:val="00672B21"/>
    <w:rsid w:val="00672EAE"/>
    <w:rsid w:val="00673324"/>
    <w:rsid w:val="006734C7"/>
    <w:rsid w:val="00673501"/>
    <w:rsid w:val="006736AF"/>
    <w:rsid w:val="006737C0"/>
    <w:rsid w:val="0067380C"/>
    <w:rsid w:val="00673C0F"/>
    <w:rsid w:val="00674013"/>
    <w:rsid w:val="006742DF"/>
    <w:rsid w:val="00674302"/>
    <w:rsid w:val="00674BBD"/>
    <w:rsid w:val="00674BC9"/>
    <w:rsid w:val="006750B6"/>
    <w:rsid w:val="0067513B"/>
    <w:rsid w:val="0067513F"/>
    <w:rsid w:val="006757DB"/>
    <w:rsid w:val="006758EE"/>
    <w:rsid w:val="00675C36"/>
    <w:rsid w:val="00675CBD"/>
    <w:rsid w:val="0067606F"/>
    <w:rsid w:val="006761D1"/>
    <w:rsid w:val="00676350"/>
    <w:rsid w:val="00676461"/>
    <w:rsid w:val="006764CD"/>
    <w:rsid w:val="006767B5"/>
    <w:rsid w:val="0067763A"/>
    <w:rsid w:val="00677D7B"/>
    <w:rsid w:val="00677EFA"/>
    <w:rsid w:val="00677F87"/>
    <w:rsid w:val="006803BB"/>
    <w:rsid w:val="006804E8"/>
    <w:rsid w:val="0068055F"/>
    <w:rsid w:val="0068061B"/>
    <w:rsid w:val="006806CD"/>
    <w:rsid w:val="00680900"/>
    <w:rsid w:val="00680E78"/>
    <w:rsid w:val="00681436"/>
    <w:rsid w:val="006816D1"/>
    <w:rsid w:val="0068179C"/>
    <w:rsid w:val="00681938"/>
    <w:rsid w:val="00681CE7"/>
    <w:rsid w:val="00681ED9"/>
    <w:rsid w:val="00682464"/>
    <w:rsid w:val="00682915"/>
    <w:rsid w:val="00682E4C"/>
    <w:rsid w:val="00683168"/>
    <w:rsid w:val="00683431"/>
    <w:rsid w:val="00683A55"/>
    <w:rsid w:val="00683E42"/>
    <w:rsid w:val="006841F9"/>
    <w:rsid w:val="006843A6"/>
    <w:rsid w:val="00684A60"/>
    <w:rsid w:val="00684AA6"/>
    <w:rsid w:val="00684C41"/>
    <w:rsid w:val="006852F8"/>
    <w:rsid w:val="006857B0"/>
    <w:rsid w:val="00685BC2"/>
    <w:rsid w:val="00685CD5"/>
    <w:rsid w:val="006862C6"/>
    <w:rsid w:val="00686464"/>
    <w:rsid w:val="00686581"/>
    <w:rsid w:val="006868F4"/>
    <w:rsid w:val="00686D28"/>
    <w:rsid w:val="0068733E"/>
    <w:rsid w:val="0068748B"/>
    <w:rsid w:val="00687F2C"/>
    <w:rsid w:val="00687F33"/>
    <w:rsid w:val="006902F1"/>
    <w:rsid w:val="00690598"/>
    <w:rsid w:val="00690724"/>
    <w:rsid w:val="00690D3B"/>
    <w:rsid w:val="00691762"/>
    <w:rsid w:val="0069179A"/>
    <w:rsid w:val="00691830"/>
    <w:rsid w:val="00691BBF"/>
    <w:rsid w:val="00692098"/>
    <w:rsid w:val="006920B7"/>
    <w:rsid w:val="006928D5"/>
    <w:rsid w:val="006928EE"/>
    <w:rsid w:val="00692ADD"/>
    <w:rsid w:val="00692DB2"/>
    <w:rsid w:val="00693056"/>
    <w:rsid w:val="00693154"/>
    <w:rsid w:val="006932F5"/>
    <w:rsid w:val="006933F1"/>
    <w:rsid w:val="0069343E"/>
    <w:rsid w:val="00693BF1"/>
    <w:rsid w:val="00693E9B"/>
    <w:rsid w:val="00693F64"/>
    <w:rsid w:val="006942D0"/>
    <w:rsid w:val="00694CFA"/>
    <w:rsid w:val="00695014"/>
    <w:rsid w:val="00695140"/>
    <w:rsid w:val="00696254"/>
    <w:rsid w:val="006962F4"/>
    <w:rsid w:val="00696539"/>
    <w:rsid w:val="0069698F"/>
    <w:rsid w:val="00696BB5"/>
    <w:rsid w:val="00696BFE"/>
    <w:rsid w:val="00696C4E"/>
    <w:rsid w:val="00696CD3"/>
    <w:rsid w:val="00696E88"/>
    <w:rsid w:val="006972A4"/>
    <w:rsid w:val="00697521"/>
    <w:rsid w:val="00697912"/>
    <w:rsid w:val="00697ACE"/>
    <w:rsid w:val="00697E91"/>
    <w:rsid w:val="00697FCD"/>
    <w:rsid w:val="006A02C0"/>
    <w:rsid w:val="006A06F5"/>
    <w:rsid w:val="006A09CD"/>
    <w:rsid w:val="006A0C7D"/>
    <w:rsid w:val="006A0CF8"/>
    <w:rsid w:val="006A0E67"/>
    <w:rsid w:val="006A177D"/>
    <w:rsid w:val="006A1C77"/>
    <w:rsid w:val="006A1D81"/>
    <w:rsid w:val="006A1D94"/>
    <w:rsid w:val="006A2B82"/>
    <w:rsid w:val="006A2B84"/>
    <w:rsid w:val="006A2D3C"/>
    <w:rsid w:val="006A2E0D"/>
    <w:rsid w:val="006A2E12"/>
    <w:rsid w:val="006A306F"/>
    <w:rsid w:val="006A3101"/>
    <w:rsid w:val="006A322D"/>
    <w:rsid w:val="006A3453"/>
    <w:rsid w:val="006A3635"/>
    <w:rsid w:val="006A3709"/>
    <w:rsid w:val="006A3B85"/>
    <w:rsid w:val="006A3CF5"/>
    <w:rsid w:val="006A4835"/>
    <w:rsid w:val="006A488D"/>
    <w:rsid w:val="006A4CD1"/>
    <w:rsid w:val="006A4CF5"/>
    <w:rsid w:val="006A52A1"/>
    <w:rsid w:val="006A56F6"/>
    <w:rsid w:val="006A5904"/>
    <w:rsid w:val="006A5B9F"/>
    <w:rsid w:val="006A67FD"/>
    <w:rsid w:val="006A69A9"/>
    <w:rsid w:val="006A6D25"/>
    <w:rsid w:val="006A6DA4"/>
    <w:rsid w:val="006A6DE4"/>
    <w:rsid w:val="006A6FE3"/>
    <w:rsid w:val="006A706F"/>
    <w:rsid w:val="006A7151"/>
    <w:rsid w:val="006A7597"/>
    <w:rsid w:val="006A7825"/>
    <w:rsid w:val="006A78AC"/>
    <w:rsid w:val="006A78C9"/>
    <w:rsid w:val="006A7C88"/>
    <w:rsid w:val="006A7E7A"/>
    <w:rsid w:val="006B0223"/>
    <w:rsid w:val="006B0247"/>
    <w:rsid w:val="006B073F"/>
    <w:rsid w:val="006B07EF"/>
    <w:rsid w:val="006B08A3"/>
    <w:rsid w:val="006B09C2"/>
    <w:rsid w:val="006B0BA6"/>
    <w:rsid w:val="006B1300"/>
    <w:rsid w:val="006B1C00"/>
    <w:rsid w:val="006B24A5"/>
    <w:rsid w:val="006B285E"/>
    <w:rsid w:val="006B2D03"/>
    <w:rsid w:val="006B2E02"/>
    <w:rsid w:val="006B2EAB"/>
    <w:rsid w:val="006B2FA2"/>
    <w:rsid w:val="006B308D"/>
    <w:rsid w:val="006B3229"/>
    <w:rsid w:val="006B3801"/>
    <w:rsid w:val="006B3A2F"/>
    <w:rsid w:val="006B3B60"/>
    <w:rsid w:val="006B3C2F"/>
    <w:rsid w:val="006B3CF7"/>
    <w:rsid w:val="006B41B9"/>
    <w:rsid w:val="006B4315"/>
    <w:rsid w:val="006B433B"/>
    <w:rsid w:val="006B480F"/>
    <w:rsid w:val="006B4D21"/>
    <w:rsid w:val="006B4E0F"/>
    <w:rsid w:val="006B4E6F"/>
    <w:rsid w:val="006B4F32"/>
    <w:rsid w:val="006B4F48"/>
    <w:rsid w:val="006B51F4"/>
    <w:rsid w:val="006B5426"/>
    <w:rsid w:val="006B579F"/>
    <w:rsid w:val="006B57AB"/>
    <w:rsid w:val="006B5A68"/>
    <w:rsid w:val="006B5E14"/>
    <w:rsid w:val="006B5E83"/>
    <w:rsid w:val="006B610C"/>
    <w:rsid w:val="006B7003"/>
    <w:rsid w:val="006B73A0"/>
    <w:rsid w:val="006B74EC"/>
    <w:rsid w:val="006B7585"/>
    <w:rsid w:val="006B7660"/>
    <w:rsid w:val="006B7757"/>
    <w:rsid w:val="006B7A8F"/>
    <w:rsid w:val="006B7BF0"/>
    <w:rsid w:val="006B7F3F"/>
    <w:rsid w:val="006C0C2C"/>
    <w:rsid w:val="006C1079"/>
    <w:rsid w:val="006C1359"/>
    <w:rsid w:val="006C15A2"/>
    <w:rsid w:val="006C19B1"/>
    <w:rsid w:val="006C1F8C"/>
    <w:rsid w:val="006C242C"/>
    <w:rsid w:val="006C2622"/>
    <w:rsid w:val="006C2793"/>
    <w:rsid w:val="006C27CB"/>
    <w:rsid w:val="006C2A5E"/>
    <w:rsid w:val="006C2E9C"/>
    <w:rsid w:val="006C33AE"/>
    <w:rsid w:val="006C3B41"/>
    <w:rsid w:val="006C3D5A"/>
    <w:rsid w:val="006C4083"/>
    <w:rsid w:val="006C42F3"/>
    <w:rsid w:val="006C4684"/>
    <w:rsid w:val="006C469F"/>
    <w:rsid w:val="006C47CA"/>
    <w:rsid w:val="006C48BA"/>
    <w:rsid w:val="006C4F06"/>
    <w:rsid w:val="006C4F7E"/>
    <w:rsid w:val="006C5A13"/>
    <w:rsid w:val="006C5D49"/>
    <w:rsid w:val="006C5DC3"/>
    <w:rsid w:val="006C648F"/>
    <w:rsid w:val="006C6729"/>
    <w:rsid w:val="006C6941"/>
    <w:rsid w:val="006C6A24"/>
    <w:rsid w:val="006C6B69"/>
    <w:rsid w:val="006C7078"/>
    <w:rsid w:val="006C7111"/>
    <w:rsid w:val="006C72C2"/>
    <w:rsid w:val="006C7404"/>
    <w:rsid w:val="006C7A6A"/>
    <w:rsid w:val="006C7D8E"/>
    <w:rsid w:val="006D03CB"/>
    <w:rsid w:val="006D0A7A"/>
    <w:rsid w:val="006D0CFD"/>
    <w:rsid w:val="006D1429"/>
    <w:rsid w:val="006D1663"/>
    <w:rsid w:val="006D1838"/>
    <w:rsid w:val="006D18B1"/>
    <w:rsid w:val="006D2036"/>
    <w:rsid w:val="006D216B"/>
    <w:rsid w:val="006D2519"/>
    <w:rsid w:val="006D2BF3"/>
    <w:rsid w:val="006D2C17"/>
    <w:rsid w:val="006D2EE0"/>
    <w:rsid w:val="006D2F03"/>
    <w:rsid w:val="006D30C7"/>
    <w:rsid w:val="006D36C1"/>
    <w:rsid w:val="006D3790"/>
    <w:rsid w:val="006D41C0"/>
    <w:rsid w:val="006D4557"/>
    <w:rsid w:val="006D4C2F"/>
    <w:rsid w:val="006D4D06"/>
    <w:rsid w:val="006D4DAD"/>
    <w:rsid w:val="006D5130"/>
    <w:rsid w:val="006D52AD"/>
    <w:rsid w:val="006D551E"/>
    <w:rsid w:val="006D55FF"/>
    <w:rsid w:val="006D56B0"/>
    <w:rsid w:val="006D57EE"/>
    <w:rsid w:val="006D5DF3"/>
    <w:rsid w:val="006D631B"/>
    <w:rsid w:val="006D646E"/>
    <w:rsid w:val="006D6685"/>
    <w:rsid w:val="006D67E9"/>
    <w:rsid w:val="006D6858"/>
    <w:rsid w:val="006D71EB"/>
    <w:rsid w:val="006D72AA"/>
    <w:rsid w:val="006D7330"/>
    <w:rsid w:val="006D7467"/>
    <w:rsid w:val="006D7975"/>
    <w:rsid w:val="006D7B11"/>
    <w:rsid w:val="006D7D54"/>
    <w:rsid w:val="006D7D6E"/>
    <w:rsid w:val="006D7FC9"/>
    <w:rsid w:val="006E0677"/>
    <w:rsid w:val="006E06F4"/>
    <w:rsid w:val="006E0B25"/>
    <w:rsid w:val="006E0D59"/>
    <w:rsid w:val="006E0FCB"/>
    <w:rsid w:val="006E18D2"/>
    <w:rsid w:val="006E19E7"/>
    <w:rsid w:val="006E1F4D"/>
    <w:rsid w:val="006E1F6E"/>
    <w:rsid w:val="006E21C2"/>
    <w:rsid w:val="006E22B8"/>
    <w:rsid w:val="006E29B1"/>
    <w:rsid w:val="006E2A26"/>
    <w:rsid w:val="006E2CE3"/>
    <w:rsid w:val="006E3CE2"/>
    <w:rsid w:val="006E3E34"/>
    <w:rsid w:val="006E4404"/>
    <w:rsid w:val="006E4979"/>
    <w:rsid w:val="006E4C19"/>
    <w:rsid w:val="006E4E94"/>
    <w:rsid w:val="006E5A1F"/>
    <w:rsid w:val="006E6248"/>
    <w:rsid w:val="006E6549"/>
    <w:rsid w:val="006E6572"/>
    <w:rsid w:val="006E65AB"/>
    <w:rsid w:val="006E6B93"/>
    <w:rsid w:val="006E6D2D"/>
    <w:rsid w:val="006E6D8F"/>
    <w:rsid w:val="006E714D"/>
    <w:rsid w:val="006E74B9"/>
    <w:rsid w:val="006E7969"/>
    <w:rsid w:val="006E7CFA"/>
    <w:rsid w:val="006F02E9"/>
    <w:rsid w:val="006F0426"/>
    <w:rsid w:val="006F05E9"/>
    <w:rsid w:val="006F0905"/>
    <w:rsid w:val="006F11BD"/>
    <w:rsid w:val="006F158C"/>
    <w:rsid w:val="006F1D94"/>
    <w:rsid w:val="006F21E4"/>
    <w:rsid w:val="006F24EC"/>
    <w:rsid w:val="006F25FE"/>
    <w:rsid w:val="006F2E09"/>
    <w:rsid w:val="006F30BB"/>
    <w:rsid w:val="006F3197"/>
    <w:rsid w:val="006F3315"/>
    <w:rsid w:val="006F36BD"/>
    <w:rsid w:val="006F3899"/>
    <w:rsid w:val="006F39D8"/>
    <w:rsid w:val="006F3D68"/>
    <w:rsid w:val="006F3EB4"/>
    <w:rsid w:val="006F46DD"/>
    <w:rsid w:val="006F4B79"/>
    <w:rsid w:val="006F4D90"/>
    <w:rsid w:val="006F56AE"/>
    <w:rsid w:val="006F5809"/>
    <w:rsid w:val="006F5C36"/>
    <w:rsid w:val="006F5EF5"/>
    <w:rsid w:val="006F5FA3"/>
    <w:rsid w:val="006F6149"/>
    <w:rsid w:val="006F6265"/>
    <w:rsid w:val="006F62B6"/>
    <w:rsid w:val="006F64E7"/>
    <w:rsid w:val="006F662B"/>
    <w:rsid w:val="006F68F4"/>
    <w:rsid w:val="006F72E2"/>
    <w:rsid w:val="006F742D"/>
    <w:rsid w:val="006F75E0"/>
    <w:rsid w:val="006F7C8E"/>
    <w:rsid w:val="006F7CC5"/>
    <w:rsid w:val="00700C55"/>
    <w:rsid w:val="00700C87"/>
    <w:rsid w:val="00700F4B"/>
    <w:rsid w:val="007013AF"/>
    <w:rsid w:val="007014FA"/>
    <w:rsid w:val="00701BAB"/>
    <w:rsid w:val="00701BC3"/>
    <w:rsid w:val="0070214D"/>
    <w:rsid w:val="00702A42"/>
    <w:rsid w:val="00703214"/>
    <w:rsid w:val="00703477"/>
    <w:rsid w:val="00703678"/>
    <w:rsid w:val="007036EA"/>
    <w:rsid w:val="0070377C"/>
    <w:rsid w:val="00703A60"/>
    <w:rsid w:val="00704140"/>
    <w:rsid w:val="00704A98"/>
    <w:rsid w:val="00704ADF"/>
    <w:rsid w:val="00705287"/>
    <w:rsid w:val="0070530D"/>
    <w:rsid w:val="00705455"/>
    <w:rsid w:val="00705476"/>
    <w:rsid w:val="00705719"/>
    <w:rsid w:val="00705D26"/>
    <w:rsid w:val="00705FE0"/>
    <w:rsid w:val="00706127"/>
    <w:rsid w:val="0070628A"/>
    <w:rsid w:val="00706647"/>
    <w:rsid w:val="00706AC4"/>
    <w:rsid w:val="00706FF1"/>
    <w:rsid w:val="0070702C"/>
    <w:rsid w:val="007070C6"/>
    <w:rsid w:val="007070F4"/>
    <w:rsid w:val="00707ACF"/>
    <w:rsid w:val="00707F6E"/>
    <w:rsid w:val="00707FAB"/>
    <w:rsid w:val="007102E9"/>
    <w:rsid w:val="007103C6"/>
    <w:rsid w:val="007105D0"/>
    <w:rsid w:val="007106B6"/>
    <w:rsid w:val="0071080E"/>
    <w:rsid w:val="00710B91"/>
    <w:rsid w:val="0071126E"/>
    <w:rsid w:val="00711485"/>
    <w:rsid w:val="007114A1"/>
    <w:rsid w:val="007116BB"/>
    <w:rsid w:val="00711C7A"/>
    <w:rsid w:val="00711FE6"/>
    <w:rsid w:val="007125B3"/>
    <w:rsid w:val="007127A4"/>
    <w:rsid w:val="00712897"/>
    <w:rsid w:val="00712975"/>
    <w:rsid w:val="00712BD7"/>
    <w:rsid w:val="00712CD1"/>
    <w:rsid w:val="0071329A"/>
    <w:rsid w:val="007136B9"/>
    <w:rsid w:val="00713CE2"/>
    <w:rsid w:val="007141BB"/>
    <w:rsid w:val="00714375"/>
    <w:rsid w:val="007144DD"/>
    <w:rsid w:val="0071483E"/>
    <w:rsid w:val="00714BE9"/>
    <w:rsid w:val="00714F78"/>
    <w:rsid w:val="007154A9"/>
    <w:rsid w:val="0071559E"/>
    <w:rsid w:val="0071572D"/>
    <w:rsid w:val="007157DC"/>
    <w:rsid w:val="00715D01"/>
    <w:rsid w:val="00716501"/>
    <w:rsid w:val="00716770"/>
    <w:rsid w:val="0071683B"/>
    <w:rsid w:val="00716A1A"/>
    <w:rsid w:val="00716C2B"/>
    <w:rsid w:val="00716DED"/>
    <w:rsid w:val="00717284"/>
    <w:rsid w:val="007173BE"/>
    <w:rsid w:val="00717423"/>
    <w:rsid w:val="00717A2A"/>
    <w:rsid w:val="0072032F"/>
    <w:rsid w:val="00720C8C"/>
    <w:rsid w:val="00720FB6"/>
    <w:rsid w:val="00720FD3"/>
    <w:rsid w:val="00721046"/>
    <w:rsid w:val="00721404"/>
    <w:rsid w:val="0072161F"/>
    <w:rsid w:val="007223BF"/>
    <w:rsid w:val="007228BB"/>
    <w:rsid w:val="00722B3A"/>
    <w:rsid w:val="00722E8D"/>
    <w:rsid w:val="0072300A"/>
    <w:rsid w:val="0072323D"/>
    <w:rsid w:val="00723437"/>
    <w:rsid w:val="00723A18"/>
    <w:rsid w:val="00723AA4"/>
    <w:rsid w:val="0072440C"/>
    <w:rsid w:val="00724490"/>
    <w:rsid w:val="00724BB8"/>
    <w:rsid w:val="00724E80"/>
    <w:rsid w:val="007256ED"/>
    <w:rsid w:val="00725EAB"/>
    <w:rsid w:val="00726224"/>
    <w:rsid w:val="007263C0"/>
    <w:rsid w:val="00726723"/>
    <w:rsid w:val="00726AA9"/>
    <w:rsid w:val="00726CF2"/>
    <w:rsid w:val="00726D86"/>
    <w:rsid w:val="007271EE"/>
    <w:rsid w:val="007274B5"/>
    <w:rsid w:val="007278FB"/>
    <w:rsid w:val="00727A3F"/>
    <w:rsid w:val="00727AA8"/>
    <w:rsid w:val="007301C4"/>
    <w:rsid w:val="00730601"/>
    <w:rsid w:val="007306B7"/>
    <w:rsid w:val="00730B52"/>
    <w:rsid w:val="00730CBF"/>
    <w:rsid w:val="00730D17"/>
    <w:rsid w:val="00731099"/>
    <w:rsid w:val="007311A1"/>
    <w:rsid w:val="007315E8"/>
    <w:rsid w:val="007317DF"/>
    <w:rsid w:val="00731DD4"/>
    <w:rsid w:val="00732055"/>
    <w:rsid w:val="00732B5D"/>
    <w:rsid w:val="00732CFB"/>
    <w:rsid w:val="00733409"/>
    <w:rsid w:val="007336A9"/>
    <w:rsid w:val="007339DF"/>
    <w:rsid w:val="007341A4"/>
    <w:rsid w:val="00734350"/>
    <w:rsid w:val="00734620"/>
    <w:rsid w:val="007351AE"/>
    <w:rsid w:val="007353CD"/>
    <w:rsid w:val="00735B44"/>
    <w:rsid w:val="00736433"/>
    <w:rsid w:val="0073676A"/>
    <w:rsid w:val="00736829"/>
    <w:rsid w:val="007368C8"/>
    <w:rsid w:val="00736B5D"/>
    <w:rsid w:val="00736BC7"/>
    <w:rsid w:val="007379FB"/>
    <w:rsid w:val="00737E46"/>
    <w:rsid w:val="00740227"/>
    <w:rsid w:val="007404A2"/>
    <w:rsid w:val="0074090C"/>
    <w:rsid w:val="00740B3C"/>
    <w:rsid w:val="00740C0F"/>
    <w:rsid w:val="00740CF2"/>
    <w:rsid w:val="00741075"/>
    <w:rsid w:val="007415B7"/>
    <w:rsid w:val="00741764"/>
    <w:rsid w:val="007417EE"/>
    <w:rsid w:val="00741A48"/>
    <w:rsid w:val="00741A77"/>
    <w:rsid w:val="00741C3C"/>
    <w:rsid w:val="00741D05"/>
    <w:rsid w:val="00741DC8"/>
    <w:rsid w:val="00743427"/>
    <w:rsid w:val="007434EF"/>
    <w:rsid w:val="007438EC"/>
    <w:rsid w:val="0074397E"/>
    <w:rsid w:val="007441CC"/>
    <w:rsid w:val="00744360"/>
    <w:rsid w:val="00744706"/>
    <w:rsid w:val="0074484E"/>
    <w:rsid w:val="007454E3"/>
    <w:rsid w:val="00745E7C"/>
    <w:rsid w:val="007466ED"/>
    <w:rsid w:val="0074673F"/>
    <w:rsid w:val="0074693C"/>
    <w:rsid w:val="00746C19"/>
    <w:rsid w:val="00747316"/>
    <w:rsid w:val="007473CC"/>
    <w:rsid w:val="007474BA"/>
    <w:rsid w:val="007500C1"/>
    <w:rsid w:val="007502F2"/>
    <w:rsid w:val="007503CB"/>
    <w:rsid w:val="00750621"/>
    <w:rsid w:val="00750638"/>
    <w:rsid w:val="0075074E"/>
    <w:rsid w:val="00750848"/>
    <w:rsid w:val="007508FD"/>
    <w:rsid w:val="00750ADB"/>
    <w:rsid w:val="00750C96"/>
    <w:rsid w:val="00750CEE"/>
    <w:rsid w:val="00750EF3"/>
    <w:rsid w:val="00751045"/>
    <w:rsid w:val="00751729"/>
    <w:rsid w:val="00751AB5"/>
    <w:rsid w:val="00751C37"/>
    <w:rsid w:val="00751CB7"/>
    <w:rsid w:val="00751F61"/>
    <w:rsid w:val="0075213A"/>
    <w:rsid w:val="007525A5"/>
    <w:rsid w:val="007525F4"/>
    <w:rsid w:val="00752603"/>
    <w:rsid w:val="007527C3"/>
    <w:rsid w:val="00752EBD"/>
    <w:rsid w:val="00753088"/>
    <w:rsid w:val="007538BA"/>
    <w:rsid w:val="00753ADC"/>
    <w:rsid w:val="00753C3C"/>
    <w:rsid w:val="00753EE5"/>
    <w:rsid w:val="00753FC6"/>
    <w:rsid w:val="007541D1"/>
    <w:rsid w:val="00754A24"/>
    <w:rsid w:val="00754A39"/>
    <w:rsid w:val="00755061"/>
    <w:rsid w:val="0075547C"/>
    <w:rsid w:val="00755534"/>
    <w:rsid w:val="00755A80"/>
    <w:rsid w:val="00755BAD"/>
    <w:rsid w:val="00755E04"/>
    <w:rsid w:val="007561DB"/>
    <w:rsid w:val="0075679F"/>
    <w:rsid w:val="00756E0B"/>
    <w:rsid w:val="00757323"/>
    <w:rsid w:val="00757802"/>
    <w:rsid w:val="0075784A"/>
    <w:rsid w:val="00757B8F"/>
    <w:rsid w:val="00757D72"/>
    <w:rsid w:val="00760167"/>
    <w:rsid w:val="00760435"/>
    <w:rsid w:val="00760675"/>
    <w:rsid w:val="00760B44"/>
    <w:rsid w:val="00760E95"/>
    <w:rsid w:val="00760EAD"/>
    <w:rsid w:val="0076125B"/>
    <w:rsid w:val="00761396"/>
    <w:rsid w:val="007613AC"/>
    <w:rsid w:val="00761BDE"/>
    <w:rsid w:val="00761C01"/>
    <w:rsid w:val="00761FDE"/>
    <w:rsid w:val="007620FC"/>
    <w:rsid w:val="007621E0"/>
    <w:rsid w:val="007623B5"/>
    <w:rsid w:val="007625A7"/>
    <w:rsid w:val="00762758"/>
    <w:rsid w:val="00762FC7"/>
    <w:rsid w:val="00763240"/>
    <w:rsid w:val="007636A2"/>
    <w:rsid w:val="00763748"/>
    <w:rsid w:val="00763915"/>
    <w:rsid w:val="00763A0D"/>
    <w:rsid w:val="00763C0C"/>
    <w:rsid w:val="00763C3F"/>
    <w:rsid w:val="00763F81"/>
    <w:rsid w:val="00764257"/>
    <w:rsid w:val="00764481"/>
    <w:rsid w:val="00764C00"/>
    <w:rsid w:val="007650D3"/>
    <w:rsid w:val="007659EF"/>
    <w:rsid w:val="00765C38"/>
    <w:rsid w:val="00765CE2"/>
    <w:rsid w:val="00765EF4"/>
    <w:rsid w:val="0076663F"/>
    <w:rsid w:val="00766D6D"/>
    <w:rsid w:val="00766EED"/>
    <w:rsid w:val="00766FC4"/>
    <w:rsid w:val="0076735E"/>
    <w:rsid w:val="007675BF"/>
    <w:rsid w:val="007677C1"/>
    <w:rsid w:val="00767E56"/>
    <w:rsid w:val="00770186"/>
    <w:rsid w:val="0077022F"/>
    <w:rsid w:val="0077023A"/>
    <w:rsid w:val="00770593"/>
    <w:rsid w:val="0077074F"/>
    <w:rsid w:val="007709C5"/>
    <w:rsid w:val="0077116E"/>
    <w:rsid w:val="0077134D"/>
    <w:rsid w:val="00771516"/>
    <w:rsid w:val="00771A3A"/>
    <w:rsid w:val="00771C88"/>
    <w:rsid w:val="00771D37"/>
    <w:rsid w:val="007721AC"/>
    <w:rsid w:val="007724F4"/>
    <w:rsid w:val="007726FF"/>
    <w:rsid w:val="0077280B"/>
    <w:rsid w:val="00772A16"/>
    <w:rsid w:val="00772BBB"/>
    <w:rsid w:val="00772E51"/>
    <w:rsid w:val="00773140"/>
    <w:rsid w:val="0077329E"/>
    <w:rsid w:val="0077365F"/>
    <w:rsid w:val="00773968"/>
    <w:rsid w:val="007739EA"/>
    <w:rsid w:val="00773A9D"/>
    <w:rsid w:val="007741A2"/>
    <w:rsid w:val="007741EA"/>
    <w:rsid w:val="007742BC"/>
    <w:rsid w:val="0077443A"/>
    <w:rsid w:val="007744B1"/>
    <w:rsid w:val="00774613"/>
    <w:rsid w:val="00774A2D"/>
    <w:rsid w:val="00774CC6"/>
    <w:rsid w:val="00774D54"/>
    <w:rsid w:val="007751BB"/>
    <w:rsid w:val="00775317"/>
    <w:rsid w:val="007755FF"/>
    <w:rsid w:val="007757D0"/>
    <w:rsid w:val="00775D34"/>
    <w:rsid w:val="00775D7C"/>
    <w:rsid w:val="00776354"/>
    <w:rsid w:val="00776B69"/>
    <w:rsid w:val="00776B83"/>
    <w:rsid w:val="00776C30"/>
    <w:rsid w:val="00776C3A"/>
    <w:rsid w:val="00776C43"/>
    <w:rsid w:val="007770C8"/>
    <w:rsid w:val="007772FA"/>
    <w:rsid w:val="0077764F"/>
    <w:rsid w:val="00780228"/>
    <w:rsid w:val="007807A0"/>
    <w:rsid w:val="00780974"/>
    <w:rsid w:val="00780B34"/>
    <w:rsid w:val="00780D7F"/>
    <w:rsid w:val="007816AA"/>
    <w:rsid w:val="00781982"/>
    <w:rsid w:val="00781A32"/>
    <w:rsid w:val="007820C4"/>
    <w:rsid w:val="00782214"/>
    <w:rsid w:val="007824C9"/>
    <w:rsid w:val="00782AF8"/>
    <w:rsid w:val="0078330C"/>
    <w:rsid w:val="007834EF"/>
    <w:rsid w:val="00783BAB"/>
    <w:rsid w:val="00784198"/>
    <w:rsid w:val="007843D7"/>
    <w:rsid w:val="0078441C"/>
    <w:rsid w:val="007849C0"/>
    <w:rsid w:val="00785073"/>
    <w:rsid w:val="00785086"/>
    <w:rsid w:val="007859C2"/>
    <w:rsid w:val="00785A1B"/>
    <w:rsid w:val="00785A22"/>
    <w:rsid w:val="00785BD2"/>
    <w:rsid w:val="00785CE9"/>
    <w:rsid w:val="00785FA4"/>
    <w:rsid w:val="00786042"/>
    <w:rsid w:val="00786047"/>
    <w:rsid w:val="00786519"/>
    <w:rsid w:val="0078666D"/>
    <w:rsid w:val="007866AA"/>
    <w:rsid w:val="00786C3E"/>
    <w:rsid w:val="00786D70"/>
    <w:rsid w:val="007870B2"/>
    <w:rsid w:val="007875EC"/>
    <w:rsid w:val="00787FFB"/>
    <w:rsid w:val="007902AB"/>
    <w:rsid w:val="00790AF1"/>
    <w:rsid w:val="00790E22"/>
    <w:rsid w:val="00791264"/>
    <w:rsid w:val="0079199A"/>
    <w:rsid w:val="00791BE2"/>
    <w:rsid w:val="00792298"/>
    <w:rsid w:val="0079242F"/>
    <w:rsid w:val="00792A2C"/>
    <w:rsid w:val="00792D56"/>
    <w:rsid w:val="007930A9"/>
    <w:rsid w:val="007931C7"/>
    <w:rsid w:val="00793335"/>
    <w:rsid w:val="0079393E"/>
    <w:rsid w:val="00793B34"/>
    <w:rsid w:val="00793CD6"/>
    <w:rsid w:val="00793D04"/>
    <w:rsid w:val="00794502"/>
    <w:rsid w:val="00794CD6"/>
    <w:rsid w:val="00794D34"/>
    <w:rsid w:val="0079555D"/>
    <w:rsid w:val="007957A1"/>
    <w:rsid w:val="00795999"/>
    <w:rsid w:val="0079620B"/>
    <w:rsid w:val="00796429"/>
    <w:rsid w:val="00796563"/>
    <w:rsid w:val="007968A3"/>
    <w:rsid w:val="00796BE3"/>
    <w:rsid w:val="00796ECE"/>
    <w:rsid w:val="007970CF"/>
    <w:rsid w:val="00797768"/>
    <w:rsid w:val="00797E43"/>
    <w:rsid w:val="007A037E"/>
    <w:rsid w:val="007A07CD"/>
    <w:rsid w:val="007A09D5"/>
    <w:rsid w:val="007A0AEB"/>
    <w:rsid w:val="007A0D4B"/>
    <w:rsid w:val="007A1685"/>
    <w:rsid w:val="007A21FA"/>
    <w:rsid w:val="007A2354"/>
    <w:rsid w:val="007A2838"/>
    <w:rsid w:val="007A2920"/>
    <w:rsid w:val="007A29F4"/>
    <w:rsid w:val="007A2A9C"/>
    <w:rsid w:val="007A2C87"/>
    <w:rsid w:val="007A2D23"/>
    <w:rsid w:val="007A2E6D"/>
    <w:rsid w:val="007A3481"/>
    <w:rsid w:val="007A365F"/>
    <w:rsid w:val="007A3692"/>
    <w:rsid w:val="007A392C"/>
    <w:rsid w:val="007A3B67"/>
    <w:rsid w:val="007A3DAF"/>
    <w:rsid w:val="007A3F05"/>
    <w:rsid w:val="007A406E"/>
    <w:rsid w:val="007A40EA"/>
    <w:rsid w:val="007A445A"/>
    <w:rsid w:val="007A470E"/>
    <w:rsid w:val="007A4AF8"/>
    <w:rsid w:val="007A4C8F"/>
    <w:rsid w:val="007A4CA9"/>
    <w:rsid w:val="007A4CBD"/>
    <w:rsid w:val="007A52A7"/>
    <w:rsid w:val="007A58C4"/>
    <w:rsid w:val="007A5AED"/>
    <w:rsid w:val="007A5C11"/>
    <w:rsid w:val="007A5DEE"/>
    <w:rsid w:val="007A5E22"/>
    <w:rsid w:val="007A5EFE"/>
    <w:rsid w:val="007A628B"/>
    <w:rsid w:val="007A639A"/>
    <w:rsid w:val="007A653B"/>
    <w:rsid w:val="007A686B"/>
    <w:rsid w:val="007A69C6"/>
    <w:rsid w:val="007A6DAB"/>
    <w:rsid w:val="007A7275"/>
    <w:rsid w:val="007A72FB"/>
    <w:rsid w:val="007A7313"/>
    <w:rsid w:val="007A7389"/>
    <w:rsid w:val="007A778E"/>
    <w:rsid w:val="007A7C12"/>
    <w:rsid w:val="007B00B3"/>
    <w:rsid w:val="007B017A"/>
    <w:rsid w:val="007B06A1"/>
    <w:rsid w:val="007B0B1B"/>
    <w:rsid w:val="007B175F"/>
    <w:rsid w:val="007B2304"/>
    <w:rsid w:val="007B2ED6"/>
    <w:rsid w:val="007B2F7E"/>
    <w:rsid w:val="007B2FE8"/>
    <w:rsid w:val="007B4753"/>
    <w:rsid w:val="007B4855"/>
    <w:rsid w:val="007B48E9"/>
    <w:rsid w:val="007B494B"/>
    <w:rsid w:val="007B497E"/>
    <w:rsid w:val="007B4C80"/>
    <w:rsid w:val="007B4EAF"/>
    <w:rsid w:val="007B5075"/>
    <w:rsid w:val="007B53F1"/>
    <w:rsid w:val="007B55AD"/>
    <w:rsid w:val="007B55B1"/>
    <w:rsid w:val="007B570B"/>
    <w:rsid w:val="007B5B0C"/>
    <w:rsid w:val="007B6206"/>
    <w:rsid w:val="007B6AA7"/>
    <w:rsid w:val="007B6D87"/>
    <w:rsid w:val="007B6E9D"/>
    <w:rsid w:val="007B775F"/>
    <w:rsid w:val="007B7765"/>
    <w:rsid w:val="007C0131"/>
    <w:rsid w:val="007C04A8"/>
    <w:rsid w:val="007C06A6"/>
    <w:rsid w:val="007C07DB"/>
    <w:rsid w:val="007C10CE"/>
    <w:rsid w:val="007C1AE6"/>
    <w:rsid w:val="007C29D8"/>
    <w:rsid w:val="007C2B51"/>
    <w:rsid w:val="007C3367"/>
    <w:rsid w:val="007C362E"/>
    <w:rsid w:val="007C3E8D"/>
    <w:rsid w:val="007C41F2"/>
    <w:rsid w:val="007C4D2F"/>
    <w:rsid w:val="007C4E14"/>
    <w:rsid w:val="007C579A"/>
    <w:rsid w:val="007C5B37"/>
    <w:rsid w:val="007C5CC1"/>
    <w:rsid w:val="007C5E72"/>
    <w:rsid w:val="007C5EF6"/>
    <w:rsid w:val="007C61D0"/>
    <w:rsid w:val="007C62C1"/>
    <w:rsid w:val="007C68F8"/>
    <w:rsid w:val="007C6E0C"/>
    <w:rsid w:val="007C7CAE"/>
    <w:rsid w:val="007D0048"/>
    <w:rsid w:val="007D0088"/>
    <w:rsid w:val="007D03D1"/>
    <w:rsid w:val="007D0683"/>
    <w:rsid w:val="007D0A47"/>
    <w:rsid w:val="007D0C0D"/>
    <w:rsid w:val="007D0CC9"/>
    <w:rsid w:val="007D1599"/>
    <w:rsid w:val="007D159B"/>
    <w:rsid w:val="007D16F3"/>
    <w:rsid w:val="007D198C"/>
    <w:rsid w:val="007D1A97"/>
    <w:rsid w:val="007D1C29"/>
    <w:rsid w:val="007D2437"/>
    <w:rsid w:val="007D25E5"/>
    <w:rsid w:val="007D3EC6"/>
    <w:rsid w:val="007D3F42"/>
    <w:rsid w:val="007D4323"/>
    <w:rsid w:val="007D4A45"/>
    <w:rsid w:val="007D4D52"/>
    <w:rsid w:val="007D4E67"/>
    <w:rsid w:val="007D51FC"/>
    <w:rsid w:val="007D56AE"/>
    <w:rsid w:val="007D5C94"/>
    <w:rsid w:val="007D5E01"/>
    <w:rsid w:val="007D67EA"/>
    <w:rsid w:val="007D6D0E"/>
    <w:rsid w:val="007D736A"/>
    <w:rsid w:val="007D73EF"/>
    <w:rsid w:val="007D75FE"/>
    <w:rsid w:val="007D7A0C"/>
    <w:rsid w:val="007D7CBD"/>
    <w:rsid w:val="007D7FCD"/>
    <w:rsid w:val="007E01F6"/>
    <w:rsid w:val="007E03E9"/>
    <w:rsid w:val="007E045D"/>
    <w:rsid w:val="007E0D51"/>
    <w:rsid w:val="007E0F28"/>
    <w:rsid w:val="007E113C"/>
    <w:rsid w:val="007E11DD"/>
    <w:rsid w:val="007E1B1C"/>
    <w:rsid w:val="007E1B3C"/>
    <w:rsid w:val="007E21AE"/>
    <w:rsid w:val="007E2615"/>
    <w:rsid w:val="007E2662"/>
    <w:rsid w:val="007E2827"/>
    <w:rsid w:val="007E2B98"/>
    <w:rsid w:val="007E2EE9"/>
    <w:rsid w:val="007E37E0"/>
    <w:rsid w:val="007E3DBB"/>
    <w:rsid w:val="007E3E4A"/>
    <w:rsid w:val="007E40C3"/>
    <w:rsid w:val="007E420F"/>
    <w:rsid w:val="007E4294"/>
    <w:rsid w:val="007E45A1"/>
    <w:rsid w:val="007E4698"/>
    <w:rsid w:val="007E47E2"/>
    <w:rsid w:val="007E4843"/>
    <w:rsid w:val="007E4CD1"/>
    <w:rsid w:val="007E4D0B"/>
    <w:rsid w:val="007E4E88"/>
    <w:rsid w:val="007E4EFD"/>
    <w:rsid w:val="007E507D"/>
    <w:rsid w:val="007E5135"/>
    <w:rsid w:val="007E616E"/>
    <w:rsid w:val="007E61F6"/>
    <w:rsid w:val="007E6435"/>
    <w:rsid w:val="007E64E2"/>
    <w:rsid w:val="007E65AB"/>
    <w:rsid w:val="007E66EF"/>
    <w:rsid w:val="007E74F1"/>
    <w:rsid w:val="007E7EBC"/>
    <w:rsid w:val="007E7EE1"/>
    <w:rsid w:val="007F01CF"/>
    <w:rsid w:val="007F07AE"/>
    <w:rsid w:val="007F0CD3"/>
    <w:rsid w:val="007F174C"/>
    <w:rsid w:val="007F208C"/>
    <w:rsid w:val="007F24FB"/>
    <w:rsid w:val="007F26E9"/>
    <w:rsid w:val="007F277B"/>
    <w:rsid w:val="007F2D2D"/>
    <w:rsid w:val="007F32DC"/>
    <w:rsid w:val="007F3B7A"/>
    <w:rsid w:val="007F4192"/>
    <w:rsid w:val="007F45BF"/>
    <w:rsid w:val="007F4702"/>
    <w:rsid w:val="007F4811"/>
    <w:rsid w:val="007F4A6E"/>
    <w:rsid w:val="007F4B14"/>
    <w:rsid w:val="007F4C36"/>
    <w:rsid w:val="007F4F85"/>
    <w:rsid w:val="007F5556"/>
    <w:rsid w:val="007F5659"/>
    <w:rsid w:val="007F581F"/>
    <w:rsid w:val="007F5888"/>
    <w:rsid w:val="007F5BE0"/>
    <w:rsid w:val="007F5C44"/>
    <w:rsid w:val="007F5D00"/>
    <w:rsid w:val="007F5DEE"/>
    <w:rsid w:val="007F6145"/>
    <w:rsid w:val="007F634B"/>
    <w:rsid w:val="007F698F"/>
    <w:rsid w:val="007F6A15"/>
    <w:rsid w:val="007F6C9C"/>
    <w:rsid w:val="007F6F21"/>
    <w:rsid w:val="007F7348"/>
    <w:rsid w:val="007F76A5"/>
    <w:rsid w:val="007F78CD"/>
    <w:rsid w:val="007F7E4B"/>
    <w:rsid w:val="007F7F68"/>
    <w:rsid w:val="007F7FBB"/>
    <w:rsid w:val="00800061"/>
    <w:rsid w:val="00800283"/>
    <w:rsid w:val="00800315"/>
    <w:rsid w:val="00800468"/>
    <w:rsid w:val="008007B1"/>
    <w:rsid w:val="0080083A"/>
    <w:rsid w:val="00800F54"/>
    <w:rsid w:val="008010AF"/>
    <w:rsid w:val="00801277"/>
    <w:rsid w:val="00801280"/>
    <w:rsid w:val="008013E2"/>
    <w:rsid w:val="008014E0"/>
    <w:rsid w:val="00801626"/>
    <w:rsid w:val="0080173F"/>
    <w:rsid w:val="00801B06"/>
    <w:rsid w:val="00801D68"/>
    <w:rsid w:val="008020C2"/>
    <w:rsid w:val="00802474"/>
    <w:rsid w:val="008026FD"/>
    <w:rsid w:val="008029FB"/>
    <w:rsid w:val="00802BD0"/>
    <w:rsid w:val="00802D9D"/>
    <w:rsid w:val="00802DBB"/>
    <w:rsid w:val="00802FEE"/>
    <w:rsid w:val="00803008"/>
    <w:rsid w:val="008038EC"/>
    <w:rsid w:val="00803929"/>
    <w:rsid w:val="00803939"/>
    <w:rsid w:val="00803A42"/>
    <w:rsid w:val="00803CBB"/>
    <w:rsid w:val="00803D8B"/>
    <w:rsid w:val="00804194"/>
    <w:rsid w:val="008041D4"/>
    <w:rsid w:val="0080421B"/>
    <w:rsid w:val="00804465"/>
    <w:rsid w:val="00804C65"/>
    <w:rsid w:val="00804D09"/>
    <w:rsid w:val="00804E57"/>
    <w:rsid w:val="00804F2F"/>
    <w:rsid w:val="0080581F"/>
    <w:rsid w:val="00805987"/>
    <w:rsid w:val="008059EF"/>
    <w:rsid w:val="008065B5"/>
    <w:rsid w:val="008066A0"/>
    <w:rsid w:val="00806712"/>
    <w:rsid w:val="008067D3"/>
    <w:rsid w:val="0080698A"/>
    <w:rsid w:val="008069AC"/>
    <w:rsid w:val="00806D2E"/>
    <w:rsid w:val="008070BB"/>
    <w:rsid w:val="008070F4"/>
    <w:rsid w:val="00807E95"/>
    <w:rsid w:val="00810496"/>
    <w:rsid w:val="008106AA"/>
    <w:rsid w:val="00810BB0"/>
    <w:rsid w:val="00810C6E"/>
    <w:rsid w:val="00810F4D"/>
    <w:rsid w:val="008111C2"/>
    <w:rsid w:val="008111EB"/>
    <w:rsid w:val="00812101"/>
    <w:rsid w:val="00812244"/>
    <w:rsid w:val="0081266E"/>
    <w:rsid w:val="008129D8"/>
    <w:rsid w:val="00812E20"/>
    <w:rsid w:val="008134AA"/>
    <w:rsid w:val="008135C1"/>
    <w:rsid w:val="00813AF3"/>
    <w:rsid w:val="0081438D"/>
    <w:rsid w:val="008144A0"/>
    <w:rsid w:val="008146AC"/>
    <w:rsid w:val="00814A87"/>
    <w:rsid w:val="00814FAB"/>
    <w:rsid w:val="00815925"/>
    <w:rsid w:val="00815927"/>
    <w:rsid w:val="0081594B"/>
    <w:rsid w:val="00815AC0"/>
    <w:rsid w:val="0081607E"/>
    <w:rsid w:val="008160B8"/>
    <w:rsid w:val="00816319"/>
    <w:rsid w:val="008165DF"/>
    <w:rsid w:val="00816AE1"/>
    <w:rsid w:val="00816C6E"/>
    <w:rsid w:val="00817238"/>
    <w:rsid w:val="00817931"/>
    <w:rsid w:val="00817B65"/>
    <w:rsid w:val="00817EEC"/>
    <w:rsid w:val="0082003B"/>
    <w:rsid w:val="00820645"/>
    <w:rsid w:val="0082076C"/>
    <w:rsid w:val="00820C0E"/>
    <w:rsid w:val="00821158"/>
    <w:rsid w:val="00821C99"/>
    <w:rsid w:val="00822651"/>
    <w:rsid w:val="0082320A"/>
    <w:rsid w:val="008233E4"/>
    <w:rsid w:val="00823B94"/>
    <w:rsid w:val="008242CC"/>
    <w:rsid w:val="0082431D"/>
    <w:rsid w:val="008246EC"/>
    <w:rsid w:val="00824C0F"/>
    <w:rsid w:val="0082528A"/>
    <w:rsid w:val="008252E0"/>
    <w:rsid w:val="0082537F"/>
    <w:rsid w:val="00825499"/>
    <w:rsid w:val="00825977"/>
    <w:rsid w:val="0082626E"/>
    <w:rsid w:val="008262C4"/>
    <w:rsid w:val="008265D6"/>
    <w:rsid w:val="00826E13"/>
    <w:rsid w:val="0082711E"/>
    <w:rsid w:val="0082732E"/>
    <w:rsid w:val="00827F46"/>
    <w:rsid w:val="008301A7"/>
    <w:rsid w:val="00830274"/>
    <w:rsid w:val="00830599"/>
    <w:rsid w:val="0083079A"/>
    <w:rsid w:val="008307D8"/>
    <w:rsid w:val="00830C0D"/>
    <w:rsid w:val="00830C1D"/>
    <w:rsid w:val="00830C8D"/>
    <w:rsid w:val="0083122A"/>
    <w:rsid w:val="00831694"/>
    <w:rsid w:val="00831A48"/>
    <w:rsid w:val="00831E0C"/>
    <w:rsid w:val="00831E79"/>
    <w:rsid w:val="00832526"/>
    <w:rsid w:val="00832897"/>
    <w:rsid w:val="00832C46"/>
    <w:rsid w:val="0083335A"/>
    <w:rsid w:val="00833CC7"/>
    <w:rsid w:val="008348DB"/>
    <w:rsid w:val="00834E16"/>
    <w:rsid w:val="00835058"/>
    <w:rsid w:val="00835191"/>
    <w:rsid w:val="008355BC"/>
    <w:rsid w:val="0083587D"/>
    <w:rsid w:val="008359D7"/>
    <w:rsid w:val="00836105"/>
    <w:rsid w:val="00836190"/>
    <w:rsid w:val="00836465"/>
    <w:rsid w:val="00836A4E"/>
    <w:rsid w:val="00836B36"/>
    <w:rsid w:val="00836E76"/>
    <w:rsid w:val="00836F9A"/>
    <w:rsid w:val="00837101"/>
    <w:rsid w:val="0083716B"/>
    <w:rsid w:val="0083757B"/>
    <w:rsid w:val="00837FBE"/>
    <w:rsid w:val="008403A6"/>
    <w:rsid w:val="00840C3D"/>
    <w:rsid w:val="0084117B"/>
    <w:rsid w:val="008413E2"/>
    <w:rsid w:val="008417FF"/>
    <w:rsid w:val="00841B4E"/>
    <w:rsid w:val="00842959"/>
    <w:rsid w:val="00842D78"/>
    <w:rsid w:val="0084385F"/>
    <w:rsid w:val="00843ACF"/>
    <w:rsid w:val="00843B26"/>
    <w:rsid w:val="00843D2E"/>
    <w:rsid w:val="008441AC"/>
    <w:rsid w:val="0084422E"/>
    <w:rsid w:val="00844459"/>
    <w:rsid w:val="008449BF"/>
    <w:rsid w:val="00844CB1"/>
    <w:rsid w:val="00844D18"/>
    <w:rsid w:val="00844DF8"/>
    <w:rsid w:val="00844EE6"/>
    <w:rsid w:val="00845126"/>
    <w:rsid w:val="0084542D"/>
    <w:rsid w:val="00845870"/>
    <w:rsid w:val="00845B9D"/>
    <w:rsid w:val="00845BBA"/>
    <w:rsid w:val="00845C03"/>
    <w:rsid w:val="00845DCA"/>
    <w:rsid w:val="00845EC2"/>
    <w:rsid w:val="00846122"/>
    <w:rsid w:val="0084677D"/>
    <w:rsid w:val="00846EE6"/>
    <w:rsid w:val="00847747"/>
    <w:rsid w:val="00847CAB"/>
    <w:rsid w:val="00847DDD"/>
    <w:rsid w:val="00850A2E"/>
    <w:rsid w:val="00850CE4"/>
    <w:rsid w:val="00850FF0"/>
    <w:rsid w:val="0085129C"/>
    <w:rsid w:val="008514EA"/>
    <w:rsid w:val="0085180C"/>
    <w:rsid w:val="00851AE1"/>
    <w:rsid w:val="00851F09"/>
    <w:rsid w:val="00852671"/>
    <w:rsid w:val="008528C9"/>
    <w:rsid w:val="0085293D"/>
    <w:rsid w:val="00852BF0"/>
    <w:rsid w:val="00852CAE"/>
    <w:rsid w:val="00852D8A"/>
    <w:rsid w:val="008533FF"/>
    <w:rsid w:val="008534D0"/>
    <w:rsid w:val="008534DA"/>
    <w:rsid w:val="00853870"/>
    <w:rsid w:val="00853B41"/>
    <w:rsid w:val="00853E30"/>
    <w:rsid w:val="00853E91"/>
    <w:rsid w:val="00853FE9"/>
    <w:rsid w:val="00854E6D"/>
    <w:rsid w:val="00854E9A"/>
    <w:rsid w:val="00854EAC"/>
    <w:rsid w:val="0085506C"/>
    <w:rsid w:val="00855421"/>
    <w:rsid w:val="008555FD"/>
    <w:rsid w:val="0085597F"/>
    <w:rsid w:val="00855C7C"/>
    <w:rsid w:val="00856187"/>
    <w:rsid w:val="00856630"/>
    <w:rsid w:val="00856F31"/>
    <w:rsid w:val="00856F3E"/>
    <w:rsid w:val="008570EC"/>
    <w:rsid w:val="008576EF"/>
    <w:rsid w:val="00857A67"/>
    <w:rsid w:val="00857C98"/>
    <w:rsid w:val="00857DC9"/>
    <w:rsid w:val="00857EB9"/>
    <w:rsid w:val="00857FE2"/>
    <w:rsid w:val="00857FF4"/>
    <w:rsid w:val="008604C6"/>
    <w:rsid w:val="00860A46"/>
    <w:rsid w:val="00860EA4"/>
    <w:rsid w:val="008616F8"/>
    <w:rsid w:val="008619F5"/>
    <w:rsid w:val="00861AF5"/>
    <w:rsid w:val="00862032"/>
    <w:rsid w:val="00862598"/>
    <w:rsid w:val="00862619"/>
    <w:rsid w:val="00862BFF"/>
    <w:rsid w:val="00862F8B"/>
    <w:rsid w:val="00862FF4"/>
    <w:rsid w:val="00863726"/>
    <w:rsid w:val="00863792"/>
    <w:rsid w:val="00863ABE"/>
    <w:rsid w:val="00863E3A"/>
    <w:rsid w:val="00863FFE"/>
    <w:rsid w:val="00864538"/>
    <w:rsid w:val="00864F55"/>
    <w:rsid w:val="00865008"/>
    <w:rsid w:val="0086510A"/>
    <w:rsid w:val="00865592"/>
    <w:rsid w:val="00865C8D"/>
    <w:rsid w:val="00865EDB"/>
    <w:rsid w:val="00865F9B"/>
    <w:rsid w:val="0086671B"/>
    <w:rsid w:val="00866894"/>
    <w:rsid w:val="00866CEA"/>
    <w:rsid w:val="0086704A"/>
    <w:rsid w:val="00867154"/>
    <w:rsid w:val="00867620"/>
    <w:rsid w:val="00867637"/>
    <w:rsid w:val="0086767C"/>
    <w:rsid w:val="00867841"/>
    <w:rsid w:val="008702B6"/>
    <w:rsid w:val="00870366"/>
    <w:rsid w:val="008704D6"/>
    <w:rsid w:val="0087093D"/>
    <w:rsid w:val="00870A82"/>
    <w:rsid w:val="00870DF4"/>
    <w:rsid w:val="0087152C"/>
    <w:rsid w:val="00872233"/>
    <w:rsid w:val="008723BA"/>
    <w:rsid w:val="00873377"/>
    <w:rsid w:val="00873542"/>
    <w:rsid w:val="00873978"/>
    <w:rsid w:val="00873AFE"/>
    <w:rsid w:val="00873B3B"/>
    <w:rsid w:val="008742DF"/>
    <w:rsid w:val="008743D7"/>
    <w:rsid w:val="008743FD"/>
    <w:rsid w:val="00874878"/>
    <w:rsid w:val="00874E1C"/>
    <w:rsid w:val="0087534D"/>
    <w:rsid w:val="008754DF"/>
    <w:rsid w:val="008757A7"/>
    <w:rsid w:val="00875A45"/>
    <w:rsid w:val="00875C2A"/>
    <w:rsid w:val="0087631F"/>
    <w:rsid w:val="00876936"/>
    <w:rsid w:val="00876A51"/>
    <w:rsid w:val="00876E3E"/>
    <w:rsid w:val="008773BF"/>
    <w:rsid w:val="008774A6"/>
    <w:rsid w:val="00877B17"/>
    <w:rsid w:val="00877C5B"/>
    <w:rsid w:val="00880090"/>
    <w:rsid w:val="00880143"/>
    <w:rsid w:val="00880225"/>
    <w:rsid w:val="008802B7"/>
    <w:rsid w:val="008806CB"/>
    <w:rsid w:val="0088072E"/>
    <w:rsid w:val="008809E5"/>
    <w:rsid w:val="00880A45"/>
    <w:rsid w:val="00880EE8"/>
    <w:rsid w:val="00881629"/>
    <w:rsid w:val="00881B71"/>
    <w:rsid w:val="00881F77"/>
    <w:rsid w:val="00882768"/>
    <w:rsid w:val="00882910"/>
    <w:rsid w:val="0088296C"/>
    <w:rsid w:val="00882A59"/>
    <w:rsid w:val="00882BEF"/>
    <w:rsid w:val="00882C4C"/>
    <w:rsid w:val="00882DD2"/>
    <w:rsid w:val="008833F7"/>
    <w:rsid w:val="00883476"/>
    <w:rsid w:val="008835ED"/>
    <w:rsid w:val="008838B5"/>
    <w:rsid w:val="00883C1B"/>
    <w:rsid w:val="00883ECA"/>
    <w:rsid w:val="00884057"/>
    <w:rsid w:val="00884830"/>
    <w:rsid w:val="00884CDB"/>
    <w:rsid w:val="008853A6"/>
    <w:rsid w:val="008853BB"/>
    <w:rsid w:val="00885759"/>
    <w:rsid w:val="00886929"/>
    <w:rsid w:val="00886AC3"/>
    <w:rsid w:val="0088724D"/>
    <w:rsid w:val="008873EA"/>
    <w:rsid w:val="00887455"/>
    <w:rsid w:val="008878D4"/>
    <w:rsid w:val="00887901"/>
    <w:rsid w:val="00887C04"/>
    <w:rsid w:val="00887DC6"/>
    <w:rsid w:val="00887FE1"/>
    <w:rsid w:val="00890807"/>
    <w:rsid w:val="00891041"/>
    <w:rsid w:val="0089111B"/>
    <w:rsid w:val="0089135B"/>
    <w:rsid w:val="008913C0"/>
    <w:rsid w:val="00891476"/>
    <w:rsid w:val="008918C1"/>
    <w:rsid w:val="00891BED"/>
    <w:rsid w:val="00891D7E"/>
    <w:rsid w:val="00891EBE"/>
    <w:rsid w:val="00892357"/>
    <w:rsid w:val="00892E78"/>
    <w:rsid w:val="008930BB"/>
    <w:rsid w:val="00893C73"/>
    <w:rsid w:val="00893EDE"/>
    <w:rsid w:val="00893F08"/>
    <w:rsid w:val="00894A00"/>
    <w:rsid w:val="00895D17"/>
    <w:rsid w:val="00895F6A"/>
    <w:rsid w:val="008968B7"/>
    <w:rsid w:val="00896D0A"/>
    <w:rsid w:val="00896E32"/>
    <w:rsid w:val="008A050C"/>
    <w:rsid w:val="008A0974"/>
    <w:rsid w:val="008A0C11"/>
    <w:rsid w:val="008A0C77"/>
    <w:rsid w:val="008A122A"/>
    <w:rsid w:val="008A1ADD"/>
    <w:rsid w:val="008A1DC6"/>
    <w:rsid w:val="008A221E"/>
    <w:rsid w:val="008A23F7"/>
    <w:rsid w:val="008A2682"/>
    <w:rsid w:val="008A3554"/>
    <w:rsid w:val="008A36CE"/>
    <w:rsid w:val="008A3E51"/>
    <w:rsid w:val="008A415E"/>
    <w:rsid w:val="008A4495"/>
    <w:rsid w:val="008A49C0"/>
    <w:rsid w:val="008A4A66"/>
    <w:rsid w:val="008A4B3C"/>
    <w:rsid w:val="008A4ED9"/>
    <w:rsid w:val="008A5497"/>
    <w:rsid w:val="008A56D4"/>
    <w:rsid w:val="008A5BBE"/>
    <w:rsid w:val="008A6186"/>
    <w:rsid w:val="008A65FD"/>
    <w:rsid w:val="008A666A"/>
    <w:rsid w:val="008A67D2"/>
    <w:rsid w:val="008A6838"/>
    <w:rsid w:val="008A68CA"/>
    <w:rsid w:val="008A6F88"/>
    <w:rsid w:val="008A766B"/>
    <w:rsid w:val="008A768C"/>
    <w:rsid w:val="008A76B3"/>
    <w:rsid w:val="008A76E0"/>
    <w:rsid w:val="008A77E2"/>
    <w:rsid w:val="008A79CF"/>
    <w:rsid w:val="008B02D2"/>
    <w:rsid w:val="008B03EE"/>
    <w:rsid w:val="008B0969"/>
    <w:rsid w:val="008B0C74"/>
    <w:rsid w:val="008B0DA3"/>
    <w:rsid w:val="008B1154"/>
    <w:rsid w:val="008B12AD"/>
    <w:rsid w:val="008B153A"/>
    <w:rsid w:val="008B1673"/>
    <w:rsid w:val="008B2DB4"/>
    <w:rsid w:val="008B2F17"/>
    <w:rsid w:val="008B3199"/>
    <w:rsid w:val="008B372B"/>
    <w:rsid w:val="008B3933"/>
    <w:rsid w:val="008B3F24"/>
    <w:rsid w:val="008B47FB"/>
    <w:rsid w:val="008B4903"/>
    <w:rsid w:val="008B4C5C"/>
    <w:rsid w:val="008B4E89"/>
    <w:rsid w:val="008B4F66"/>
    <w:rsid w:val="008B55F3"/>
    <w:rsid w:val="008B572A"/>
    <w:rsid w:val="008B587E"/>
    <w:rsid w:val="008B58E9"/>
    <w:rsid w:val="008B598A"/>
    <w:rsid w:val="008B6553"/>
    <w:rsid w:val="008B676F"/>
    <w:rsid w:val="008B6A0C"/>
    <w:rsid w:val="008B6BE3"/>
    <w:rsid w:val="008B6D96"/>
    <w:rsid w:val="008B6EAC"/>
    <w:rsid w:val="008B7092"/>
    <w:rsid w:val="008B7238"/>
    <w:rsid w:val="008B7636"/>
    <w:rsid w:val="008B7FD1"/>
    <w:rsid w:val="008C02AD"/>
    <w:rsid w:val="008C0306"/>
    <w:rsid w:val="008C03E3"/>
    <w:rsid w:val="008C0514"/>
    <w:rsid w:val="008C061B"/>
    <w:rsid w:val="008C076F"/>
    <w:rsid w:val="008C0B9F"/>
    <w:rsid w:val="008C0FD3"/>
    <w:rsid w:val="008C0FD7"/>
    <w:rsid w:val="008C1459"/>
    <w:rsid w:val="008C15C3"/>
    <w:rsid w:val="008C1736"/>
    <w:rsid w:val="008C1CEC"/>
    <w:rsid w:val="008C1E75"/>
    <w:rsid w:val="008C2030"/>
    <w:rsid w:val="008C2297"/>
    <w:rsid w:val="008C2691"/>
    <w:rsid w:val="008C28BF"/>
    <w:rsid w:val="008C2F3A"/>
    <w:rsid w:val="008C3719"/>
    <w:rsid w:val="008C3A45"/>
    <w:rsid w:val="008C4FB5"/>
    <w:rsid w:val="008C5679"/>
    <w:rsid w:val="008C57F9"/>
    <w:rsid w:val="008C5877"/>
    <w:rsid w:val="008C5C78"/>
    <w:rsid w:val="008C5DEF"/>
    <w:rsid w:val="008C5EC6"/>
    <w:rsid w:val="008C65F8"/>
    <w:rsid w:val="008C6748"/>
    <w:rsid w:val="008C6AAB"/>
    <w:rsid w:val="008C6C51"/>
    <w:rsid w:val="008C745E"/>
    <w:rsid w:val="008C74E3"/>
    <w:rsid w:val="008C76B8"/>
    <w:rsid w:val="008C7D0B"/>
    <w:rsid w:val="008C7E3D"/>
    <w:rsid w:val="008C7EE7"/>
    <w:rsid w:val="008D04AD"/>
    <w:rsid w:val="008D05D3"/>
    <w:rsid w:val="008D064C"/>
    <w:rsid w:val="008D0F48"/>
    <w:rsid w:val="008D12B7"/>
    <w:rsid w:val="008D1A01"/>
    <w:rsid w:val="008D1BEE"/>
    <w:rsid w:val="008D1CA0"/>
    <w:rsid w:val="008D1D12"/>
    <w:rsid w:val="008D1DB5"/>
    <w:rsid w:val="008D1F24"/>
    <w:rsid w:val="008D203B"/>
    <w:rsid w:val="008D2064"/>
    <w:rsid w:val="008D20E7"/>
    <w:rsid w:val="008D2355"/>
    <w:rsid w:val="008D26E1"/>
    <w:rsid w:val="008D2770"/>
    <w:rsid w:val="008D2C2E"/>
    <w:rsid w:val="008D387F"/>
    <w:rsid w:val="008D3A05"/>
    <w:rsid w:val="008D4758"/>
    <w:rsid w:val="008D4D1E"/>
    <w:rsid w:val="008D5121"/>
    <w:rsid w:val="008D56D9"/>
    <w:rsid w:val="008D5F11"/>
    <w:rsid w:val="008D6020"/>
    <w:rsid w:val="008D6051"/>
    <w:rsid w:val="008D60C5"/>
    <w:rsid w:val="008D60F4"/>
    <w:rsid w:val="008D6348"/>
    <w:rsid w:val="008D6665"/>
    <w:rsid w:val="008D6C52"/>
    <w:rsid w:val="008D6D10"/>
    <w:rsid w:val="008D6EE7"/>
    <w:rsid w:val="008D716F"/>
    <w:rsid w:val="008D71DE"/>
    <w:rsid w:val="008D7463"/>
    <w:rsid w:val="008D7602"/>
    <w:rsid w:val="008D7901"/>
    <w:rsid w:val="008D7954"/>
    <w:rsid w:val="008E0006"/>
    <w:rsid w:val="008E0170"/>
    <w:rsid w:val="008E020C"/>
    <w:rsid w:val="008E0667"/>
    <w:rsid w:val="008E0776"/>
    <w:rsid w:val="008E08FF"/>
    <w:rsid w:val="008E0C40"/>
    <w:rsid w:val="008E0EEA"/>
    <w:rsid w:val="008E0FE6"/>
    <w:rsid w:val="008E11F2"/>
    <w:rsid w:val="008E13EA"/>
    <w:rsid w:val="008E1432"/>
    <w:rsid w:val="008E1791"/>
    <w:rsid w:val="008E1A42"/>
    <w:rsid w:val="008E1C67"/>
    <w:rsid w:val="008E1FAC"/>
    <w:rsid w:val="008E21DC"/>
    <w:rsid w:val="008E2585"/>
    <w:rsid w:val="008E2742"/>
    <w:rsid w:val="008E30BA"/>
    <w:rsid w:val="008E388C"/>
    <w:rsid w:val="008E394D"/>
    <w:rsid w:val="008E3CC3"/>
    <w:rsid w:val="008E3F4B"/>
    <w:rsid w:val="008E40D2"/>
    <w:rsid w:val="008E4233"/>
    <w:rsid w:val="008E4C6B"/>
    <w:rsid w:val="008E4D19"/>
    <w:rsid w:val="008E4D60"/>
    <w:rsid w:val="008E51B3"/>
    <w:rsid w:val="008E52D9"/>
    <w:rsid w:val="008E53E9"/>
    <w:rsid w:val="008E55E0"/>
    <w:rsid w:val="008E5651"/>
    <w:rsid w:val="008E5689"/>
    <w:rsid w:val="008E579B"/>
    <w:rsid w:val="008E588D"/>
    <w:rsid w:val="008E5A60"/>
    <w:rsid w:val="008E5A99"/>
    <w:rsid w:val="008E5E73"/>
    <w:rsid w:val="008E5E99"/>
    <w:rsid w:val="008E5FE1"/>
    <w:rsid w:val="008E64C6"/>
    <w:rsid w:val="008E6728"/>
    <w:rsid w:val="008E6C7C"/>
    <w:rsid w:val="008E71A4"/>
    <w:rsid w:val="008E71C5"/>
    <w:rsid w:val="008E751A"/>
    <w:rsid w:val="008E7BB2"/>
    <w:rsid w:val="008E7D8B"/>
    <w:rsid w:val="008F0105"/>
    <w:rsid w:val="008F0325"/>
    <w:rsid w:val="008F035C"/>
    <w:rsid w:val="008F0606"/>
    <w:rsid w:val="008F094F"/>
    <w:rsid w:val="008F0E28"/>
    <w:rsid w:val="008F1186"/>
    <w:rsid w:val="008F1FA3"/>
    <w:rsid w:val="008F2838"/>
    <w:rsid w:val="008F3177"/>
    <w:rsid w:val="008F32C0"/>
    <w:rsid w:val="008F34A4"/>
    <w:rsid w:val="008F38AD"/>
    <w:rsid w:val="008F38C3"/>
    <w:rsid w:val="008F39CF"/>
    <w:rsid w:val="008F3AF1"/>
    <w:rsid w:val="008F4091"/>
    <w:rsid w:val="008F4DFF"/>
    <w:rsid w:val="008F4FDD"/>
    <w:rsid w:val="008F51BF"/>
    <w:rsid w:val="008F5697"/>
    <w:rsid w:val="008F5893"/>
    <w:rsid w:val="008F5BD7"/>
    <w:rsid w:val="008F5ECB"/>
    <w:rsid w:val="008F64AD"/>
    <w:rsid w:val="008F662B"/>
    <w:rsid w:val="008F6718"/>
    <w:rsid w:val="008F677D"/>
    <w:rsid w:val="008F6F64"/>
    <w:rsid w:val="008F73BC"/>
    <w:rsid w:val="008F7414"/>
    <w:rsid w:val="008F780D"/>
    <w:rsid w:val="008F7FEA"/>
    <w:rsid w:val="00900299"/>
    <w:rsid w:val="00900C8C"/>
    <w:rsid w:val="00900DBC"/>
    <w:rsid w:val="00900F37"/>
    <w:rsid w:val="009012AB"/>
    <w:rsid w:val="00901481"/>
    <w:rsid w:val="0090189E"/>
    <w:rsid w:val="00901E2A"/>
    <w:rsid w:val="00902958"/>
    <w:rsid w:val="00902CBA"/>
    <w:rsid w:val="00902DB1"/>
    <w:rsid w:val="00902F23"/>
    <w:rsid w:val="00902FE6"/>
    <w:rsid w:val="00903A36"/>
    <w:rsid w:val="00903A4C"/>
    <w:rsid w:val="00903D00"/>
    <w:rsid w:val="00903E23"/>
    <w:rsid w:val="00903E5F"/>
    <w:rsid w:val="00903E78"/>
    <w:rsid w:val="00904148"/>
    <w:rsid w:val="009041C4"/>
    <w:rsid w:val="009043A7"/>
    <w:rsid w:val="00904916"/>
    <w:rsid w:val="00904DF3"/>
    <w:rsid w:val="00904E99"/>
    <w:rsid w:val="009054B3"/>
    <w:rsid w:val="009059EB"/>
    <w:rsid w:val="00905AFD"/>
    <w:rsid w:val="00905CB8"/>
    <w:rsid w:val="00905DE3"/>
    <w:rsid w:val="00905E71"/>
    <w:rsid w:val="00906118"/>
    <w:rsid w:val="009061BE"/>
    <w:rsid w:val="009062C1"/>
    <w:rsid w:val="00906A88"/>
    <w:rsid w:val="00907A2A"/>
    <w:rsid w:val="00910571"/>
    <w:rsid w:val="0091096A"/>
    <w:rsid w:val="009110BF"/>
    <w:rsid w:val="009117C4"/>
    <w:rsid w:val="00911845"/>
    <w:rsid w:val="0091225D"/>
    <w:rsid w:val="009126EB"/>
    <w:rsid w:val="00912794"/>
    <w:rsid w:val="0091284C"/>
    <w:rsid w:val="0091291E"/>
    <w:rsid w:val="0091398D"/>
    <w:rsid w:val="00913BC4"/>
    <w:rsid w:val="00913C4F"/>
    <w:rsid w:val="00913D07"/>
    <w:rsid w:val="009141D6"/>
    <w:rsid w:val="0091436C"/>
    <w:rsid w:val="009146E2"/>
    <w:rsid w:val="009148E4"/>
    <w:rsid w:val="00914BA5"/>
    <w:rsid w:val="00915178"/>
    <w:rsid w:val="00915598"/>
    <w:rsid w:val="00915DF2"/>
    <w:rsid w:val="00915FA4"/>
    <w:rsid w:val="009161AB"/>
    <w:rsid w:val="00916ADC"/>
    <w:rsid w:val="00917242"/>
    <w:rsid w:val="00917744"/>
    <w:rsid w:val="00920EAA"/>
    <w:rsid w:val="00920EF2"/>
    <w:rsid w:val="009211E3"/>
    <w:rsid w:val="009211FE"/>
    <w:rsid w:val="00921303"/>
    <w:rsid w:val="009214DC"/>
    <w:rsid w:val="009219BF"/>
    <w:rsid w:val="00921C16"/>
    <w:rsid w:val="00921DB3"/>
    <w:rsid w:val="00921EC9"/>
    <w:rsid w:val="00921F70"/>
    <w:rsid w:val="009224C1"/>
    <w:rsid w:val="00922533"/>
    <w:rsid w:val="009226E7"/>
    <w:rsid w:val="00922863"/>
    <w:rsid w:val="00922A0A"/>
    <w:rsid w:val="00922DA4"/>
    <w:rsid w:val="00922DDD"/>
    <w:rsid w:val="0092347E"/>
    <w:rsid w:val="0092419F"/>
    <w:rsid w:val="00924381"/>
    <w:rsid w:val="00924AB6"/>
    <w:rsid w:val="00925641"/>
    <w:rsid w:val="00925A2F"/>
    <w:rsid w:val="00925DF5"/>
    <w:rsid w:val="00926C30"/>
    <w:rsid w:val="00926CE8"/>
    <w:rsid w:val="00926F94"/>
    <w:rsid w:val="00927575"/>
    <w:rsid w:val="009276B8"/>
    <w:rsid w:val="00927A97"/>
    <w:rsid w:val="00927F00"/>
    <w:rsid w:val="00930358"/>
    <w:rsid w:val="009307A8"/>
    <w:rsid w:val="00931140"/>
    <w:rsid w:val="0093166B"/>
    <w:rsid w:val="009319A8"/>
    <w:rsid w:val="009319D8"/>
    <w:rsid w:val="00931C95"/>
    <w:rsid w:val="00931E24"/>
    <w:rsid w:val="009320BA"/>
    <w:rsid w:val="009328E8"/>
    <w:rsid w:val="00932BC7"/>
    <w:rsid w:val="009332FF"/>
    <w:rsid w:val="00933461"/>
    <w:rsid w:val="00933962"/>
    <w:rsid w:val="00933970"/>
    <w:rsid w:val="00933A0B"/>
    <w:rsid w:val="00933E40"/>
    <w:rsid w:val="0093423C"/>
    <w:rsid w:val="00934349"/>
    <w:rsid w:val="009343AC"/>
    <w:rsid w:val="009345FC"/>
    <w:rsid w:val="00934DE2"/>
    <w:rsid w:val="00934E71"/>
    <w:rsid w:val="00935A65"/>
    <w:rsid w:val="00935D33"/>
    <w:rsid w:val="00935E21"/>
    <w:rsid w:val="00936C82"/>
    <w:rsid w:val="009371D9"/>
    <w:rsid w:val="00937494"/>
    <w:rsid w:val="00937728"/>
    <w:rsid w:val="0093797A"/>
    <w:rsid w:val="00937E48"/>
    <w:rsid w:val="00937F34"/>
    <w:rsid w:val="00937FB9"/>
    <w:rsid w:val="00940210"/>
    <w:rsid w:val="009402B2"/>
    <w:rsid w:val="009407D7"/>
    <w:rsid w:val="0094119E"/>
    <w:rsid w:val="009413CF"/>
    <w:rsid w:val="0094150B"/>
    <w:rsid w:val="0094244F"/>
    <w:rsid w:val="0094259A"/>
    <w:rsid w:val="009425FD"/>
    <w:rsid w:val="009426A6"/>
    <w:rsid w:val="009426A7"/>
    <w:rsid w:val="00942959"/>
    <w:rsid w:val="009434F6"/>
    <w:rsid w:val="00943586"/>
    <w:rsid w:val="00943588"/>
    <w:rsid w:val="00943720"/>
    <w:rsid w:val="009438BB"/>
    <w:rsid w:val="00943A7F"/>
    <w:rsid w:val="00943B79"/>
    <w:rsid w:val="00943C85"/>
    <w:rsid w:val="00943D85"/>
    <w:rsid w:val="0094401C"/>
    <w:rsid w:val="009443C4"/>
    <w:rsid w:val="009447E8"/>
    <w:rsid w:val="00944FED"/>
    <w:rsid w:val="0094511D"/>
    <w:rsid w:val="009452E3"/>
    <w:rsid w:val="009453AA"/>
    <w:rsid w:val="00945601"/>
    <w:rsid w:val="009458F7"/>
    <w:rsid w:val="00945ABE"/>
    <w:rsid w:val="00945E3F"/>
    <w:rsid w:val="00945F35"/>
    <w:rsid w:val="00946653"/>
    <w:rsid w:val="00946686"/>
    <w:rsid w:val="009466E3"/>
    <w:rsid w:val="00946918"/>
    <w:rsid w:val="00946F41"/>
    <w:rsid w:val="00947033"/>
    <w:rsid w:val="0094724A"/>
    <w:rsid w:val="0094785C"/>
    <w:rsid w:val="00947D85"/>
    <w:rsid w:val="009501EE"/>
    <w:rsid w:val="009502E9"/>
    <w:rsid w:val="00950500"/>
    <w:rsid w:val="009508A6"/>
    <w:rsid w:val="00950B8A"/>
    <w:rsid w:val="00950B91"/>
    <w:rsid w:val="00950C0D"/>
    <w:rsid w:val="00951A6A"/>
    <w:rsid w:val="00951C00"/>
    <w:rsid w:val="00951F9B"/>
    <w:rsid w:val="00952C7A"/>
    <w:rsid w:val="0095326F"/>
    <w:rsid w:val="009535F5"/>
    <w:rsid w:val="009535F7"/>
    <w:rsid w:val="0095404C"/>
    <w:rsid w:val="00954109"/>
    <w:rsid w:val="00954335"/>
    <w:rsid w:val="009543EF"/>
    <w:rsid w:val="0095470E"/>
    <w:rsid w:val="00954864"/>
    <w:rsid w:val="009549C1"/>
    <w:rsid w:val="00954A3E"/>
    <w:rsid w:val="00954A45"/>
    <w:rsid w:val="009552C7"/>
    <w:rsid w:val="00955729"/>
    <w:rsid w:val="009558FD"/>
    <w:rsid w:val="00955E4D"/>
    <w:rsid w:val="009560C2"/>
    <w:rsid w:val="009563BC"/>
    <w:rsid w:val="00956420"/>
    <w:rsid w:val="0095647C"/>
    <w:rsid w:val="00956685"/>
    <w:rsid w:val="00956CB0"/>
    <w:rsid w:val="00957AAB"/>
    <w:rsid w:val="00957BEC"/>
    <w:rsid w:val="00957F09"/>
    <w:rsid w:val="00960189"/>
    <w:rsid w:val="00960213"/>
    <w:rsid w:val="009603DF"/>
    <w:rsid w:val="009603E6"/>
    <w:rsid w:val="009609C4"/>
    <w:rsid w:val="00960DF2"/>
    <w:rsid w:val="00961AC1"/>
    <w:rsid w:val="00961E9F"/>
    <w:rsid w:val="00961FE4"/>
    <w:rsid w:val="00962A31"/>
    <w:rsid w:val="00963064"/>
    <w:rsid w:val="00963370"/>
    <w:rsid w:val="009633E2"/>
    <w:rsid w:val="00963851"/>
    <w:rsid w:val="009638AD"/>
    <w:rsid w:val="00963CC8"/>
    <w:rsid w:val="00963DD4"/>
    <w:rsid w:val="00963F3A"/>
    <w:rsid w:val="009641A9"/>
    <w:rsid w:val="0096446D"/>
    <w:rsid w:val="00964CEA"/>
    <w:rsid w:val="00965E28"/>
    <w:rsid w:val="00966124"/>
    <w:rsid w:val="0096615D"/>
    <w:rsid w:val="009661BD"/>
    <w:rsid w:val="0096646C"/>
    <w:rsid w:val="00967365"/>
    <w:rsid w:val="00967CED"/>
    <w:rsid w:val="00970AD1"/>
    <w:rsid w:val="00970C81"/>
    <w:rsid w:val="00970F03"/>
    <w:rsid w:val="0097163D"/>
    <w:rsid w:val="00971D92"/>
    <w:rsid w:val="00972120"/>
    <w:rsid w:val="0097216A"/>
    <w:rsid w:val="00972295"/>
    <w:rsid w:val="009730D4"/>
    <w:rsid w:val="00973117"/>
    <w:rsid w:val="009737DF"/>
    <w:rsid w:val="00973B2F"/>
    <w:rsid w:val="00973DC3"/>
    <w:rsid w:val="00973EED"/>
    <w:rsid w:val="0097425E"/>
    <w:rsid w:val="00974897"/>
    <w:rsid w:val="00974902"/>
    <w:rsid w:val="00974C22"/>
    <w:rsid w:val="0097542C"/>
    <w:rsid w:val="009755D8"/>
    <w:rsid w:val="00975848"/>
    <w:rsid w:val="009759D0"/>
    <w:rsid w:val="00976002"/>
    <w:rsid w:val="0097641D"/>
    <w:rsid w:val="009769B8"/>
    <w:rsid w:val="00976FF1"/>
    <w:rsid w:val="009773A3"/>
    <w:rsid w:val="00977684"/>
    <w:rsid w:val="00977E46"/>
    <w:rsid w:val="0098009F"/>
    <w:rsid w:val="009804A1"/>
    <w:rsid w:val="009806BB"/>
    <w:rsid w:val="00980D55"/>
    <w:rsid w:val="00980E84"/>
    <w:rsid w:val="00981318"/>
    <w:rsid w:val="00981C0A"/>
    <w:rsid w:val="00982048"/>
    <w:rsid w:val="009825D1"/>
    <w:rsid w:val="009829CB"/>
    <w:rsid w:val="00982E17"/>
    <w:rsid w:val="00982E78"/>
    <w:rsid w:val="00983893"/>
    <w:rsid w:val="00983D36"/>
    <w:rsid w:val="009849BD"/>
    <w:rsid w:val="00984C19"/>
    <w:rsid w:val="00984C25"/>
    <w:rsid w:val="009850AB"/>
    <w:rsid w:val="009851B1"/>
    <w:rsid w:val="0098533C"/>
    <w:rsid w:val="0098534B"/>
    <w:rsid w:val="00985638"/>
    <w:rsid w:val="0098571D"/>
    <w:rsid w:val="00985F01"/>
    <w:rsid w:val="00986045"/>
    <w:rsid w:val="009863EC"/>
    <w:rsid w:val="009864BB"/>
    <w:rsid w:val="009865C8"/>
    <w:rsid w:val="00986D1D"/>
    <w:rsid w:val="00987094"/>
    <w:rsid w:val="0098716F"/>
    <w:rsid w:val="00987652"/>
    <w:rsid w:val="00987918"/>
    <w:rsid w:val="00987BD4"/>
    <w:rsid w:val="00990095"/>
    <w:rsid w:val="0099009F"/>
    <w:rsid w:val="00990207"/>
    <w:rsid w:val="00990257"/>
    <w:rsid w:val="00990565"/>
    <w:rsid w:val="00990DFB"/>
    <w:rsid w:val="00990EE4"/>
    <w:rsid w:val="009916BD"/>
    <w:rsid w:val="00991785"/>
    <w:rsid w:val="00991C56"/>
    <w:rsid w:val="00991C90"/>
    <w:rsid w:val="00991D40"/>
    <w:rsid w:val="00991FBE"/>
    <w:rsid w:val="0099212C"/>
    <w:rsid w:val="00992530"/>
    <w:rsid w:val="00992877"/>
    <w:rsid w:val="009928F9"/>
    <w:rsid w:val="00992917"/>
    <w:rsid w:val="00992F9C"/>
    <w:rsid w:val="009930BE"/>
    <w:rsid w:val="0099322A"/>
    <w:rsid w:val="009932B6"/>
    <w:rsid w:val="0099332E"/>
    <w:rsid w:val="0099366A"/>
    <w:rsid w:val="00993860"/>
    <w:rsid w:val="00993A4B"/>
    <w:rsid w:val="00993B98"/>
    <w:rsid w:val="00994130"/>
    <w:rsid w:val="0099413F"/>
    <w:rsid w:val="00994153"/>
    <w:rsid w:val="00994BD7"/>
    <w:rsid w:val="00994C64"/>
    <w:rsid w:val="00995006"/>
    <w:rsid w:val="009952D4"/>
    <w:rsid w:val="009952E6"/>
    <w:rsid w:val="0099557B"/>
    <w:rsid w:val="00995EFE"/>
    <w:rsid w:val="00995F55"/>
    <w:rsid w:val="00996239"/>
    <w:rsid w:val="00996267"/>
    <w:rsid w:val="0099636C"/>
    <w:rsid w:val="009965E2"/>
    <w:rsid w:val="0099675F"/>
    <w:rsid w:val="0099682F"/>
    <w:rsid w:val="00996923"/>
    <w:rsid w:val="009969C3"/>
    <w:rsid w:val="00997016"/>
    <w:rsid w:val="0099747C"/>
    <w:rsid w:val="0099764D"/>
    <w:rsid w:val="0099765F"/>
    <w:rsid w:val="009976AE"/>
    <w:rsid w:val="009978D1"/>
    <w:rsid w:val="0099793C"/>
    <w:rsid w:val="00997A13"/>
    <w:rsid w:val="00997B52"/>
    <w:rsid w:val="00997F13"/>
    <w:rsid w:val="009A01A9"/>
    <w:rsid w:val="009A0463"/>
    <w:rsid w:val="009A0507"/>
    <w:rsid w:val="009A05E2"/>
    <w:rsid w:val="009A07C9"/>
    <w:rsid w:val="009A0AF0"/>
    <w:rsid w:val="009A0C34"/>
    <w:rsid w:val="009A0ED3"/>
    <w:rsid w:val="009A1079"/>
    <w:rsid w:val="009A13D3"/>
    <w:rsid w:val="009A146C"/>
    <w:rsid w:val="009A148E"/>
    <w:rsid w:val="009A192C"/>
    <w:rsid w:val="009A199C"/>
    <w:rsid w:val="009A1A97"/>
    <w:rsid w:val="009A1E5C"/>
    <w:rsid w:val="009A25A8"/>
    <w:rsid w:val="009A2721"/>
    <w:rsid w:val="009A2929"/>
    <w:rsid w:val="009A328F"/>
    <w:rsid w:val="009A36F3"/>
    <w:rsid w:val="009A3B5B"/>
    <w:rsid w:val="009A49F8"/>
    <w:rsid w:val="009A4A51"/>
    <w:rsid w:val="009A52AF"/>
    <w:rsid w:val="009A5468"/>
    <w:rsid w:val="009A5659"/>
    <w:rsid w:val="009A5AB5"/>
    <w:rsid w:val="009A5EA5"/>
    <w:rsid w:val="009A62CE"/>
    <w:rsid w:val="009A6828"/>
    <w:rsid w:val="009A6C31"/>
    <w:rsid w:val="009A6D2A"/>
    <w:rsid w:val="009A6D52"/>
    <w:rsid w:val="009A74F0"/>
    <w:rsid w:val="009A7505"/>
    <w:rsid w:val="009A750D"/>
    <w:rsid w:val="009A75A6"/>
    <w:rsid w:val="009A75F7"/>
    <w:rsid w:val="009A796C"/>
    <w:rsid w:val="009A79CF"/>
    <w:rsid w:val="009A7FBC"/>
    <w:rsid w:val="009B06C7"/>
    <w:rsid w:val="009B087B"/>
    <w:rsid w:val="009B111E"/>
    <w:rsid w:val="009B1471"/>
    <w:rsid w:val="009B161D"/>
    <w:rsid w:val="009B1F81"/>
    <w:rsid w:val="009B2326"/>
    <w:rsid w:val="009B296A"/>
    <w:rsid w:val="009B2A03"/>
    <w:rsid w:val="009B2AED"/>
    <w:rsid w:val="009B3091"/>
    <w:rsid w:val="009B377F"/>
    <w:rsid w:val="009B3A85"/>
    <w:rsid w:val="009B3C3A"/>
    <w:rsid w:val="009B3D99"/>
    <w:rsid w:val="009B3FC4"/>
    <w:rsid w:val="009B3FD7"/>
    <w:rsid w:val="009B50CC"/>
    <w:rsid w:val="009B51CA"/>
    <w:rsid w:val="009B5566"/>
    <w:rsid w:val="009B5611"/>
    <w:rsid w:val="009B5626"/>
    <w:rsid w:val="009B5661"/>
    <w:rsid w:val="009B59B7"/>
    <w:rsid w:val="009B5F3D"/>
    <w:rsid w:val="009B6269"/>
    <w:rsid w:val="009B6445"/>
    <w:rsid w:val="009B64AE"/>
    <w:rsid w:val="009B65ED"/>
    <w:rsid w:val="009B6AD1"/>
    <w:rsid w:val="009B7B21"/>
    <w:rsid w:val="009B7BC8"/>
    <w:rsid w:val="009B7DAF"/>
    <w:rsid w:val="009C00F3"/>
    <w:rsid w:val="009C02E2"/>
    <w:rsid w:val="009C0C51"/>
    <w:rsid w:val="009C0D26"/>
    <w:rsid w:val="009C0F04"/>
    <w:rsid w:val="009C12D3"/>
    <w:rsid w:val="009C147D"/>
    <w:rsid w:val="009C1604"/>
    <w:rsid w:val="009C164D"/>
    <w:rsid w:val="009C1816"/>
    <w:rsid w:val="009C19E3"/>
    <w:rsid w:val="009C2064"/>
    <w:rsid w:val="009C21F9"/>
    <w:rsid w:val="009C2302"/>
    <w:rsid w:val="009C2767"/>
    <w:rsid w:val="009C2797"/>
    <w:rsid w:val="009C2C4E"/>
    <w:rsid w:val="009C3185"/>
    <w:rsid w:val="009C32F7"/>
    <w:rsid w:val="009C3920"/>
    <w:rsid w:val="009C3C13"/>
    <w:rsid w:val="009C3D41"/>
    <w:rsid w:val="009C3F8E"/>
    <w:rsid w:val="009C414A"/>
    <w:rsid w:val="009C4247"/>
    <w:rsid w:val="009C4454"/>
    <w:rsid w:val="009C4773"/>
    <w:rsid w:val="009C4935"/>
    <w:rsid w:val="009C4ABB"/>
    <w:rsid w:val="009C4E8B"/>
    <w:rsid w:val="009C54C4"/>
    <w:rsid w:val="009C5595"/>
    <w:rsid w:val="009C57DB"/>
    <w:rsid w:val="009C5919"/>
    <w:rsid w:val="009C5C0E"/>
    <w:rsid w:val="009C5D60"/>
    <w:rsid w:val="009C5E3B"/>
    <w:rsid w:val="009C613F"/>
    <w:rsid w:val="009C63D9"/>
    <w:rsid w:val="009C68B9"/>
    <w:rsid w:val="009C6F70"/>
    <w:rsid w:val="009C712C"/>
    <w:rsid w:val="009C7839"/>
    <w:rsid w:val="009C7AC3"/>
    <w:rsid w:val="009C7D95"/>
    <w:rsid w:val="009C7E7A"/>
    <w:rsid w:val="009C7FD7"/>
    <w:rsid w:val="009D0830"/>
    <w:rsid w:val="009D09B2"/>
    <w:rsid w:val="009D0D3E"/>
    <w:rsid w:val="009D0D4B"/>
    <w:rsid w:val="009D103F"/>
    <w:rsid w:val="009D1199"/>
    <w:rsid w:val="009D1370"/>
    <w:rsid w:val="009D1C29"/>
    <w:rsid w:val="009D1D0D"/>
    <w:rsid w:val="009D21B8"/>
    <w:rsid w:val="009D22AE"/>
    <w:rsid w:val="009D236D"/>
    <w:rsid w:val="009D2427"/>
    <w:rsid w:val="009D2636"/>
    <w:rsid w:val="009D2771"/>
    <w:rsid w:val="009D28B5"/>
    <w:rsid w:val="009D30A0"/>
    <w:rsid w:val="009D33B4"/>
    <w:rsid w:val="009D3574"/>
    <w:rsid w:val="009D3CEF"/>
    <w:rsid w:val="009D4368"/>
    <w:rsid w:val="009D4C1D"/>
    <w:rsid w:val="009D524C"/>
    <w:rsid w:val="009D55A7"/>
    <w:rsid w:val="009D56F9"/>
    <w:rsid w:val="009D5D29"/>
    <w:rsid w:val="009D61A0"/>
    <w:rsid w:val="009D62B6"/>
    <w:rsid w:val="009D632D"/>
    <w:rsid w:val="009D6442"/>
    <w:rsid w:val="009D6932"/>
    <w:rsid w:val="009D6A6E"/>
    <w:rsid w:val="009D7011"/>
    <w:rsid w:val="009D7278"/>
    <w:rsid w:val="009D7D96"/>
    <w:rsid w:val="009D7DB1"/>
    <w:rsid w:val="009E000C"/>
    <w:rsid w:val="009E044A"/>
    <w:rsid w:val="009E07D6"/>
    <w:rsid w:val="009E0DF2"/>
    <w:rsid w:val="009E0ECC"/>
    <w:rsid w:val="009E1005"/>
    <w:rsid w:val="009E1430"/>
    <w:rsid w:val="009E16E6"/>
    <w:rsid w:val="009E19E5"/>
    <w:rsid w:val="009E1B91"/>
    <w:rsid w:val="009E1C24"/>
    <w:rsid w:val="009E1CA5"/>
    <w:rsid w:val="009E1D38"/>
    <w:rsid w:val="009E1F51"/>
    <w:rsid w:val="009E22F6"/>
    <w:rsid w:val="009E2703"/>
    <w:rsid w:val="009E2875"/>
    <w:rsid w:val="009E2AD0"/>
    <w:rsid w:val="009E2C47"/>
    <w:rsid w:val="009E2D77"/>
    <w:rsid w:val="009E3206"/>
    <w:rsid w:val="009E3425"/>
    <w:rsid w:val="009E36A5"/>
    <w:rsid w:val="009E390F"/>
    <w:rsid w:val="009E3BC3"/>
    <w:rsid w:val="009E4401"/>
    <w:rsid w:val="009E46F5"/>
    <w:rsid w:val="009E489A"/>
    <w:rsid w:val="009E4A80"/>
    <w:rsid w:val="009E4FC1"/>
    <w:rsid w:val="009E4FDE"/>
    <w:rsid w:val="009E51F4"/>
    <w:rsid w:val="009E5442"/>
    <w:rsid w:val="009E5763"/>
    <w:rsid w:val="009E583B"/>
    <w:rsid w:val="009E59B0"/>
    <w:rsid w:val="009E5B58"/>
    <w:rsid w:val="009E6D08"/>
    <w:rsid w:val="009E6EB3"/>
    <w:rsid w:val="009E76E4"/>
    <w:rsid w:val="009E771C"/>
    <w:rsid w:val="009E7953"/>
    <w:rsid w:val="009E7C35"/>
    <w:rsid w:val="009F041A"/>
    <w:rsid w:val="009F09A4"/>
    <w:rsid w:val="009F09B4"/>
    <w:rsid w:val="009F09F6"/>
    <w:rsid w:val="009F0E0B"/>
    <w:rsid w:val="009F1636"/>
    <w:rsid w:val="009F18DE"/>
    <w:rsid w:val="009F1B66"/>
    <w:rsid w:val="009F1D99"/>
    <w:rsid w:val="009F1EDA"/>
    <w:rsid w:val="009F205D"/>
    <w:rsid w:val="009F21D1"/>
    <w:rsid w:val="009F24E5"/>
    <w:rsid w:val="009F2511"/>
    <w:rsid w:val="009F2984"/>
    <w:rsid w:val="009F2B40"/>
    <w:rsid w:val="009F3639"/>
    <w:rsid w:val="009F3D09"/>
    <w:rsid w:val="009F4082"/>
    <w:rsid w:val="009F40B8"/>
    <w:rsid w:val="009F4732"/>
    <w:rsid w:val="009F47EE"/>
    <w:rsid w:val="009F4910"/>
    <w:rsid w:val="009F4C35"/>
    <w:rsid w:val="009F5E6C"/>
    <w:rsid w:val="009F5E85"/>
    <w:rsid w:val="009F61ED"/>
    <w:rsid w:val="009F63BD"/>
    <w:rsid w:val="009F64A9"/>
    <w:rsid w:val="009F66BD"/>
    <w:rsid w:val="009F677A"/>
    <w:rsid w:val="009F6786"/>
    <w:rsid w:val="009F6A55"/>
    <w:rsid w:val="009F7641"/>
    <w:rsid w:val="009F77AF"/>
    <w:rsid w:val="009F7CF3"/>
    <w:rsid w:val="009F7D88"/>
    <w:rsid w:val="009F7F70"/>
    <w:rsid w:val="00A003FE"/>
    <w:rsid w:val="00A00AD6"/>
    <w:rsid w:val="00A00EE3"/>
    <w:rsid w:val="00A0140C"/>
    <w:rsid w:val="00A01621"/>
    <w:rsid w:val="00A01BE5"/>
    <w:rsid w:val="00A01BFA"/>
    <w:rsid w:val="00A01E78"/>
    <w:rsid w:val="00A01E92"/>
    <w:rsid w:val="00A01F34"/>
    <w:rsid w:val="00A0204B"/>
    <w:rsid w:val="00A02564"/>
    <w:rsid w:val="00A02610"/>
    <w:rsid w:val="00A02C27"/>
    <w:rsid w:val="00A02DDC"/>
    <w:rsid w:val="00A02E83"/>
    <w:rsid w:val="00A03079"/>
    <w:rsid w:val="00A035F4"/>
    <w:rsid w:val="00A03C5B"/>
    <w:rsid w:val="00A03C98"/>
    <w:rsid w:val="00A03D37"/>
    <w:rsid w:val="00A03D4F"/>
    <w:rsid w:val="00A044C8"/>
    <w:rsid w:val="00A0483B"/>
    <w:rsid w:val="00A048CB"/>
    <w:rsid w:val="00A04A57"/>
    <w:rsid w:val="00A04B49"/>
    <w:rsid w:val="00A04F7D"/>
    <w:rsid w:val="00A053AD"/>
    <w:rsid w:val="00A053B9"/>
    <w:rsid w:val="00A05CEB"/>
    <w:rsid w:val="00A05D76"/>
    <w:rsid w:val="00A062C1"/>
    <w:rsid w:val="00A06B0B"/>
    <w:rsid w:val="00A06B50"/>
    <w:rsid w:val="00A06D69"/>
    <w:rsid w:val="00A073E1"/>
    <w:rsid w:val="00A073E9"/>
    <w:rsid w:val="00A074AC"/>
    <w:rsid w:val="00A0773A"/>
    <w:rsid w:val="00A0776D"/>
    <w:rsid w:val="00A07967"/>
    <w:rsid w:val="00A07AFE"/>
    <w:rsid w:val="00A07EA4"/>
    <w:rsid w:val="00A1043D"/>
    <w:rsid w:val="00A106AC"/>
    <w:rsid w:val="00A106F0"/>
    <w:rsid w:val="00A10F28"/>
    <w:rsid w:val="00A11219"/>
    <w:rsid w:val="00A11247"/>
    <w:rsid w:val="00A11258"/>
    <w:rsid w:val="00A11755"/>
    <w:rsid w:val="00A1281D"/>
    <w:rsid w:val="00A12A5C"/>
    <w:rsid w:val="00A1303C"/>
    <w:rsid w:val="00A130D9"/>
    <w:rsid w:val="00A1313E"/>
    <w:rsid w:val="00A1328D"/>
    <w:rsid w:val="00A13550"/>
    <w:rsid w:val="00A13A0B"/>
    <w:rsid w:val="00A14304"/>
    <w:rsid w:val="00A14333"/>
    <w:rsid w:val="00A14382"/>
    <w:rsid w:val="00A146E2"/>
    <w:rsid w:val="00A14B31"/>
    <w:rsid w:val="00A15007"/>
    <w:rsid w:val="00A1523D"/>
    <w:rsid w:val="00A1528F"/>
    <w:rsid w:val="00A15390"/>
    <w:rsid w:val="00A155E7"/>
    <w:rsid w:val="00A15604"/>
    <w:rsid w:val="00A15CC6"/>
    <w:rsid w:val="00A15D75"/>
    <w:rsid w:val="00A16F3B"/>
    <w:rsid w:val="00A17210"/>
    <w:rsid w:val="00A1746C"/>
    <w:rsid w:val="00A175B6"/>
    <w:rsid w:val="00A17653"/>
    <w:rsid w:val="00A176C9"/>
    <w:rsid w:val="00A178FA"/>
    <w:rsid w:val="00A202BF"/>
    <w:rsid w:val="00A208A6"/>
    <w:rsid w:val="00A20DAE"/>
    <w:rsid w:val="00A20DEF"/>
    <w:rsid w:val="00A21257"/>
    <w:rsid w:val="00A21430"/>
    <w:rsid w:val="00A21A20"/>
    <w:rsid w:val="00A21E55"/>
    <w:rsid w:val="00A21E63"/>
    <w:rsid w:val="00A21FED"/>
    <w:rsid w:val="00A224AA"/>
    <w:rsid w:val="00A2290C"/>
    <w:rsid w:val="00A229C2"/>
    <w:rsid w:val="00A22D8C"/>
    <w:rsid w:val="00A22EBF"/>
    <w:rsid w:val="00A232CF"/>
    <w:rsid w:val="00A23761"/>
    <w:rsid w:val="00A23A61"/>
    <w:rsid w:val="00A24375"/>
    <w:rsid w:val="00A243F5"/>
    <w:rsid w:val="00A24AEC"/>
    <w:rsid w:val="00A24C9E"/>
    <w:rsid w:val="00A24FAB"/>
    <w:rsid w:val="00A2509A"/>
    <w:rsid w:val="00A2523F"/>
    <w:rsid w:val="00A25903"/>
    <w:rsid w:val="00A25A2C"/>
    <w:rsid w:val="00A268A1"/>
    <w:rsid w:val="00A26C13"/>
    <w:rsid w:val="00A26F5F"/>
    <w:rsid w:val="00A27489"/>
    <w:rsid w:val="00A279A8"/>
    <w:rsid w:val="00A27A20"/>
    <w:rsid w:val="00A30474"/>
    <w:rsid w:val="00A306CB"/>
    <w:rsid w:val="00A30B7D"/>
    <w:rsid w:val="00A30DAC"/>
    <w:rsid w:val="00A31242"/>
    <w:rsid w:val="00A31364"/>
    <w:rsid w:val="00A31527"/>
    <w:rsid w:val="00A319F1"/>
    <w:rsid w:val="00A31B51"/>
    <w:rsid w:val="00A3224A"/>
    <w:rsid w:val="00A324DB"/>
    <w:rsid w:val="00A325D9"/>
    <w:rsid w:val="00A3260E"/>
    <w:rsid w:val="00A32994"/>
    <w:rsid w:val="00A32E6A"/>
    <w:rsid w:val="00A33470"/>
    <w:rsid w:val="00A33609"/>
    <w:rsid w:val="00A338BD"/>
    <w:rsid w:val="00A33EE7"/>
    <w:rsid w:val="00A34485"/>
    <w:rsid w:val="00A34583"/>
    <w:rsid w:val="00A34745"/>
    <w:rsid w:val="00A348BE"/>
    <w:rsid w:val="00A34CDF"/>
    <w:rsid w:val="00A35054"/>
    <w:rsid w:val="00A354BA"/>
    <w:rsid w:val="00A358BA"/>
    <w:rsid w:val="00A365B7"/>
    <w:rsid w:val="00A365FA"/>
    <w:rsid w:val="00A37F8E"/>
    <w:rsid w:val="00A40049"/>
    <w:rsid w:val="00A40112"/>
    <w:rsid w:val="00A4063B"/>
    <w:rsid w:val="00A40CD7"/>
    <w:rsid w:val="00A41075"/>
    <w:rsid w:val="00A4125D"/>
    <w:rsid w:val="00A414F7"/>
    <w:rsid w:val="00A417DC"/>
    <w:rsid w:val="00A419D5"/>
    <w:rsid w:val="00A41AFF"/>
    <w:rsid w:val="00A41BBD"/>
    <w:rsid w:val="00A420A3"/>
    <w:rsid w:val="00A423BB"/>
    <w:rsid w:val="00A42421"/>
    <w:rsid w:val="00A42BFE"/>
    <w:rsid w:val="00A42D07"/>
    <w:rsid w:val="00A4359A"/>
    <w:rsid w:val="00A437CB"/>
    <w:rsid w:val="00A43BA8"/>
    <w:rsid w:val="00A444E6"/>
    <w:rsid w:val="00A44602"/>
    <w:rsid w:val="00A44710"/>
    <w:rsid w:val="00A44E34"/>
    <w:rsid w:val="00A4531C"/>
    <w:rsid w:val="00A453B6"/>
    <w:rsid w:val="00A454A0"/>
    <w:rsid w:val="00A4559C"/>
    <w:rsid w:val="00A4576C"/>
    <w:rsid w:val="00A45866"/>
    <w:rsid w:val="00A45963"/>
    <w:rsid w:val="00A45BD9"/>
    <w:rsid w:val="00A4611C"/>
    <w:rsid w:val="00A461EB"/>
    <w:rsid w:val="00A4768F"/>
    <w:rsid w:val="00A477A0"/>
    <w:rsid w:val="00A47DB6"/>
    <w:rsid w:val="00A47E62"/>
    <w:rsid w:val="00A47FC4"/>
    <w:rsid w:val="00A50121"/>
    <w:rsid w:val="00A504F6"/>
    <w:rsid w:val="00A506E7"/>
    <w:rsid w:val="00A50A95"/>
    <w:rsid w:val="00A510B6"/>
    <w:rsid w:val="00A51326"/>
    <w:rsid w:val="00A5178C"/>
    <w:rsid w:val="00A51924"/>
    <w:rsid w:val="00A51BFD"/>
    <w:rsid w:val="00A5206C"/>
    <w:rsid w:val="00A520EC"/>
    <w:rsid w:val="00A521E8"/>
    <w:rsid w:val="00A52B28"/>
    <w:rsid w:val="00A52B80"/>
    <w:rsid w:val="00A5323A"/>
    <w:rsid w:val="00A533F7"/>
    <w:rsid w:val="00A537C7"/>
    <w:rsid w:val="00A53AFC"/>
    <w:rsid w:val="00A53B00"/>
    <w:rsid w:val="00A53DC2"/>
    <w:rsid w:val="00A541DE"/>
    <w:rsid w:val="00A5451A"/>
    <w:rsid w:val="00A546DF"/>
    <w:rsid w:val="00A54BB1"/>
    <w:rsid w:val="00A552AC"/>
    <w:rsid w:val="00A558E3"/>
    <w:rsid w:val="00A55B69"/>
    <w:rsid w:val="00A55E08"/>
    <w:rsid w:val="00A55E94"/>
    <w:rsid w:val="00A56184"/>
    <w:rsid w:val="00A56446"/>
    <w:rsid w:val="00A566A8"/>
    <w:rsid w:val="00A56D25"/>
    <w:rsid w:val="00A57325"/>
    <w:rsid w:val="00A573E3"/>
    <w:rsid w:val="00A57899"/>
    <w:rsid w:val="00A57B65"/>
    <w:rsid w:val="00A57CE6"/>
    <w:rsid w:val="00A57E8B"/>
    <w:rsid w:val="00A57EB8"/>
    <w:rsid w:val="00A57F08"/>
    <w:rsid w:val="00A57FEF"/>
    <w:rsid w:val="00A60131"/>
    <w:rsid w:val="00A6077B"/>
    <w:rsid w:val="00A60F7E"/>
    <w:rsid w:val="00A60FB0"/>
    <w:rsid w:val="00A610F2"/>
    <w:rsid w:val="00A61552"/>
    <w:rsid w:val="00A61580"/>
    <w:rsid w:val="00A6164D"/>
    <w:rsid w:val="00A61AEA"/>
    <w:rsid w:val="00A61B31"/>
    <w:rsid w:val="00A62003"/>
    <w:rsid w:val="00A628EF"/>
    <w:rsid w:val="00A62E13"/>
    <w:rsid w:val="00A62E74"/>
    <w:rsid w:val="00A62FC3"/>
    <w:rsid w:val="00A638C8"/>
    <w:rsid w:val="00A63A46"/>
    <w:rsid w:val="00A63CE7"/>
    <w:rsid w:val="00A63FB8"/>
    <w:rsid w:val="00A642BF"/>
    <w:rsid w:val="00A64317"/>
    <w:rsid w:val="00A64394"/>
    <w:rsid w:val="00A64585"/>
    <w:rsid w:val="00A64921"/>
    <w:rsid w:val="00A64960"/>
    <w:rsid w:val="00A64A84"/>
    <w:rsid w:val="00A64C5B"/>
    <w:rsid w:val="00A64CBA"/>
    <w:rsid w:val="00A64E52"/>
    <w:rsid w:val="00A64F8B"/>
    <w:rsid w:val="00A658E5"/>
    <w:rsid w:val="00A65910"/>
    <w:rsid w:val="00A65FC9"/>
    <w:rsid w:val="00A66E2B"/>
    <w:rsid w:val="00A66F55"/>
    <w:rsid w:val="00A670A6"/>
    <w:rsid w:val="00A67664"/>
    <w:rsid w:val="00A67EAA"/>
    <w:rsid w:val="00A67EBD"/>
    <w:rsid w:val="00A67F97"/>
    <w:rsid w:val="00A701F8"/>
    <w:rsid w:val="00A70358"/>
    <w:rsid w:val="00A703EB"/>
    <w:rsid w:val="00A708A3"/>
    <w:rsid w:val="00A708C0"/>
    <w:rsid w:val="00A70B4C"/>
    <w:rsid w:val="00A70BF4"/>
    <w:rsid w:val="00A70E14"/>
    <w:rsid w:val="00A71208"/>
    <w:rsid w:val="00A71A9C"/>
    <w:rsid w:val="00A721A3"/>
    <w:rsid w:val="00A7242F"/>
    <w:rsid w:val="00A724A2"/>
    <w:rsid w:val="00A7252E"/>
    <w:rsid w:val="00A727DB"/>
    <w:rsid w:val="00A7286F"/>
    <w:rsid w:val="00A72A66"/>
    <w:rsid w:val="00A72D1D"/>
    <w:rsid w:val="00A72E1A"/>
    <w:rsid w:val="00A7365C"/>
    <w:rsid w:val="00A73720"/>
    <w:rsid w:val="00A7382E"/>
    <w:rsid w:val="00A73878"/>
    <w:rsid w:val="00A73EC9"/>
    <w:rsid w:val="00A73ED5"/>
    <w:rsid w:val="00A743AB"/>
    <w:rsid w:val="00A7494B"/>
    <w:rsid w:val="00A74C92"/>
    <w:rsid w:val="00A74CC9"/>
    <w:rsid w:val="00A74CFF"/>
    <w:rsid w:val="00A7529E"/>
    <w:rsid w:val="00A7550D"/>
    <w:rsid w:val="00A7572B"/>
    <w:rsid w:val="00A75A17"/>
    <w:rsid w:val="00A76AD9"/>
    <w:rsid w:val="00A77237"/>
    <w:rsid w:val="00A77504"/>
    <w:rsid w:val="00A77FF7"/>
    <w:rsid w:val="00A807D0"/>
    <w:rsid w:val="00A807F8"/>
    <w:rsid w:val="00A80AED"/>
    <w:rsid w:val="00A816E3"/>
    <w:rsid w:val="00A81835"/>
    <w:rsid w:val="00A818C2"/>
    <w:rsid w:val="00A81CB8"/>
    <w:rsid w:val="00A81F5D"/>
    <w:rsid w:val="00A81FD0"/>
    <w:rsid w:val="00A823EC"/>
    <w:rsid w:val="00A826FF"/>
    <w:rsid w:val="00A82BD6"/>
    <w:rsid w:val="00A82BF5"/>
    <w:rsid w:val="00A82CCF"/>
    <w:rsid w:val="00A83005"/>
    <w:rsid w:val="00A83162"/>
    <w:rsid w:val="00A83168"/>
    <w:rsid w:val="00A83333"/>
    <w:rsid w:val="00A836A9"/>
    <w:rsid w:val="00A83C7B"/>
    <w:rsid w:val="00A83CCC"/>
    <w:rsid w:val="00A83F33"/>
    <w:rsid w:val="00A83F4C"/>
    <w:rsid w:val="00A83FD3"/>
    <w:rsid w:val="00A83FDD"/>
    <w:rsid w:val="00A84111"/>
    <w:rsid w:val="00A8439D"/>
    <w:rsid w:val="00A84614"/>
    <w:rsid w:val="00A8491D"/>
    <w:rsid w:val="00A84927"/>
    <w:rsid w:val="00A84A62"/>
    <w:rsid w:val="00A84BA8"/>
    <w:rsid w:val="00A851F4"/>
    <w:rsid w:val="00A8577A"/>
    <w:rsid w:val="00A85B37"/>
    <w:rsid w:val="00A85BB3"/>
    <w:rsid w:val="00A85E12"/>
    <w:rsid w:val="00A8611B"/>
    <w:rsid w:val="00A8624E"/>
    <w:rsid w:val="00A8652D"/>
    <w:rsid w:val="00A8653F"/>
    <w:rsid w:val="00A865DC"/>
    <w:rsid w:val="00A866B8"/>
    <w:rsid w:val="00A86908"/>
    <w:rsid w:val="00A86E3A"/>
    <w:rsid w:val="00A8740C"/>
    <w:rsid w:val="00A877C4"/>
    <w:rsid w:val="00A87E68"/>
    <w:rsid w:val="00A9001D"/>
    <w:rsid w:val="00A90082"/>
    <w:rsid w:val="00A902FE"/>
    <w:rsid w:val="00A9054A"/>
    <w:rsid w:val="00A905EE"/>
    <w:rsid w:val="00A90C4F"/>
    <w:rsid w:val="00A90CC7"/>
    <w:rsid w:val="00A91050"/>
    <w:rsid w:val="00A9138A"/>
    <w:rsid w:val="00A9157B"/>
    <w:rsid w:val="00A91931"/>
    <w:rsid w:val="00A9207F"/>
    <w:rsid w:val="00A920AE"/>
    <w:rsid w:val="00A92490"/>
    <w:rsid w:val="00A92CE1"/>
    <w:rsid w:val="00A92FD6"/>
    <w:rsid w:val="00A93323"/>
    <w:rsid w:val="00A939B6"/>
    <w:rsid w:val="00A93A88"/>
    <w:rsid w:val="00A9418A"/>
    <w:rsid w:val="00A94329"/>
    <w:rsid w:val="00A94922"/>
    <w:rsid w:val="00A951AD"/>
    <w:rsid w:val="00A95202"/>
    <w:rsid w:val="00A95307"/>
    <w:rsid w:val="00A9580D"/>
    <w:rsid w:val="00A958DA"/>
    <w:rsid w:val="00A95AF4"/>
    <w:rsid w:val="00A95B0C"/>
    <w:rsid w:val="00A95BD4"/>
    <w:rsid w:val="00A95C2E"/>
    <w:rsid w:val="00A95E22"/>
    <w:rsid w:val="00A96212"/>
    <w:rsid w:val="00A962B5"/>
    <w:rsid w:val="00A96557"/>
    <w:rsid w:val="00A96CB0"/>
    <w:rsid w:val="00A96D80"/>
    <w:rsid w:val="00A96DE5"/>
    <w:rsid w:val="00A97758"/>
    <w:rsid w:val="00A9797F"/>
    <w:rsid w:val="00A97D08"/>
    <w:rsid w:val="00AA03C2"/>
    <w:rsid w:val="00AA0BF5"/>
    <w:rsid w:val="00AA1172"/>
    <w:rsid w:val="00AA176E"/>
    <w:rsid w:val="00AA1935"/>
    <w:rsid w:val="00AA19BB"/>
    <w:rsid w:val="00AA1A17"/>
    <w:rsid w:val="00AA1DAB"/>
    <w:rsid w:val="00AA1DF1"/>
    <w:rsid w:val="00AA1DFA"/>
    <w:rsid w:val="00AA218D"/>
    <w:rsid w:val="00AA21D5"/>
    <w:rsid w:val="00AA23EB"/>
    <w:rsid w:val="00AA2F96"/>
    <w:rsid w:val="00AA3234"/>
    <w:rsid w:val="00AA34C9"/>
    <w:rsid w:val="00AA3EF6"/>
    <w:rsid w:val="00AA3F33"/>
    <w:rsid w:val="00AA40DF"/>
    <w:rsid w:val="00AA466D"/>
    <w:rsid w:val="00AA46AC"/>
    <w:rsid w:val="00AA4795"/>
    <w:rsid w:val="00AA4920"/>
    <w:rsid w:val="00AA5294"/>
    <w:rsid w:val="00AA5413"/>
    <w:rsid w:val="00AA547F"/>
    <w:rsid w:val="00AA5497"/>
    <w:rsid w:val="00AA57B0"/>
    <w:rsid w:val="00AA5BA6"/>
    <w:rsid w:val="00AA5C36"/>
    <w:rsid w:val="00AA5F0B"/>
    <w:rsid w:val="00AA620B"/>
    <w:rsid w:val="00AA69A9"/>
    <w:rsid w:val="00AA6E2E"/>
    <w:rsid w:val="00AA6EB8"/>
    <w:rsid w:val="00AA74AA"/>
    <w:rsid w:val="00AA74F5"/>
    <w:rsid w:val="00AA759D"/>
    <w:rsid w:val="00AA7852"/>
    <w:rsid w:val="00AA7F09"/>
    <w:rsid w:val="00AB023E"/>
    <w:rsid w:val="00AB0376"/>
    <w:rsid w:val="00AB0B19"/>
    <w:rsid w:val="00AB0EB0"/>
    <w:rsid w:val="00AB1006"/>
    <w:rsid w:val="00AB12AF"/>
    <w:rsid w:val="00AB14A2"/>
    <w:rsid w:val="00AB163E"/>
    <w:rsid w:val="00AB17F7"/>
    <w:rsid w:val="00AB1CF2"/>
    <w:rsid w:val="00AB20C1"/>
    <w:rsid w:val="00AB231C"/>
    <w:rsid w:val="00AB27EE"/>
    <w:rsid w:val="00AB325F"/>
    <w:rsid w:val="00AB339C"/>
    <w:rsid w:val="00AB346C"/>
    <w:rsid w:val="00AB3673"/>
    <w:rsid w:val="00AB3724"/>
    <w:rsid w:val="00AB3F2B"/>
    <w:rsid w:val="00AB45D1"/>
    <w:rsid w:val="00AB490F"/>
    <w:rsid w:val="00AB4C7A"/>
    <w:rsid w:val="00AB4CAD"/>
    <w:rsid w:val="00AB4EE0"/>
    <w:rsid w:val="00AB55ED"/>
    <w:rsid w:val="00AB6298"/>
    <w:rsid w:val="00AB6437"/>
    <w:rsid w:val="00AB6652"/>
    <w:rsid w:val="00AB6F1C"/>
    <w:rsid w:val="00AB706F"/>
    <w:rsid w:val="00AB710E"/>
    <w:rsid w:val="00AB7ABC"/>
    <w:rsid w:val="00AB7B2B"/>
    <w:rsid w:val="00AB7DDB"/>
    <w:rsid w:val="00AC0104"/>
    <w:rsid w:val="00AC0344"/>
    <w:rsid w:val="00AC047A"/>
    <w:rsid w:val="00AC0874"/>
    <w:rsid w:val="00AC0F12"/>
    <w:rsid w:val="00AC1180"/>
    <w:rsid w:val="00AC1352"/>
    <w:rsid w:val="00AC19BE"/>
    <w:rsid w:val="00AC1BED"/>
    <w:rsid w:val="00AC2760"/>
    <w:rsid w:val="00AC2D47"/>
    <w:rsid w:val="00AC2EA6"/>
    <w:rsid w:val="00AC2EF7"/>
    <w:rsid w:val="00AC2F5B"/>
    <w:rsid w:val="00AC2FD1"/>
    <w:rsid w:val="00AC388E"/>
    <w:rsid w:val="00AC3D3F"/>
    <w:rsid w:val="00AC4280"/>
    <w:rsid w:val="00AC472C"/>
    <w:rsid w:val="00AC4830"/>
    <w:rsid w:val="00AC491C"/>
    <w:rsid w:val="00AC49BD"/>
    <w:rsid w:val="00AC4AB8"/>
    <w:rsid w:val="00AC4AEB"/>
    <w:rsid w:val="00AC4FAE"/>
    <w:rsid w:val="00AC5276"/>
    <w:rsid w:val="00AC5A46"/>
    <w:rsid w:val="00AC5CF7"/>
    <w:rsid w:val="00AC5D57"/>
    <w:rsid w:val="00AC5DE9"/>
    <w:rsid w:val="00AC5E15"/>
    <w:rsid w:val="00AC66B9"/>
    <w:rsid w:val="00AC6746"/>
    <w:rsid w:val="00AC6DDA"/>
    <w:rsid w:val="00AC720C"/>
    <w:rsid w:val="00AC751F"/>
    <w:rsid w:val="00AC7AC2"/>
    <w:rsid w:val="00AC7F88"/>
    <w:rsid w:val="00AD027F"/>
    <w:rsid w:val="00AD06DD"/>
    <w:rsid w:val="00AD06FC"/>
    <w:rsid w:val="00AD0701"/>
    <w:rsid w:val="00AD08E2"/>
    <w:rsid w:val="00AD101A"/>
    <w:rsid w:val="00AD13D1"/>
    <w:rsid w:val="00AD1838"/>
    <w:rsid w:val="00AD1914"/>
    <w:rsid w:val="00AD1F3A"/>
    <w:rsid w:val="00AD2342"/>
    <w:rsid w:val="00AD2AB0"/>
    <w:rsid w:val="00AD2ABB"/>
    <w:rsid w:val="00AD2C63"/>
    <w:rsid w:val="00AD2F9D"/>
    <w:rsid w:val="00AD37CF"/>
    <w:rsid w:val="00AD408C"/>
    <w:rsid w:val="00AD4379"/>
    <w:rsid w:val="00AD48A4"/>
    <w:rsid w:val="00AD4903"/>
    <w:rsid w:val="00AD5237"/>
    <w:rsid w:val="00AD56DA"/>
    <w:rsid w:val="00AD58F7"/>
    <w:rsid w:val="00AD59C7"/>
    <w:rsid w:val="00AD6873"/>
    <w:rsid w:val="00AD6E23"/>
    <w:rsid w:val="00AD7097"/>
    <w:rsid w:val="00AD711E"/>
    <w:rsid w:val="00AD7132"/>
    <w:rsid w:val="00AD745C"/>
    <w:rsid w:val="00AE0CCC"/>
    <w:rsid w:val="00AE0F15"/>
    <w:rsid w:val="00AE22DD"/>
    <w:rsid w:val="00AE2591"/>
    <w:rsid w:val="00AE2C67"/>
    <w:rsid w:val="00AE3434"/>
    <w:rsid w:val="00AE37F3"/>
    <w:rsid w:val="00AE3C19"/>
    <w:rsid w:val="00AE429E"/>
    <w:rsid w:val="00AE4676"/>
    <w:rsid w:val="00AE4B14"/>
    <w:rsid w:val="00AE4C45"/>
    <w:rsid w:val="00AE4FF3"/>
    <w:rsid w:val="00AE50DD"/>
    <w:rsid w:val="00AE5128"/>
    <w:rsid w:val="00AE5733"/>
    <w:rsid w:val="00AE5DA4"/>
    <w:rsid w:val="00AE61A7"/>
    <w:rsid w:val="00AE689C"/>
    <w:rsid w:val="00AE6AD3"/>
    <w:rsid w:val="00AE6B03"/>
    <w:rsid w:val="00AE7011"/>
    <w:rsid w:val="00AE737F"/>
    <w:rsid w:val="00AE7618"/>
    <w:rsid w:val="00AE7844"/>
    <w:rsid w:val="00AE7949"/>
    <w:rsid w:val="00AE7C78"/>
    <w:rsid w:val="00AE7D04"/>
    <w:rsid w:val="00AF0AE8"/>
    <w:rsid w:val="00AF0C6F"/>
    <w:rsid w:val="00AF11A2"/>
    <w:rsid w:val="00AF14B6"/>
    <w:rsid w:val="00AF14DA"/>
    <w:rsid w:val="00AF151B"/>
    <w:rsid w:val="00AF15F6"/>
    <w:rsid w:val="00AF16B8"/>
    <w:rsid w:val="00AF1A32"/>
    <w:rsid w:val="00AF2503"/>
    <w:rsid w:val="00AF2766"/>
    <w:rsid w:val="00AF286E"/>
    <w:rsid w:val="00AF28C8"/>
    <w:rsid w:val="00AF2A23"/>
    <w:rsid w:val="00AF2A63"/>
    <w:rsid w:val="00AF351B"/>
    <w:rsid w:val="00AF35D3"/>
    <w:rsid w:val="00AF35D4"/>
    <w:rsid w:val="00AF3665"/>
    <w:rsid w:val="00AF37D9"/>
    <w:rsid w:val="00AF3971"/>
    <w:rsid w:val="00AF39BD"/>
    <w:rsid w:val="00AF3E7A"/>
    <w:rsid w:val="00AF3E9E"/>
    <w:rsid w:val="00AF4008"/>
    <w:rsid w:val="00AF415E"/>
    <w:rsid w:val="00AF423F"/>
    <w:rsid w:val="00AF43F4"/>
    <w:rsid w:val="00AF481C"/>
    <w:rsid w:val="00AF4F0C"/>
    <w:rsid w:val="00AF51C0"/>
    <w:rsid w:val="00AF5403"/>
    <w:rsid w:val="00AF5ADA"/>
    <w:rsid w:val="00AF5D69"/>
    <w:rsid w:val="00AF5EE2"/>
    <w:rsid w:val="00AF64CE"/>
    <w:rsid w:val="00AF6594"/>
    <w:rsid w:val="00AF6974"/>
    <w:rsid w:val="00AF6AFF"/>
    <w:rsid w:val="00AF6B80"/>
    <w:rsid w:val="00AF6D4D"/>
    <w:rsid w:val="00AF71FE"/>
    <w:rsid w:val="00AF72BC"/>
    <w:rsid w:val="00AF72CF"/>
    <w:rsid w:val="00AF7550"/>
    <w:rsid w:val="00AF76CD"/>
    <w:rsid w:val="00AF7764"/>
    <w:rsid w:val="00AF79FB"/>
    <w:rsid w:val="00AF7ACB"/>
    <w:rsid w:val="00B00303"/>
    <w:rsid w:val="00B003FF"/>
    <w:rsid w:val="00B00E2C"/>
    <w:rsid w:val="00B00FB1"/>
    <w:rsid w:val="00B01322"/>
    <w:rsid w:val="00B0139D"/>
    <w:rsid w:val="00B013F7"/>
    <w:rsid w:val="00B01457"/>
    <w:rsid w:val="00B01637"/>
    <w:rsid w:val="00B017BC"/>
    <w:rsid w:val="00B01BDF"/>
    <w:rsid w:val="00B01F2E"/>
    <w:rsid w:val="00B02196"/>
    <w:rsid w:val="00B02254"/>
    <w:rsid w:val="00B022A0"/>
    <w:rsid w:val="00B0242B"/>
    <w:rsid w:val="00B0248C"/>
    <w:rsid w:val="00B02505"/>
    <w:rsid w:val="00B027C2"/>
    <w:rsid w:val="00B02A09"/>
    <w:rsid w:val="00B02ACA"/>
    <w:rsid w:val="00B02B66"/>
    <w:rsid w:val="00B02BB1"/>
    <w:rsid w:val="00B02D4F"/>
    <w:rsid w:val="00B02F8D"/>
    <w:rsid w:val="00B036A6"/>
    <w:rsid w:val="00B03D4A"/>
    <w:rsid w:val="00B04212"/>
    <w:rsid w:val="00B04670"/>
    <w:rsid w:val="00B047E4"/>
    <w:rsid w:val="00B04A82"/>
    <w:rsid w:val="00B04D77"/>
    <w:rsid w:val="00B04F72"/>
    <w:rsid w:val="00B04FB3"/>
    <w:rsid w:val="00B053E4"/>
    <w:rsid w:val="00B05A16"/>
    <w:rsid w:val="00B05ACD"/>
    <w:rsid w:val="00B05AF3"/>
    <w:rsid w:val="00B05B8D"/>
    <w:rsid w:val="00B05BBC"/>
    <w:rsid w:val="00B063F5"/>
    <w:rsid w:val="00B0748E"/>
    <w:rsid w:val="00B0764D"/>
    <w:rsid w:val="00B0771D"/>
    <w:rsid w:val="00B07DD8"/>
    <w:rsid w:val="00B1021E"/>
    <w:rsid w:val="00B1027B"/>
    <w:rsid w:val="00B10369"/>
    <w:rsid w:val="00B10821"/>
    <w:rsid w:val="00B10C6C"/>
    <w:rsid w:val="00B10F26"/>
    <w:rsid w:val="00B11483"/>
    <w:rsid w:val="00B1163A"/>
    <w:rsid w:val="00B11686"/>
    <w:rsid w:val="00B11870"/>
    <w:rsid w:val="00B11D4F"/>
    <w:rsid w:val="00B11FA3"/>
    <w:rsid w:val="00B12725"/>
    <w:rsid w:val="00B12796"/>
    <w:rsid w:val="00B12A54"/>
    <w:rsid w:val="00B12BBF"/>
    <w:rsid w:val="00B133B7"/>
    <w:rsid w:val="00B1343E"/>
    <w:rsid w:val="00B1384B"/>
    <w:rsid w:val="00B13861"/>
    <w:rsid w:val="00B13945"/>
    <w:rsid w:val="00B13A73"/>
    <w:rsid w:val="00B13A9D"/>
    <w:rsid w:val="00B13FEB"/>
    <w:rsid w:val="00B14086"/>
    <w:rsid w:val="00B14835"/>
    <w:rsid w:val="00B14E5D"/>
    <w:rsid w:val="00B152E9"/>
    <w:rsid w:val="00B15BA2"/>
    <w:rsid w:val="00B15D0F"/>
    <w:rsid w:val="00B15DAE"/>
    <w:rsid w:val="00B15EF7"/>
    <w:rsid w:val="00B16455"/>
    <w:rsid w:val="00B1694C"/>
    <w:rsid w:val="00B169A2"/>
    <w:rsid w:val="00B16B88"/>
    <w:rsid w:val="00B16E5C"/>
    <w:rsid w:val="00B16F78"/>
    <w:rsid w:val="00B16F84"/>
    <w:rsid w:val="00B173AF"/>
    <w:rsid w:val="00B1743E"/>
    <w:rsid w:val="00B17484"/>
    <w:rsid w:val="00B177D4"/>
    <w:rsid w:val="00B1781A"/>
    <w:rsid w:val="00B17875"/>
    <w:rsid w:val="00B17997"/>
    <w:rsid w:val="00B17B2E"/>
    <w:rsid w:val="00B17D0F"/>
    <w:rsid w:val="00B202D7"/>
    <w:rsid w:val="00B210EE"/>
    <w:rsid w:val="00B21398"/>
    <w:rsid w:val="00B21E06"/>
    <w:rsid w:val="00B224DD"/>
    <w:rsid w:val="00B224EF"/>
    <w:rsid w:val="00B22606"/>
    <w:rsid w:val="00B22678"/>
    <w:rsid w:val="00B22808"/>
    <w:rsid w:val="00B2281F"/>
    <w:rsid w:val="00B229D8"/>
    <w:rsid w:val="00B22A51"/>
    <w:rsid w:val="00B22B86"/>
    <w:rsid w:val="00B22C6A"/>
    <w:rsid w:val="00B22D5D"/>
    <w:rsid w:val="00B23082"/>
    <w:rsid w:val="00B235D6"/>
    <w:rsid w:val="00B23896"/>
    <w:rsid w:val="00B23958"/>
    <w:rsid w:val="00B23B07"/>
    <w:rsid w:val="00B240A0"/>
    <w:rsid w:val="00B242D3"/>
    <w:rsid w:val="00B24931"/>
    <w:rsid w:val="00B252AA"/>
    <w:rsid w:val="00B25300"/>
    <w:rsid w:val="00B25838"/>
    <w:rsid w:val="00B25B39"/>
    <w:rsid w:val="00B25BDB"/>
    <w:rsid w:val="00B2611D"/>
    <w:rsid w:val="00B26186"/>
    <w:rsid w:val="00B26256"/>
    <w:rsid w:val="00B26464"/>
    <w:rsid w:val="00B2667B"/>
    <w:rsid w:val="00B26689"/>
    <w:rsid w:val="00B267DB"/>
    <w:rsid w:val="00B26AE9"/>
    <w:rsid w:val="00B26AF8"/>
    <w:rsid w:val="00B26B45"/>
    <w:rsid w:val="00B26F66"/>
    <w:rsid w:val="00B26F8E"/>
    <w:rsid w:val="00B27959"/>
    <w:rsid w:val="00B27ADE"/>
    <w:rsid w:val="00B27B55"/>
    <w:rsid w:val="00B27CC3"/>
    <w:rsid w:val="00B30034"/>
    <w:rsid w:val="00B300BC"/>
    <w:rsid w:val="00B300C5"/>
    <w:rsid w:val="00B30483"/>
    <w:rsid w:val="00B3097C"/>
    <w:rsid w:val="00B30DCB"/>
    <w:rsid w:val="00B30E7E"/>
    <w:rsid w:val="00B311F2"/>
    <w:rsid w:val="00B31253"/>
    <w:rsid w:val="00B31D39"/>
    <w:rsid w:val="00B3224D"/>
    <w:rsid w:val="00B32503"/>
    <w:rsid w:val="00B32653"/>
    <w:rsid w:val="00B32738"/>
    <w:rsid w:val="00B32971"/>
    <w:rsid w:val="00B329D7"/>
    <w:rsid w:val="00B32D40"/>
    <w:rsid w:val="00B32F49"/>
    <w:rsid w:val="00B331CF"/>
    <w:rsid w:val="00B3337A"/>
    <w:rsid w:val="00B334D4"/>
    <w:rsid w:val="00B3353F"/>
    <w:rsid w:val="00B33C9B"/>
    <w:rsid w:val="00B34237"/>
    <w:rsid w:val="00B344FD"/>
    <w:rsid w:val="00B34843"/>
    <w:rsid w:val="00B34AFF"/>
    <w:rsid w:val="00B34CAA"/>
    <w:rsid w:val="00B34DE8"/>
    <w:rsid w:val="00B34EA6"/>
    <w:rsid w:val="00B352E5"/>
    <w:rsid w:val="00B354C5"/>
    <w:rsid w:val="00B35D75"/>
    <w:rsid w:val="00B3623B"/>
    <w:rsid w:val="00B362A1"/>
    <w:rsid w:val="00B3632C"/>
    <w:rsid w:val="00B365D9"/>
    <w:rsid w:val="00B366D0"/>
    <w:rsid w:val="00B368A7"/>
    <w:rsid w:val="00B36994"/>
    <w:rsid w:val="00B36BD0"/>
    <w:rsid w:val="00B36C7B"/>
    <w:rsid w:val="00B36E93"/>
    <w:rsid w:val="00B36EFD"/>
    <w:rsid w:val="00B371F5"/>
    <w:rsid w:val="00B37249"/>
    <w:rsid w:val="00B374AC"/>
    <w:rsid w:val="00B37C98"/>
    <w:rsid w:val="00B4021D"/>
    <w:rsid w:val="00B4026A"/>
    <w:rsid w:val="00B406DF"/>
    <w:rsid w:val="00B407A0"/>
    <w:rsid w:val="00B4111E"/>
    <w:rsid w:val="00B41296"/>
    <w:rsid w:val="00B412DE"/>
    <w:rsid w:val="00B4174C"/>
    <w:rsid w:val="00B41B1B"/>
    <w:rsid w:val="00B41D11"/>
    <w:rsid w:val="00B4265A"/>
    <w:rsid w:val="00B4272C"/>
    <w:rsid w:val="00B42BE4"/>
    <w:rsid w:val="00B42DC0"/>
    <w:rsid w:val="00B43710"/>
    <w:rsid w:val="00B4371A"/>
    <w:rsid w:val="00B438BD"/>
    <w:rsid w:val="00B44208"/>
    <w:rsid w:val="00B444A7"/>
    <w:rsid w:val="00B44B95"/>
    <w:rsid w:val="00B44C0E"/>
    <w:rsid w:val="00B44CAF"/>
    <w:rsid w:val="00B450BA"/>
    <w:rsid w:val="00B45B63"/>
    <w:rsid w:val="00B45C48"/>
    <w:rsid w:val="00B46276"/>
    <w:rsid w:val="00B467EB"/>
    <w:rsid w:val="00B46985"/>
    <w:rsid w:val="00B46F41"/>
    <w:rsid w:val="00B46F8B"/>
    <w:rsid w:val="00B471DB"/>
    <w:rsid w:val="00B47240"/>
    <w:rsid w:val="00B47413"/>
    <w:rsid w:val="00B47449"/>
    <w:rsid w:val="00B47C75"/>
    <w:rsid w:val="00B47DDE"/>
    <w:rsid w:val="00B500A9"/>
    <w:rsid w:val="00B50489"/>
    <w:rsid w:val="00B50D9C"/>
    <w:rsid w:val="00B51541"/>
    <w:rsid w:val="00B51B74"/>
    <w:rsid w:val="00B51E17"/>
    <w:rsid w:val="00B52028"/>
    <w:rsid w:val="00B522EF"/>
    <w:rsid w:val="00B52380"/>
    <w:rsid w:val="00B5257E"/>
    <w:rsid w:val="00B52F22"/>
    <w:rsid w:val="00B52F52"/>
    <w:rsid w:val="00B532A3"/>
    <w:rsid w:val="00B53AB8"/>
    <w:rsid w:val="00B53B4A"/>
    <w:rsid w:val="00B53C25"/>
    <w:rsid w:val="00B54011"/>
    <w:rsid w:val="00B54040"/>
    <w:rsid w:val="00B54C48"/>
    <w:rsid w:val="00B54F2A"/>
    <w:rsid w:val="00B55361"/>
    <w:rsid w:val="00B55920"/>
    <w:rsid w:val="00B55C82"/>
    <w:rsid w:val="00B55ED0"/>
    <w:rsid w:val="00B55EFD"/>
    <w:rsid w:val="00B5624E"/>
    <w:rsid w:val="00B5690C"/>
    <w:rsid w:val="00B56A01"/>
    <w:rsid w:val="00B56BF1"/>
    <w:rsid w:val="00B570E6"/>
    <w:rsid w:val="00B576E8"/>
    <w:rsid w:val="00B57ADC"/>
    <w:rsid w:val="00B57B0E"/>
    <w:rsid w:val="00B57C27"/>
    <w:rsid w:val="00B600B6"/>
    <w:rsid w:val="00B60BCC"/>
    <w:rsid w:val="00B611B6"/>
    <w:rsid w:val="00B61C04"/>
    <w:rsid w:val="00B62108"/>
    <w:rsid w:val="00B62141"/>
    <w:rsid w:val="00B62222"/>
    <w:rsid w:val="00B622DF"/>
    <w:rsid w:val="00B623E0"/>
    <w:rsid w:val="00B626D3"/>
    <w:rsid w:val="00B62789"/>
    <w:rsid w:val="00B627D6"/>
    <w:rsid w:val="00B62808"/>
    <w:rsid w:val="00B62861"/>
    <w:rsid w:val="00B62AB8"/>
    <w:rsid w:val="00B62C9D"/>
    <w:rsid w:val="00B6303B"/>
    <w:rsid w:val="00B63283"/>
    <w:rsid w:val="00B6365C"/>
    <w:rsid w:val="00B63722"/>
    <w:rsid w:val="00B63B6E"/>
    <w:rsid w:val="00B63DCA"/>
    <w:rsid w:val="00B64193"/>
    <w:rsid w:val="00B64275"/>
    <w:rsid w:val="00B64C59"/>
    <w:rsid w:val="00B64F06"/>
    <w:rsid w:val="00B65927"/>
    <w:rsid w:val="00B65D0B"/>
    <w:rsid w:val="00B663A4"/>
    <w:rsid w:val="00B66820"/>
    <w:rsid w:val="00B66B2E"/>
    <w:rsid w:val="00B66DC6"/>
    <w:rsid w:val="00B66E3C"/>
    <w:rsid w:val="00B67249"/>
    <w:rsid w:val="00B67604"/>
    <w:rsid w:val="00B67DED"/>
    <w:rsid w:val="00B7023C"/>
    <w:rsid w:val="00B70369"/>
    <w:rsid w:val="00B70761"/>
    <w:rsid w:val="00B7080D"/>
    <w:rsid w:val="00B70909"/>
    <w:rsid w:val="00B70FC3"/>
    <w:rsid w:val="00B71F98"/>
    <w:rsid w:val="00B7202F"/>
    <w:rsid w:val="00B727B2"/>
    <w:rsid w:val="00B72DF1"/>
    <w:rsid w:val="00B72E06"/>
    <w:rsid w:val="00B73165"/>
    <w:rsid w:val="00B73291"/>
    <w:rsid w:val="00B73ADE"/>
    <w:rsid w:val="00B73FA5"/>
    <w:rsid w:val="00B7411B"/>
    <w:rsid w:val="00B7418B"/>
    <w:rsid w:val="00B74220"/>
    <w:rsid w:val="00B74E10"/>
    <w:rsid w:val="00B751CC"/>
    <w:rsid w:val="00B7521C"/>
    <w:rsid w:val="00B75221"/>
    <w:rsid w:val="00B752C8"/>
    <w:rsid w:val="00B7583E"/>
    <w:rsid w:val="00B75916"/>
    <w:rsid w:val="00B75A40"/>
    <w:rsid w:val="00B76000"/>
    <w:rsid w:val="00B76513"/>
    <w:rsid w:val="00B76557"/>
    <w:rsid w:val="00B767F7"/>
    <w:rsid w:val="00B769AA"/>
    <w:rsid w:val="00B76B69"/>
    <w:rsid w:val="00B77B2D"/>
    <w:rsid w:val="00B8026A"/>
    <w:rsid w:val="00B8053A"/>
    <w:rsid w:val="00B806D1"/>
    <w:rsid w:val="00B80BFF"/>
    <w:rsid w:val="00B80C18"/>
    <w:rsid w:val="00B80D46"/>
    <w:rsid w:val="00B813D3"/>
    <w:rsid w:val="00B81578"/>
    <w:rsid w:val="00B81598"/>
    <w:rsid w:val="00B817C6"/>
    <w:rsid w:val="00B81A83"/>
    <w:rsid w:val="00B821E5"/>
    <w:rsid w:val="00B823A7"/>
    <w:rsid w:val="00B825F2"/>
    <w:rsid w:val="00B82755"/>
    <w:rsid w:val="00B82780"/>
    <w:rsid w:val="00B827AD"/>
    <w:rsid w:val="00B82A77"/>
    <w:rsid w:val="00B82B07"/>
    <w:rsid w:val="00B83A41"/>
    <w:rsid w:val="00B83AA0"/>
    <w:rsid w:val="00B83AE9"/>
    <w:rsid w:val="00B83C3E"/>
    <w:rsid w:val="00B8419E"/>
    <w:rsid w:val="00B847B1"/>
    <w:rsid w:val="00B84B2D"/>
    <w:rsid w:val="00B84C81"/>
    <w:rsid w:val="00B84D2E"/>
    <w:rsid w:val="00B850DF"/>
    <w:rsid w:val="00B85125"/>
    <w:rsid w:val="00B85ABA"/>
    <w:rsid w:val="00B85D68"/>
    <w:rsid w:val="00B85E98"/>
    <w:rsid w:val="00B85FAF"/>
    <w:rsid w:val="00B864F0"/>
    <w:rsid w:val="00B867E7"/>
    <w:rsid w:val="00B86B44"/>
    <w:rsid w:val="00B870A7"/>
    <w:rsid w:val="00B876E5"/>
    <w:rsid w:val="00B87B59"/>
    <w:rsid w:val="00B87DBA"/>
    <w:rsid w:val="00B87DF4"/>
    <w:rsid w:val="00B90139"/>
    <w:rsid w:val="00B9047F"/>
    <w:rsid w:val="00B9080B"/>
    <w:rsid w:val="00B90894"/>
    <w:rsid w:val="00B916A5"/>
    <w:rsid w:val="00B91BD4"/>
    <w:rsid w:val="00B91E85"/>
    <w:rsid w:val="00B92225"/>
    <w:rsid w:val="00B93208"/>
    <w:rsid w:val="00B934D3"/>
    <w:rsid w:val="00B935B2"/>
    <w:rsid w:val="00B93BD5"/>
    <w:rsid w:val="00B9458F"/>
    <w:rsid w:val="00B94604"/>
    <w:rsid w:val="00B94701"/>
    <w:rsid w:val="00B947A0"/>
    <w:rsid w:val="00B94B2F"/>
    <w:rsid w:val="00B94CFC"/>
    <w:rsid w:val="00B95213"/>
    <w:rsid w:val="00B952D0"/>
    <w:rsid w:val="00B95301"/>
    <w:rsid w:val="00B95481"/>
    <w:rsid w:val="00B96B69"/>
    <w:rsid w:val="00B970F5"/>
    <w:rsid w:val="00B97391"/>
    <w:rsid w:val="00BA06E4"/>
    <w:rsid w:val="00BA1050"/>
    <w:rsid w:val="00BA124B"/>
    <w:rsid w:val="00BA1633"/>
    <w:rsid w:val="00BA18E2"/>
    <w:rsid w:val="00BA1B95"/>
    <w:rsid w:val="00BA1E0F"/>
    <w:rsid w:val="00BA1E26"/>
    <w:rsid w:val="00BA22C6"/>
    <w:rsid w:val="00BA27C8"/>
    <w:rsid w:val="00BA32CD"/>
    <w:rsid w:val="00BA3A0D"/>
    <w:rsid w:val="00BA3B42"/>
    <w:rsid w:val="00BA3CEA"/>
    <w:rsid w:val="00BA3D71"/>
    <w:rsid w:val="00BA40A3"/>
    <w:rsid w:val="00BA428D"/>
    <w:rsid w:val="00BA4390"/>
    <w:rsid w:val="00BA4551"/>
    <w:rsid w:val="00BA45FC"/>
    <w:rsid w:val="00BA4B07"/>
    <w:rsid w:val="00BA4E02"/>
    <w:rsid w:val="00BA4F01"/>
    <w:rsid w:val="00BA5D2D"/>
    <w:rsid w:val="00BA6093"/>
    <w:rsid w:val="00BA63CD"/>
    <w:rsid w:val="00BA65F4"/>
    <w:rsid w:val="00BA6F90"/>
    <w:rsid w:val="00BA7098"/>
    <w:rsid w:val="00BA71A7"/>
    <w:rsid w:val="00BA728F"/>
    <w:rsid w:val="00BA732E"/>
    <w:rsid w:val="00BA75C3"/>
    <w:rsid w:val="00BA765E"/>
    <w:rsid w:val="00BA78E0"/>
    <w:rsid w:val="00BA7AE3"/>
    <w:rsid w:val="00BB0227"/>
    <w:rsid w:val="00BB03D3"/>
    <w:rsid w:val="00BB0EEB"/>
    <w:rsid w:val="00BB0F62"/>
    <w:rsid w:val="00BB0FA7"/>
    <w:rsid w:val="00BB14F5"/>
    <w:rsid w:val="00BB1581"/>
    <w:rsid w:val="00BB15E4"/>
    <w:rsid w:val="00BB19D5"/>
    <w:rsid w:val="00BB1A63"/>
    <w:rsid w:val="00BB1CB8"/>
    <w:rsid w:val="00BB1E4C"/>
    <w:rsid w:val="00BB2173"/>
    <w:rsid w:val="00BB2581"/>
    <w:rsid w:val="00BB2645"/>
    <w:rsid w:val="00BB272B"/>
    <w:rsid w:val="00BB285C"/>
    <w:rsid w:val="00BB3743"/>
    <w:rsid w:val="00BB3977"/>
    <w:rsid w:val="00BB39E6"/>
    <w:rsid w:val="00BB3A5F"/>
    <w:rsid w:val="00BB3DC3"/>
    <w:rsid w:val="00BB3DEF"/>
    <w:rsid w:val="00BB3ED9"/>
    <w:rsid w:val="00BB3F1D"/>
    <w:rsid w:val="00BB3F85"/>
    <w:rsid w:val="00BB417E"/>
    <w:rsid w:val="00BB463F"/>
    <w:rsid w:val="00BB5280"/>
    <w:rsid w:val="00BB56C1"/>
    <w:rsid w:val="00BB56C9"/>
    <w:rsid w:val="00BB5918"/>
    <w:rsid w:val="00BB5DC4"/>
    <w:rsid w:val="00BB5F00"/>
    <w:rsid w:val="00BB65CF"/>
    <w:rsid w:val="00BB71DE"/>
    <w:rsid w:val="00BB7C36"/>
    <w:rsid w:val="00BB7CCF"/>
    <w:rsid w:val="00BB7DBB"/>
    <w:rsid w:val="00BC0211"/>
    <w:rsid w:val="00BC043B"/>
    <w:rsid w:val="00BC06D7"/>
    <w:rsid w:val="00BC0793"/>
    <w:rsid w:val="00BC0A2D"/>
    <w:rsid w:val="00BC11B4"/>
    <w:rsid w:val="00BC16BC"/>
    <w:rsid w:val="00BC1849"/>
    <w:rsid w:val="00BC1903"/>
    <w:rsid w:val="00BC2083"/>
    <w:rsid w:val="00BC210E"/>
    <w:rsid w:val="00BC241F"/>
    <w:rsid w:val="00BC258F"/>
    <w:rsid w:val="00BC2637"/>
    <w:rsid w:val="00BC265A"/>
    <w:rsid w:val="00BC2966"/>
    <w:rsid w:val="00BC2A79"/>
    <w:rsid w:val="00BC3098"/>
    <w:rsid w:val="00BC32AC"/>
    <w:rsid w:val="00BC3410"/>
    <w:rsid w:val="00BC3A25"/>
    <w:rsid w:val="00BC3ABD"/>
    <w:rsid w:val="00BC418A"/>
    <w:rsid w:val="00BC45AF"/>
    <w:rsid w:val="00BC4BD7"/>
    <w:rsid w:val="00BC4D79"/>
    <w:rsid w:val="00BC4FE3"/>
    <w:rsid w:val="00BC5259"/>
    <w:rsid w:val="00BC52B8"/>
    <w:rsid w:val="00BC52FD"/>
    <w:rsid w:val="00BC56CF"/>
    <w:rsid w:val="00BC609D"/>
    <w:rsid w:val="00BC6216"/>
    <w:rsid w:val="00BC6718"/>
    <w:rsid w:val="00BC6A1D"/>
    <w:rsid w:val="00BC6B97"/>
    <w:rsid w:val="00BC7B41"/>
    <w:rsid w:val="00BC7DB2"/>
    <w:rsid w:val="00BD0174"/>
    <w:rsid w:val="00BD0687"/>
    <w:rsid w:val="00BD090E"/>
    <w:rsid w:val="00BD098E"/>
    <w:rsid w:val="00BD09A4"/>
    <w:rsid w:val="00BD11FD"/>
    <w:rsid w:val="00BD1550"/>
    <w:rsid w:val="00BD17E1"/>
    <w:rsid w:val="00BD1C48"/>
    <w:rsid w:val="00BD1F83"/>
    <w:rsid w:val="00BD2021"/>
    <w:rsid w:val="00BD216C"/>
    <w:rsid w:val="00BD21AF"/>
    <w:rsid w:val="00BD297F"/>
    <w:rsid w:val="00BD39E2"/>
    <w:rsid w:val="00BD3AC8"/>
    <w:rsid w:val="00BD3B0E"/>
    <w:rsid w:val="00BD3D72"/>
    <w:rsid w:val="00BD3E69"/>
    <w:rsid w:val="00BD4595"/>
    <w:rsid w:val="00BD4658"/>
    <w:rsid w:val="00BD4842"/>
    <w:rsid w:val="00BD4AC4"/>
    <w:rsid w:val="00BD4EDB"/>
    <w:rsid w:val="00BD58C4"/>
    <w:rsid w:val="00BD5B4B"/>
    <w:rsid w:val="00BD5D61"/>
    <w:rsid w:val="00BD5DCD"/>
    <w:rsid w:val="00BD6216"/>
    <w:rsid w:val="00BD6293"/>
    <w:rsid w:val="00BD6FB6"/>
    <w:rsid w:val="00BD731A"/>
    <w:rsid w:val="00BD75E2"/>
    <w:rsid w:val="00BD75FB"/>
    <w:rsid w:val="00BD761B"/>
    <w:rsid w:val="00BD7E10"/>
    <w:rsid w:val="00BE0234"/>
    <w:rsid w:val="00BE030E"/>
    <w:rsid w:val="00BE039D"/>
    <w:rsid w:val="00BE0B54"/>
    <w:rsid w:val="00BE105E"/>
    <w:rsid w:val="00BE117E"/>
    <w:rsid w:val="00BE1371"/>
    <w:rsid w:val="00BE149C"/>
    <w:rsid w:val="00BE1CA5"/>
    <w:rsid w:val="00BE1DFA"/>
    <w:rsid w:val="00BE2367"/>
    <w:rsid w:val="00BE296E"/>
    <w:rsid w:val="00BE307B"/>
    <w:rsid w:val="00BE32A0"/>
    <w:rsid w:val="00BE3472"/>
    <w:rsid w:val="00BE38D9"/>
    <w:rsid w:val="00BE3C78"/>
    <w:rsid w:val="00BE406A"/>
    <w:rsid w:val="00BE40F9"/>
    <w:rsid w:val="00BE4465"/>
    <w:rsid w:val="00BE4481"/>
    <w:rsid w:val="00BE44D8"/>
    <w:rsid w:val="00BE47D2"/>
    <w:rsid w:val="00BE519A"/>
    <w:rsid w:val="00BE5EEF"/>
    <w:rsid w:val="00BE5F02"/>
    <w:rsid w:val="00BE6963"/>
    <w:rsid w:val="00BE6A6F"/>
    <w:rsid w:val="00BE6A70"/>
    <w:rsid w:val="00BE6F3A"/>
    <w:rsid w:val="00BE6F6D"/>
    <w:rsid w:val="00BE75BF"/>
    <w:rsid w:val="00BE7F1D"/>
    <w:rsid w:val="00BF0371"/>
    <w:rsid w:val="00BF040D"/>
    <w:rsid w:val="00BF0D18"/>
    <w:rsid w:val="00BF170F"/>
    <w:rsid w:val="00BF19EC"/>
    <w:rsid w:val="00BF1DFA"/>
    <w:rsid w:val="00BF1F40"/>
    <w:rsid w:val="00BF1F46"/>
    <w:rsid w:val="00BF2272"/>
    <w:rsid w:val="00BF239D"/>
    <w:rsid w:val="00BF25DB"/>
    <w:rsid w:val="00BF2667"/>
    <w:rsid w:val="00BF2BC6"/>
    <w:rsid w:val="00BF2D2D"/>
    <w:rsid w:val="00BF2D32"/>
    <w:rsid w:val="00BF3301"/>
    <w:rsid w:val="00BF331A"/>
    <w:rsid w:val="00BF3932"/>
    <w:rsid w:val="00BF3A4F"/>
    <w:rsid w:val="00BF3B1A"/>
    <w:rsid w:val="00BF40D9"/>
    <w:rsid w:val="00BF41A3"/>
    <w:rsid w:val="00BF43A8"/>
    <w:rsid w:val="00BF4932"/>
    <w:rsid w:val="00BF4A18"/>
    <w:rsid w:val="00BF4AA3"/>
    <w:rsid w:val="00BF4F3C"/>
    <w:rsid w:val="00BF4FDA"/>
    <w:rsid w:val="00BF57FC"/>
    <w:rsid w:val="00BF5920"/>
    <w:rsid w:val="00BF613D"/>
    <w:rsid w:val="00BF6471"/>
    <w:rsid w:val="00BF6782"/>
    <w:rsid w:val="00BF6AE2"/>
    <w:rsid w:val="00BF6CE2"/>
    <w:rsid w:val="00BF6FFF"/>
    <w:rsid w:val="00BF71ED"/>
    <w:rsid w:val="00BF72B5"/>
    <w:rsid w:val="00BF747E"/>
    <w:rsid w:val="00BF7838"/>
    <w:rsid w:val="00BF7B0D"/>
    <w:rsid w:val="00BF7FD0"/>
    <w:rsid w:val="00C000A1"/>
    <w:rsid w:val="00C004F2"/>
    <w:rsid w:val="00C00536"/>
    <w:rsid w:val="00C0066F"/>
    <w:rsid w:val="00C006EA"/>
    <w:rsid w:val="00C00726"/>
    <w:rsid w:val="00C007FC"/>
    <w:rsid w:val="00C009C7"/>
    <w:rsid w:val="00C01555"/>
    <w:rsid w:val="00C01A97"/>
    <w:rsid w:val="00C024B2"/>
    <w:rsid w:val="00C02A98"/>
    <w:rsid w:val="00C02AD1"/>
    <w:rsid w:val="00C035BE"/>
    <w:rsid w:val="00C03A5F"/>
    <w:rsid w:val="00C03B8A"/>
    <w:rsid w:val="00C03FE8"/>
    <w:rsid w:val="00C03FEE"/>
    <w:rsid w:val="00C0418A"/>
    <w:rsid w:val="00C04AD9"/>
    <w:rsid w:val="00C04FB0"/>
    <w:rsid w:val="00C0561A"/>
    <w:rsid w:val="00C05784"/>
    <w:rsid w:val="00C058EF"/>
    <w:rsid w:val="00C05BF2"/>
    <w:rsid w:val="00C06860"/>
    <w:rsid w:val="00C06B34"/>
    <w:rsid w:val="00C06C85"/>
    <w:rsid w:val="00C07041"/>
    <w:rsid w:val="00C0708F"/>
    <w:rsid w:val="00C07267"/>
    <w:rsid w:val="00C07532"/>
    <w:rsid w:val="00C07549"/>
    <w:rsid w:val="00C0791D"/>
    <w:rsid w:val="00C07A74"/>
    <w:rsid w:val="00C07FB2"/>
    <w:rsid w:val="00C1010B"/>
    <w:rsid w:val="00C11333"/>
    <w:rsid w:val="00C11369"/>
    <w:rsid w:val="00C11400"/>
    <w:rsid w:val="00C11F5E"/>
    <w:rsid w:val="00C11F7E"/>
    <w:rsid w:val="00C1257B"/>
    <w:rsid w:val="00C12908"/>
    <w:rsid w:val="00C13A98"/>
    <w:rsid w:val="00C13B7E"/>
    <w:rsid w:val="00C13CCC"/>
    <w:rsid w:val="00C13CCF"/>
    <w:rsid w:val="00C13DE0"/>
    <w:rsid w:val="00C13EC9"/>
    <w:rsid w:val="00C14197"/>
    <w:rsid w:val="00C1427A"/>
    <w:rsid w:val="00C14740"/>
    <w:rsid w:val="00C148EF"/>
    <w:rsid w:val="00C14F27"/>
    <w:rsid w:val="00C14F4D"/>
    <w:rsid w:val="00C15229"/>
    <w:rsid w:val="00C153DF"/>
    <w:rsid w:val="00C154ED"/>
    <w:rsid w:val="00C158AA"/>
    <w:rsid w:val="00C1591C"/>
    <w:rsid w:val="00C15A89"/>
    <w:rsid w:val="00C15B57"/>
    <w:rsid w:val="00C15C42"/>
    <w:rsid w:val="00C16833"/>
    <w:rsid w:val="00C16857"/>
    <w:rsid w:val="00C16D70"/>
    <w:rsid w:val="00C170B0"/>
    <w:rsid w:val="00C17512"/>
    <w:rsid w:val="00C1775B"/>
    <w:rsid w:val="00C17B52"/>
    <w:rsid w:val="00C20000"/>
    <w:rsid w:val="00C203BA"/>
    <w:rsid w:val="00C203D2"/>
    <w:rsid w:val="00C203EB"/>
    <w:rsid w:val="00C2056B"/>
    <w:rsid w:val="00C206FD"/>
    <w:rsid w:val="00C20B4B"/>
    <w:rsid w:val="00C20D86"/>
    <w:rsid w:val="00C20ED2"/>
    <w:rsid w:val="00C21039"/>
    <w:rsid w:val="00C212DE"/>
    <w:rsid w:val="00C2137B"/>
    <w:rsid w:val="00C213A1"/>
    <w:rsid w:val="00C214E7"/>
    <w:rsid w:val="00C21B44"/>
    <w:rsid w:val="00C229BA"/>
    <w:rsid w:val="00C22CB6"/>
    <w:rsid w:val="00C22F62"/>
    <w:rsid w:val="00C236E4"/>
    <w:rsid w:val="00C23A79"/>
    <w:rsid w:val="00C23DBC"/>
    <w:rsid w:val="00C24096"/>
    <w:rsid w:val="00C24178"/>
    <w:rsid w:val="00C2434D"/>
    <w:rsid w:val="00C24988"/>
    <w:rsid w:val="00C256DD"/>
    <w:rsid w:val="00C2599F"/>
    <w:rsid w:val="00C25CCC"/>
    <w:rsid w:val="00C2612A"/>
    <w:rsid w:val="00C2622F"/>
    <w:rsid w:val="00C26569"/>
    <w:rsid w:val="00C268E6"/>
    <w:rsid w:val="00C26BB5"/>
    <w:rsid w:val="00C27751"/>
    <w:rsid w:val="00C27990"/>
    <w:rsid w:val="00C27A23"/>
    <w:rsid w:val="00C27D97"/>
    <w:rsid w:val="00C30317"/>
    <w:rsid w:val="00C303EC"/>
    <w:rsid w:val="00C304D5"/>
    <w:rsid w:val="00C3063D"/>
    <w:rsid w:val="00C307FF"/>
    <w:rsid w:val="00C309D6"/>
    <w:rsid w:val="00C30B3A"/>
    <w:rsid w:val="00C30F8B"/>
    <w:rsid w:val="00C31049"/>
    <w:rsid w:val="00C31068"/>
    <w:rsid w:val="00C3159A"/>
    <w:rsid w:val="00C31887"/>
    <w:rsid w:val="00C31B7E"/>
    <w:rsid w:val="00C3236B"/>
    <w:rsid w:val="00C32409"/>
    <w:rsid w:val="00C32BAD"/>
    <w:rsid w:val="00C32FDE"/>
    <w:rsid w:val="00C3359C"/>
    <w:rsid w:val="00C337D6"/>
    <w:rsid w:val="00C33A33"/>
    <w:rsid w:val="00C33DBC"/>
    <w:rsid w:val="00C33F5E"/>
    <w:rsid w:val="00C346C1"/>
    <w:rsid w:val="00C3477A"/>
    <w:rsid w:val="00C34AC8"/>
    <w:rsid w:val="00C34D13"/>
    <w:rsid w:val="00C35B11"/>
    <w:rsid w:val="00C35B2D"/>
    <w:rsid w:val="00C36414"/>
    <w:rsid w:val="00C36642"/>
    <w:rsid w:val="00C36DF2"/>
    <w:rsid w:val="00C36E0D"/>
    <w:rsid w:val="00C36E5E"/>
    <w:rsid w:val="00C36F71"/>
    <w:rsid w:val="00C3712F"/>
    <w:rsid w:val="00C372BF"/>
    <w:rsid w:val="00C3785B"/>
    <w:rsid w:val="00C37966"/>
    <w:rsid w:val="00C37A7B"/>
    <w:rsid w:val="00C37B49"/>
    <w:rsid w:val="00C37B9D"/>
    <w:rsid w:val="00C37DFE"/>
    <w:rsid w:val="00C401C6"/>
    <w:rsid w:val="00C4025A"/>
    <w:rsid w:val="00C40D7F"/>
    <w:rsid w:val="00C40DC2"/>
    <w:rsid w:val="00C40DE9"/>
    <w:rsid w:val="00C40ECB"/>
    <w:rsid w:val="00C410D0"/>
    <w:rsid w:val="00C4168F"/>
    <w:rsid w:val="00C418B5"/>
    <w:rsid w:val="00C41D57"/>
    <w:rsid w:val="00C41E38"/>
    <w:rsid w:val="00C42012"/>
    <w:rsid w:val="00C4205A"/>
    <w:rsid w:val="00C428DD"/>
    <w:rsid w:val="00C42A73"/>
    <w:rsid w:val="00C42DCF"/>
    <w:rsid w:val="00C43037"/>
    <w:rsid w:val="00C43300"/>
    <w:rsid w:val="00C43711"/>
    <w:rsid w:val="00C43949"/>
    <w:rsid w:val="00C43F6E"/>
    <w:rsid w:val="00C44865"/>
    <w:rsid w:val="00C44D13"/>
    <w:rsid w:val="00C4520F"/>
    <w:rsid w:val="00C457EE"/>
    <w:rsid w:val="00C458C5"/>
    <w:rsid w:val="00C45B56"/>
    <w:rsid w:val="00C45E06"/>
    <w:rsid w:val="00C46046"/>
    <w:rsid w:val="00C462B6"/>
    <w:rsid w:val="00C466DC"/>
    <w:rsid w:val="00C467E5"/>
    <w:rsid w:val="00C4683C"/>
    <w:rsid w:val="00C46A5A"/>
    <w:rsid w:val="00C4718A"/>
    <w:rsid w:val="00C4731B"/>
    <w:rsid w:val="00C479DF"/>
    <w:rsid w:val="00C47EF4"/>
    <w:rsid w:val="00C5001E"/>
    <w:rsid w:val="00C50206"/>
    <w:rsid w:val="00C50674"/>
    <w:rsid w:val="00C508EF"/>
    <w:rsid w:val="00C50AD9"/>
    <w:rsid w:val="00C50E06"/>
    <w:rsid w:val="00C51BA8"/>
    <w:rsid w:val="00C51CE0"/>
    <w:rsid w:val="00C52208"/>
    <w:rsid w:val="00C52719"/>
    <w:rsid w:val="00C5276E"/>
    <w:rsid w:val="00C527BA"/>
    <w:rsid w:val="00C52D27"/>
    <w:rsid w:val="00C52DCF"/>
    <w:rsid w:val="00C53073"/>
    <w:rsid w:val="00C532BF"/>
    <w:rsid w:val="00C53421"/>
    <w:rsid w:val="00C543FB"/>
    <w:rsid w:val="00C54570"/>
    <w:rsid w:val="00C5497B"/>
    <w:rsid w:val="00C54B7D"/>
    <w:rsid w:val="00C54CBB"/>
    <w:rsid w:val="00C54D05"/>
    <w:rsid w:val="00C55574"/>
    <w:rsid w:val="00C556CB"/>
    <w:rsid w:val="00C55A69"/>
    <w:rsid w:val="00C5600C"/>
    <w:rsid w:val="00C560EB"/>
    <w:rsid w:val="00C56318"/>
    <w:rsid w:val="00C563BA"/>
    <w:rsid w:val="00C572BA"/>
    <w:rsid w:val="00C57353"/>
    <w:rsid w:val="00C5781B"/>
    <w:rsid w:val="00C57C1E"/>
    <w:rsid w:val="00C6010A"/>
    <w:rsid w:val="00C60286"/>
    <w:rsid w:val="00C60389"/>
    <w:rsid w:val="00C604B3"/>
    <w:rsid w:val="00C60595"/>
    <w:rsid w:val="00C605C5"/>
    <w:rsid w:val="00C60AD7"/>
    <w:rsid w:val="00C60D41"/>
    <w:rsid w:val="00C60E6A"/>
    <w:rsid w:val="00C61165"/>
    <w:rsid w:val="00C6219F"/>
    <w:rsid w:val="00C6248D"/>
    <w:rsid w:val="00C62608"/>
    <w:rsid w:val="00C630BF"/>
    <w:rsid w:val="00C63A55"/>
    <w:rsid w:val="00C6408C"/>
    <w:rsid w:val="00C641D0"/>
    <w:rsid w:val="00C64741"/>
    <w:rsid w:val="00C6499A"/>
    <w:rsid w:val="00C64C6D"/>
    <w:rsid w:val="00C6516B"/>
    <w:rsid w:val="00C657CF"/>
    <w:rsid w:val="00C65C17"/>
    <w:rsid w:val="00C65C18"/>
    <w:rsid w:val="00C66520"/>
    <w:rsid w:val="00C666C8"/>
    <w:rsid w:val="00C66D1B"/>
    <w:rsid w:val="00C67153"/>
    <w:rsid w:val="00C678EE"/>
    <w:rsid w:val="00C67AB1"/>
    <w:rsid w:val="00C7039C"/>
    <w:rsid w:val="00C703FF"/>
    <w:rsid w:val="00C70481"/>
    <w:rsid w:val="00C708B0"/>
    <w:rsid w:val="00C70C2F"/>
    <w:rsid w:val="00C70F2F"/>
    <w:rsid w:val="00C71492"/>
    <w:rsid w:val="00C715FA"/>
    <w:rsid w:val="00C71A18"/>
    <w:rsid w:val="00C71A4C"/>
    <w:rsid w:val="00C71B3F"/>
    <w:rsid w:val="00C71C3E"/>
    <w:rsid w:val="00C71DA9"/>
    <w:rsid w:val="00C71DC4"/>
    <w:rsid w:val="00C7260F"/>
    <w:rsid w:val="00C726CB"/>
    <w:rsid w:val="00C72753"/>
    <w:rsid w:val="00C72784"/>
    <w:rsid w:val="00C72BEE"/>
    <w:rsid w:val="00C72DE6"/>
    <w:rsid w:val="00C73167"/>
    <w:rsid w:val="00C7378D"/>
    <w:rsid w:val="00C73F46"/>
    <w:rsid w:val="00C7435D"/>
    <w:rsid w:val="00C74504"/>
    <w:rsid w:val="00C74730"/>
    <w:rsid w:val="00C74752"/>
    <w:rsid w:val="00C752CD"/>
    <w:rsid w:val="00C76524"/>
    <w:rsid w:val="00C7743C"/>
    <w:rsid w:val="00C77AD5"/>
    <w:rsid w:val="00C77AE8"/>
    <w:rsid w:val="00C77DE7"/>
    <w:rsid w:val="00C80023"/>
    <w:rsid w:val="00C80DE4"/>
    <w:rsid w:val="00C81A81"/>
    <w:rsid w:val="00C81CBF"/>
    <w:rsid w:val="00C82160"/>
    <w:rsid w:val="00C8240C"/>
    <w:rsid w:val="00C82C40"/>
    <w:rsid w:val="00C82D01"/>
    <w:rsid w:val="00C82F05"/>
    <w:rsid w:val="00C8320E"/>
    <w:rsid w:val="00C837FB"/>
    <w:rsid w:val="00C83986"/>
    <w:rsid w:val="00C83B1C"/>
    <w:rsid w:val="00C83EA5"/>
    <w:rsid w:val="00C8432A"/>
    <w:rsid w:val="00C84571"/>
    <w:rsid w:val="00C8464D"/>
    <w:rsid w:val="00C84858"/>
    <w:rsid w:val="00C84B69"/>
    <w:rsid w:val="00C85811"/>
    <w:rsid w:val="00C85B23"/>
    <w:rsid w:val="00C8694D"/>
    <w:rsid w:val="00C86A35"/>
    <w:rsid w:val="00C86F2E"/>
    <w:rsid w:val="00C8711D"/>
    <w:rsid w:val="00C87DD6"/>
    <w:rsid w:val="00C87F9A"/>
    <w:rsid w:val="00C9004A"/>
    <w:rsid w:val="00C90169"/>
    <w:rsid w:val="00C90181"/>
    <w:rsid w:val="00C90322"/>
    <w:rsid w:val="00C908BB"/>
    <w:rsid w:val="00C909E6"/>
    <w:rsid w:val="00C90C5E"/>
    <w:rsid w:val="00C915F2"/>
    <w:rsid w:val="00C916BC"/>
    <w:rsid w:val="00C917A7"/>
    <w:rsid w:val="00C919EB"/>
    <w:rsid w:val="00C91AB9"/>
    <w:rsid w:val="00C91B05"/>
    <w:rsid w:val="00C91B12"/>
    <w:rsid w:val="00C92053"/>
    <w:rsid w:val="00C920BC"/>
    <w:rsid w:val="00C921C0"/>
    <w:rsid w:val="00C92B59"/>
    <w:rsid w:val="00C92E29"/>
    <w:rsid w:val="00C92F60"/>
    <w:rsid w:val="00C936F3"/>
    <w:rsid w:val="00C93851"/>
    <w:rsid w:val="00C93A8C"/>
    <w:rsid w:val="00C93BEE"/>
    <w:rsid w:val="00C93C7B"/>
    <w:rsid w:val="00C93C97"/>
    <w:rsid w:val="00C947D1"/>
    <w:rsid w:val="00C94AB7"/>
    <w:rsid w:val="00C94E2C"/>
    <w:rsid w:val="00C94EF9"/>
    <w:rsid w:val="00C95635"/>
    <w:rsid w:val="00C956FF"/>
    <w:rsid w:val="00C96019"/>
    <w:rsid w:val="00C9608A"/>
    <w:rsid w:val="00C96166"/>
    <w:rsid w:val="00C96307"/>
    <w:rsid w:val="00C96409"/>
    <w:rsid w:val="00C96497"/>
    <w:rsid w:val="00C967E8"/>
    <w:rsid w:val="00C96922"/>
    <w:rsid w:val="00C969D8"/>
    <w:rsid w:val="00C96DF2"/>
    <w:rsid w:val="00C96E39"/>
    <w:rsid w:val="00C96E5D"/>
    <w:rsid w:val="00C9710F"/>
    <w:rsid w:val="00C976A8"/>
    <w:rsid w:val="00C97850"/>
    <w:rsid w:val="00C978DC"/>
    <w:rsid w:val="00CA008E"/>
    <w:rsid w:val="00CA0548"/>
    <w:rsid w:val="00CA0857"/>
    <w:rsid w:val="00CA09B1"/>
    <w:rsid w:val="00CA0B74"/>
    <w:rsid w:val="00CA1B3B"/>
    <w:rsid w:val="00CA1C0A"/>
    <w:rsid w:val="00CA1C93"/>
    <w:rsid w:val="00CA23B3"/>
    <w:rsid w:val="00CA24B5"/>
    <w:rsid w:val="00CA2686"/>
    <w:rsid w:val="00CA2C85"/>
    <w:rsid w:val="00CA2CDC"/>
    <w:rsid w:val="00CA3524"/>
    <w:rsid w:val="00CA3642"/>
    <w:rsid w:val="00CA3C3B"/>
    <w:rsid w:val="00CA3DDA"/>
    <w:rsid w:val="00CA3F32"/>
    <w:rsid w:val="00CA444D"/>
    <w:rsid w:val="00CA45E0"/>
    <w:rsid w:val="00CA4CB4"/>
    <w:rsid w:val="00CA4CE3"/>
    <w:rsid w:val="00CA4E7B"/>
    <w:rsid w:val="00CA500E"/>
    <w:rsid w:val="00CA51F7"/>
    <w:rsid w:val="00CA5376"/>
    <w:rsid w:val="00CA54AB"/>
    <w:rsid w:val="00CA57B6"/>
    <w:rsid w:val="00CA5813"/>
    <w:rsid w:val="00CA5B27"/>
    <w:rsid w:val="00CA5D5C"/>
    <w:rsid w:val="00CA5F47"/>
    <w:rsid w:val="00CA604A"/>
    <w:rsid w:val="00CA6109"/>
    <w:rsid w:val="00CA6420"/>
    <w:rsid w:val="00CA6687"/>
    <w:rsid w:val="00CA66C8"/>
    <w:rsid w:val="00CA6E95"/>
    <w:rsid w:val="00CA732B"/>
    <w:rsid w:val="00CA73CE"/>
    <w:rsid w:val="00CA75C3"/>
    <w:rsid w:val="00CA776D"/>
    <w:rsid w:val="00CA77CF"/>
    <w:rsid w:val="00CA7829"/>
    <w:rsid w:val="00CA7906"/>
    <w:rsid w:val="00CA7B91"/>
    <w:rsid w:val="00CA7D10"/>
    <w:rsid w:val="00CA7F9E"/>
    <w:rsid w:val="00CA7FBE"/>
    <w:rsid w:val="00CA7FC2"/>
    <w:rsid w:val="00CB0154"/>
    <w:rsid w:val="00CB04A0"/>
    <w:rsid w:val="00CB0560"/>
    <w:rsid w:val="00CB06B9"/>
    <w:rsid w:val="00CB0956"/>
    <w:rsid w:val="00CB097E"/>
    <w:rsid w:val="00CB0D47"/>
    <w:rsid w:val="00CB10ED"/>
    <w:rsid w:val="00CB11B3"/>
    <w:rsid w:val="00CB162D"/>
    <w:rsid w:val="00CB163D"/>
    <w:rsid w:val="00CB1995"/>
    <w:rsid w:val="00CB1ECC"/>
    <w:rsid w:val="00CB2273"/>
    <w:rsid w:val="00CB2947"/>
    <w:rsid w:val="00CB3258"/>
    <w:rsid w:val="00CB3277"/>
    <w:rsid w:val="00CB3D9C"/>
    <w:rsid w:val="00CB3DA0"/>
    <w:rsid w:val="00CB415D"/>
    <w:rsid w:val="00CB4545"/>
    <w:rsid w:val="00CB4EE2"/>
    <w:rsid w:val="00CB52C8"/>
    <w:rsid w:val="00CB5EB0"/>
    <w:rsid w:val="00CB62F0"/>
    <w:rsid w:val="00CB63C3"/>
    <w:rsid w:val="00CB6884"/>
    <w:rsid w:val="00CB6932"/>
    <w:rsid w:val="00CB6E73"/>
    <w:rsid w:val="00CB7145"/>
    <w:rsid w:val="00CB772F"/>
    <w:rsid w:val="00CB774D"/>
    <w:rsid w:val="00CB7910"/>
    <w:rsid w:val="00CB7B99"/>
    <w:rsid w:val="00CB7D91"/>
    <w:rsid w:val="00CB7F9E"/>
    <w:rsid w:val="00CC00F6"/>
    <w:rsid w:val="00CC088A"/>
    <w:rsid w:val="00CC09EB"/>
    <w:rsid w:val="00CC0BBF"/>
    <w:rsid w:val="00CC0D11"/>
    <w:rsid w:val="00CC0E98"/>
    <w:rsid w:val="00CC0FAA"/>
    <w:rsid w:val="00CC1231"/>
    <w:rsid w:val="00CC1417"/>
    <w:rsid w:val="00CC146B"/>
    <w:rsid w:val="00CC1657"/>
    <w:rsid w:val="00CC17B6"/>
    <w:rsid w:val="00CC1955"/>
    <w:rsid w:val="00CC1BDE"/>
    <w:rsid w:val="00CC1BE2"/>
    <w:rsid w:val="00CC2397"/>
    <w:rsid w:val="00CC23A2"/>
    <w:rsid w:val="00CC2B06"/>
    <w:rsid w:val="00CC2D94"/>
    <w:rsid w:val="00CC2E09"/>
    <w:rsid w:val="00CC3259"/>
    <w:rsid w:val="00CC39F3"/>
    <w:rsid w:val="00CC3B45"/>
    <w:rsid w:val="00CC3C0B"/>
    <w:rsid w:val="00CC3DD9"/>
    <w:rsid w:val="00CC3E2D"/>
    <w:rsid w:val="00CC40E6"/>
    <w:rsid w:val="00CC4A71"/>
    <w:rsid w:val="00CC4D0E"/>
    <w:rsid w:val="00CC51D5"/>
    <w:rsid w:val="00CC57D8"/>
    <w:rsid w:val="00CC5DAC"/>
    <w:rsid w:val="00CC684E"/>
    <w:rsid w:val="00CC6A89"/>
    <w:rsid w:val="00CC6BAF"/>
    <w:rsid w:val="00CC701D"/>
    <w:rsid w:val="00CC7088"/>
    <w:rsid w:val="00CC768D"/>
    <w:rsid w:val="00CC796F"/>
    <w:rsid w:val="00CC7E95"/>
    <w:rsid w:val="00CD039E"/>
    <w:rsid w:val="00CD0550"/>
    <w:rsid w:val="00CD0FB4"/>
    <w:rsid w:val="00CD1344"/>
    <w:rsid w:val="00CD1D3F"/>
    <w:rsid w:val="00CD1D88"/>
    <w:rsid w:val="00CD1E0D"/>
    <w:rsid w:val="00CD215B"/>
    <w:rsid w:val="00CD2375"/>
    <w:rsid w:val="00CD2381"/>
    <w:rsid w:val="00CD2757"/>
    <w:rsid w:val="00CD29DF"/>
    <w:rsid w:val="00CD2E2D"/>
    <w:rsid w:val="00CD2E7E"/>
    <w:rsid w:val="00CD2EA0"/>
    <w:rsid w:val="00CD33B6"/>
    <w:rsid w:val="00CD3482"/>
    <w:rsid w:val="00CD35DF"/>
    <w:rsid w:val="00CD37B0"/>
    <w:rsid w:val="00CD3884"/>
    <w:rsid w:val="00CD412F"/>
    <w:rsid w:val="00CD46E8"/>
    <w:rsid w:val="00CD4FF1"/>
    <w:rsid w:val="00CD540B"/>
    <w:rsid w:val="00CD550C"/>
    <w:rsid w:val="00CD555B"/>
    <w:rsid w:val="00CD5B89"/>
    <w:rsid w:val="00CD5BF6"/>
    <w:rsid w:val="00CD5BF8"/>
    <w:rsid w:val="00CD620B"/>
    <w:rsid w:val="00CD66B5"/>
    <w:rsid w:val="00CD6C8A"/>
    <w:rsid w:val="00CD6DDA"/>
    <w:rsid w:val="00CD6DEA"/>
    <w:rsid w:val="00CD6EFD"/>
    <w:rsid w:val="00CD7825"/>
    <w:rsid w:val="00CD79D3"/>
    <w:rsid w:val="00CD7A73"/>
    <w:rsid w:val="00CD7EFA"/>
    <w:rsid w:val="00CE049B"/>
    <w:rsid w:val="00CE069C"/>
    <w:rsid w:val="00CE0A5C"/>
    <w:rsid w:val="00CE1110"/>
    <w:rsid w:val="00CE1380"/>
    <w:rsid w:val="00CE15D7"/>
    <w:rsid w:val="00CE1714"/>
    <w:rsid w:val="00CE1A22"/>
    <w:rsid w:val="00CE1EAA"/>
    <w:rsid w:val="00CE212E"/>
    <w:rsid w:val="00CE231C"/>
    <w:rsid w:val="00CE276C"/>
    <w:rsid w:val="00CE2778"/>
    <w:rsid w:val="00CE2868"/>
    <w:rsid w:val="00CE2DFD"/>
    <w:rsid w:val="00CE2F59"/>
    <w:rsid w:val="00CE30DF"/>
    <w:rsid w:val="00CE3A32"/>
    <w:rsid w:val="00CE3AF6"/>
    <w:rsid w:val="00CE3EEE"/>
    <w:rsid w:val="00CE4323"/>
    <w:rsid w:val="00CE4371"/>
    <w:rsid w:val="00CE45C5"/>
    <w:rsid w:val="00CE46B3"/>
    <w:rsid w:val="00CE4966"/>
    <w:rsid w:val="00CE4D9C"/>
    <w:rsid w:val="00CE5368"/>
    <w:rsid w:val="00CE5394"/>
    <w:rsid w:val="00CE5470"/>
    <w:rsid w:val="00CE5667"/>
    <w:rsid w:val="00CE5EE6"/>
    <w:rsid w:val="00CE605F"/>
    <w:rsid w:val="00CE61F0"/>
    <w:rsid w:val="00CE69F4"/>
    <w:rsid w:val="00CE6A69"/>
    <w:rsid w:val="00CE6CB0"/>
    <w:rsid w:val="00CE6D7B"/>
    <w:rsid w:val="00CE743B"/>
    <w:rsid w:val="00CE75AD"/>
    <w:rsid w:val="00CE789D"/>
    <w:rsid w:val="00CE79D0"/>
    <w:rsid w:val="00CE7E4B"/>
    <w:rsid w:val="00CF042C"/>
    <w:rsid w:val="00CF07B7"/>
    <w:rsid w:val="00CF07FE"/>
    <w:rsid w:val="00CF0CB4"/>
    <w:rsid w:val="00CF0F1A"/>
    <w:rsid w:val="00CF11C1"/>
    <w:rsid w:val="00CF14C8"/>
    <w:rsid w:val="00CF1650"/>
    <w:rsid w:val="00CF17C1"/>
    <w:rsid w:val="00CF18DD"/>
    <w:rsid w:val="00CF1BAC"/>
    <w:rsid w:val="00CF1D41"/>
    <w:rsid w:val="00CF2351"/>
    <w:rsid w:val="00CF25B9"/>
    <w:rsid w:val="00CF2812"/>
    <w:rsid w:val="00CF2B4D"/>
    <w:rsid w:val="00CF2E0B"/>
    <w:rsid w:val="00CF317C"/>
    <w:rsid w:val="00CF326E"/>
    <w:rsid w:val="00CF3BF0"/>
    <w:rsid w:val="00CF3D8B"/>
    <w:rsid w:val="00CF4385"/>
    <w:rsid w:val="00CF4422"/>
    <w:rsid w:val="00CF4746"/>
    <w:rsid w:val="00CF47BE"/>
    <w:rsid w:val="00CF4955"/>
    <w:rsid w:val="00CF4A4F"/>
    <w:rsid w:val="00CF4DE5"/>
    <w:rsid w:val="00CF5051"/>
    <w:rsid w:val="00CF52A6"/>
    <w:rsid w:val="00CF5578"/>
    <w:rsid w:val="00CF5C2C"/>
    <w:rsid w:val="00CF5CD4"/>
    <w:rsid w:val="00CF5D8B"/>
    <w:rsid w:val="00CF65B2"/>
    <w:rsid w:val="00CF66EA"/>
    <w:rsid w:val="00CF687B"/>
    <w:rsid w:val="00CF72D5"/>
    <w:rsid w:val="00CF7667"/>
    <w:rsid w:val="00CF770C"/>
    <w:rsid w:val="00CF787F"/>
    <w:rsid w:val="00CF792A"/>
    <w:rsid w:val="00D0002B"/>
    <w:rsid w:val="00D001BD"/>
    <w:rsid w:val="00D00319"/>
    <w:rsid w:val="00D0048E"/>
    <w:rsid w:val="00D004F7"/>
    <w:rsid w:val="00D0071F"/>
    <w:rsid w:val="00D00A60"/>
    <w:rsid w:val="00D00A83"/>
    <w:rsid w:val="00D00B9A"/>
    <w:rsid w:val="00D00C07"/>
    <w:rsid w:val="00D00C4C"/>
    <w:rsid w:val="00D010AD"/>
    <w:rsid w:val="00D01280"/>
    <w:rsid w:val="00D0192D"/>
    <w:rsid w:val="00D01E47"/>
    <w:rsid w:val="00D01F95"/>
    <w:rsid w:val="00D02752"/>
    <w:rsid w:val="00D02E04"/>
    <w:rsid w:val="00D035B6"/>
    <w:rsid w:val="00D03746"/>
    <w:rsid w:val="00D039E8"/>
    <w:rsid w:val="00D03D4A"/>
    <w:rsid w:val="00D04044"/>
    <w:rsid w:val="00D045EF"/>
    <w:rsid w:val="00D04A8D"/>
    <w:rsid w:val="00D04F03"/>
    <w:rsid w:val="00D0523D"/>
    <w:rsid w:val="00D0592C"/>
    <w:rsid w:val="00D0612A"/>
    <w:rsid w:val="00D0615A"/>
    <w:rsid w:val="00D06474"/>
    <w:rsid w:val="00D06B6B"/>
    <w:rsid w:val="00D06EF8"/>
    <w:rsid w:val="00D07C38"/>
    <w:rsid w:val="00D10199"/>
    <w:rsid w:val="00D10321"/>
    <w:rsid w:val="00D103C9"/>
    <w:rsid w:val="00D10C70"/>
    <w:rsid w:val="00D11303"/>
    <w:rsid w:val="00D11850"/>
    <w:rsid w:val="00D11D46"/>
    <w:rsid w:val="00D12140"/>
    <w:rsid w:val="00D122CC"/>
    <w:rsid w:val="00D123A1"/>
    <w:rsid w:val="00D12ADC"/>
    <w:rsid w:val="00D12C21"/>
    <w:rsid w:val="00D12D16"/>
    <w:rsid w:val="00D133C5"/>
    <w:rsid w:val="00D13B72"/>
    <w:rsid w:val="00D13BC2"/>
    <w:rsid w:val="00D13F2D"/>
    <w:rsid w:val="00D14735"/>
    <w:rsid w:val="00D147C7"/>
    <w:rsid w:val="00D14885"/>
    <w:rsid w:val="00D14CC4"/>
    <w:rsid w:val="00D14DB5"/>
    <w:rsid w:val="00D14EF3"/>
    <w:rsid w:val="00D151AD"/>
    <w:rsid w:val="00D1547D"/>
    <w:rsid w:val="00D159D8"/>
    <w:rsid w:val="00D15B3B"/>
    <w:rsid w:val="00D16784"/>
    <w:rsid w:val="00D16805"/>
    <w:rsid w:val="00D16918"/>
    <w:rsid w:val="00D16931"/>
    <w:rsid w:val="00D16CAE"/>
    <w:rsid w:val="00D16F09"/>
    <w:rsid w:val="00D171C4"/>
    <w:rsid w:val="00D177E2"/>
    <w:rsid w:val="00D179C3"/>
    <w:rsid w:val="00D17C3F"/>
    <w:rsid w:val="00D200B2"/>
    <w:rsid w:val="00D20277"/>
    <w:rsid w:val="00D203CB"/>
    <w:rsid w:val="00D20742"/>
    <w:rsid w:val="00D20805"/>
    <w:rsid w:val="00D20809"/>
    <w:rsid w:val="00D20910"/>
    <w:rsid w:val="00D20E3F"/>
    <w:rsid w:val="00D20FE9"/>
    <w:rsid w:val="00D21021"/>
    <w:rsid w:val="00D2139F"/>
    <w:rsid w:val="00D215E9"/>
    <w:rsid w:val="00D21692"/>
    <w:rsid w:val="00D21713"/>
    <w:rsid w:val="00D21A58"/>
    <w:rsid w:val="00D21F56"/>
    <w:rsid w:val="00D220D2"/>
    <w:rsid w:val="00D222D6"/>
    <w:rsid w:val="00D22673"/>
    <w:rsid w:val="00D22699"/>
    <w:rsid w:val="00D22B6A"/>
    <w:rsid w:val="00D232AB"/>
    <w:rsid w:val="00D23ACE"/>
    <w:rsid w:val="00D23BDB"/>
    <w:rsid w:val="00D2406C"/>
    <w:rsid w:val="00D24539"/>
    <w:rsid w:val="00D246CC"/>
    <w:rsid w:val="00D248EA"/>
    <w:rsid w:val="00D24E23"/>
    <w:rsid w:val="00D24E64"/>
    <w:rsid w:val="00D24EDD"/>
    <w:rsid w:val="00D24F92"/>
    <w:rsid w:val="00D250E4"/>
    <w:rsid w:val="00D25292"/>
    <w:rsid w:val="00D252BF"/>
    <w:rsid w:val="00D252DF"/>
    <w:rsid w:val="00D254FE"/>
    <w:rsid w:val="00D25AE8"/>
    <w:rsid w:val="00D25D0F"/>
    <w:rsid w:val="00D25D92"/>
    <w:rsid w:val="00D25DF0"/>
    <w:rsid w:val="00D25E36"/>
    <w:rsid w:val="00D2605E"/>
    <w:rsid w:val="00D2649B"/>
    <w:rsid w:val="00D2659E"/>
    <w:rsid w:val="00D26896"/>
    <w:rsid w:val="00D26E3C"/>
    <w:rsid w:val="00D26F44"/>
    <w:rsid w:val="00D271DF"/>
    <w:rsid w:val="00D276FA"/>
    <w:rsid w:val="00D30240"/>
    <w:rsid w:val="00D303D0"/>
    <w:rsid w:val="00D3043E"/>
    <w:rsid w:val="00D30613"/>
    <w:rsid w:val="00D30BB0"/>
    <w:rsid w:val="00D30C8F"/>
    <w:rsid w:val="00D30CDD"/>
    <w:rsid w:val="00D30D2F"/>
    <w:rsid w:val="00D30FF3"/>
    <w:rsid w:val="00D31010"/>
    <w:rsid w:val="00D3149D"/>
    <w:rsid w:val="00D316A2"/>
    <w:rsid w:val="00D317F7"/>
    <w:rsid w:val="00D31EBA"/>
    <w:rsid w:val="00D32010"/>
    <w:rsid w:val="00D32361"/>
    <w:rsid w:val="00D32569"/>
    <w:rsid w:val="00D32A3F"/>
    <w:rsid w:val="00D3332E"/>
    <w:rsid w:val="00D33550"/>
    <w:rsid w:val="00D3388E"/>
    <w:rsid w:val="00D33CAA"/>
    <w:rsid w:val="00D3437E"/>
    <w:rsid w:val="00D34684"/>
    <w:rsid w:val="00D346D7"/>
    <w:rsid w:val="00D34858"/>
    <w:rsid w:val="00D3523C"/>
    <w:rsid w:val="00D35458"/>
    <w:rsid w:val="00D355E8"/>
    <w:rsid w:val="00D357C4"/>
    <w:rsid w:val="00D35FA2"/>
    <w:rsid w:val="00D363E9"/>
    <w:rsid w:val="00D36C36"/>
    <w:rsid w:val="00D36D4B"/>
    <w:rsid w:val="00D370A9"/>
    <w:rsid w:val="00D37185"/>
    <w:rsid w:val="00D37709"/>
    <w:rsid w:val="00D37E5A"/>
    <w:rsid w:val="00D401F6"/>
    <w:rsid w:val="00D40412"/>
    <w:rsid w:val="00D407A9"/>
    <w:rsid w:val="00D4097A"/>
    <w:rsid w:val="00D40B33"/>
    <w:rsid w:val="00D40C1F"/>
    <w:rsid w:val="00D413FC"/>
    <w:rsid w:val="00D418A8"/>
    <w:rsid w:val="00D420E3"/>
    <w:rsid w:val="00D429EA"/>
    <w:rsid w:val="00D42FD9"/>
    <w:rsid w:val="00D437A2"/>
    <w:rsid w:val="00D439B5"/>
    <w:rsid w:val="00D43AFC"/>
    <w:rsid w:val="00D4476A"/>
    <w:rsid w:val="00D44ABF"/>
    <w:rsid w:val="00D4524D"/>
    <w:rsid w:val="00D454B0"/>
    <w:rsid w:val="00D45572"/>
    <w:rsid w:val="00D4578D"/>
    <w:rsid w:val="00D45BD1"/>
    <w:rsid w:val="00D46006"/>
    <w:rsid w:val="00D46219"/>
    <w:rsid w:val="00D4654F"/>
    <w:rsid w:val="00D46AE7"/>
    <w:rsid w:val="00D46F9E"/>
    <w:rsid w:val="00D4780A"/>
    <w:rsid w:val="00D47A3F"/>
    <w:rsid w:val="00D47E2C"/>
    <w:rsid w:val="00D47FA2"/>
    <w:rsid w:val="00D508BE"/>
    <w:rsid w:val="00D50CA5"/>
    <w:rsid w:val="00D50CC2"/>
    <w:rsid w:val="00D51CAB"/>
    <w:rsid w:val="00D51CAD"/>
    <w:rsid w:val="00D51E78"/>
    <w:rsid w:val="00D52066"/>
    <w:rsid w:val="00D52838"/>
    <w:rsid w:val="00D52988"/>
    <w:rsid w:val="00D52E0C"/>
    <w:rsid w:val="00D53006"/>
    <w:rsid w:val="00D533F1"/>
    <w:rsid w:val="00D5363A"/>
    <w:rsid w:val="00D53878"/>
    <w:rsid w:val="00D539E0"/>
    <w:rsid w:val="00D53BBC"/>
    <w:rsid w:val="00D53CDC"/>
    <w:rsid w:val="00D53F88"/>
    <w:rsid w:val="00D54056"/>
    <w:rsid w:val="00D543FD"/>
    <w:rsid w:val="00D5446C"/>
    <w:rsid w:val="00D54576"/>
    <w:rsid w:val="00D548F2"/>
    <w:rsid w:val="00D54C58"/>
    <w:rsid w:val="00D55221"/>
    <w:rsid w:val="00D5528E"/>
    <w:rsid w:val="00D554B1"/>
    <w:rsid w:val="00D55801"/>
    <w:rsid w:val="00D55970"/>
    <w:rsid w:val="00D559EB"/>
    <w:rsid w:val="00D55DF5"/>
    <w:rsid w:val="00D55F40"/>
    <w:rsid w:val="00D565F9"/>
    <w:rsid w:val="00D569DF"/>
    <w:rsid w:val="00D56D75"/>
    <w:rsid w:val="00D573C1"/>
    <w:rsid w:val="00D574E7"/>
    <w:rsid w:val="00D574F8"/>
    <w:rsid w:val="00D6000B"/>
    <w:rsid w:val="00D602DA"/>
    <w:rsid w:val="00D603F0"/>
    <w:rsid w:val="00D606CD"/>
    <w:rsid w:val="00D60BA4"/>
    <w:rsid w:val="00D60E53"/>
    <w:rsid w:val="00D6119B"/>
    <w:rsid w:val="00D6119F"/>
    <w:rsid w:val="00D61C0D"/>
    <w:rsid w:val="00D61EFE"/>
    <w:rsid w:val="00D61FA7"/>
    <w:rsid w:val="00D620C4"/>
    <w:rsid w:val="00D621AC"/>
    <w:rsid w:val="00D621B0"/>
    <w:rsid w:val="00D621E6"/>
    <w:rsid w:val="00D622A9"/>
    <w:rsid w:val="00D62823"/>
    <w:rsid w:val="00D6288A"/>
    <w:rsid w:val="00D62B06"/>
    <w:rsid w:val="00D62B76"/>
    <w:rsid w:val="00D62CF9"/>
    <w:rsid w:val="00D62EE2"/>
    <w:rsid w:val="00D62F2B"/>
    <w:rsid w:val="00D63227"/>
    <w:rsid w:val="00D63F03"/>
    <w:rsid w:val="00D642F7"/>
    <w:rsid w:val="00D6447E"/>
    <w:rsid w:val="00D64605"/>
    <w:rsid w:val="00D6517D"/>
    <w:rsid w:val="00D652C1"/>
    <w:rsid w:val="00D65725"/>
    <w:rsid w:val="00D65884"/>
    <w:rsid w:val="00D65C34"/>
    <w:rsid w:val="00D66078"/>
    <w:rsid w:val="00D6623F"/>
    <w:rsid w:val="00D66F32"/>
    <w:rsid w:val="00D67504"/>
    <w:rsid w:val="00D67556"/>
    <w:rsid w:val="00D67736"/>
    <w:rsid w:val="00D6780E"/>
    <w:rsid w:val="00D67C2E"/>
    <w:rsid w:val="00D70055"/>
    <w:rsid w:val="00D70082"/>
    <w:rsid w:val="00D70A5D"/>
    <w:rsid w:val="00D70A8A"/>
    <w:rsid w:val="00D70BBD"/>
    <w:rsid w:val="00D70C30"/>
    <w:rsid w:val="00D70D78"/>
    <w:rsid w:val="00D70EE8"/>
    <w:rsid w:val="00D71118"/>
    <w:rsid w:val="00D7160C"/>
    <w:rsid w:val="00D718DC"/>
    <w:rsid w:val="00D7196C"/>
    <w:rsid w:val="00D71C62"/>
    <w:rsid w:val="00D72211"/>
    <w:rsid w:val="00D723FC"/>
    <w:rsid w:val="00D724BE"/>
    <w:rsid w:val="00D72597"/>
    <w:rsid w:val="00D7260B"/>
    <w:rsid w:val="00D73071"/>
    <w:rsid w:val="00D731D5"/>
    <w:rsid w:val="00D734A8"/>
    <w:rsid w:val="00D73685"/>
    <w:rsid w:val="00D73903"/>
    <w:rsid w:val="00D73A6F"/>
    <w:rsid w:val="00D74011"/>
    <w:rsid w:val="00D7454D"/>
    <w:rsid w:val="00D74889"/>
    <w:rsid w:val="00D749CD"/>
    <w:rsid w:val="00D74D0E"/>
    <w:rsid w:val="00D74E83"/>
    <w:rsid w:val="00D75414"/>
    <w:rsid w:val="00D757F2"/>
    <w:rsid w:val="00D759B8"/>
    <w:rsid w:val="00D75C96"/>
    <w:rsid w:val="00D76319"/>
    <w:rsid w:val="00D76860"/>
    <w:rsid w:val="00D7687C"/>
    <w:rsid w:val="00D768A3"/>
    <w:rsid w:val="00D773DE"/>
    <w:rsid w:val="00D776F7"/>
    <w:rsid w:val="00D778AB"/>
    <w:rsid w:val="00D77CA6"/>
    <w:rsid w:val="00D77EE1"/>
    <w:rsid w:val="00D804AA"/>
    <w:rsid w:val="00D80B45"/>
    <w:rsid w:val="00D80CC3"/>
    <w:rsid w:val="00D80D22"/>
    <w:rsid w:val="00D80EAA"/>
    <w:rsid w:val="00D81014"/>
    <w:rsid w:val="00D811D5"/>
    <w:rsid w:val="00D81326"/>
    <w:rsid w:val="00D81ED5"/>
    <w:rsid w:val="00D820C4"/>
    <w:rsid w:val="00D824C1"/>
    <w:rsid w:val="00D829F2"/>
    <w:rsid w:val="00D82A75"/>
    <w:rsid w:val="00D82B40"/>
    <w:rsid w:val="00D82C01"/>
    <w:rsid w:val="00D82CBA"/>
    <w:rsid w:val="00D82D39"/>
    <w:rsid w:val="00D83A08"/>
    <w:rsid w:val="00D83C5F"/>
    <w:rsid w:val="00D84D56"/>
    <w:rsid w:val="00D8500B"/>
    <w:rsid w:val="00D8502B"/>
    <w:rsid w:val="00D851DB"/>
    <w:rsid w:val="00D85846"/>
    <w:rsid w:val="00D85C9E"/>
    <w:rsid w:val="00D85E53"/>
    <w:rsid w:val="00D863BD"/>
    <w:rsid w:val="00D864C2"/>
    <w:rsid w:val="00D8678E"/>
    <w:rsid w:val="00D8694E"/>
    <w:rsid w:val="00D86AE7"/>
    <w:rsid w:val="00D86E56"/>
    <w:rsid w:val="00D8713C"/>
    <w:rsid w:val="00D8721E"/>
    <w:rsid w:val="00D87247"/>
    <w:rsid w:val="00D8782F"/>
    <w:rsid w:val="00D901A5"/>
    <w:rsid w:val="00D908A3"/>
    <w:rsid w:val="00D90A43"/>
    <w:rsid w:val="00D90A53"/>
    <w:rsid w:val="00D90FCF"/>
    <w:rsid w:val="00D9111C"/>
    <w:rsid w:val="00D912C8"/>
    <w:rsid w:val="00D916DA"/>
    <w:rsid w:val="00D9187A"/>
    <w:rsid w:val="00D91894"/>
    <w:rsid w:val="00D91B38"/>
    <w:rsid w:val="00D91B98"/>
    <w:rsid w:val="00D91BB4"/>
    <w:rsid w:val="00D91E90"/>
    <w:rsid w:val="00D91EC3"/>
    <w:rsid w:val="00D9223D"/>
    <w:rsid w:val="00D9246E"/>
    <w:rsid w:val="00D92C41"/>
    <w:rsid w:val="00D930FE"/>
    <w:rsid w:val="00D93F7D"/>
    <w:rsid w:val="00D945A6"/>
    <w:rsid w:val="00D94A4B"/>
    <w:rsid w:val="00D94C28"/>
    <w:rsid w:val="00D94CDA"/>
    <w:rsid w:val="00D9580D"/>
    <w:rsid w:val="00D95B05"/>
    <w:rsid w:val="00D95D2E"/>
    <w:rsid w:val="00D95DF2"/>
    <w:rsid w:val="00D96525"/>
    <w:rsid w:val="00D96829"/>
    <w:rsid w:val="00D9718B"/>
    <w:rsid w:val="00D97833"/>
    <w:rsid w:val="00D979F9"/>
    <w:rsid w:val="00D97E7A"/>
    <w:rsid w:val="00D97E8B"/>
    <w:rsid w:val="00D97EA4"/>
    <w:rsid w:val="00DA0165"/>
    <w:rsid w:val="00DA0510"/>
    <w:rsid w:val="00DA06CE"/>
    <w:rsid w:val="00DA08BA"/>
    <w:rsid w:val="00DA09E9"/>
    <w:rsid w:val="00DA0A24"/>
    <w:rsid w:val="00DA107B"/>
    <w:rsid w:val="00DA1181"/>
    <w:rsid w:val="00DA1753"/>
    <w:rsid w:val="00DA17F1"/>
    <w:rsid w:val="00DA17F5"/>
    <w:rsid w:val="00DA1D07"/>
    <w:rsid w:val="00DA216A"/>
    <w:rsid w:val="00DA21D8"/>
    <w:rsid w:val="00DA2B00"/>
    <w:rsid w:val="00DA31B4"/>
    <w:rsid w:val="00DA3269"/>
    <w:rsid w:val="00DA349F"/>
    <w:rsid w:val="00DA3590"/>
    <w:rsid w:val="00DA3B97"/>
    <w:rsid w:val="00DA3D14"/>
    <w:rsid w:val="00DA493B"/>
    <w:rsid w:val="00DA4B1B"/>
    <w:rsid w:val="00DA4DBD"/>
    <w:rsid w:val="00DA4DF0"/>
    <w:rsid w:val="00DA574E"/>
    <w:rsid w:val="00DA5EE8"/>
    <w:rsid w:val="00DA5FBF"/>
    <w:rsid w:val="00DA60FF"/>
    <w:rsid w:val="00DA6592"/>
    <w:rsid w:val="00DA67A1"/>
    <w:rsid w:val="00DA67D5"/>
    <w:rsid w:val="00DA6A28"/>
    <w:rsid w:val="00DA76AB"/>
    <w:rsid w:val="00DA789D"/>
    <w:rsid w:val="00DA7B36"/>
    <w:rsid w:val="00DA7CB9"/>
    <w:rsid w:val="00DB01E2"/>
    <w:rsid w:val="00DB039A"/>
    <w:rsid w:val="00DB07D1"/>
    <w:rsid w:val="00DB0850"/>
    <w:rsid w:val="00DB0975"/>
    <w:rsid w:val="00DB0989"/>
    <w:rsid w:val="00DB0DEC"/>
    <w:rsid w:val="00DB137F"/>
    <w:rsid w:val="00DB1975"/>
    <w:rsid w:val="00DB1FB3"/>
    <w:rsid w:val="00DB25AA"/>
    <w:rsid w:val="00DB307D"/>
    <w:rsid w:val="00DB32AC"/>
    <w:rsid w:val="00DB3519"/>
    <w:rsid w:val="00DB376C"/>
    <w:rsid w:val="00DB38C3"/>
    <w:rsid w:val="00DB3EE2"/>
    <w:rsid w:val="00DB3F1F"/>
    <w:rsid w:val="00DB40B5"/>
    <w:rsid w:val="00DB45D9"/>
    <w:rsid w:val="00DB4758"/>
    <w:rsid w:val="00DB498D"/>
    <w:rsid w:val="00DB4F24"/>
    <w:rsid w:val="00DB50CA"/>
    <w:rsid w:val="00DB53F6"/>
    <w:rsid w:val="00DB5515"/>
    <w:rsid w:val="00DB5B2E"/>
    <w:rsid w:val="00DB5EB8"/>
    <w:rsid w:val="00DB6103"/>
    <w:rsid w:val="00DB6245"/>
    <w:rsid w:val="00DB646B"/>
    <w:rsid w:val="00DB64DC"/>
    <w:rsid w:val="00DB68A9"/>
    <w:rsid w:val="00DB6B80"/>
    <w:rsid w:val="00DB6D27"/>
    <w:rsid w:val="00DB6E36"/>
    <w:rsid w:val="00DB6FDE"/>
    <w:rsid w:val="00DB71BA"/>
    <w:rsid w:val="00DB7519"/>
    <w:rsid w:val="00DB76AC"/>
    <w:rsid w:val="00DB78C3"/>
    <w:rsid w:val="00DC025C"/>
    <w:rsid w:val="00DC10EE"/>
    <w:rsid w:val="00DC16BA"/>
    <w:rsid w:val="00DC23FE"/>
    <w:rsid w:val="00DC27F0"/>
    <w:rsid w:val="00DC2B2F"/>
    <w:rsid w:val="00DC2F02"/>
    <w:rsid w:val="00DC34AF"/>
    <w:rsid w:val="00DC350C"/>
    <w:rsid w:val="00DC394B"/>
    <w:rsid w:val="00DC3EFC"/>
    <w:rsid w:val="00DC466C"/>
    <w:rsid w:val="00DC4E2B"/>
    <w:rsid w:val="00DC4EA1"/>
    <w:rsid w:val="00DC4ECB"/>
    <w:rsid w:val="00DC56D2"/>
    <w:rsid w:val="00DC5795"/>
    <w:rsid w:val="00DC5DF9"/>
    <w:rsid w:val="00DC5FA3"/>
    <w:rsid w:val="00DC61C5"/>
    <w:rsid w:val="00DC625B"/>
    <w:rsid w:val="00DC63F3"/>
    <w:rsid w:val="00DC65A8"/>
    <w:rsid w:val="00DC6862"/>
    <w:rsid w:val="00DC742C"/>
    <w:rsid w:val="00DC74BD"/>
    <w:rsid w:val="00DC764F"/>
    <w:rsid w:val="00DC77CF"/>
    <w:rsid w:val="00DC7B52"/>
    <w:rsid w:val="00DD03CC"/>
    <w:rsid w:val="00DD08EC"/>
    <w:rsid w:val="00DD0C35"/>
    <w:rsid w:val="00DD0EA6"/>
    <w:rsid w:val="00DD0FA3"/>
    <w:rsid w:val="00DD11F8"/>
    <w:rsid w:val="00DD13C4"/>
    <w:rsid w:val="00DD143C"/>
    <w:rsid w:val="00DD1946"/>
    <w:rsid w:val="00DD195F"/>
    <w:rsid w:val="00DD1A75"/>
    <w:rsid w:val="00DD1F6B"/>
    <w:rsid w:val="00DD2032"/>
    <w:rsid w:val="00DD2240"/>
    <w:rsid w:val="00DD2502"/>
    <w:rsid w:val="00DD26FF"/>
    <w:rsid w:val="00DD28E1"/>
    <w:rsid w:val="00DD2B17"/>
    <w:rsid w:val="00DD2D1C"/>
    <w:rsid w:val="00DD2EBB"/>
    <w:rsid w:val="00DD384F"/>
    <w:rsid w:val="00DD3B04"/>
    <w:rsid w:val="00DD3B54"/>
    <w:rsid w:val="00DD3CD3"/>
    <w:rsid w:val="00DD4254"/>
    <w:rsid w:val="00DD4411"/>
    <w:rsid w:val="00DD48AE"/>
    <w:rsid w:val="00DD4F37"/>
    <w:rsid w:val="00DD53AF"/>
    <w:rsid w:val="00DD5D25"/>
    <w:rsid w:val="00DD6470"/>
    <w:rsid w:val="00DD6504"/>
    <w:rsid w:val="00DD6608"/>
    <w:rsid w:val="00DD6C8F"/>
    <w:rsid w:val="00DD6E0D"/>
    <w:rsid w:val="00DD6E5B"/>
    <w:rsid w:val="00DD74D7"/>
    <w:rsid w:val="00DD7741"/>
    <w:rsid w:val="00DD7C98"/>
    <w:rsid w:val="00DD7E46"/>
    <w:rsid w:val="00DE0FAB"/>
    <w:rsid w:val="00DE12AF"/>
    <w:rsid w:val="00DE16A1"/>
    <w:rsid w:val="00DE1764"/>
    <w:rsid w:val="00DE1BEE"/>
    <w:rsid w:val="00DE1BFE"/>
    <w:rsid w:val="00DE22EF"/>
    <w:rsid w:val="00DE2725"/>
    <w:rsid w:val="00DE2D8C"/>
    <w:rsid w:val="00DE2F75"/>
    <w:rsid w:val="00DE32AD"/>
    <w:rsid w:val="00DE3758"/>
    <w:rsid w:val="00DE3E80"/>
    <w:rsid w:val="00DE4238"/>
    <w:rsid w:val="00DE445D"/>
    <w:rsid w:val="00DE45A6"/>
    <w:rsid w:val="00DE492C"/>
    <w:rsid w:val="00DE49B8"/>
    <w:rsid w:val="00DE5946"/>
    <w:rsid w:val="00DE5A47"/>
    <w:rsid w:val="00DE5CFF"/>
    <w:rsid w:val="00DE5E61"/>
    <w:rsid w:val="00DE5E88"/>
    <w:rsid w:val="00DE60B4"/>
    <w:rsid w:val="00DE6932"/>
    <w:rsid w:val="00DE72AA"/>
    <w:rsid w:val="00DE7526"/>
    <w:rsid w:val="00DE7749"/>
    <w:rsid w:val="00DE78D9"/>
    <w:rsid w:val="00DF01D3"/>
    <w:rsid w:val="00DF02BA"/>
    <w:rsid w:val="00DF059B"/>
    <w:rsid w:val="00DF073D"/>
    <w:rsid w:val="00DF0922"/>
    <w:rsid w:val="00DF0B7B"/>
    <w:rsid w:val="00DF0D09"/>
    <w:rsid w:val="00DF0D94"/>
    <w:rsid w:val="00DF0E5F"/>
    <w:rsid w:val="00DF0F64"/>
    <w:rsid w:val="00DF11C7"/>
    <w:rsid w:val="00DF12EA"/>
    <w:rsid w:val="00DF1347"/>
    <w:rsid w:val="00DF1ECB"/>
    <w:rsid w:val="00DF2817"/>
    <w:rsid w:val="00DF287D"/>
    <w:rsid w:val="00DF2C92"/>
    <w:rsid w:val="00DF2F11"/>
    <w:rsid w:val="00DF31CA"/>
    <w:rsid w:val="00DF3672"/>
    <w:rsid w:val="00DF387F"/>
    <w:rsid w:val="00DF3DD7"/>
    <w:rsid w:val="00DF3F1F"/>
    <w:rsid w:val="00DF420B"/>
    <w:rsid w:val="00DF4389"/>
    <w:rsid w:val="00DF4791"/>
    <w:rsid w:val="00DF4EA1"/>
    <w:rsid w:val="00DF51B9"/>
    <w:rsid w:val="00DF54F1"/>
    <w:rsid w:val="00DF578C"/>
    <w:rsid w:val="00DF581C"/>
    <w:rsid w:val="00DF58A2"/>
    <w:rsid w:val="00DF59A1"/>
    <w:rsid w:val="00DF59A9"/>
    <w:rsid w:val="00DF5A88"/>
    <w:rsid w:val="00DF6DC8"/>
    <w:rsid w:val="00DF7770"/>
    <w:rsid w:val="00DF79CE"/>
    <w:rsid w:val="00DF7CCC"/>
    <w:rsid w:val="00DF7FF1"/>
    <w:rsid w:val="00E0059F"/>
    <w:rsid w:val="00E00929"/>
    <w:rsid w:val="00E00EBE"/>
    <w:rsid w:val="00E011A4"/>
    <w:rsid w:val="00E012AC"/>
    <w:rsid w:val="00E0151E"/>
    <w:rsid w:val="00E0159F"/>
    <w:rsid w:val="00E015A0"/>
    <w:rsid w:val="00E018FD"/>
    <w:rsid w:val="00E022DD"/>
    <w:rsid w:val="00E0232B"/>
    <w:rsid w:val="00E02348"/>
    <w:rsid w:val="00E02B24"/>
    <w:rsid w:val="00E02DF8"/>
    <w:rsid w:val="00E03664"/>
    <w:rsid w:val="00E038DE"/>
    <w:rsid w:val="00E03902"/>
    <w:rsid w:val="00E03AF2"/>
    <w:rsid w:val="00E03B4D"/>
    <w:rsid w:val="00E03D6D"/>
    <w:rsid w:val="00E0442B"/>
    <w:rsid w:val="00E044C5"/>
    <w:rsid w:val="00E047B4"/>
    <w:rsid w:val="00E0485A"/>
    <w:rsid w:val="00E04A74"/>
    <w:rsid w:val="00E04D50"/>
    <w:rsid w:val="00E04EC4"/>
    <w:rsid w:val="00E05478"/>
    <w:rsid w:val="00E05A9F"/>
    <w:rsid w:val="00E05CD7"/>
    <w:rsid w:val="00E060E3"/>
    <w:rsid w:val="00E069AF"/>
    <w:rsid w:val="00E069FC"/>
    <w:rsid w:val="00E06A92"/>
    <w:rsid w:val="00E06CDD"/>
    <w:rsid w:val="00E0703B"/>
    <w:rsid w:val="00E0738C"/>
    <w:rsid w:val="00E07BEC"/>
    <w:rsid w:val="00E07CE0"/>
    <w:rsid w:val="00E07FE8"/>
    <w:rsid w:val="00E10413"/>
    <w:rsid w:val="00E1067E"/>
    <w:rsid w:val="00E10CD7"/>
    <w:rsid w:val="00E10D1D"/>
    <w:rsid w:val="00E1100A"/>
    <w:rsid w:val="00E1100E"/>
    <w:rsid w:val="00E1174E"/>
    <w:rsid w:val="00E11859"/>
    <w:rsid w:val="00E1217C"/>
    <w:rsid w:val="00E12309"/>
    <w:rsid w:val="00E12A96"/>
    <w:rsid w:val="00E12BA1"/>
    <w:rsid w:val="00E12EF7"/>
    <w:rsid w:val="00E130D8"/>
    <w:rsid w:val="00E13251"/>
    <w:rsid w:val="00E136B9"/>
    <w:rsid w:val="00E1399E"/>
    <w:rsid w:val="00E13CAE"/>
    <w:rsid w:val="00E144C6"/>
    <w:rsid w:val="00E14900"/>
    <w:rsid w:val="00E1495E"/>
    <w:rsid w:val="00E14AB7"/>
    <w:rsid w:val="00E14AED"/>
    <w:rsid w:val="00E14F4F"/>
    <w:rsid w:val="00E1518A"/>
    <w:rsid w:val="00E15888"/>
    <w:rsid w:val="00E158CD"/>
    <w:rsid w:val="00E162BD"/>
    <w:rsid w:val="00E165DD"/>
    <w:rsid w:val="00E167F2"/>
    <w:rsid w:val="00E16898"/>
    <w:rsid w:val="00E16C7B"/>
    <w:rsid w:val="00E17279"/>
    <w:rsid w:val="00E173AD"/>
    <w:rsid w:val="00E175C9"/>
    <w:rsid w:val="00E1795D"/>
    <w:rsid w:val="00E17DD6"/>
    <w:rsid w:val="00E200D9"/>
    <w:rsid w:val="00E205B3"/>
    <w:rsid w:val="00E206F2"/>
    <w:rsid w:val="00E20742"/>
    <w:rsid w:val="00E20B74"/>
    <w:rsid w:val="00E20E99"/>
    <w:rsid w:val="00E20EC9"/>
    <w:rsid w:val="00E2102C"/>
    <w:rsid w:val="00E2130D"/>
    <w:rsid w:val="00E21532"/>
    <w:rsid w:val="00E21945"/>
    <w:rsid w:val="00E22A3B"/>
    <w:rsid w:val="00E22BF1"/>
    <w:rsid w:val="00E22E4C"/>
    <w:rsid w:val="00E22ECF"/>
    <w:rsid w:val="00E23416"/>
    <w:rsid w:val="00E236AF"/>
    <w:rsid w:val="00E23E6D"/>
    <w:rsid w:val="00E23ECA"/>
    <w:rsid w:val="00E241D9"/>
    <w:rsid w:val="00E2424B"/>
    <w:rsid w:val="00E2433B"/>
    <w:rsid w:val="00E24419"/>
    <w:rsid w:val="00E244A4"/>
    <w:rsid w:val="00E248F3"/>
    <w:rsid w:val="00E24A89"/>
    <w:rsid w:val="00E24D75"/>
    <w:rsid w:val="00E24E4C"/>
    <w:rsid w:val="00E25406"/>
    <w:rsid w:val="00E2573C"/>
    <w:rsid w:val="00E25B47"/>
    <w:rsid w:val="00E26369"/>
    <w:rsid w:val="00E26449"/>
    <w:rsid w:val="00E26680"/>
    <w:rsid w:val="00E2668B"/>
    <w:rsid w:val="00E26DE8"/>
    <w:rsid w:val="00E26F13"/>
    <w:rsid w:val="00E26F64"/>
    <w:rsid w:val="00E2704D"/>
    <w:rsid w:val="00E27230"/>
    <w:rsid w:val="00E279C2"/>
    <w:rsid w:val="00E27A88"/>
    <w:rsid w:val="00E27D4E"/>
    <w:rsid w:val="00E30526"/>
    <w:rsid w:val="00E3074D"/>
    <w:rsid w:val="00E30FFF"/>
    <w:rsid w:val="00E311BD"/>
    <w:rsid w:val="00E3144F"/>
    <w:rsid w:val="00E3169A"/>
    <w:rsid w:val="00E31F79"/>
    <w:rsid w:val="00E32022"/>
    <w:rsid w:val="00E320FC"/>
    <w:rsid w:val="00E321F8"/>
    <w:rsid w:val="00E323F9"/>
    <w:rsid w:val="00E32411"/>
    <w:rsid w:val="00E32712"/>
    <w:rsid w:val="00E32769"/>
    <w:rsid w:val="00E328D6"/>
    <w:rsid w:val="00E32904"/>
    <w:rsid w:val="00E329F7"/>
    <w:rsid w:val="00E32F74"/>
    <w:rsid w:val="00E33048"/>
    <w:rsid w:val="00E339B6"/>
    <w:rsid w:val="00E33ADB"/>
    <w:rsid w:val="00E33D58"/>
    <w:rsid w:val="00E33E43"/>
    <w:rsid w:val="00E33E6F"/>
    <w:rsid w:val="00E34475"/>
    <w:rsid w:val="00E35067"/>
    <w:rsid w:val="00E35B90"/>
    <w:rsid w:val="00E36216"/>
    <w:rsid w:val="00E36295"/>
    <w:rsid w:val="00E36519"/>
    <w:rsid w:val="00E369DD"/>
    <w:rsid w:val="00E369E5"/>
    <w:rsid w:val="00E36FB1"/>
    <w:rsid w:val="00E370B1"/>
    <w:rsid w:val="00E37567"/>
    <w:rsid w:val="00E3790B"/>
    <w:rsid w:val="00E37B51"/>
    <w:rsid w:val="00E400C8"/>
    <w:rsid w:val="00E40161"/>
    <w:rsid w:val="00E403C7"/>
    <w:rsid w:val="00E40821"/>
    <w:rsid w:val="00E4115D"/>
    <w:rsid w:val="00E41305"/>
    <w:rsid w:val="00E413FE"/>
    <w:rsid w:val="00E414E8"/>
    <w:rsid w:val="00E416EC"/>
    <w:rsid w:val="00E419BB"/>
    <w:rsid w:val="00E41B52"/>
    <w:rsid w:val="00E41C17"/>
    <w:rsid w:val="00E41E40"/>
    <w:rsid w:val="00E42176"/>
    <w:rsid w:val="00E428E7"/>
    <w:rsid w:val="00E42BAD"/>
    <w:rsid w:val="00E42CA9"/>
    <w:rsid w:val="00E430FC"/>
    <w:rsid w:val="00E43117"/>
    <w:rsid w:val="00E433E9"/>
    <w:rsid w:val="00E4347E"/>
    <w:rsid w:val="00E43679"/>
    <w:rsid w:val="00E43CEC"/>
    <w:rsid w:val="00E441CE"/>
    <w:rsid w:val="00E44274"/>
    <w:rsid w:val="00E4436E"/>
    <w:rsid w:val="00E446DC"/>
    <w:rsid w:val="00E44803"/>
    <w:rsid w:val="00E44CDE"/>
    <w:rsid w:val="00E44E9F"/>
    <w:rsid w:val="00E45293"/>
    <w:rsid w:val="00E455C0"/>
    <w:rsid w:val="00E4585F"/>
    <w:rsid w:val="00E45C10"/>
    <w:rsid w:val="00E45F49"/>
    <w:rsid w:val="00E4609D"/>
    <w:rsid w:val="00E462AA"/>
    <w:rsid w:val="00E467C0"/>
    <w:rsid w:val="00E4716C"/>
    <w:rsid w:val="00E473DB"/>
    <w:rsid w:val="00E4764B"/>
    <w:rsid w:val="00E47697"/>
    <w:rsid w:val="00E476C8"/>
    <w:rsid w:val="00E47854"/>
    <w:rsid w:val="00E47B6A"/>
    <w:rsid w:val="00E505A1"/>
    <w:rsid w:val="00E50771"/>
    <w:rsid w:val="00E507F9"/>
    <w:rsid w:val="00E50906"/>
    <w:rsid w:val="00E50B99"/>
    <w:rsid w:val="00E50C23"/>
    <w:rsid w:val="00E51438"/>
    <w:rsid w:val="00E516C1"/>
    <w:rsid w:val="00E5185A"/>
    <w:rsid w:val="00E518C8"/>
    <w:rsid w:val="00E5195C"/>
    <w:rsid w:val="00E51AC1"/>
    <w:rsid w:val="00E51B81"/>
    <w:rsid w:val="00E52082"/>
    <w:rsid w:val="00E5242E"/>
    <w:rsid w:val="00E5248F"/>
    <w:rsid w:val="00E52757"/>
    <w:rsid w:val="00E5277E"/>
    <w:rsid w:val="00E530BE"/>
    <w:rsid w:val="00E53392"/>
    <w:rsid w:val="00E536BF"/>
    <w:rsid w:val="00E536FD"/>
    <w:rsid w:val="00E53702"/>
    <w:rsid w:val="00E53A28"/>
    <w:rsid w:val="00E53E8C"/>
    <w:rsid w:val="00E53FB2"/>
    <w:rsid w:val="00E54098"/>
    <w:rsid w:val="00E5426C"/>
    <w:rsid w:val="00E548D5"/>
    <w:rsid w:val="00E54F28"/>
    <w:rsid w:val="00E54FED"/>
    <w:rsid w:val="00E554EE"/>
    <w:rsid w:val="00E55609"/>
    <w:rsid w:val="00E55777"/>
    <w:rsid w:val="00E5583A"/>
    <w:rsid w:val="00E55B7D"/>
    <w:rsid w:val="00E55E14"/>
    <w:rsid w:val="00E5632E"/>
    <w:rsid w:val="00E563E2"/>
    <w:rsid w:val="00E5659B"/>
    <w:rsid w:val="00E56FFE"/>
    <w:rsid w:val="00E570E6"/>
    <w:rsid w:val="00E576C2"/>
    <w:rsid w:val="00E57CD3"/>
    <w:rsid w:val="00E57E07"/>
    <w:rsid w:val="00E6010C"/>
    <w:rsid w:val="00E6012C"/>
    <w:rsid w:val="00E60377"/>
    <w:rsid w:val="00E6042E"/>
    <w:rsid w:val="00E60861"/>
    <w:rsid w:val="00E609D5"/>
    <w:rsid w:val="00E60AA5"/>
    <w:rsid w:val="00E60DFB"/>
    <w:rsid w:val="00E60E25"/>
    <w:rsid w:val="00E60F84"/>
    <w:rsid w:val="00E61362"/>
    <w:rsid w:val="00E62099"/>
    <w:rsid w:val="00E621C8"/>
    <w:rsid w:val="00E62497"/>
    <w:rsid w:val="00E62C70"/>
    <w:rsid w:val="00E63118"/>
    <w:rsid w:val="00E632CA"/>
    <w:rsid w:val="00E63364"/>
    <w:rsid w:val="00E636D1"/>
    <w:rsid w:val="00E637A7"/>
    <w:rsid w:val="00E63A90"/>
    <w:rsid w:val="00E64359"/>
    <w:rsid w:val="00E649DF"/>
    <w:rsid w:val="00E64A75"/>
    <w:rsid w:val="00E64D80"/>
    <w:rsid w:val="00E65E2F"/>
    <w:rsid w:val="00E65E58"/>
    <w:rsid w:val="00E6622F"/>
    <w:rsid w:val="00E662E4"/>
    <w:rsid w:val="00E66332"/>
    <w:rsid w:val="00E667D2"/>
    <w:rsid w:val="00E66DCF"/>
    <w:rsid w:val="00E66E62"/>
    <w:rsid w:val="00E67122"/>
    <w:rsid w:val="00E671FD"/>
    <w:rsid w:val="00E67A28"/>
    <w:rsid w:val="00E67B71"/>
    <w:rsid w:val="00E67E22"/>
    <w:rsid w:val="00E70417"/>
    <w:rsid w:val="00E706B1"/>
    <w:rsid w:val="00E70BEE"/>
    <w:rsid w:val="00E71171"/>
    <w:rsid w:val="00E71176"/>
    <w:rsid w:val="00E71465"/>
    <w:rsid w:val="00E719FD"/>
    <w:rsid w:val="00E71E4F"/>
    <w:rsid w:val="00E71FA0"/>
    <w:rsid w:val="00E72225"/>
    <w:rsid w:val="00E722A5"/>
    <w:rsid w:val="00E722DF"/>
    <w:rsid w:val="00E7251F"/>
    <w:rsid w:val="00E72A9D"/>
    <w:rsid w:val="00E72CC1"/>
    <w:rsid w:val="00E72D4F"/>
    <w:rsid w:val="00E72E94"/>
    <w:rsid w:val="00E7311A"/>
    <w:rsid w:val="00E731F7"/>
    <w:rsid w:val="00E73780"/>
    <w:rsid w:val="00E74121"/>
    <w:rsid w:val="00E74809"/>
    <w:rsid w:val="00E752A1"/>
    <w:rsid w:val="00E755E1"/>
    <w:rsid w:val="00E75846"/>
    <w:rsid w:val="00E758E5"/>
    <w:rsid w:val="00E75A15"/>
    <w:rsid w:val="00E75BE6"/>
    <w:rsid w:val="00E75F35"/>
    <w:rsid w:val="00E766B3"/>
    <w:rsid w:val="00E76BD1"/>
    <w:rsid w:val="00E777E8"/>
    <w:rsid w:val="00E80138"/>
    <w:rsid w:val="00E8017B"/>
    <w:rsid w:val="00E8039A"/>
    <w:rsid w:val="00E804CE"/>
    <w:rsid w:val="00E80B44"/>
    <w:rsid w:val="00E80C4B"/>
    <w:rsid w:val="00E81994"/>
    <w:rsid w:val="00E819F8"/>
    <w:rsid w:val="00E81F8A"/>
    <w:rsid w:val="00E82278"/>
    <w:rsid w:val="00E828B5"/>
    <w:rsid w:val="00E82C74"/>
    <w:rsid w:val="00E82C77"/>
    <w:rsid w:val="00E82CB2"/>
    <w:rsid w:val="00E82CB8"/>
    <w:rsid w:val="00E83299"/>
    <w:rsid w:val="00E837D3"/>
    <w:rsid w:val="00E83BBC"/>
    <w:rsid w:val="00E83E14"/>
    <w:rsid w:val="00E84434"/>
    <w:rsid w:val="00E844E9"/>
    <w:rsid w:val="00E84F72"/>
    <w:rsid w:val="00E85057"/>
    <w:rsid w:val="00E856A2"/>
    <w:rsid w:val="00E856CF"/>
    <w:rsid w:val="00E85907"/>
    <w:rsid w:val="00E85D20"/>
    <w:rsid w:val="00E864E0"/>
    <w:rsid w:val="00E8665A"/>
    <w:rsid w:val="00E8676C"/>
    <w:rsid w:val="00E86918"/>
    <w:rsid w:val="00E86CBD"/>
    <w:rsid w:val="00E86DB5"/>
    <w:rsid w:val="00E8733A"/>
    <w:rsid w:val="00E8761D"/>
    <w:rsid w:val="00E879B7"/>
    <w:rsid w:val="00E9026A"/>
    <w:rsid w:val="00E903BD"/>
    <w:rsid w:val="00E90621"/>
    <w:rsid w:val="00E90667"/>
    <w:rsid w:val="00E90D61"/>
    <w:rsid w:val="00E9166C"/>
    <w:rsid w:val="00E91A2F"/>
    <w:rsid w:val="00E91E12"/>
    <w:rsid w:val="00E92044"/>
    <w:rsid w:val="00E9273A"/>
    <w:rsid w:val="00E92C67"/>
    <w:rsid w:val="00E92C70"/>
    <w:rsid w:val="00E92D21"/>
    <w:rsid w:val="00E92DCA"/>
    <w:rsid w:val="00E93584"/>
    <w:rsid w:val="00E93E14"/>
    <w:rsid w:val="00E93FAF"/>
    <w:rsid w:val="00E9403B"/>
    <w:rsid w:val="00E945C7"/>
    <w:rsid w:val="00E94B4A"/>
    <w:rsid w:val="00E94DBB"/>
    <w:rsid w:val="00E94ECF"/>
    <w:rsid w:val="00E95088"/>
    <w:rsid w:val="00E95215"/>
    <w:rsid w:val="00E95427"/>
    <w:rsid w:val="00E95976"/>
    <w:rsid w:val="00E95CA1"/>
    <w:rsid w:val="00E95D00"/>
    <w:rsid w:val="00E95E65"/>
    <w:rsid w:val="00E95EC3"/>
    <w:rsid w:val="00E95F7E"/>
    <w:rsid w:val="00E96551"/>
    <w:rsid w:val="00E967E2"/>
    <w:rsid w:val="00E96DFC"/>
    <w:rsid w:val="00E96EBB"/>
    <w:rsid w:val="00E96F7D"/>
    <w:rsid w:val="00E97006"/>
    <w:rsid w:val="00E97B57"/>
    <w:rsid w:val="00EA01D1"/>
    <w:rsid w:val="00EA0501"/>
    <w:rsid w:val="00EA06AC"/>
    <w:rsid w:val="00EA085C"/>
    <w:rsid w:val="00EA0A9D"/>
    <w:rsid w:val="00EA0B57"/>
    <w:rsid w:val="00EA0C85"/>
    <w:rsid w:val="00EA137D"/>
    <w:rsid w:val="00EA13A4"/>
    <w:rsid w:val="00EA14CD"/>
    <w:rsid w:val="00EA172E"/>
    <w:rsid w:val="00EA17BB"/>
    <w:rsid w:val="00EA187D"/>
    <w:rsid w:val="00EA18A7"/>
    <w:rsid w:val="00EA1B79"/>
    <w:rsid w:val="00EA1EED"/>
    <w:rsid w:val="00EA1F90"/>
    <w:rsid w:val="00EA21E2"/>
    <w:rsid w:val="00EA22F9"/>
    <w:rsid w:val="00EA288C"/>
    <w:rsid w:val="00EA2A84"/>
    <w:rsid w:val="00EA2DAB"/>
    <w:rsid w:val="00EA3042"/>
    <w:rsid w:val="00EA30A0"/>
    <w:rsid w:val="00EA3955"/>
    <w:rsid w:val="00EA3C1D"/>
    <w:rsid w:val="00EA3FAD"/>
    <w:rsid w:val="00EA412E"/>
    <w:rsid w:val="00EA4291"/>
    <w:rsid w:val="00EA42CA"/>
    <w:rsid w:val="00EA47A4"/>
    <w:rsid w:val="00EA49A6"/>
    <w:rsid w:val="00EA565B"/>
    <w:rsid w:val="00EA62B6"/>
    <w:rsid w:val="00EA64E4"/>
    <w:rsid w:val="00EA6B4A"/>
    <w:rsid w:val="00EA6C4B"/>
    <w:rsid w:val="00EA6F36"/>
    <w:rsid w:val="00EA7DC3"/>
    <w:rsid w:val="00EB0165"/>
    <w:rsid w:val="00EB021C"/>
    <w:rsid w:val="00EB02BC"/>
    <w:rsid w:val="00EB0492"/>
    <w:rsid w:val="00EB07E0"/>
    <w:rsid w:val="00EB0BD8"/>
    <w:rsid w:val="00EB0C38"/>
    <w:rsid w:val="00EB0F8D"/>
    <w:rsid w:val="00EB1830"/>
    <w:rsid w:val="00EB186A"/>
    <w:rsid w:val="00EB19D6"/>
    <w:rsid w:val="00EB1CFF"/>
    <w:rsid w:val="00EB28DC"/>
    <w:rsid w:val="00EB2960"/>
    <w:rsid w:val="00EB2C20"/>
    <w:rsid w:val="00EB2ECE"/>
    <w:rsid w:val="00EB2FC2"/>
    <w:rsid w:val="00EB3882"/>
    <w:rsid w:val="00EB42DA"/>
    <w:rsid w:val="00EB4321"/>
    <w:rsid w:val="00EB47DE"/>
    <w:rsid w:val="00EB4FCC"/>
    <w:rsid w:val="00EB520E"/>
    <w:rsid w:val="00EB5499"/>
    <w:rsid w:val="00EB54EC"/>
    <w:rsid w:val="00EB574E"/>
    <w:rsid w:val="00EB5AB2"/>
    <w:rsid w:val="00EB5D9F"/>
    <w:rsid w:val="00EB6216"/>
    <w:rsid w:val="00EB65F7"/>
    <w:rsid w:val="00EB6758"/>
    <w:rsid w:val="00EB6DFF"/>
    <w:rsid w:val="00EB7792"/>
    <w:rsid w:val="00EB7805"/>
    <w:rsid w:val="00EB7DCA"/>
    <w:rsid w:val="00EC06CF"/>
    <w:rsid w:val="00EC07DD"/>
    <w:rsid w:val="00EC0B09"/>
    <w:rsid w:val="00EC0D41"/>
    <w:rsid w:val="00EC1050"/>
    <w:rsid w:val="00EC11FB"/>
    <w:rsid w:val="00EC1281"/>
    <w:rsid w:val="00EC12BA"/>
    <w:rsid w:val="00EC18D4"/>
    <w:rsid w:val="00EC199B"/>
    <w:rsid w:val="00EC1F60"/>
    <w:rsid w:val="00EC20F3"/>
    <w:rsid w:val="00EC27C4"/>
    <w:rsid w:val="00EC2D3C"/>
    <w:rsid w:val="00EC2D8E"/>
    <w:rsid w:val="00EC2DDC"/>
    <w:rsid w:val="00EC339C"/>
    <w:rsid w:val="00EC369F"/>
    <w:rsid w:val="00EC3769"/>
    <w:rsid w:val="00EC391C"/>
    <w:rsid w:val="00EC45A5"/>
    <w:rsid w:val="00EC46BD"/>
    <w:rsid w:val="00EC4AFE"/>
    <w:rsid w:val="00EC4B87"/>
    <w:rsid w:val="00EC4CAF"/>
    <w:rsid w:val="00EC4F6C"/>
    <w:rsid w:val="00EC5101"/>
    <w:rsid w:val="00EC5318"/>
    <w:rsid w:val="00EC54FD"/>
    <w:rsid w:val="00EC61C7"/>
    <w:rsid w:val="00EC62B8"/>
    <w:rsid w:val="00EC70E4"/>
    <w:rsid w:val="00EC70E5"/>
    <w:rsid w:val="00EC752D"/>
    <w:rsid w:val="00EC755C"/>
    <w:rsid w:val="00EC75D2"/>
    <w:rsid w:val="00EC760C"/>
    <w:rsid w:val="00EC779D"/>
    <w:rsid w:val="00EC7818"/>
    <w:rsid w:val="00EC7B90"/>
    <w:rsid w:val="00EC7D9A"/>
    <w:rsid w:val="00ED018D"/>
    <w:rsid w:val="00ED048C"/>
    <w:rsid w:val="00ED0916"/>
    <w:rsid w:val="00ED092D"/>
    <w:rsid w:val="00ED0B0D"/>
    <w:rsid w:val="00ED0B54"/>
    <w:rsid w:val="00ED0EB2"/>
    <w:rsid w:val="00ED1370"/>
    <w:rsid w:val="00ED2028"/>
    <w:rsid w:val="00ED20A3"/>
    <w:rsid w:val="00ED20D9"/>
    <w:rsid w:val="00ED2363"/>
    <w:rsid w:val="00ED249E"/>
    <w:rsid w:val="00ED2AEF"/>
    <w:rsid w:val="00ED2B90"/>
    <w:rsid w:val="00ED2D66"/>
    <w:rsid w:val="00ED2FA2"/>
    <w:rsid w:val="00ED3260"/>
    <w:rsid w:val="00ED3264"/>
    <w:rsid w:val="00ED3538"/>
    <w:rsid w:val="00ED371B"/>
    <w:rsid w:val="00ED37E5"/>
    <w:rsid w:val="00ED3834"/>
    <w:rsid w:val="00ED38AE"/>
    <w:rsid w:val="00ED3B35"/>
    <w:rsid w:val="00ED4570"/>
    <w:rsid w:val="00ED4BD8"/>
    <w:rsid w:val="00ED515A"/>
    <w:rsid w:val="00ED53B1"/>
    <w:rsid w:val="00ED55A2"/>
    <w:rsid w:val="00ED5A43"/>
    <w:rsid w:val="00ED5A62"/>
    <w:rsid w:val="00ED5B2C"/>
    <w:rsid w:val="00ED5B73"/>
    <w:rsid w:val="00ED5C43"/>
    <w:rsid w:val="00ED5DC6"/>
    <w:rsid w:val="00ED5E81"/>
    <w:rsid w:val="00ED6057"/>
    <w:rsid w:val="00ED6898"/>
    <w:rsid w:val="00ED69BE"/>
    <w:rsid w:val="00ED6BEA"/>
    <w:rsid w:val="00ED6E48"/>
    <w:rsid w:val="00ED708D"/>
    <w:rsid w:val="00ED7287"/>
    <w:rsid w:val="00ED7466"/>
    <w:rsid w:val="00ED7622"/>
    <w:rsid w:val="00ED7779"/>
    <w:rsid w:val="00ED78B4"/>
    <w:rsid w:val="00EE00C2"/>
    <w:rsid w:val="00EE01B0"/>
    <w:rsid w:val="00EE06EF"/>
    <w:rsid w:val="00EE08BA"/>
    <w:rsid w:val="00EE0D5F"/>
    <w:rsid w:val="00EE12E5"/>
    <w:rsid w:val="00EE181D"/>
    <w:rsid w:val="00EE27E3"/>
    <w:rsid w:val="00EE2DBA"/>
    <w:rsid w:val="00EE2E3D"/>
    <w:rsid w:val="00EE3808"/>
    <w:rsid w:val="00EE3973"/>
    <w:rsid w:val="00EE3B10"/>
    <w:rsid w:val="00EE3C86"/>
    <w:rsid w:val="00EE3C88"/>
    <w:rsid w:val="00EE3D88"/>
    <w:rsid w:val="00EE3DB0"/>
    <w:rsid w:val="00EE3F93"/>
    <w:rsid w:val="00EE486E"/>
    <w:rsid w:val="00EE495F"/>
    <w:rsid w:val="00EE49D3"/>
    <w:rsid w:val="00EE4AE8"/>
    <w:rsid w:val="00EE4FEE"/>
    <w:rsid w:val="00EE5010"/>
    <w:rsid w:val="00EE52A0"/>
    <w:rsid w:val="00EE545F"/>
    <w:rsid w:val="00EE54C8"/>
    <w:rsid w:val="00EE5753"/>
    <w:rsid w:val="00EE5F4E"/>
    <w:rsid w:val="00EE5F79"/>
    <w:rsid w:val="00EE6122"/>
    <w:rsid w:val="00EE61EB"/>
    <w:rsid w:val="00EE68A9"/>
    <w:rsid w:val="00EE6F7B"/>
    <w:rsid w:val="00EE7103"/>
    <w:rsid w:val="00EE79B1"/>
    <w:rsid w:val="00EE7AE6"/>
    <w:rsid w:val="00EE7BA7"/>
    <w:rsid w:val="00EE7BE5"/>
    <w:rsid w:val="00EF02B7"/>
    <w:rsid w:val="00EF0704"/>
    <w:rsid w:val="00EF096E"/>
    <w:rsid w:val="00EF1382"/>
    <w:rsid w:val="00EF188A"/>
    <w:rsid w:val="00EF19D4"/>
    <w:rsid w:val="00EF1E07"/>
    <w:rsid w:val="00EF1EFC"/>
    <w:rsid w:val="00EF2005"/>
    <w:rsid w:val="00EF2147"/>
    <w:rsid w:val="00EF2228"/>
    <w:rsid w:val="00EF228D"/>
    <w:rsid w:val="00EF24E1"/>
    <w:rsid w:val="00EF271E"/>
    <w:rsid w:val="00EF29B6"/>
    <w:rsid w:val="00EF3458"/>
    <w:rsid w:val="00EF34B2"/>
    <w:rsid w:val="00EF35C7"/>
    <w:rsid w:val="00EF36BF"/>
    <w:rsid w:val="00EF3700"/>
    <w:rsid w:val="00EF3787"/>
    <w:rsid w:val="00EF37C9"/>
    <w:rsid w:val="00EF3A16"/>
    <w:rsid w:val="00EF3BB8"/>
    <w:rsid w:val="00EF3BCA"/>
    <w:rsid w:val="00EF3D0F"/>
    <w:rsid w:val="00EF3D24"/>
    <w:rsid w:val="00EF3DB3"/>
    <w:rsid w:val="00EF47CE"/>
    <w:rsid w:val="00EF4A9F"/>
    <w:rsid w:val="00EF4F5D"/>
    <w:rsid w:val="00EF5024"/>
    <w:rsid w:val="00EF5061"/>
    <w:rsid w:val="00EF522B"/>
    <w:rsid w:val="00EF54AC"/>
    <w:rsid w:val="00EF54ED"/>
    <w:rsid w:val="00EF5750"/>
    <w:rsid w:val="00EF59D2"/>
    <w:rsid w:val="00EF5A5C"/>
    <w:rsid w:val="00EF5A62"/>
    <w:rsid w:val="00EF5A81"/>
    <w:rsid w:val="00EF5BD9"/>
    <w:rsid w:val="00EF5EFE"/>
    <w:rsid w:val="00EF5F11"/>
    <w:rsid w:val="00EF62F7"/>
    <w:rsid w:val="00EF683E"/>
    <w:rsid w:val="00EF6991"/>
    <w:rsid w:val="00EF6C60"/>
    <w:rsid w:val="00EF6C7C"/>
    <w:rsid w:val="00EF6EEE"/>
    <w:rsid w:val="00EF6F8D"/>
    <w:rsid w:val="00EF70C1"/>
    <w:rsid w:val="00EF7152"/>
    <w:rsid w:val="00EF77F7"/>
    <w:rsid w:val="00EF7D22"/>
    <w:rsid w:val="00EF7F01"/>
    <w:rsid w:val="00F0032E"/>
    <w:rsid w:val="00F008F0"/>
    <w:rsid w:val="00F009A7"/>
    <w:rsid w:val="00F01730"/>
    <w:rsid w:val="00F01B2D"/>
    <w:rsid w:val="00F01F0F"/>
    <w:rsid w:val="00F01F6C"/>
    <w:rsid w:val="00F020EE"/>
    <w:rsid w:val="00F022C1"/>
    <w:rsid w:val="00F0348F"/>
    <w:rsid w:val="00F036B3"/>
    <w:rsid w:val="00F03701"/>
    <w:rsid w:val="00F03E1E"/>
    <w:rsid w:val="00F03EF8"/>
    <w:rsid w:val="00F042B2"/>
    <w:rsid w:val="00F042E8"/>
    <w:rsid w:val="00F0433B"/>
    <w:rsid w:val="00F04513"/>
    <w:rsid w:val="00F045E5"/>
    <w:rsid w:val="00F04A74"/>
    <w:rsid w:val="00F04BF3"/>
    <w:rsid w:val="00F04D6C"/>
    <w:rsid w:val="00F04F4A"/>
    <w:rsid w:val="00F05464"/>
    <w:rsid w:val="00F0549F"/>
    <w:rsid w:val="00F0562F"/>
    <w:rsid w:val="00F05763"/>
    <w:rsid w:val="00F05A0A"/>
    <w:rsid w:val="00F05D38"/>
    <w:rsid w:val="00F05EFB"/>
    <w:rsid w:val="00F0653C"/>
    <w:rsid w:val="00F06C9E"/>
    <w:rsid w:val="00F06DCB"/>
    <w:rsid w:val="00F06EBD"/>
    <w:rsid w:val="00F07282"/>
    <w:rsid w:val="00F072B2"/>
    <w:rsid w:val="00F0781E"/>
    <w:rsid w:val="00F07BCA"/>
    <w:rsid w:val="00F07D76"/>
    <w:rsid w:val="00F10769"/>
    <w:rsid w:val="00F10840"/>
    <w:rsid w:val="00F109DB"/>
    <w:rsid w:val="00F109E3"/>
    <w:rsid w:val="00F112E0"/>
    <w:rsid w:val="00F11391"/>
    <w:rsid w:val="00F11771"/>
    <w:rsid w:val="00F11966"/>
    <w:rsid w:val="00F1226B"/>
    <w:rsid w:val="00F12955"/>
    <w:rsid w:val="00F12B7C"/>
    <w:rsid w:val="00F12BAB"/>
    <w:rsid w:val="00F12C92"/>
    <w:rsid w:val="00F12DBB"/>
    <w:rsid w:val="00F12E25"/>
    <w:rsid w:val="00F12F0A"/>
    <w:rsid w:val="00F130E8"/>
    <w:rsid w:val="00F1326D"/>
    <w:rsid w:val="00F132FD"/>
    <w:rsid w:val="00F13325"/>
    <w:rsid w:val="00F135C0"/>
    <w:rsid w:val="00F1364D"/>
    <w:rsid w:val="00F1398C"/>
    <w:rsid w:val="00F13A57"/>
    <w:rsid w:val="00F13F79"/>
    <w:rsid w:val="00F140FD"/>
    <w:rsid w:val="00F1490C"/>
    <w:rsid w:val="00F14F3B"/>
    <w:rsid w:val="00F150B5"/>
    <w:rsid w:val="00F15955"/>
    <w:rsid w:val="00F15D43"/>
    <w:rsid w:val="00F16066"/>
    <w:rsid w:val="00F16685"/>
    <w:rsid w:val="00F16C91"/>
    <w:rsid w:val="00F16F40"/>
    <w:rsid w:val="00F172AA"/>
    <w:rsid w:val="00F173DF"/>
    <w:rsid w:val="00F174BA"/>
    <w:rsid w:val="00F1765F"/>
    <w:rsid w:val="00F176FE"/>
    <w:rsid w:val="00F17BBC"/>
    <w:rsid w:val="00F202C5"/>
    <w:rsid w:val="00F20522"/>
    <w:rsid w:val="00F20A78"/>
    <w:rsid w:val="00F20C74"/>
    <w:rsid w:val="00F20CBF"/>
    <w:rsid w:val="00F20D64"/>
    <w:rsid w:val="00F20E9A"/>
    <w:rsid w:val="00F20FA2"/>
    <w:rsid w:val="00F21859"/>
    <w:rsid w:val="00F21E83"/>
    <w:rsid w:val="00F21FA7"/>
    <w:rsid w:val="00F224B8"/>
    <w:rsid w:val="00F2273C"/>
    <w:rsid w:val="00F22749"/>
    <w:rsid w:val="00F22838"/>
    <w:rsid w:val="00F22B7D"/>
    <w:rsid w:val="00F22CBA"/>
    <w:rsid w:val="00F22D05"/>
    <w:rsid w:val="00F23300"/>
    <w:rsid w:val="00F233AD"/>
    <w:rsid w:val="00F23781"/>
    <w:rsid w:val="00F23CF8"/>
    <w:rsid w:val="00F24654"/>
    <w:rsid w:val="00F249A7"/>
    <w:rsid w:val="00F24B20"/>
    <w:rsid w:val="00F250AC"/>
    <w:rsid w:val="00F25269"/>
    <w:rsid w:val="00F253AA"/>
    <w:rsid w:val="00F25AEC"/>
    <w:rsid w:val="00F25DE7"/>
    <w:rsid w:val="00F26372"/>
    <w:rsid w:val="00F26592"/>
    <w:rsid w:val="00F26785"/>
    <w:rsid w:val="00F26B96"/>
    <w:rsid w:val="00F26BD6"/>
    <w:rsid w:val="00F276CC"/>
    <w:rsid w:val="00F2770E"/>
    <w:rsid w:val="00F301CD"/>
    <w:rsid w:val="00F3035E"/>
    <w:rsid w:val="00F3069C"/>
    <w:rsid w:val="00F30B21"/>
    <w:rsid w:val="00F31138"/>
    <w:rsid w:val="00F314B3"/>
    <w:rsid w:val="00F3197B"/>
    <w:rsid w:val="00F31AD0"/>
    <w:rsid w:val="00F321CE"/>
    <w:rsid w:val="00F3249A"/>
    <w:rsid w:val="00F32552"/>
    <w:rsid w:val="00F325F2"/>
    <w:rsid w:val="00F32779"/>
    <w:rsid w:val="00F32964"/>
    <w:rsid w:val="00F32A40"/>
    <w:rsid w:val="00F32E46"/>
    <w:rsid w:val="00F332BD"/>
    <w:rsid w:val="00F338B8"/>
    <w:rsid w:val="00F338F4"/>
    <w:rsid w:val="00F33C10"/>
    <w:rsid w:val="00F33CB3"/>
    <w:rsid w:val="00F33F6D"/>
    <w:rsid w:val="00F34083"/>
    <w:rsid w:val="00F3485C"/>
    <w:rsid w:val="00F34AFB"/>
    <w:rsid w:val="00F34B8C"/>
    <w:rsid w:val="00F34E05"/>
    <w:rsid w:val="00F35651"/>
    <w:rsid w:val="00F3578D"/>
    <w:rsid w:val="00F35B32"/>
    <w:rsid w:val="00F36205"/>
    <w:rsid w:val="00F36252"/>
    <w:rsid w:val="00F36636"/>
    <w:rsid w:val="00F367F5"/>
    <w:rsid w:val="00F36DEE"/>
    <w:rsid w:val="00F36E33"/>
    <w:rsid w:val="00F36F39"/>
    <w:rsid w:val="00F3786F"/>
    <w:rsid w:val="00F37F75"/>
    <w:rsid w:val="00F40046"/>
    <w:rsid w:val="00F4019B"/>
    <w:rsid w:val="00F401B2"/>
    <w:rsid w:val="00F405C2"/>
    <w:rsid w:val="00F4070E"/>
    <w:rsid w:val="00F40E5C"/>
    <w:rsid w:val="00F412F5"/>
    <w:rsid w:val="00F412FA"/>
    <w:rsid w:val="00F420E1"/>
    <w:rsid w:val="00F42831"/>
    <w:rsid w:val="00F42941"/>
    <w:rsid w:val="00F4321F"/>
    <w:rsid w:val="00F435DC"/>
    <w:rsid w:val="00F43673"/>
    <w:rsid w:val="00F438AE"/>
    <w:rsid w:val="00F43D44"/>
    <w:rsid w:val="00F4452B"/>
    <w:rsid w:val="00F447BD"/>
    <w:rsid w:val="00F447CE"/>
    <w:rsid w:val="00F448CB"/>
    <w:rsid w:val="00F449CF"/>
    <w:rsid w:val="00F44B49"/>
    <w:rsid w:val="00F44CA6"/>
    <w:rsid w:val="00F456B4"/>
    <w:rsid w:val="00F45742"/>
    <w:rsid w:val="00F457A5"/>
    <w:rsid w:val="00F45849"/>
    <w:rsid w:val="00F45CB6"/>
    <w:rsid w:val="00F462EA"/>
    <w:rsid w:val="00F46A19"/>
    <w:rsid w:val="00F46F66"/>
    <w:rsid w:val="00F47291"/>
    <w:rsid w:val="00F473EB"/>
    <w:rsid w:val="00F47507"/>
    <w:rsid w:val="00F47617"/>
    <w:rsid w:val="00F479C0"/>
    <w:rsid w:val="00F47B6A"/>
    <w:rsid w:val="00F504BB"/>
    <w:rsid w:val="00F505D2"/>
    <w:rsid w:val="00F50600"/>
    <w:rsid w:val="00F5065F"/>
    <w:rsid w:val="00F50C72"/>
    <w:rsid w:val="00F51114"/>
    <w:rsid w:val="00F514E9"/>
    <w:rsid w:val="00F51780"/>
    <w:rsid w:val="00F5187E"/>
    <w:rsid w:val="00F518EE"/>
    <w:rsid w:val="00F51AF3"/>
    <w:rsid w:val="00F51B1F"/>
    <w:rsid w:val="00F51EA5"/>
    <w:rsid w:val="00F51F6D"/>
    <w:rsid w:val="00F5206D"/>
    <w:rsid w:val="00F52A0C"/>
    <w:rsid w:val="00F52DDC"/>
    <w:rsid w:val="00F52E1A"/>
    <w:rsid w:val="00F52F91"/>
    <w:rsid w:val="00F5311A"/>
    <w:rsid w:val="00F53AA8"/>
    <w:rsid w:val="00F53CD0"/>
    <w:rsid w:val="00F53D7C"/>
    <w:rsid w:val="00F53F81"/>
    <w:rsid w:val="00F54046"/>
    <w:rsid w:val="00F54232"/>
    <w:rsid w:val="00F542D9"/>
    <w:rsid w:val="00F548D8"/>
    <w:rsid w:val="00F54FA7"/>
    <w:rsid w:val="00F55101"/>
    <w:rsid w:val="00F552A2"/>
    <w:rsid w:val="00F556EB"/>
    <w:rsid w:val="00F55DC9"/>
    <w:rsid w:val="00F55E11"/>
    <w:rsid w:val="00F55E4D"/>
    <w:rsid w:val="00F55E9F"/>
    <w:rsid w:val="00F56230"/>
    <w:rsid w:val="00F569D0"/>
    <w:rsid w:val="00F56F16"/>
    <w:rsid w:val="00F5781D"/>
    <w:rsid w:val="00F6020E"/>
    <w:rsid w:val="00F6035F"/>
    <w:rsid w:val="00F60B0A"/>
    <w:rsid w:val="00F60FDA"/>
    <w:rsid w:val="00F61135"/>
    <w:rsid w:val="00F61553"/>
    <w:rsid w:val="00F61567"/>
    <w:rsid w:val="00F615A6"/>
    <w:rsid w:val="00F6168F"/>
    <w:rsid w:val="00F619D8"/>
    <w:rsid w:val="00F61B01"/>
    <w:rsid w:val="00F61D1C"/>
    <w:rsid w:val="00F6203A"/>
    <w:rsid w:val="00F62339"/>
    <w:rsid w:val="00F62383"/>
    <w:rsid w:val="00F62485"/>
    <w:rsid w:val="00F6365E"/>
    <w:rsid w:val="00F636C9"/>
    <w:rsid w:val="00F64131"/>
    <w:rsid w:val="00F64701"/>
    <w:rsid w:val="00F64E46"/>
    <w:rsid w:val="00F64EDE"/>
    <w:rsid w:val="00F652CF"/>
    <w:rsid w:val="00F6542E"/>
    <w:rsid w:val="00F6592E"/>
    <w:rsid w:val="00F66836"/>
    <w:rsid w:val="00F66BA3"/>
    <w:rsid w:val="00F66BA8"/>
    <w:rsid w:val="00F66E3A"/>
    <w:rsid w:val="00F66F48"/>
    <w:rsid w:val="00F672CB"/>
    <w:rsid w:val="00F6744A"/>
    <w:rsid w:val="00F678F8"/>
    <w:rsid w:val="00F67F4D"/>
    <w:rsid w:val="00F70655"/>
    <w:rsid w:val="00F70747"/>
    <w:rsid w:val="00F70E8E"/>
    <w:rsid w:val="00F70E96"/>
    <w:rsid w:val="00F7109A"/>
    <w:rsid w:val="00F710AC"/>
    <w:rsid w:val="00F71428"/>
    <w:rsid w:val="00F7144A"/>
    <w:rsid w:val="00F716B3"/>
    <w:rsid w:val="00F71832"/>
    <w:rsid w:val="00F718E1"/>
    <w:rsid w:val="00F719D6"/>
    <w:rsid w:val="00F71C53"/>
    <w:rsid w:val="00F71E05"/>
    <w:rsid w:val="00F71E83"/>
    <w:rsid w:val="00F721CA"/>
    <w:rsid w:val="00F72560"/>
    <w:rsid w:val="00F725C4"/>
    <w:rsid w:val="00F72685"/>
    <w:rsid w:val="00F727AB"/>
    <w:rsid w:val="00F72981"/>
    <w:rsid w:val="00F72EA0"/>
    <w:rsid w:val="00F72F73"/>
    <w:rsid w:val="00F7322D"/>
    <w:rsid w:val="00F733CC"/>
    <w:rsid w:val="00F736A4"/>
    <w:rsid w:val="00F737EF"/>
    <w:rsid w:val="00F7385B"/>
    <w:rsid w:val="00F73937"/>
    <w:rsid w:val="00F73A22"/>
    <w:rsid w:val="00F73A7F"/>
    <w:rsid w:val="00F73D74"/>
    <w:rsid w:val="00F7440F"/>
    <w:rsid w:val="00F745F4"/>
    <w:rsid w:val="00F74D0C"/>
    <w:rsid w:val="00F74FF0"/>
    <w:rsid w:val="00F7530B"/>
    <w:rsid w:val="00F7590E"/>
    <w:rsid w:val="00F75B8D"/>
    <w:rsid w:val="00F75D11"/>
    <w:rsid w:val="00F75FA8"/>
    <w:rsid w:val="00F76177"/>
    <w:rsid w:val="00F762DF"/>
    <w:rsid w:val="00F7631D"/>
    <w:rsid w:val="00F76AB5"/>
    <w:rsid w:val="00F76D2C"/>
    <w:rsid w:val="00F7745A"/>
    <w:rsid w:val="00F77499"/>
    <w:rsid w:val="00F778AE"/>
    <w:rsid w:val="00F77CF2"/>
    <w:rsid w:val="00F77D6D"/>
    <w:rsid w:val="00F80447"/>
    <w:rsid w:val="00F8044D"/>
    <w:rsid w:val="00F80880"/>
    <w:rsid w:val="00F80ECF"/>
    <w:rsid w:val="00F811C0"/>
    <w:rsid w:val="00F81287"/>
    <w:rsid w:val="00F81523"/>
    <w:rsid w:val="00F81585"/>
    <w:rsid w:val="00F815F8"/>
    <w:rsid w:val="00F8161A"/>
    <w:rsid w:val="00F816A6"/>
    <w:rsid w:val="00F8185A"/>
    <w:rsid w:val="00F819FC"/>
    <w:rsid w:val="00F81AFA"/>
    <w:rsid w:val="00F81F28"/>
    <w:rsid w:val="00F824F7"/>
    <w:rsid w:val="00F82AB3"/>
    <w:rsid w:val="00F82D7E"/>
    <w:rsid w:val="00F83621"/>
    <w:rsid w:val="00F83B33"/>
    <w:rsid w:val="00F842E4"/>
    <w:rsid w:val="00F8462A"/>
    <w:rsid w:val="00F848CC"/>
    <w:rsid w:val="00F84CC7"/>
    <w:rsid w:val="00F84E9E"/>
    <w:rsid w:val="00F852D2"/>
    <w:rsid w:val="00F85CC3"/>
    <w:rsid w:val="00F8676D"/>
    <w:rsid w:val="00F87588"/>
    <w:rsid w:val="00F87630"/>
    <w:rsid w:val="00F877E1"/>
    <w:rsid w:val="00F878DD"/>
    <w:rsid w:val="00F87F4E"/>
    <w:rsid w:val="00F90124"/>
    <w:rsid w:val="00F9081F"/>
    <w:rsid w:val="00F90A21"/>
    <w:rsid w:val="00F90A54"/>
    <w:rsid w:val="00F90D80"/>
    <w:rsid w:val="00F90E97"/>
    <w:rsid w:val="00F911A4"/>
    <w:rsid w:val="00F9120E"/>
    <w:rsid w:val="00F91416"/>
    <w:rsid w:val="00F920C6"/>
    <w:rsid w:val="00F92513"/>
    <w:rsid w:val="00F928FD"/>
    <w:rsid w:val="00F92A29"/>
    <w:rsid w:val="00F92EE3"/>
    <w:rsid w:val="00F935F0"/>
    <w:rsid w:val="00F93B45"/>
    <w:rsid w:val="00F93B52"/>
    <w:rsid w:val="00F93B94"/>
    <w:rsid w:val="00F9401E"/>
    <w:rsid w:val="00F9404F"/>
    <w:rsid w:val="00F9467F"/>
    <w:rsid w:val="00F949FB"/>
    <w:rsid w:val="00F94D54"/>
    <w:rsid w:val="00F94E43"/>
    <w:rsid w:val="00F9524B"/>
    <w:rsid w:val="00F952D0"/>
    <w:rsid w:val="00F95382"/>
    <w:rsid w:val="00F95387"/>
    <w:rsid w:val="00F953F1"/>
    <w:rsid w:val="00F957AA"/>
    <w:rsid w:val="00F959F4"/>
    <w:rsid w:val="00F95CC4"/>
    <w:rsid w:val="00F963C4"/>
    <w:rsid w:val="00F96514"/>
    <w:rsid w:val="00F96701"/>
    <w:rsid w:val="00F968E0"/>
    <w:rsid w:val="00F96A34"/>
    <w:rsid w:val="00F972CC"/>
    <w:rsid w:val="00F973D5"/>
    <w:rsid w:val="00F97A89"/>
    <w:rsid w:val="00F97C4E"/>
    <w:rsid w:val="00F97C55"/>
    <w:rsid w:val="00F97D0D"/>
    <w:rsid w:val="00FA001E"/>
    <w:rsid w:val="00FA02F1"/>
    <w:rsid w:val="00FA0438"/>
    <w:rsid w:val="00FA05B1"/>
    <w:rsid w:val="00FA05F3"/>
    <w:rsid w:val="00FA0C7F"/>
    <w:rsid w:val="00FA107E"/>
    <w:rsid w:val="00FA10A8"/>
    <w:rsid w:val="00FA1137"/>
    <w:rsid w:val="00FA1246"/>
    <w:rsid w:val="00FA14B3"/>
    <w:rsid w:val="00FA1660"/>
    <w:rsid w:val="00FA172A"/>
    <w:rsid w:val="00FA1BA2"/>
    <w:rsid w:val="00FA1E8E"/>
    <w:rsid w:val="00FA223A"/>
    <w:rsid w:val="00FA23D0"/>
    <w:rsid w:val="00FA26D7"/>
    <w:rsid w:val="00FA2978"/>
    <w:rsid w:val="00FA2C79"/>
    <w:rsid w:val="00FA2FAF"/>
    <w:rsid w:val="00FA2FF7"/>
    <w:rsid w:val="00FA300E"/>
    <w:rsid w:val="00FA3198"/>
    <w:rsid w:val="00FA343E"/>
    <w:rsid w:val="00FA35E5"/>
    <w:rsid w:val="00FA3772"/>
    <w:rsid w:val="00FA3D34"/>
    <w:rsid w:val="00FA442A"/>
    <w:rsid w:val="00FA4677"/>
    <w:rsid w:val="00FA46F7"/>
    <w:rsid w:val="00FA4A74"/>
    <w:rsid w:val="00FA4E99"/>
    <w:rsid w:val="00FA5532"/>
    <w:rsid w:val="00FA5711"/>
    <w:rsid w:val="00FA5CEC"/>
    <w:rsid w:val="00FA5D18"/>
    <w:rsid w:val="00FA5E09"/>
    <w:rsid w:val="00FA5F0A"/>
    <w:rsid w:val="00FA60E1"/>
    <w:rsid w:val="00FA618D"/>
    <w:rsid w:val="00FA61F6"/>
    <w:rsid w:val="00FA66DD"/>
    <w:rsid w:val="00FA697D"/>
    <w:rsid w:val="00FA69D5"/>
    <w:rsid w:val="00FA6A8C"/>
    <w:rsid w:val="00FA72AC"/>
    <w:rsid w:val="00FA74C0"/>
    <w:rsid w:val="00FA7911"/>
    <w:rsid w:val="00FA7BED"/>
    <w:rsid w:val="00FB03E8"/>
    <w:rsid w:val="00FB090C"/>
    <w:rsid w:val="00FB0EC4"/>
    <w:rsid w:val="00FB0ED1"/>
    <w:rsid w:val="00FB10E4"/>
    <w:rsid w:val="00FB147A"/>
    <w:rsid w:val="00FB16F5"/>
    <w:rsid w:val="00FB1EBF"/>
    <w:rsid w:val="00FB2139"/>
    <w:rsid w:val="00FB2232"/>
    <w:rsid w:val="00FB245D"/>
    <w:rsid w:val="00FB259B"/>
    <w:rsid w:val="00FB29F6"/>
    <w:rsid w:val="00FB2A03"/>
    <w:rsid w:val="00FB2F27"/>
    <w:rsid w:val="00FB37AB"/>
    <w:rsid w:val="00FB3F92"/>
    <w:rsid w:val="00FB40A5"/>
    <w:rsid w:val="00FB4822"/>
    <w:rsid w:val="00FB48DD"/>
    <w:rsid w:val="00FB51B3"/>
    <w:rsid w:val="00FB55CF"/>
    <w:rsid w:val="00FB60B1"/>
    <w:rsid w:val="00FB62D3"/>
    <w:rsid w:val="00FB6329"/>
    <w:rsid w:val="00FB638F"/>
    <w:rsid w:val="00FB66FD"/>
    <w:rsid w:val="00FB6C25"/>
    <w:rsid w:val="00FB71F0"/>
    <w:rsid w:val="00FB76FA"/>
    <w:rsid w:val="00FB78E7"/>
    <w:rsid w:val="00FB7D11"/>
    <w:rsid w:val="00FC0360"/>
    <w:rsid w:val="00FC08C8"/>
    <w:rsid w:val="00FC0C13"/>
    <w:rsid w:val="00FC0C82"/>
    <w:rsid w:val="00FC1146"/>
    <w:rsid w:val="00FC1697"/>
    <w:rsid w:val="00FC1D8E"/>
    <w:rsid w:val="00FC1E27"/>
    <w:rsid w:val="00FC1FCC"/>
    <w:rsid w:val="00FC26CB"/>
    <w:rsid w:val="00FC2740"/>
    <w:rsid w:val="00FC2899"/>
    <w:rsid w:val="00FC28C1"/>
    <w:rsid w:val="00FC2D2F"/>
    <w:rsid w:val="00FC2F8D"/>
    <w:rsid w:val="00FC32EB"/>
    <w:rsid w:val="00FC33DA"/>
    <w:rsid w:val="00FC351F"/>
    <w:rsid w:val="00FC3808"/>
    <w:rsid w:val="00FC3EED"/>
    <w:rsid w:val="00FC406F"/>
    <w:rsid w:val="00FC41FE"/>
    <w:rsid w:val="00FC44D1"/>
    <w:rsid w:val="00FC4845"/>
    <w:rsid w:val="00FC4BEA"/>
    <w:rsid w:val="00FC50F3"/>
    <w:rsid w:val="00FC5284"/>
    <w:rsid w:val="00FC538F"/>
    <w:rsid w:val="00FC5398"/>
    <w:rsid w:val="00FC54B5"/>
    <w:rsid w:val="00FC55E8"/>
    <w:rsid w:val="00FC58EF"/>
    <w:rsid w:val="00FC58F3"/>
    <w:rsid w:val="00FC5D77"/>
    <w:rsid w:val="00FC5F24"/>
    <w:rsid w:val="00FC5F83"/>
    <w:rsid w:val="00FC6465"/>
    <w:rsid w:val="00FC65B7"/>
    <w:rsid w:val="00FC6927"/>
    <w:rsid w:val="00FC6A72"/>
    <w:rsid w:val="00FC6B2A"/>
    <w:rsid w:val="00FC6BC1"/>
    <w:rsid w:val="00FC6F44"/>
    <w:rsid w:val="00FC703F"/>
    <w:rsid w:val="00FC748E"/>
    <w:rsid w:val="00FC7868"/>
    <w:rsid w:val="00FC7C16"/>
    <w:rsid w:val="00FC7CA3"/>
    <w:rsid w:val="00FD0095"/>
    <w:rsid w:val="00FD0224"/>
    <w:rsid w:val="00FD05BF"/>
    <w:rsid w:val="00FD0735"/>
    <w:rsid w:val="00FD1047"/>
    <w:rsid w:val="00FD10F1"/>
    <w:rsid w:val="00FD123A"/>
    <w:rsid w:val="00FD12DD"/>
    <w:rsid w:val="00FD1885"/>
    <w:rsid w:val="00FD1E93"/>
    <w:rsid w:val="00FD1FAC"/>
    <w:rsid w:val="00FD22A5"/>
    <w:rsid w:val="00FD235E"/>
    <w:rsid w:val="00FD29BD"/>
    <w:rsid w:val="00FD2AA0"/>
    <w:rsid w:val="00FD2FDA"/>
    <w:rsid w:val="00FD321E"/>
    <w:rsid w:val="00FD33E1"/>
    <w:rsid w:val="00FD38D2"/>
    <w:rsid w:val="00FD3C85"/>
    <w:rsid w:val="00FD4155"/>
    <w:rsid w:val="00FD473B"/>
    <w:rsid w:val="00FD4743"/>
    <w:rsid w:val="00FD48A8"/>
    <w:rsid w:val="00FD4A38"/>
    <w:rsid w:val="00FD4D9A"/>
    <w:rsid w:val="00FD5388"/>
    <w:rsid w:val="00FD5540"/>
    <w:rsid w:val="00FD5A03"/>
    <w:rsid w:val="00FD5A3F"/>
    <w:rsid w:val="00FD5BD8"/>
    <w:rsid w:val="00FD5C5E"/>
    <w:rsid w:val="00FD5E07"/>
    <w:rsid w:val="00FD648C"/>
    <w:rsid w:val="00FD6C23"/>
    <w:rsid w:val="00FD6DCC"/>
    <w:rsid w:val="00FD6DE5"/>
    <w:rsid w:val="00FD709B"/>
    <w:rsid w:val="00FD71E3"/>
    <w:rsid w:val="00FD7C18"/>
    <w:rsid w:val="00FE000A"/>
    <w:rsid w:val="00FE00FD"/>
    <w:rsid w:val="00FE0490"/>
    <w:rsid w:val="00FE0586"/>
    <w:rsid w:val="00FE0760"/>
    <w:rsid w:val="00FE0BE4"/>
    <w:rsid w:val="00FE0C99"/>
    <w:rsid w:val="00FE0CE5"/>
    <w:rsid w:val="00FE10A5"/>
    <w:rsid w:val="00FE13A6"/>
    <w:rsid w:val="00FE14E7"/>
    <w:rsid w:val="00FE180B"/>
    <w:rsid w:val="00FE1CAC"/>
    <w:rsid w:val="00FE1DD1"/>
    <w:rsid w:val="00FE1E01"/>
    <w:rsid w:val="00FE1FF0"/>
    <w:rsid w:val="00FE2341"/>
    <w:rsid w:val="00FE2542"/>
    <w:rsid w:val="00FE28F8"/>
    <w:rsid w:val="00FE2AF6"/>
    <w:rsid w:val="00FE2C37"/>
    <w:rsid w:val="00FE2E7E"/>
    <w:rsid w:val="00FE2ECE"/>
    <w:rsid w:val="00FE30BC"/>
    <w:rsid w:val="00FE318B"/>
    <w:rsid w:val="00FE3260"/>
    <w:rsid w:val="00FE34B7"/>
    <w:rsid w:val="00FE35F8"/>
    <w:rsid w:val="00FE3A3E"/>
    <w:rsid w:val="00FE3D2A"/>
    <w:rsid w:val="00FE3FE3"/>
    <w:rsid w:val="00FE3FF4"/>
    <w:rsid w:val="00FE434E"/>
    <w:rsid w:val="00FE4A85"/>
    <w:rsid w:val="00FE515B"/>
    <w:rsid w:val="00FE5567"/>
    <w:rsid w:val="00FE5736"/>
    <w:rsid w:val="00FE5A02"/>
    <w:rsid w:val="00FE5A1F"/>
    <w:rsid w:val="00FE5B5E"/>
    <w:rsid w:val="00FE5BB4"/>
    <w:rsid w:val="00FE5C17"/>
    <w:rsid w:val="00FE5EE3"/>
    <w:rsid w:val="00FE6148"/>
    <w:rsid w:val="00FE6175"/>
    <w:rsid w:val="00FE6257"/>
    <w:rsid w:val="00FE64C6"/>
    <w:rsid w:val="00FE680E"/>
    <w:rsid w:val="00FE681B"/>
    <w:rsid w:val="00FE68E9"/>
    <w:rsid w:val="00FE78D3"/>
    <w:rsid w:val="00FE7B61"/>
    <w:rsid w:val="00FE7B82"/>
    <w:rsid w:val="00FE7D90"/>
    <w:rsid w:val="00FF0402"/>
    <w:rsid w:val="00FF048B"/>
    <w:rsid w:val="00FF0C86"/>
    <w:rsid w:val="00FF16D9"/>
    <w:rsid w:val="00FF1748"/>
    <w:rsid w:val="00FF18ED"/>
    <w:rsid w:val="00FF1FE7"/>
    <w:rsid w:val="00FF20D4"/>
    <w:rsid w:val="00FF232F"/>
    <w:rsid w:val="00FF288C"/>
    <w:rsid w:val="00FF2C5F"/>
    <w:rsid w:val="00FF326C"/>
    <w:rsid w:val="00FF3C08"/>
    <w:rsid w:val="00FF3DB7"/>
    <w:rsid w:val="00FF43B6"/>
    <w:rsid w:val="00FF45B1"/>
    <w:rsid w:val="00FF485F"/>
    <w:rsid w:val="00FF4BBF"/>
    <w:rsid w:val="00FF4BFF"/>
    <w:rsid w:val="00FF4C19"/>
    <w:rsid w:val="00FF4D1B"/>
    <w:rsid w:val="00FF5472"/>
    <w:rsid w:val="00FF623D"/>
    <w:rsid w:val="00FF62E1"/>
    <w:rsid w:val="00FF64EA"/>
    <w:rsid w:val="00FF662F"/>
    <w:rsid w:val="00FF7021"/>
    <w:rsid w:val="00FF71AF"/>
    <w:rsid w:val="00FF74DD"/>
    <w:rsid w:val="00FF785D"/>
    <w:rsid w:val="00FF79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CB9A37E"/>
  <w15:chartTrackingRefBased/>
  <w15:docId w15:val="{849E2E7A-2383-41A4-9B96-1502029C9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9" w:qFormat="1"/>
    <w:lsdException w:name="heading 2" w:uiPriority="99" w:qFormat="1"/>
    <w:lsdException w:name="heading 3" w:uiPriority="9" w:qFormat="1"/>
    <w:lsdException w:name="heading 4" w:uiPriority="99" w:qFormat="1"/>
    <w:lsdException w:name="heading 5" w:uiPriority="99" w:qFormat="1"/>
    <w:lsdException w:name="heading 6" w:uiPriority="99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  <w:lsdException w:name="Smart Link" w:semiHidden="1" w:uiPriority="99" w:unhideWhenUsed="1"/>
  </w:latentStyles>
  <w:style w:type="paragraph" w:default="1" w:styleId="Normal">
    <w:name w:val="Normal"/>
    <w:next w:val="BodyText"/>
    <w:qFormat/>
    <w:rsid w:val="00534E08"/>
    <w:pPr>
      <w:spacing w:line="360" w:lineRule="auto"/>
      <w:jc w:val="both"/>
    </w:pPr>
    <w:rPr>
      <w:sz w:val="26"/>
      <w:szCs w:val="24"/>
      <w:lang w:val="vi-VN"/>
    </w:rPr>
  </w:style>
  <w:style w:type="paragraph" w:styleId="Heading1">
    <w:name w:val="heading 1"/>
    <w:next w:val="BodyText"/>
    <w:link w:val="Heading1Char"/>
    <w:uiPriority w:val="99"/>
    <w:qFormat/>
    <w:rsid w:val="00A0483B"/>
    <w:pPr>
      <w:keepNext/>
      <w:keepLines/>
      <w:pageBreakBefore/>
      <w:numPr>
        <w:numId w:val="13"/>
      </w:numPr>
      <w:suppressAutoHyphens/>
      <w:spacing w:line="480" w:lineRule="auto"/>
      <w:jc w:val="center"/>
      <w:outlineLvl w:val="0"/>
    </w:pPr>
    <w:rPr>
      <w:rFonts w:eastAsia="Times New Roman" w:cs="Arial"/>
      <w:b/>
      <w:bCs/>
      <w:kern w:val="32"/>
      <w:sz w:val="32"/>
      <w:szCs w:val="32"/>
    </w:rPr>
  </w:style>
  <w:style w:type="paragraph" w:styleId="Heading2">
    <w:name w:val="heading 2"/>
    <w:basedOn w:val="Heading1"/>
    <w:next w:val="BodyText"/>
    <w:link w:val="Heading2Char"/>
    <w:uiPriority w:val="99"/>
    <w:qFormat/>
    <w:rsid w:val="00483941"/>
    <w:pPr>
      <w:pageBreakBefore w:val="0"/>
      <w:numPr>
        <w:ilvl w:val="1"/>
      </w:numPr>
      <w:tabs>
        <w:tab w:val="num" w:pos="2610"/>
      </w:tabs>
      <w:spacing w:before="120"/>
      <w:ind w:left="3276"/>
      <w:jc w:val="left"/>
      <w:outlineLvl w:val="1"/>
    </w:pPr>
    <w:rPr>
      <w:bCs w:val="0"/>
      <w:iCs/>
      <w:sz w:val="28"/>
      <w:szCs w:val="28"/>
    </w:rPr>
  </w:style>
  <w:style w:type="paragraph" w:styleId="Heading3">
    <w:name w:val="heading 3"/>
    <w:basedOn w:val="Heading2"/>
    <w:next w:val="BodyText"/>
    <w:link w:val="Heading3Char"/>
    <w:uiPriority w:val="9"/>
    <w:qFormat/>
    <w:rsid w:val="00A31527"/>
    <w:pPr>
      <w:numPr>
        <w:ilvl w:val="2"/>
      </w:numPr>
      <w:spacing w:before="0"/>
      <w:outlineLvl w:val="2"/>
    </w:pPr>
    <w:rPr>
      <w:bCs/>
      <w:sz w:val="26"/>
      <w:szCs w:val="26"/>
    </w:rPr>
  </w:style>
  <w:style w:type="paragraph" w:styleId="Heading40">
    <w:name w:val="heading 4"/>
    <w:basedOn w:val="Heading3"/>
    <w:next w:val="BodyText"/>
    <w:link w:val="Heading4Char"/>
    <w:uiPriority w:val="99"/>
    <w:qFormat/>
    <w:rsid w:val="00070FC1"/>
    <w:pPr>
      <w:numPr>
        <w:ilvl w:val="3"/>
      </w:numPr>
      <w:outlineLvl w:val="3"/>
    </w:pPr>
    <w:rPr>
      <w:bCs w:val="0"/>
      <w:szCs w:val="28"/>
    </w:rPr>
  </w:style>
  <w:style w:type="paragraph" w:styleId="Heading5">
    <w:name w:val="heading 5"/>
    <w:basedOn w:val="Heading40"/>
    <w:next w:val="BodyText"/>
    <w:link w:val="Heading5Char"/>
    <w:uiPriority w:val="99"/>
    <w:qFormat/>
    <w:rsid w:val="00780228"/>
    <w:pPr>
      <w:numPr>
        <w:ilvl w:val="0"/>
        <w:numId w:val="24"/>
      </w:numPr>
      <w:outlineLvl w:val="4"/>
    </w:pPr>
    <w:rPr>
      <w:bCs/>
      <w:iCs w:val="0"/>
      <w:szCs w:val="26"/>
    </w:rPr>
  </w:style>
  <w:style w:type="paragraph" w:styleId="Heading6">
    <w:name w:val="heading 6"/>
    <w:basedOn w:val="Heading5"/>
    <w:next w:val="BodyText"/>
    <w:link w:val="Heading6Char"/>
    <w:uiPriority w:val="99"/>
    <w:qFormat/>
    <w:rsid w:val="00466AB4"/>
    <w:pPr>
      <w:numPr>
        <w:ilvl w:val="5"/>
      </w:numPr>
      <w:outlineLvl w:val="5"/>
    </w:pPr>
    <w:rPr>
      <w:bCs w:val="0"/>
      <w:szCs w:val="22"/>
    </w:rPr>
  </w:style>
  <w:style w:type="paragraph" w:styleId="Heading7">
    <w:name w:val="heading 7"/>
    <w:basedOn w:val="Normal"/>
    <w:next w:val="Normal"/>
    <w:link w:val="Heading7Char"/>
    <w:qFormat/>
    <w:rsid w:val="008F5BD7"/>
    <w:pPr>
      <w:numPr>
        <w:ilvl w:val="6"/>
        <w:numId w:val="12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8F5BD7"/>
    <w:pPr>
      <w:numPr>
        <w:ilvl w:val="7"/>
        <w:numId w:val="12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8F5BD7"/>
    <w:pPr>
      <w:numPr>
        <w:ilvl w:val="8"/>
        <w:numId w:val="12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next w:val="BodyTextFirstIndent"/>
    <w:link w:val="BodyTextChar"/>
    <w:uiPriority w:val="1"/>
    <w:qFormat/>
    <w:rsid w:val="006B3229"/>
  </w:style>
  <w:style w:type="paragraph" w:styleId="BodyTextFirstIndent">
    <w:name w:val="Body Text First Indent"/>
    <w:basedOn w:val="BodyText"/>
    <w:link w:val="BodyTextFirstIndentChar"/>
    <w:rsid w:val="00C936F3"/>
    <w:pPr>
      <w:ind w:firstLine="432"/>
    </w:pPr>
  </w:style>
  <w:style w:type="character" w:customStyle="1" w:styleId="BodyTextChar">
    <w:name w:val="Body Text Char"/>
    <w:link w:val="BodyText"/>
    <w:uiPriority w:val="1"/>
    <w:rsid w:val="006B3229"/>
    <w:rPr>
      <w:sz w:val="26"/>
      <w:szCs w:val="24"/>
      <w:lang w:val="vi-VN"/>
    </w:rPr>
  </w:style>
  <w:style w:type="paragraph" w:styleId="TableofFigures">
    <w:name w:val="table of figures"/>
    <w:basedOn w:val="Normal"/>
    <w:next w:val="Normal"/>
    <w:uiPriority w:val="99"/>
    <w:rsid w:val="00D276FA"/>
    <w:pPr>
      <w:jc w:val="left"/>
    </w:pPr>
    <w:rPr>
      <w:rFonts w:cstheme="minorHAnsi"/>
      <w:i/>
      <w:iCs/>
      <w:sz w:val="20"/>
      <w:szCs w:val="20"/>
    </w:rPr>
  </w:style>
  <w:style w:type="table" w:styleId="TableGrid">
    <w:name w:val="Table Grid"/>
    <w:basedOn w:val="TableNormal"/>
    <w:uiPriority w:val="39"/>
    <w:rsid w:val="00C37DF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aption">
    <w:name w:val="caption"/>
    <w:basedOn w:val="Normal"/>
    <w:next w:val="Normal"/>
    <w:uiPriority w:val="35"/>
    <w:qFormat/>
    <w:rsid w:val="00A31527"/>
    <w:pPr>
      <w:spacing w:before="120" w:after="120"/>
      <w:jc w:val="center"/>
    </w:pPr>
    <w:rPr>
      <w:bCs/>
      <w:i/>
      <w:sz w:val="24"/>
      <w:szCs w:val="20"/>
    </w:rPr>
  </w:style>
  <w:style w:type="paragraph" w:styleId="Header">
    <w:name w:val="header"/>
    <w:basedOn w:val="Normal"/>
    <w:link w:val="HeaderChar"/>
    <w:uiPriority w:val="99"/>
    <w:rsid w:val="00B11FA3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B11FA3"/>
    <w:rPr>
      <w:szCs w:val="24"/>
      <w:lang w:val="vi-VN"/>
    </w:rPr>
  </w:style>
  <w:style w:type="paragraph" w:styleId="Footer">
    <w:name w:val="footer"/>
    <w:basedOn w:val="Normal"/>
    <w:link w:val="FooterChar"/>
    <w:uiPriority w:val="99"/>
    <w:rsid w:val="002E60F8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2E60F8"/>
    <w:rPr>
      <w:szCs w:val="24"/>
      <w:lang w:val="vi-VN"/>
    </w:rPr>
  </w:style>
  <w:style w:type="character" w:styleId="PageNumber">
    <w:name w:val="page number"/>
    <w:basedOn w:val="DefaultParagraphFont"/>
    <w:rsid w:val="00DF5A88"/>
  </w:style>
  <w:style w:type="character" w:styleId="FollowedHyperlink">
    <w:name w:val="FollowedHyperlink"/>
    <w:rsid w:val="00DF5A88"/>
    <w:rPr>
      <w:color w:val="800080"/>
      <w:u w:val="single"/>
    </w:rPr>
  </w:style>
  <w:style w:type="character" w:styleId="Hyperlink">
    <w:name w:val="Hyperlink"/>
    <w:uiPriority w:val="99"/>
    <w:rsid w:val="00586F48"/>
    <w:rPr>
      <w:color w:val="0000FF"/>
      <w:sz w:val="28"/>
      <w:u w:val="single"/>
    </w:rPr>
  </w:style>
  <w:style w:type="paragraph" w:styleId="BodyTextIndent">
    <w:name w:val="Body Text Indent"/>
    <w:basedOn w:val="Normal"/>
    <w:link w:val="BodyTextIndentChar"/>
    <w:rsid w:val="00DF5A88"/>
    <w:pPr>
      <w:spacing w:after="120"/>
      <w:ind w:left="360"/>
    </w:pPr>
  </w:style>
  <w:style w:type="paragraph" w:styleId="List">
    <w:name w:val="List"/>
    <w:basedOn w:val="Normal"/>
    <w:autoRedefine/>
    <w:rsid w:val="00DF5A88"/>
    <w:pPr>
      <w:numPr>
        <w:numId w:val="11"/>
      </w:numPr>
      <w:spacing w:after="240"/>
    </w:pPr>
  </w:style>
  <w:style w:type="paragraph" w:customStyle="1" w:styleId="List2">
    <w:name w:val="List2"/>
    <w:basedOn w:val="List"/>
    <w:autoRedefine/>
    <w:rsid w:val="00DF5A88"/>
    <w:pPr>
      <w:numPr>
        <w:numId w:val="10"/>
      </w:numPr>
      <w:tabs>
        <w:tab w:val="clear" w:pos="360"/>
      </w:tabs>
      <w:ind w:left="568" w:hanging="284"/>
    </w:pPr>
  </w:style>
  <w:style w:type="paragraph" w:styleId="ListNumber">
    <w:name w:val="List Number"/>
    <w:basedOn w:val="Normal"/>
    <w:rsid w:val="00DF5A88"/>
    <w:pPr>
      <w:numPr>
        <w:numId w:val="6"/>
      </w:numPr>
      <w:spacing w:after="240"/>
    </w:pPr>
  </w:style>
  <w:style w:type="character" w:styleId="LineNumber">
    <w:name w:val="line number"/>
    <w:basedOn w:val="DefaultParagraphFont"/>
    <w:rsid w:val="00DF5A88"/>
  </w:style>
  <w:style w:type="paragraph" w:styleId="ListNumber2">
    <w:name w:val="List Number 2"/>
    <w:basedOn w:val="Normal"/>
    <w:rsid w:val="00DF5A88"/>
    <w:pPr>
      <w:numPr>
        <w:numId w:val="7"/>
      </w:numPr>
    </w:pPr>
  </w:style>
  <w:style w:type="paragraph" w:styleId="Index1">
    <w:name w:val="index 1"/>
    <w:basedOn w:val="Normal"/>
    <w:next w:val="Normal"/>
    <w:autoRedefine/>
    <w:semiHidden/>
    <w:rsid w:val="00DF5A88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DF5A88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DF5A88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DF5A88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DF5A88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DF5A88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DF5A88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DF5A88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DF5A88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DF5A88"/>
  </w:style>
  <w:style w:type="paragraph" w:customStyle="1" w:styleId="BodyTextKeep">
    <w:name w:val="Body Text Keep"/>
    <w:basedOn w:val="BodyText"/>
    <w:rsid w:val="00DF5A88"/>
    <w:pPr>
      <w:keepNext/>
      <w:tabs>
        <w:tab w:val="right" w:pos="8640"/>
      </w:tabs>
      <w:spacing w:after="280" w:line="240" w:lineRule="auto"/>
    </w:pPr>
    <w:rPr>
      <w:rFonts w:ascii="Garamond" w:hAnsi="Garamond"/>
      <w:spacing w:val="-2"/>
    </w:rPr>
  </w:style>
  <w:style w:type="paragraph" w:styleId="ListBullet">
    <w:name w:val="List Bullet"/>
    <w:basedOn w:val="Normal"/>
    <w:autoRedefine/>
    <w:rsid w:val="00DF5A88"/>
    <w:pPr>
      <w:numPr>
        <w:numId w:val="2"/>
      </w:numPr>
    </w:pPr>
  </w:style>
  <w:style w:type="paragraph" w:styleId="ListBullet3">
    <w:name w:val="List Bullet 3"/>
    <w:basedOn w:val="Normal"/>
    <w:autoRedefine/>
    <w:rsid w:val="00DF5A88"/>
    <w:pPr>
      <w:numPr>
        <w:numId w:val="3"/>
      </w:numPr>
    </w:pPr>
  </w:style>
  <w:style w:type="paragraph" w:styleId="ListBullet4">
    <w:name w:val="List Bullet 4"/>
    <w:basedOn w:val="Normal"/>
    <w:autoRedefine/>
    <w:rsid w:val="00DF5A88"/>
    <w:pPr>
      <w:numPr>
        <w:numId w:val="4"/>
      </w:numPr>
    </w:pPr>
  </w:style>
  <w:style w:type="paragraph" w:styleId="ListBullet5">
    <w:name w:val="List Bullet 5"/>
    <w:basedOn w:val="Normal"/>
    <w:autoRedefine/>
    <w:rsid w:val="00DF5A88"/>
    <w:pPr>
      <w:numPr>
        <w:numId w:val="5"/>
      </w:numPr>
      <w:tabs>
        <w:tab w:val="clear" w:pos="1800"/>
        <w:tab w:val="num" w:pos="720"/>
      </w:tabs>
      <w:ind w:left="720"/>
    </w:pPr>
  </w:style>
  <w:style w:type="paragraph" w:styleId="ListNumber3">
    <w:name w:val="List Number 3"/>
    <w:basedOn w:val="Normal"/>
    <w:rsid w:val="00DF5A88"/>
    <w:pPr>
      <w:numPr>
        <w:numId w:val="1"/>
      </w:numPr>
    </w:pPr>
  </w:style>
  <w:style w:type="paragraph" w:styleId="ListNumber4">
    <w:name w:val="List Number 4"/>
    <w:basedOn w:val="Normal"/>
    <w:rsid w:val="00DF5A88"/>
    <w:pPr>
      <w:numPr>
        <w:numId w:val="8"/>
      </w:numPr>
    </w:pPr>
  </w:style>
  <w:style w:type="paragraph" w:styleId="ListNumber5">
    <w:name w:val="List Number 5"/>
    <w:basedOn w:val="Normal"/>
    <w:rsid w:val="00DF5A88"/>
    <w:pPr>
      <w:numPr>
        <w:numId w:val="9"/>
      </w:numPr>
    </w:pPr>
  </w:style>
  <w:style w:type="paragraph" w:styleId="ListBullet2">
    <w:name w:val="List Bullet 2"/>
    <w:basedOn w:val="Normal"/>
    <w:autoRedefine/>
    <w:rsid w:val="0038047D"/>
    <w:pPr>
      <w:jc w:val="center"/>
    </w:pPr>
    <w:rPr>
      <w:lang w:val="en-AU"/>
    </w:rPr>
  </w:style>
  <w:style w:type="paragraph" w:styleId="NormalWeb">
    <w:name w:val="Normal (Web)"/>
    <w:basedOn w:val="Normal"/>
    <w:uiPriority w:val="99"/>
    <w:unhideWhenUsed/>
    <w:rsid w:val="00C36E0D"/>
    <w:pPr>
      <w:spacing w:before="100" w:beforeAutospacing="1" w:after="100" w:afterAutospacing="1" w:line="240" w:lineRule="auto"/>
    </w:pPr>
  </w:style>
  <w:style w:type="paragraph" w:customStyle="1" w:styleId="StyleBodyTextFirstline05">
    <w:name w:val="Style Body Text + First line:  0.5&quot;"/>
    <w:basedOn w:val="BodyText"/>
    <w:rsid w:val="00175EF6"/>
    <w:pPr>
      <w:ind w:firstLine="720"/>
    </w:pPr>
  </w:style>
  <w:style w:type="paragraph" w:styleId="ListParagraph">
    <w:name w:val="List Paragraph"/>
    <w:basedOn w:val="Normal"/>
    <w:link w:val="ListParagraphChar"/>
    <w:uiPriority w:val="34"/>
    <w:qFormat/>
    <w:rsid w:val="00E136B9"/>
    <w:pPr>
      <w:spacing w:line="240" w:lineRule="auto"/>
      <w:ind w:left="720"/>
      <w:contextualSpacing/>
    </w:pPr>
  </w:style>
  <w:style w:type="paragraph" w:customStyle="1" w:styleId="Frontmatter">
    <w:name w:val="Frontmatter"/>
    <w:basedOn w:val="Heading1"/>
    <w:next w:val="BodyText"/>
    <w:rsid w:val="00466AB4"/>
    <w:pPr>
      <w:numPr>
        <w:numId w:val="0"/>
      </w:numPr>
    </w:pPr>
  </w:style>
  <w:style w:type="paragraph" w:customStyle="1" w:styleId="CaptionFigure">
    <w:name w:val="Caption: Figure"/>
    <w:basedOn w:val="Caption"/>
    <w:next w:val="BodyText"/>
    <w:rsid w:val="00CF1BAC"/>
    <w:pPr>
      <w:spacing w:line="240" w:lineRule="auto"/>
    </w:pPr>
    <w:rPr>
      <w:sz w:val="26"/>
    </w:rPr>
  </w:style>
  <w:style w:type="paragraph" w:customStyle="1" w:styleId="CaptionTable">
    <w:name w:val="Caption: Table"/>
    <w:basedOn w:val="Caption"/>
    <w:next w:val="BodyText"/>
    <w:rsid w:val="00780228"/>
    <w:pPr>
      <w:spacing w:line="240" w:lineRule="auto"/>
    </w:pPr>
  </w:style>
  <w:style w:type="paragraph" w:customStyle="1" w:styleId="Bullet1">
    <w:name w:val="Bullet 1"/>
    <w:basedOn w:val="Normal"/>
    <w:next w:val="BodyText"/>
    <w:qFormat/>
    <w:rsid w:val="00C02A98"/>
    <w:pPr>
      <w:numPr>
        <w:numId w:val="14"/>
      </w:numPr>
      <w:spacing w:before="120"/>
      <w:ind w:left="864" w:hanging="288"/>
    </w:pPr>
  </w:style>
  <w:style w:type="paragraph" w:customStyle="1" w:styleId="Bullet20">
    <w:name w:val="Bullet 2"/>
    <w:basedOn w:val="Normal"/>
    <w:next w:val="BodyText"/>
    <w:qFormat/>
    <w:rsid w:val="00111058"/>
    <w:pPr>
      <w:numPr>
        <w:numId w:val="15"/>
      </w:numPr>
    </w:pPr>
  </w:style>
  <w:style w:type="paragraph" w:customStyle="1" w:styleId="Bullet3">
    <w:name w:val="Bullet 3"/>
    <w:basedOn w:val="Normal"/>
    <w:next w:val="BodyText"/>
    <w:qFormat/>
    <w:rsid w:val="00780228"/>
    <w:pPr>
      <w:numPr>
        <w:numId w:val="16"/>
      </w:numPr>
    </w:pPr>
  </w:style>
  <w:style w:type="paragraph" w:customStyle="1" w:styleId="Number1">
    <w:name w:val="Number 1"/>
    <w:basedOn w:val="Normal"/>
    <w:next w:val="BodyText"/>
    <w:qFormat/>
    <w:rsid w:val="00466AB4"/>
    <w:pPr>
      <w:numPr>
        <w:numId w:val="19"/>
      </w:numPr>
    </w:pPr>
  </w:style>
  <w:style w:type="paragraph" w:customStyle="1" w:styleId="Number2">
    <w:name w:val="Number 2"/>
    <w:basedOn w:val="Normal"/>
    <w:next w:val="BodyText"/>
    <w:qFormat/>
    <w:rsid w:val="00466AB4"/>
    <w:pPr>
      <w:numPr>
        <w:numId w:val="20"/>
      </w:numPr>
    </w:pPr>
  </w:style>
  <w:style w:type="paragraph" w:customStyle="1" w:styleId="Number3">
    <w:name w:val="Number 3"/>
    <w:basedOn w:val="Normal"/>
    <w:next w:val="BodyText"/>
    <w:qFormat/>
    <w:rsid w:val="00466AB4"/>
    <w:pPr>
      <w:numPr>
        <w:numId w:val="17"/>
      </w:numPr>
    </w:pPr>
  </w:style>
  <w:style w:type="paragraph" w:customStyle="1" w:styleId="Bullet4">
    <w:name w:val="Bullet 4"/>
    <w:basedOn w:val="Normal"/>
    <w:next w:val="BodyText"/>
    <w:qFormat/>
    <w:rsid w:val="00780228"/>
    <w:pPr>
      <w:numPr>
        <w:numId w:val="18"/>
      </w:numPr>
      <w:ind w:left="0" w:firstLine="1584"/>
    </w:pPr>
  </w:style>
  <w:style w:type="paragraph" w:customStyle="1" w:styleId="Vd">
    <w:name w:val="Ví dụ"/>
    <w:basedOn w:val="Normal"/>
    <w:next w:val="BodyText"/>
    <w:qFormat/>
    <w:rsid w:val="00910571"/>
    <w:rPr>
      <w:i/>
      <w:lang w:val="en-AU"/>
    </w:rPr>
  </w:style>
  <w:style w:type="paragraph" w:customStyle="1" w:styleId="BlockQuote">
    <w:name w:val="Block Quote"/>
    <w:basedOn w:val="Normal"/>
    <w:next w:val="BodyText"/>
    <w:rsid w:val="00466AB4"/>
    <w:pPr>
      <w:spacing w:before="60" w:after="240" w:line="240" w:lineRule="auto"/>
      <w:ind w:left="720" w:right="720"/>
    </w:pPr>
  </w:style>
  <w:style w:type="paragraph" w:styleId="Title">
    <w:name w:val="Title"/>
    <w:basedOn w:val="Normal"/>
    <w:next w:val="BodyText"/>
    <w:link w:val="TitleChar"/>
    <w:qFormat/>
    <w:rsid w:val="00466AB4"/>
    <w:pPr>
      <w:spacing w:after="60" w:line="240" w:lineRule="auto"/>
      <w:jc w:val="center"/>
      <w:outlineLvl w:val="0"/>
    </w:pPr>
    <w:rPr>
      <w:rFonts w:cs="Arial"/>
      <w:b/>
      <w:bCs/>
      <w:kern w:val="28"/>
      <w:szCs w:val="32"/>
    </w:rPr>
  </w:style>
  <w:style w:type="character" w:customStyle="1" w:styleId="TitleChar">
    <w:name w:val="Title Char"/>
    <w:link w:val="Title"/>
    <w:rsid w:val="00963CC8"/>
    <w:rPr>
      <w:rFonts w:cs="Arial"/>
      <w:b/>
      <w:bCs/>
      <w:kern w:val="28"/>
      <w:sz w:val="28"/>
      <w:szCs w:val="32"/>
    </w:rPr>
  </w:style>
  <w:style w:type="paragraph" w:styleId="TOC2">
    <w:name w:val="toc 2"/>
    <w:basedOn w:val="TOC1"/>
    <w:next w:val="Normal"/>
    <w:autoRedefine/>
    <w:uiPriority w:val="39"/>
    <w:qFormat/>
    <w:rsid w:val="00586F48"/>
    <w:pPr>
      <w:spacing w:before="240"/>
    </w:pPr>
    <w:rPr>
      <w:rFonts w:ascii="Calibri" w:hAnsi="Calibri" w:cs="Calibri"/>
      <w:caps w:val="0"/>
      <w:sz w:val="20"/>
      <w:szCs w:val="20"/>
    </w:rPr>
  </w:style>
  <w:style w:type="paragraph" w:styleId="TOC1">
    <w:name w:val="toc 1"/>
    <w:basedOn w:val="Normal"/>
    <w:next w:val="Normal"/>
    <w:autoRedefine/>
    <w:uiPriority w:val="39"/>
    <w:qFormat/>
    <w:rsid w:val="00A57E8B"/>
    <w:pPr>
      <w:spacing w:before="360"/>
      <w:jc w:val="left"/>
    </w:pPr>
    <w:rPr>
      <w:rFonts w:ascii="Cambria" w:hAnsi="Cambria"/>
      <w:b/>
      <w:bCs/>
      <w:caps/>
      <w:sz w:val="24"/>
    </w:rPr>
  </w:style>
  <w:style w:type="paragraph" w:styleId="TOC3">
    <w:name w:val="toc 3"/>
    <w:basedOn w:val="TOC2"/>
    <w:next w:val="Normal"/>
    <w:autoRedefine/>
    <w:uiPriority w:val="39"/>
    <w:qFormat/>
    <w:rsid w:val="00892E78"/>
    <w:pPr>
      <w:spacing w:before="0"/>
      <w:ind w:left="200"/>
    </w:pPr>
    <w:rPr>
      <w:b w:val="0"/>
      <w:bCs w:val="0"/>
    </w:rPr>
  </w:style>
  <w:style w:type="paragraph" w:styleId="TOC4">
    <w:name w:val="toc 4"/>
    <w:basedOn w:val="TOC3"/>
    <w:next w:val="Normal"/>
    <w:autoRedefine/>
    <w:uiPriority w:val="39"/>
    <w:rsid w:val="00466AB4"/>
    <w:pPr>
      <w:ind w:left="400"/>
    </w:pPr>
  </w:style>
  <w:style w:type="paragraph" w:customStyle="1" w:styleId="Bibentry">
    <w:name w:val="Bibentry"/>
    <w:basedOn w:val="Normal"/>
    <w:rsid w:val="00466AB4"/>
    <w:pPr>
      <w:keepLines/>
      <w:suppressAutoHyphens/>
      <w:spacing w:after="240" w:line="240" w:lineRule="auto"/>
      <w:ind w:left="720" w:hanging="720"/>
    </w:pPr>
  </w:style>
  <w:style w:type="paragraph" w:customStyle="1" w:styleId="BodyCenter">
    <w:name w:val="Body Center"/>
    <w:basedOn w:val="Normal"/>
    <w:next w:val="BodyText"/>
    <w:qFormat/>
    <w:rsid w:val="00466AB4"/>
    <w:pPr>
      <w:jc w:val="center"/>
    </w:pPr>
  </w:style>
  <w:style w:type="paragraph" w:styleId="BlockText">
    <w:name w:val="Block Text"/>
    <w:basedOn w:val="Normal"/>
    <w:rsid w:val="00963CC8"/>
    <w:pPr>
      <w:spacing w:after="120"/>
      <w:ind w:left="1440" w:right="1440"/>
    </w:pPr>
    <w:rPr>
      <w:sz w:val="24"/>
    </w:rPr>
  </w:style>
  <w:style w:type="paragraph" w:customStyle="1" w:styleId="Preformatted">
    <w:name w:val="Preformatted"/>
    <w:basedOn w:val="Normal"/>
    <w:rsid w:val="00963CC8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hAnsi="Courier New"/>
      <w:snapToGrid w:val="0"/>
    </w:rPr>
  </w:style>
  <w:style w:type="paragraph" w:customStyle="1" w:styleId="FrontHead">
    <w:name w:val="Front_Head"/>
    <w:basedOn w:val="Normal"/>
    <w:next w:val="BodyText"/>
    <w:rsid w:val="00963CC8"/>
    <w:pPr>
      <w:pageBreakBefore/>
      <w:spacing w:after="420"/>
      <w:jc w:val="center"/>
    </w:pPr>
    <w:rPr>
      <w:b/>
      <w:caps/>
      <w:sz w:val="32"/>
    </w:rPr>
  </w:style>
  <w:style w:type="paragraph" w:customStyle="1" w:styleId="Appendix">
    <w:name w:val="Appendix"/>
    <w:basedOn w:val="Normal"/>
    <w:next w:val="BodyText"/>
    <w:rsid w:val="00AF76CD"/>
    <w:pPr>
      <w:keepNext/>
      <w:pageBreakBefore/>
      <w:spacing w:after="240"/>
      <w:jc w:val="center"/>
    </w:pPr>
    <w:rPr>
      <w:b/>
      <w:sz w:val="48"/>
    </w:rPr>
  </w:style>
  <w:style w:type="paragraph" w:customStyle="1" w:styleId="Equation">
    <w:name w:val="Equation"/>
    <w:basedOn w:val="BodyTextFirstIndent"/>
    <w:next w:val="BodyTextFirstIndent"/>
    <w:rsid w:val="00963CC8"/>
    <w:pPr>
      <w:tabs>
        <w:tab w:val="center" w:pos="4253"/>
        <w:tab w:val="right" w:pos="8505"/>
      </w:tabs>
      <w:ind w:firstLine="0"/>
    </w:pPr>
  </w:style>
  <w:style w:type="paragraph" w:customStyle="1" w:styleId="BackHead">
    <w:name w:val="Back_Head"/>
    <w:basedOn w:val="FrontHead"/>
    <w:next w:val="BodyText"/>
    <w:rsid w:val="00963CC8"/>
    <w:rPr>
      <w:caps w:val="0"/>
    </w:rPr>
  </w:style>
  <w:style w:type="paragraph" w:customStyle="1" w:styleId="Biblio">
    <w:name w:val="Biblio"/>
    <w:basedOn w:val="Normal"/>
    <w:rsid w:val="00963CC8"/>
    <w:pPr>
      <w:spacing w:after="120" w:line="240" w:lineRule="auto"/>
      <w:ind w:left="289" w:hanging="289"/>
    </w:pPr>
    <w:rPr>
      <w:sz w:val="24"/>
    </w:rPr>
  </w:style>
  <w:style w:type="paragraph" w:customStyle="1" w:styleId="Blockquote0">
    <w:name w:val="Block_quote"/>
    <w:basedOn w:val="Normal"/>
    <w:next w:val="BodyTextFirstIndent"/>
    <w:rsid w:val="00963CC8"/>
    <w:pPr>
      <w:spacing w:before="120" w:after="240" w:line="240" w:lineRule="auto"/>
      <w:ind w:left="1440" w:right="1440"/>
    </w:pPr>
    <w:rPr>
      <w:sz w:val="24"/>
    </w:rPr>
  </w:style>
  <w:style w:type="paragraph" w:styleId="TOC5">
    <w:name w:val="toc 5"/>
    <w:basedOn w:val="Normal"/>
    <w:next w:val="Normal"/>
    <w:autoRedefine/>
    <w:uiPriority w:val="39"/>
    <w:rsid w:val="00963CC8"/>
    <w:pPr>
      <w:ind w:left="600"/>
      <w:jc w:val="left"/>
    </w:pPr>
    <w:rPr>
      <w:rFonts w:ascii="Calibri" w:hAnsi="Calibri" w:cs="Calibri"/>
      <w:szCs w:val="20"/>
    </w:rPr>
  </w:style>
  <w:style w:type="paragraph" w:styleId="TOC6">
    <w:name w:val="toc 6"/>
    <w:basedOn w:val="Normal"/>
    <w:next w:val="Normal"/>
    <w:autoRedefine/>
    <w:uiPriority w:val="39"/>
    <w:rsid w:val="00963CC8"/>
    <w:pPr>
      <w:ind w:left="800"/>
      <w:jc w:val="left"/>
    </w:pPr>
    <w:rPr>
      <w:rFonts w:ascii="Calibri" w:hAnsi="Calibri" w:cs="Calibri"/>
      <w:szCs w:val="20"/>
    </w:rPr>
  </w:style>
  <w:style w:type="paragraph" w:styleId="TOC7">
    <w:name w:val="toc 7"/>
    <w:basedOn w:val="Normal"/>
    <w:next w:val="Normal"/>
    <w:autoRedefine/>
    <w:uiPriority w:val="39"/>
    <w:rsid w:val="00963CC8"/>
    <w:pPr>
      <w:ind w:left="1000"/>
      <w:jc w:val="left"/>
    </w:pPr>
    <w:rPr>
      <w:rFonts w:ascii="Calibri" w:hAnsi="Calibri" w:cs="Calibri"/>
      <w:szCs w:val="20"/>
    </w:rPr>
  </w:style>
  <w:style w:type="paragraph" w:styleId="TOC8">
    <w:name w:val="toc 8"/>
    <w:basedOn w:val="Normal"/>
    <w:next w:val="Normal"/>
    <w:autoRedefine/>
    <w:uiPriority w:val="39"/>
    <w:rsid w:val="00963CC8"/>
    <w:pPr>
      <w:ind w:left="1200"/>
      <w:jc w:val="left"/>
    </w:pPr>
    <w:rPr>
      <w:rFonts w:ascii="Calibri" w:hAnsi="Calibri" w:cs="Calibri"/>
      <w:szCs w:val="20"/>
    </w:rPr>
  </w:style>
  <w:style w:type="paragraph" w:styleId="TOC9">
    <w:name w:val="toc 9"/>
    <w:basedOn w:val="Normal"/>
    <w:next w:val="Normal"/>
    <w:autoRedefine/>
    <w:uiPriority w:val="39"/>
    <w:rsid w:val="00963CC8"/>
    <w:pPr>
      <w:ind w:left="1400"/>
      <w:jc w:val="left"/>
    </w:pPr>
    <w:rPr>
      <w:rFonts w:ascii="Calibri" w:hAnsi="Calibri" w:cs="Calibri"/>
      <w:szCs w:val="20"/>
    </w:rPr>
  </w:style>
  <w:style w:type="paragraph" w:styleId="DocumentMap">
    <w:name w:val="Document Map"/>
    <w:basedOn w:val="Normal"/>
    <w:link w:val="DocumentMapChar"/>
    <w:rsid w:val="00963CC8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link w:val="DocumentMap"/>
    <w:rsid w:val="00963CC8"/>
    <w:rPr>
      <w:rFonts w:ascii="Tahoma" w:hAnsi="Tahoma" w:cs="Tahoma"/>
      <w:sz w:val="28"/>
      <w:szCs w:val="24"/>
      <w:shd w:val="clear" w:color="auto" w:fill="000080"/>
    </w:rPr>
  </w:style>
  <w:style w:type="paragraph" w:customStyle="1" w:styleId="PicAlign">
    <w:name w:val="PicAlign"/>
    <w:basedOn w:val="Normal"/>
    <w:rsid w:val="00963CC8"/>
    <w:pPr>
      <w:jc w:val="center"/>
    </w:pPr>
  </w:style>
  <w:style w:type="paragraph" w:styleId="Salutation">
    <w:name w:val="Salutation"/>
    <w:basedOn w:val="Normal"/>
    <w:next w:val="Normal"/>
    <w:link w:val="SalutationChar"/>
    <w:rsid w:val="00963CC8"/>
  </w:style>
  <w:style w:type="character" w:customStyle="1" w:styleId="SalutationChar">
    <w:name w:val="Salutation Char"/>
    <w:link w:val="Salutation"/>
    <w:rsid w:val="00963CC8"/>
    <w:rPr>
      <w:sz w:val="28"/>
      <w:szCs w:val="24"/>
    </w:rPr>
  </w:style>
  <w:style w:type="paragraph" w:customStyle="1" w:styleId="StyleAddTextNoBoader">
    <w:name w:val="StyleAddTextNoBoader"/>
    <w:basedOn w:val="Normal"/>
    <w:autoRedefine/>
    <w:rsid w:val="00963CC8"/>
    <w:pPr>
      <w:framePr w:hSpace="181" w:vSpace="181" w:wrap="notBeside" w:vAnchor="text" w:hAnchor="text" w:y="1"/>
      <w:spacing w:line="240" w:lineRule="auto"/>
    </w:pPr>
  </w:style>
  <w:style w:type="character" w:customStyle="1" w:styleId="MTEquationSection">
    <w:name w:val="MTEquationSection"/>
    <w:rsid w:val="00963CC8"/>
    <w:rPr>
      <w:vanish/>
      <w:color w:val="FF0000"/>
    </w:rPr>
  </w:style>
  <w:style w:type="paragraph" w:customStyle="1" w:styleId="StyleBodyTextTimesNewRoman95ptFirstline05">
    <w:name w:val="Style Body Text + TimesNewRoman 9.5 pt First line:  0.5&quot;"/>
    <w:basedOn w:val="BodyText"/>
    <w:rsid w:val="00963CC8"/>
    <w:pPr>
      <w:ind w:firstLine="720"/>
    </w:pPr>
    <w:rPr>
      <w:rFonts w:ascii="TimesNewRoman" w:hAnsi="TimesNewRoman"/>
    </w:rPr>
  </w:style>
  <w:style w:type="paragraph" w:customStyle="1" w:styleId="Figure">
    <w:name w:val="Figure"/>
    <w:basedOn w:val="StyleBodyTextTimesNewRoman95ptFirstline05"/>
    <w:qFormat/>
    <w:rsid w:val="00963CC8"/>
    <w:pPr>
      <w:ind w:left="720" w:hanging="360"/>
      <w:jc w:val="center"/>
    </w:pPr>
    <w:rPr>
      <w:rFonts w:eastAsia="Batang"/>
      <w:i/>
      <w:lang w:eastAsia="ko-KR"/>
    </w:rPr>
  </w:style>
  <w:style w:type="paragraph" w:styleId="BalloonText">
    <w:name w:val="Balloon Text"/>
    <w:basedOn w:val="Normal"/>
    <w:link w:val="BalloonTextChar"/>
    <w:uiPriority w:val="99"/>
    <w:rsid w:val="00963CC8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963CC8"/>
    <w:rPr>
      <w:rFonts w:ascii="Tahoma" w:hAnsi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963CC8"/>
  </w:style>
  <w:style w:type="character" w:customStyle="1" w:styleId="apple-style-span">
    <w:name w:val="apple-style-span"/>
    <w:basedOn w:val="DefaultParagraphFont"/>
    <w:rsid w:val="00963CC8"/>
  </w:style>
  <w:style w:type="character" w:styleId="Strong">
    <w:name w:val="Strong"/>
    <w:uiPriority w:val="22"/>
    <w:qFormat/>
    <w:rsid w:val="00963CC8"/>
    <w:rPr>
      <w:b/>
      <w:bCs/>
    </w:rPr>
  </w:style>
  <w:style w:type="character" w:styleId="Emphasis">
    <w:name w:val="Emphasis"/>
    <w:uiPriority w:val="20"/>
    <w:qFormat/>
    <w:rsid w:val="00963CC8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63CC8"/>
    <w:pPr>
      <w:numPr>
        <w:numId w:val="0"/>
      </w:numPr>
      <w:spacing w:before="480" w:line="276" w:lineRule="auto"/>
      <w:outlineLvl w:val="9"/>
    </w:pPr>
    <w:rPr>
      <w:rFonts w:ascii="Cambria" w:hAnsi="Cambria" w:cs="Times New Roman"/>
      <w:bCs w:val="0"/>
      <w:color w:val="365F91"/>
      <w:sz w:val="28"/>
      <w:szCs w:val="28"/>
    </w:rPr>
  </w:style>
  <w:style w:type="table" w:styleId="TableClassic1">
    <w:name w:val="Table Classic 1"/>
    <w:basedOn w:val="TableNormal"/>
    <w:rsid w:val="00963CC8"/>
    <w:pPr>
      <w:spacing w:line="36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textvd">
    <w:name w:val="Body text ví dụ"/>
    <w:basedOn w:val="StyleBodyTextFirstline05"/>
    <w:autoRedefine/>
    <w:qFormat/>
    <w:rsid w:val="0013258B"/>
    <w:rPr>
      <w:iCs/>
      <w:lang w:val="en-AU"/>
    </w:rPr>
  </w:style>
  <w:style w:type="paragraph" w:customStyle="1" w:styleId="TextPicture">
    <w:name w:val="Text Picture"/>
    <w:basedOn w:val="Normal"/>
    <w:next w:val="BodyText"/>
    <w:qFormat/>
    <w:rsid w:val="007E01F6"/>
    <w:pPr>
      <w:spacing w:line="200" w:lineRule="atLeast"/>
    </w:pPr>
    <w:rPr>
      <w:sz w:val="22"/>
      <w:szCs w:val="22"/>
    </w:rPr>
  </w:style>
  <w:style w:type="character" w:customStyle="1" w:styleId="BodyTextFirstIndentChar">
    <w:name w:val="Body Text First Indent Char"/>
    <w:link w:val="BodyTextFirstIndent"/>
    <w:rsid w:val="00C936F3"/>
    <w:rPr>
      <w:sz w:val="26"/>
      <w:szCs w:val="24"/>
      <w:lang w:val="vi-VN"/>
    </w:rPr>
  </w:style>
  <w:style w:type="paragraph" w:customStyle="1" w:styleId="Default">
    <w:name w:val="Default"/>
    <w:rsid w:val="007315E8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paragraph" w:customStyle="1" w:styleId="Heading4">
    <w:name w:val="Heading4"/>
    <w:basedOn w:val="Normal"/>
    <w:link w:val="Heading4CharChar"/>
    <w:autoRedefine/>
    <w:rsid w:val="007834EF"/>
    <w:pPr>
      <w:numPr>
        <w:numId w:val="21"/>
      </w:numPr>
      <w:spacing w:line="240" w:lineRule="auto"/>
      <w:jc w:val="left"/>
    </w:pPr>
    <w:rPr>
      <w:color w:val="333333"/>
      <w:sz w:val="24"/>
      <w:shd w:val="clear" w:color="auto" w:fill="FAFAFA"/>
    </w:rPr>
  </w:style>
  <w:style w:type="character" w:customStyle="1" w:styleId="Heading4CharChar">
    <w:name w:val="Heading4 Char Char"/>
    <w:link w:val="Heading4"/>
    <w:rsid w:val="007834EF"/>
    <w:rPr>
      <w:color w:val="333333"/>
      <w:sz w:val="24"/>
      <w:szCs w:val="24"/>
      <w:lang w:val="vi-VN"/>
    </w:rPr>
  </w:style>
  <w:style w:type="character" w:customStyle="1" w:styleId="Heading1Char">
    <w:name w:val="Heading 1 Char"/>
    <w:link w:val="Heading1"/>
    <w:uiPriority w:val="99"/>
    <w:rsid w:val="00A0483B"/>
    <w:rPr>
      <w:rFonts w:eastAsia="Times New Roman" w:cs="Arial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9"/>
    <w:rsid w:val="00483941"/>
    <w:rPr>
      <w:rFonts w:eastAsia="Times New Roman" w:cs="Arial"/>
      <w:b/>
      <w:iCs/>
      <w:kern w:val="32"/>
      <w:sz w:val="28"/>
      <w:szCs w:val="28"/>
    </w:rPr>
  </w:style>
  <w:style w:type="character" w:customStyle="1" w:styleId="Heading3Char">
    <w:name w:val="Heading 3 Char"/>
    <w:link w:val="Heading3"/>
    <w:uiPriority w:val="9"/>
    <w:rsid w:val="00A31527"/>
    <w:rPr>
      <w:rFonts w:eastAsia="Times New Roman" w:cs="Arial"/>
      <w:b/>
      <w:bCs/>
      <w:iCs/>
      <w:kern w:val="32"/>
      <w:sz w:val="26"/>
      <w:szCs w:val="26"/>
    </w:rPr>
  </w:style>
  <w:style w:type="character" w:customStyle="1" w:styleId="Heading4Char">
    <w:name w:val="Heading 4 Char"/>
    <w:link w:val="Heading40"/>
    <w:uiPriority w:val="99"/>
    <w:rsid w:val="00070FC1"/>
    <w:rPr>
      <w:rFonts w:eastAsia="Times New Roman" w:cs="Arial"/>
      <w:b/>
      <w:iCs/>
      <w:kern w:val="32"/>
      <w:sz w:val="26"/>
      <w:szCs w:val="28"/>
    </w:rPr>
  </w:style>
  <w:style w:type="character" w:customStyle="1" w:styleId="Heading5Char">
    <w:name w:val="Heading 5 Char"/>
    <w:link w:val="Heading5"/>
    <w:uiPriority w:val="99"/>
    <w:rsid w:val="00780228"/>
    <w:rPr>
      <w:rFonts w:eastAsia="Times New Roman" w:cs="Arial"/>
      <w:b/>
      <w:bCs/>
      <w:kern w:val="32"/>
      <w:sz w:val="26"/>
      <w:szCs w:val="26"/>
    </w:rPr>
  </w:style>
  <w:style w:type="character" w:customStyle="1" w:styleId="Heading6Char">
    <w:name w:val="Heading 6 Char"/>
    <w:link w:val="Heading6"/>
    <w:uiPriority w:val="99"/>
    <w:rsid w:val="00937F34"/>
    <w:rPr>
      <w:rFonts w:eastAsia="Times New Roman" w:cs="Arial"/>
      <w:b/>
      <w:kern w:val="32"/>
      <w:sz w:val="26"/>
      <w:szCs w:val="22"/>
    </w:rPr>
  </w:style>
  <w:style w:type="character" w:customStyle="1" w:styleId="Heading7Char">
    <w:name w:val="Heading 7 Char"/>
    <w:link w:val="Heading7"/>
    <w:rsid w:val="00937F34"/>
    <w:rPr>
      <w:rFonts w:ascii="Arial" w:hAnsi="Arial"/>
      <w:sz w:val="26"/>
      <w:szCs w:val="24"/>
      <w:lang w:val="vi-VN"/>
    </w:rPr>
  </w:style>
  <w:style w:type="character" w:customStyle="1" w:styleId="Heading8Char">
    <w:name w:val="Heading 8 Char"/>
    <w:link w:val="Heading8"/>
    <w:rsid w:val="00937F34"/>
    <w:rPr>
      <w:rFonts w:ascii="Arial" w:hAnsi="Arial"/>
      <w:i/>
      <w:sz w:val="26"/>
      <w:szCs w:val="24"/>
      <w:lang w:val="vi-VN"/>
    </w:rPr>
  </w:style>
  <w:style w:type="character" w:customStyle="1" w:styleId="Heading9Char">
    <w:name w:val="Heading 9 Char"/>
    <w:link w:val="Heading9"/>
    <w:rsid w:val="00937F34"/>
    <w:rPr>
      <w:rFonts w:ascii="Arial" w:hAnsi="Arial"/>
      <w:b/>
      <w:i/>
      <w:sz w:val="18"/>
      <w:szCs w:val="24"/>
      <w:lang w:val="vi-VN"/>
    </w:rPr>
  </w:style>
  <w:style w:type="character" w:customStyle="1" w:styleId="BodyTextIndentChar">
    <w:name w:val="Body Text Indent Char"/>
    <w:link w:val="BodyTextIndent"/>
    <w:rsid w:val="00937F34"/>
    <w:rPr>
      <w:sz w:val="28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37F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link w:val="HTMLPreformatted"/>
    <w:uiPriority w:val="99"/>
    <w:rsid w:val="00937F34"/>
    <w:rPr>
      <w:rFonts w:ascii="Courier New" w:hAnsi="Courier New" w:cs="Courier New"/>
    </w:rPr>
  </w:style>
  <w:style w:type="table" w:styleId="TableWeb2">
    <w:name w:val="Table Web 2"/>
    <w:basedOn w:val="TableNormal"/>
    <w:rsid w:val="00C508EF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PlaceholderText">
    <w:name w:val="Placeholder Text"/>
    <w:uiPriority w:val="99"/>
    <w:semiHidden/>
    <w:rsid w:val="00B532A3"/>
    <w:rPr>
      <w:color w:val="808080"/>
    </w:rPr>
  </w:style>
  <w:style w:type="paragraph" w:customStyle="1" w:styleId="MTDisplayEquation">
    <w:name w:val="MTDisplayEquation"/>
    <w:basedOn w:val="BodyTextFirstIndent"/>
    <w:next w:val="Normal"/>
    <w:link w:val="MTDisplayEquationChar"/>
    <w:rsid w:val="00B532A3"/>
    <w:pPr>
      <w:tabs>
        <w:tab w:val="center" w:pos="3480"/>
        <w:tab w:val="right" w:pos="6980"/>
      </w:tabs>
      <w:ind w:firstLine="0"/>
      <w:jc w:val="center"/>
    </w:pPr>
  </w:style>
  <w:style w:type="character" w:customStyle="1" w:styleId="MTDisplayEquationChar">
    <w:name w:val="MTDisplayEquation Char"/>
    <w:link w:val="MTDisplayEquation"/>
    <w:rsid w:val="00B532A3"/>
    <w:rPr>
      <w:sz w:val="26"/>
      <w:szCs w:val="24"/>
      <w:lang w:val="vi-VN"/>
    </w:rPr>
  </w:style>
  <w:style w:type="character" w:styleId="Mention">
    <w:name w:val="Mention"/>
    <w:uiPriority w:val="99"/>
    <w:semiHidden/>
    <w:unhideWhenUsed/>
    <w:rsid w:val="007A037E"/>
    <w:rPr>
      <w:color w:val="2B579A"/>
      <w:shd w:val="clear" w:color="auto" w:fill="E6E6E6"/>
    </w:rPr>
  </w:style>
  <w:style w:type="paragraph" w:customStyle="1" w:styleId="Bullet10">
    <w:name w:val="Bullet1"/>
    <w:basedOn w:val="Normal"/>
    <w:rsid w:val="00EC5101"/>
    <w:pPr>
      <w:numPr>
        <w:numId w:val="23"/>
      </w:numPr>
    </w:pPr>
    <w:rPr>
      <w:sz w:val="28"/>
      <w:lang w:val="en-US"/>
    </w:rPr>
  </w:style>
  <w:style w:type="paragraph" w:customStyle="1" w:styleId="Bullet2">
    <w:name w:val="Bullet2"/>
    <w:basedOn w:val="Bullet10"/>
    <w:rsid w:val="00EC5101"/>
    <w:pPr>
      <w:numPr>
        <w:numId w:val="22"/>
      </w:numPr>
      <w:tabs>
        <w:tab w:val="clear" w:pos="907"/>
        <w:tab w:val="num" w:pos="360"/>
      </w:tabs>
      <w:ind w:left="720" w:hanging="360"/>
    </w:pPr>
  </w:style>
  <w:style w:type="character" w:styleId="HTMLTypewriter">
    <w:name w:val="HTML Typewriter"/>
    <w:uiPriority w:val="99"/>
    <w:unhideWhenUsed/>
    <w:rsid w:val="00EC510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uiPriority w:val="99"/>
    <w:unhideWhenUsed/>
    <w:rsid w:val="000A570C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uiPriority w:val="99"/>
    <w:semiHidden/>
    <w:unhideWhenUsed/>
    <w:rsid w:val="000A570C"/>
    <w:rPr>
      <w:color w:val="605E5C"/>
      <w:shd w:val="clear" w:color="auto" w:fill="E1DFDD"/>
    </w:rPr>
  </w:style>
  <w:style w:type="character" w:customStyle="1" w:styleId="pln">
    <w:name w:val="pln"/>
    <w:basedOn w:val="DefaultParagraphFont"/>
    <w:rsid w:val="000A570C"/>
  </w:style>
  <w:style w:type="character" w:customStyle="1" w:styleId="pun">
    <w:name w:val="pun"/>
    <w:basedOn w:val="DefaultParagraphFont"/>
    <w:rsid w:val="000A570C"/>
  </w:style>
  <w:style w:type="character" w:customStyle="1" w:styleId="lit">
    <w:name w:val="lit"/>
    <w:basedOn w:val="DefaultParagraphFont"/>
    <w:rsid w:val="000A570C"/>
  </w:style>
  <w:style w:type="character" w:customStyle="1" w:styleId="fontstyle01">
    <w:name w:val="fontstyle01"/>
    <w:rsid w:val="000A570C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hljs-function">
    <w:name w:val="hljs-function"/>
    <w:basedOn w:val="DefaultParagraphFont"/>
    <w:rsid w:val="000A570C"/>
  </w:style>
  <w:style w:type="character" w:customStyle="1" w:styleId="hljs-keyword">
    <w:name w:val="hljs-keyword"/>
    <w:basedOn w:val="DefaultParagraphFont"/>
    <w:rsid w:val="000A570C"/>
  </w:style>
  <w:style w:type="character" w:customStyle="1" w:styleId="hljs-title">
    <w:name w:val="hljs-title"/>
    <w:basedOn w:val="DefaultParagraphFont"/>
    <w:rsid w:val="000A570C"/>
  </w:style>
  <w:style w:type="character" w:customStyle="1" w:styleId="hljs-params">
    <w:name w:val="hljs-params"/>
    <w:basedOn w:val="DefaultParagraphFont"/>
    <w:rsid w:val="000A570C"/>
  </w:style>
  <w:style w:type="character" w:customStyle="1" w:styleId="hljs-meta">
    <w:name w:val="hljs-meta"/>
    <w:basedOn w:val="DefaultParagraphFont"/>
    <w:rsid w:val="000A570C"/>
  </w:style>
  <w:style w:type="character" w:customStyle="1" w:styleId="hljs-meta-keyword">
    <w:name w:val="hljs-meta-keyword"/>
    <w:basedOn w:val="DefaultParagraphFont"/>
    <w:rsid w:val="000A570C"/>
  </w:style>
  <w:style w:type="character" w:customStyle="1" w:styleId="hljs-meta-string">
    <w:name w:val="hljs-meta-string"/>
    <w:basedOn w:val="DefaultParagraphFont"/>
    <w:rsid w:val="000A570C"/>
  </w:style>
  <w:style w:type="character" w:customStyle="1" w:styleId="hljs-number">
    <w:name w:val="hljs-number"/>
    <w:basedOn w:val="DefaultParagraphFont"/>
    <w:rsid w:val="000A570C"/>
  </w:style>
  <w:style w:type="character" w:customStyle="1" w:styleId="hljs-builtin">
    <w:name w:val="hljs-built_in"/>
    <w:basedOn w:val="DefaultParagraphFont"/>
    <w:rsid w:val="000A570C"/>
  </w:style>
  <w:style w:type="character" w:customStyle="1" w:styleId="hljs-string">
    <w:name w:val="hljs-string"/>
    <w:basedOn w:val="DefaultParagraphFont"/>
    <w:rsid w:val="000A570C"/>
  </w:style>
  <w:style w:type="character" w:customStyle="1" w:styleId="hljs-literal">
    <w:name w:val="hljs-literal"/>
    <w:basedOn w:val="DefaultParagraphFont"/>
    <w:rsid w:val="000A570C"/>
  </w:style>
  <w:style w:type="character" w:customStyle="1" w:styleId="com">
    <w:name w:val="com"/>
    <w:basedOn w:val="DefaultParagraphFont"/>
    <w:rsid w:val="000A570C"/>
  </w:style>
  <w:style w:type="character" w:customStyle="1" w:styleId="str">
    <w:name w:val="str"/>
    <w:basedOn w:val="DefaultParagraphFont"/>
    <w:rsid w:val="000A570C"/>
  </w:style>
  <w:style w:type="character" w:customStyle="1" w:styleId="kwd">
    <w:name w:val="kwd"/>
    <w:basedOn w:val="DefaultParagraphFont"/>
    <w:rsid w:val="000A570C"/>
  </w:style>
  <w:style w:type="character" w:customStyle="1" w:styleId="typ">
    <w:name w:val="typ"/>
    <w:basedOn w:val="DefaultParagraphFont"/>
    <w:rsid w:val="000A570C"/>
  </w:style>
  <w:style w:type="character" w:styleId="HTMLVariable">
    <w:name w:val="HTML Variable"/>
    <w:uiPriority w:val="99"/>
    <w:semiHidden/>
    <w:unhideWhenUsed/>
    <w:rsid w:val="00A83F33"/>
    <w:rPr>
      <w:i/>
      <w:iCs/>
    </w:rPr>
  </w:style>
  <w:style w:type="character" w:styleId="HTMLSample">
    <w:name w:val="HTML Sample"/>
    <w:uiPriority w:val="99"/>
    <w:semiHidden/>
    <w:unhideWhenUsed/>
    <w:rsid w:val="00A83F33"/>
    <w:rPr>
      <w:rFonts w:ascii="Courier New" w:eastAsia="Times New Roman" w:hAnsi="Courier New" w:cs="Courier New"/>
    </w:rPr>
  </w:style>
  <w:style w:type="table" w:customStyle="1" w:styleId="TableGridLight1">
    <w:name w:val="Table Grid Light1"/>
    <w:basedOn w:val="TableNormal"/>
    <w:uiPriority w:val="40"/>
    <w:rsid w:val="00FF485F"/>
    <w:rPr>
      <w:rFonts w:ascii="Calibri" w:eastAsia="Calibri" w:hAnsi="Calibri"/>
      <w:sz w:val="22"/>
      <w:szCs w:val="22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CommentReference">
    <w:name w:val="annotation reference"/>
    <w:semiHidden/>
    <w:unhideWhenUsed/>
    <w:rsid w:val="0083122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83122A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semiHidden/>
    <w:rsid w:val="0083122A"/>
    <w:rPr>
      <w:lang w:val="vi-VN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83122A"/>
    <w:rPr>
      <w:b/>
      <w:bCs/>
    </w:rPr>
  </w:style>
  <w:style w:type="character" w:customStyle="1" w:styleId="CommentSubjectChar">
    <w:name w:val="Comment Subject Char"/>
    <w:link w:val="CommentSubject"/>
    <w:semiHidden/>
    <w:rsid w:val="0083122A"/>
    <w:rPr>
      <w:b/>
      <w:bCs/>
      <w:lang w:val="vi-VN"/>
    </w:rPr>
  </w:style>
  <w:style w:type="character" w:customStyle="1" w:styleId="st">
    <w:name w:val="st"/>
    <w:basedOn w:val="DefaultParagraphFont"/>
    <w:rsid w:val="00115C9B"/>
  </w:style>
  <w:style w:type="paragraph" w:styleId="Revision">
    <w:name w:val="Revision"/>
    <w:hidden/>
    <w:uiPriority w:val="99"/>
    <w:semiHidden/>
    <w:rsid w:val="00B51541"/>
    <w:rPr>
      <w:szCs w:val="24"/>
      <w:lang w:val="vi-VN"/>
    </w:rPr>
  </w:style>
  <w:style w:type="character" w:customStyle="1" w:styleId="ListParagraphChar">
    <w:name w:val="List Paragraph Char"/>
    <w:link w:val="ListParagraph"/>
    <w:uiPriority w:val="34"/>
    <w:rsid w:val="004A5300"/>
    <w:rPr>
      <w:sz w:val="26"/>
      <w:szCs w:val="24"/>
      <w:lang w:val="vi-VN"/>
    </w:rPr>
  </w:style>
  <w:style w:type="paragraph" w:styleId="EndnoteText">
    <w:name w:val="endnote text"/>
    <w:basedOn w:val="Normal"/>
    <w:link w:val="EndnoteTextChar"/>
    <w:semiHidden/>
    <w:unhideWhenUsed/>
    <w:rsid w:val="00BD216C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BD216C"/>
    <w:rPr>
      <w:lang w:val="vi-VN"/>
    </w:rPr>
  </w:style>
  <w:style w:type="character" w:styleId="EndnoteReference">
    <w:name w:val="endnote reference"/>
    <w:basedOn w:val="DefaultParagraphFont"/>
    <w:semiHidden/>
    <w:unhideWhenUsed/>
    <w:rsid w:val="00BD216C"/>
    <w:rPr>
      <w:vertAlign w:val="superscript"/>
    </w:rPr>
  </w:style>
  <w:style w:type="paragraph" w:styleId="FootnoteText">
    <w:name w:val="footnote text"/>
    <w:basedOn w:val="Normal"/>
    <w:link w:val="FootnoteTextChar"/>
    <w:semiHidden/>
    <w:unhideWhenUsed/>
    <w:rsid w:val="00BD216C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BD216C"/>
    <w:rPr>
      <w:lang w:val="vi-VN"/>
    </w:rPr>
  </w:style>
  <w:style w:type="character" w:styleId="FootnoteReference">
    <w:name w:val="footnote reference"/>
    <w:basedOn w:val="DefaultParagraphFont"/>
    <w:semiHidden/>
    <w:unhideWhenUsed/>
    <w:rsid w:val="00BD216C"/>
    <w:rPr>
      <w:vertAlign w:val="superscript"/>
    </w:rPr>
  </w:style>
  <w:style w:type="paragraph" w:customStyle="1" w:styleId="Char">
    <w:name w:val="Char"/>
    <w:basedOn w:val="Normal"/>
    <w:rsid w:val="005237E7"/>
    <w:pPr>
      <w:spacing w:before="100" w:beforeAutospacing="1" w:after="100" w:afterAutospacing="1" w:line="360" w:lineRule="exact"/>
      <w:ind w:firstLine="720"/>
    </w:pPr>
    <w:rPr>
      <w:rFonts w:ascii="Arial" w:hAnsi="Arial" w:cs="Arial"/>
      <w:sz w:val="22"/>
      <w:szCs w:val="22"/>
      <w:lang w:val="en-US"/>
    </w:rPr>
  </w:style>
  <w:style w:type="character" w:customStyle="1" w:styleId="longtext">
    <w:name w:val="long_text"/>
    <w:basedOn w:val="DefaultParagraphFont"/>
    <w:rsid w:val="005237E7"/>
  </w:style>
  <w:style w:type="paragraph" w:styleId="NoSpacing">
    <w:name w:val="No Spacing"/>
    <w:link w:val="NoSpacingChar"/>
    <w:uiPriority w:val="1"/>
    <w:qFormat/>
    <w:rsid w:val="005237E7"/>
    <w:pPr>
      <w:spacing w:line="288" w:lineRule="auto"/>
    </w:pPr>
    <w:rPr>
      <w:rFonts w:ascii="Calibri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5237E7"/>
    <w:rPr>
      <w:rFonts w:ascii="Calibri" w:hAnsi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5237E7"/>
    <w:pPr>
      <w:widowControl w:val="0"/>
      <w:autoSpaceDE w:val="0"/>
      <w:autoSpaceDN w:val="0"/>
      <w:spacing w:line="248" w:lineRule="exact"/>
      <w:ind w:left="117"/>
      <w:jc w:val="center"/>
    </w:pPr>
    <w:rPr>
      <w:sz w:val="22"/>
      <w:szCs w:val="22"/>
      <w:lang w:val="en-US"/>
    </w:rPr>
  </w:style>
  <w:style w:type="character" w:customStyle="1" w:styleId="CommentTextChar1">
    <w:name w:val="Comment Text Char1"/>
    <w:basedOn w:val="DefaultParagraphFont"/>
    <w:uiPriority w:val="99"/>
    <w:semiHidden/>
    <w:rsid w:val="005237E7"/>
    <w:rPr>
      <w:sz w:val="20"/>
      <w:szCs w:val="20"/>
    </w:rPr>
  </w:style>
  <w:style w:type="paragraph" w:styleId="BodyText2">
    <w:name w:val="Body Text 2"/>
    <w:basedOn w:val="Normal"/>
    <w:link w:val="BodyText2Char"/>
    <w:rsid w:val="005237E7"/>
    <w:pPr>
      <w:spacing w:before="120" w:line="240" w:lineRule="auto"/>
      <w:jc w:val="left"/>
    </w:pPr>
    <w:rPr>
      <w:lang w:val="en-US"/>
    </w:rPr>
  </w:style>
  <w:style w:type="character" w:customStyle="1" w:styleId="BodyText2Char">
    <w:name w:val="Body Text 2 Char"/>
    <w:basedOn w:val="DefaultParagraphFont"/>
    <w:link w:val="BodyText2"/>
    <w:rsid w:val="005237E7"/>
    <w:rPr>
      <w:sz w:val="26"/>
      <w:szCs w:val="24"/>
    </w:rPr>
  </w:style>
  <w:style w:type="paragraph" w:styleId="BodyTextIndent2">
    <w:name w:val="Body Text Indent 2"/>
    <w:basedOn w:val="Normal"/>
    <w:link w:val="BodyTextIndent2Char"/>
    <w:rsid w:val="005237E7"/>
    <w:pPr>
      <w:spacing w:before="120" w:line="240" w:lineRule="auto"/>
      <w:ind w:left="540"/>
      <w:jc w:val="left"/>
    </w:pPr>
    <w:rPr>
      <w:sz w:val="24"/>
      <w:lang w:val="en-US"/>
    </w:rPr>
  </w:style>
  <w:style w:type="character" w:customStyle="1" w:styleId="BodyTextIndent2Char">
    <w:name w:val="Body Text Indent 2 Char"/>
    <w:basedOn w:val="DefaultParagraphFont"/>
    <w:link w:val="BodyTextIndent2"/>
    <w:rsid w:val="005237E7"/>
    <w:rPr>
      <w:sz w:val="24"/>
      <w:szCs w:val="24"/>
    </w:rPr>
  </w:style>
  <w:style w:type="paragraph" w:customStyle="1" w:styleId="atl">
    <w:name w:val="at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tl">
    <w:name w:val="t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label">
    <w:name w:val="labe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indent">
    <w:name w:val="indent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H1">
    <w:name w:val="H1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1"/>
    </w:pPr>
    <w:rPr>
      <w:b/>
      <w:bCs/>
      <w:kern w:val="36"/>
      <w:sz w:val="48"/>
      <w:szCs w:val="48"/>
      <w:lang w:val="en-US"/>
    </w:rPr>
  </w:style>
  <w:style w:type="paragraph" w:customStyle="1" w:styleId="H2">
    <w:name w:val="H2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2"/>
    </w:pPr>
    <w:rPr>
      <w:b/>
      <w:bCs/>
      <w:sz w:val="36"/>
      <w:szCs w:val="36"/>
      <w:lang w:val="en-US"/>
    </w:rPr>
  </w:style>
  <w:style w:type="paragraph" w:customStyle="1" w:styleId="H4">
    <w:name w:val="H4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4"/>
    </w:pPr>
    <w:rPr>
      <w:b/>
      <w:bCs/>
      <w:sz w:val="24"/>
      <w:lang w:val="en-US"/>
    </w:rPr>
  </w:style>
  <w:style w:type="character" w:customStyle="1" w:styleId="CODE">
    <w:name w:val="CODE"/>
    <w:rsid w:val="005237E7"/>
    <w:rPr>
      <w:rFonts w:ascii="Courier New" w:hAnsi="Courier New" w:cs="Courier New"/>
      <w:sz w:val="20"/>
      <w:szCs w:val="20"/>
    </w:rPr>
  </w:style>
  <w:style w:type="paragraph" w:styleId="BodyTextIndent3">
    <w:name w:val="Body Text Indent 3"/>
    <w:basedOn w:val="Normal"/>
    <w:link w:val="BodyTextIndent3Char"/>
    <w:rsid w:val="005237E7"/>
    <w:pPr>
      <w:spacing w:before="120" w:line="240" w:lineRule="auto"/>
      <w:ind w:left="720"/>
    </w:pPr>
    <w:rPr>
      <w:sz w:val="24"/>
      <w:lang w:val="en-US"/>
    </w:rPr>
  </w:style>
  <w:style w:type="character" w:customStyle="1" w:styleId="BodyTextIndent3Char">
    <w:name w:val="Body Text Indent 3 Char"/>
    <w:basedOn w:val="DefaultParagraphFont"/>
    <w:link w:val="BodyTextIndent3"/>
    <w:rsid w:val="005237E7"/>
    <w:rPr>
      <w:sz w:val="24"/>
      <w:szCs w:val="24"/>
    </w:rPr>
  </w:style>
  <w:style w:type="paragraph" w:styleId="BodyText3">
    <w:name w:val="Body Text 3"/>
    <w:basedOn w:val="Normal"/>
    <w:link w:val="BodyText3Char"/>
    <w:rsid w:val="005237E7"/>
    <w:pPr>
      <w:spacing w:before="120" w:line="240" w:lineRule="auto"/>
    </w:pPr>
    <w:rPr>
      <w:sz w:val="24"/>
      <w:lang w:val="en-US"/>
    </w:rPr>
  </w:style>
  <w:style w:type="character" w:customStyle="1" w:styleId="BodyText3Char">
    <w:name w:val="Body Text 3 Char"/>
    <w:basedOn w:val="DefaultParagraphFont"/>
    <w:link w:val="BodyText3"/>
    <w:rsid w:val="005237E7"/>
    <w:rPr>
      <w:sz w:val="24"/>
      <w:szCs w:val="24"/>
    </w:rPr>
  </w:style>
  <w:style w:type="paragraph" w:customStyle="1" w:styleId="DD2">
    <w:name w:val="DD 2"/>
    <w:basedOn w:val="Heading2"/>
    <w:rsid w:val="005237E7"/>
    <w:pPr>
      <w:keepLines w:val="0"/>
      <w:numPr>
        <w:ilvl w:val="2"/>
        <w:numId w:val="25"/>
      </w:numPr>
      <w:suppressAutoHyphens w:val="0"/>
      <w:spacing w:before="240" w:after="60" w:line="240" w:lineRule="auto"/>
    </w:pPr>
    <w:rPr>
      <w:rFonts w:ascii="VNI-Times" w:hAnsi="VNI-Times"/>
      <w:bCs/>
      <w:kern w:val="0"/>
      <w:sz w:val="26"/>
      <w:u w:val="single"/>
    </w:rPr>
  </w:style>
  <w:style w:type="paragraph" w:customStyle="1" w:styleId="DD3">
    <w:name w:val="DD 3"/>
    <w:basedOn w:val="Heading3"/>
    <w:rsid w:val="005237E7"/>
    <w:pPr>
      <w:keepLines w:val="0"/>
      <w:numPr>
        <w:ilvl w:val="3"/>
        <w:numId w:val="25"/>
      </w:numPr>
      <w:suppressAutoHyphens w:val="0"/>
      <w:spacing w:before="240" w:after="60" w:line="240" w:lineRule="auto"/>
      <w:jc w:val="both"/>
    </w:pPr>
    <w:rPr>
      <w:rFonts w:ascii="VNI-Times" w:hAnsi="VNI-Times"/>
      <w:b w:val="0"/>
      <w:bCs w:val="0"/>
      <w:i/>
      <w:iCs w:val="0"/>
      <w:kern w:val="0"/>
      <w:sz w:val="24"/>
      <w:szCs w:val="20"/>
    </w:rPr>
  </w:style>
  <w:style w:type="paragraph" w:customStyle="1" w:styleId="DD4">
    <w:name w:val="DD 4"/>
    <w:basedOn w:val="Heading40"/>
    <w:rsid w:val="005237E7"/>
    <w:pPr>
      <w:keepLines w:val="0"/>
      <w:numPr>
        <w:ilvl w:val="4"/>
        <w:numId w:val="25"/>
      </w:numPr>
      <w:suppressAutoHyphens w:val="0"/>
      <w:spacing w:before="240" w:after="60" w:line="240" w:lineRule="auto"/>
    </w:pPr>
    <w:rPr>
      <w:rFonts w:ascii="VNI-Times" w:hAnsi="VNI-Times" w:cs="Times New Roman"/>
      <w:bCs/>
      <w:iCs w:val="0"/>
      <w:kern w:val="0"/>
      <w:u w:val="single"/>
    </w:rPr>
  </w:style>
  <w:style w:type="paragraph" w:customStyle="1" w:styleId="DD1">
    <w:name w:val="DD 1"/>
    <w:basedOn w:val="Heading1"/>
    <w:rsid w:val="005237E7"/>
    <w:pPr>
      <w:keepNext w:val="0"/>
      <w:keepLines w:val="0"/>
      <w:pageBreakBefore w:val="0"/>
      <w:widowControl w:val="0"/>
      <w:numPr>
        <w:ilvl w:val="1"/>
        <w:numId w:val="25"/>
      </w:numPr>
      <w:shd w:val="clear" w:color="auto" w:fill="FFFFFF"/>
      <w:suppressAutoHyphens w:val="0"/>
      <w:spacing w:before="240" w:after="60" w:line="276" w:lineRule="auto"/>
    </w:pPr>
    <w:rPr>
      <w:rFonts w:ascii="VNI-Gallera" w:eastAsia="Arial" w:hAnsi="VNI-Gallera"/>
      <w:b w:val="0"/>
      <w:kern w:val="0"/>
      <w:sz w:val="28"/>
      <w:szCs w:val="28"/>
    </w:rPr>
  </w:style>
  <w:style w:type="paragraph" w:customStyle="1" w:styleId="ND">
    <w:name w:val="ND"/>
    <w:basedOn w:val="Normal"/>
    <w:rsid w:val="005237E7"/>
    <w:pPr>
      <w:numPr>
        <w:numId w:val="26"/>
      </w:numPr>
      <w:spacing w:line="240" w:lineRule="auto"/>
    </w:pPr>
    <w:rPr>
      <w:sz w:val="24"/>
      <w:lang w:val="en-US"/>
    </w:rPr>
  </w:style>
  <w:style w:type="paragraph" w:customStyle="1" w:styleId="DD0">
    <w:name w:val="DD 0"/>
    <w:basedOn w:val="DD1"/>
    <w:rsid w:val="005237E7"/>
    <w:pPr>
      <w:numPr>
        <w:ilvl w:val="0"/>
      </w:numPr>
    </w:pPr>
    <w:rPr>
      <w:rFonts w:ascii="VNI-Times" w:hAnsi="VNI-Times"/>
      <w:sz w:val="72"/>
    </w:rPr>
  </w:style>
  <w:style w:type="paragraph" w:customStyle="1" w:styleId="StyleDD1Before0ptAfter0pt">
    <w:name w:val="Style DD 1 + Before:  0 pt After:  0 pt"/>
    <w:basedOn w:val="DD1"/>
    <w:rsid w:val="005237E7"/>
    <w:pPr>
      <w:numPr>
        <w:ilvl w:val="0"/>
        <w:numId w:val="0"/>
      </w:numPr>
      <w:spacing w:before="0" w:after="0"/>
    </w:pPr>
    <w:rPr>
      <w:rFonts w:cs="Times New Roman"/>
      <w:szCs w:val="20"/>
    </w:rPr>
  </w:style>
  <w:style w:type="paragraph" w:customStyle="1" w:styleId="StyleDD116ptNotShadow">
    <w:name w:val="Style DD 1 + 16 pt Not Shadow"/>
    <w:basedOn w:val="DD1"/>
    <w:rsid w:val="005237E7"/>
    <w:pPr>
      <w:numPr>
        <w:ilvl w:val="0"/>
        <w:numId w:val="0"/>
      </w:numPr>
    </w:pPr>
    <w:rPr>
      <w:sz w:val="32"/>
      <w:szCs w:val="32"/>
    </w:rPr>
  </w:style>
  <w:style w:type="paragraph" w:customStyle="1" w:styleId="StyleStyleDD116ptNotShadowVNI-GalleraItalic">
    <w:name w:val="Style Style DD 1 + 16 pt Not Shadow + VNI-Gallera Italic"/>
    <w:basedOn w:val="StyleDD116ptNotShadow"/>
    <w:rsid w:val="005237E7"/>
    <w:rPr>
      <w:i/>
      <w:iCs/>
      <w:sz w:val="28"/>
    </w:rPr>
  </w:style>
  <w:style w:type="paragraph" w:customStyle="1" w:styleId="nt">
    <w:name w:val="nt"/>
    <w:basedOn w:val="Normal"/>
    <w:rsid w:val="005237E7"/>
    <w:pPr>
      <w:spacing w:before="100" w:beforeAutospacing="1" w:after="100" w:afterAutospacing="1" w:line="240" w:lineRule="auto"/>
      <w:jc w:val="left"/>
    </w:pPr>
    <w:rPr>
      <w:color w:val="000000"/>
      <w:sz w:val="24"/>
      <w:lang w:val="en-US"/>
    </w:rPr>
  </w:style>
  <w:style w:type="paragraph" w:customStyle="1" w:styleId="Code0">
    <w:name w:val="Code"/>
    <w:basedOn w:val="Normal"/>
    <w:autoRedefine/>
    <w:rsid w:val="005237E7"/>
    <w:pPr>
      <w:spacing w:before="120" w:line="240" w:lineRule="auto"/>
      <w:jc w:val="left"/>
    </w:pPr>
    <w:rPr>
      <w:rFonts w:ascii="Tahoma" w:hAnsi="Tahoma" w:cs="Tahoma"/>
      <w:sz w:val="20"/>
      <w:szCs w:val="20"/>
      <w:lang w:val="en-US"/>
    </w:rPr>
  </w:style>
  <w:style w:type="paragraph" w:customStyle="1" w:styleId="norrmal">
    <w:name w:val="norrmal"/>
    <w:basedOn w:val="Title"/>
    <w:rsid w:val="005237E7"/>
    <w:pPr>
      <w:pBdr>
        <w:bottom w:val="single" w:sz="6" w:space="1" w:color="auto"/>
      </w:pBdr>
      <w:spacing w:before="120" w:after="0"/>
      <w:jc w:val="left"/>
      <w:outlineLvl w:val="9"/>
    </w:pPr>
    <w:rPr>
      <w:rFonts w:cs="Times New Roman"/>
      <w:kern w:val="0"/>
      <w:sz w:val="28"/>
      <w:szCs w:val="24"/>
      <w:lang w:val="en-US"/>
    </w:rPr>
  </w:style>
  <w:style w:type="paragraph" w:styleId="Subtitle">
    <w:name w:val="Subtitle"/>
    <w:basedOn w:val="Normal"/>
    <w:link w:val="SubtitleChar"/>
    <w:qFormat/>
    <w:rsid w:val="005237E7"/>
    <w:pPr>
      <w:spacing w:before="120" w:line="240" w:lineRule="auto"/>
      <w:jc w:val="left"/>
    </w:pPr>
    <w:rPr>
      <w:b/>
      <w:bCs/>
      <w:sz w:val="24"/>
      <w:u w:val="single"/>
      <w:lang w:val="en-US"/>
    </w:rPr>
  </w:style>
  <w:style w:type="character" w:customStyle="1" w:styleId="SubtitleChar">
    <w:name w:val="Subtitle Char"/>
    <w:basedOn w:val="DefaultParagraphFont"/>
    <w:link w:val="Subtitle"/>
    <w:rsid w:val="005237E7"/>
    <w:rPr>
      <w:b/>
      <w:bCs/>
      <w:sz w:val="24"/>
      <w:szCs w:val="24"/>
      <w:u w:val="single"/>
    </w:rPr>
  </w:style>
  <w:style w:type="character" w:customStyle="1" w:styleId="hps">
    <w:name w:val="hps"/>
    <w:rsid w:val="005237E7"/>
  </w:style>
  <w:style w:type="character" w:customStyle="1" w:styleId="atn">
    <w:name w:val="atn"/>
    <w:rsid w:val="005237E7"/>
  </w:style>
  <w:style w:type="paragraph" w:customStyle="1" w:styleId="sothamkhao">
    <w:name w:val="*sothamkhao*"/>
    <w:basedOn w:val="Normal"/>
    <w:next w:val="Normal"/>
    <w:uiPriority w:val="99"/>
    <w:rsid w:val="005237E7"/>
    <w:pPr>
      <w:widowControl w:val="0"/>
      <w:autoSpaceDE w:val="0"/>
      <w:autoSpaceDN w:val="0"/>
      <w:adjustRightInd w:val="0"/>
      <w:spacing w:before="120" w:line="240" w:lineRule="auto"/>
      <w:jc w:val="left"/>
    </w:pPr>
    <w:rPr>
      <w:sz w:val="24"/>
      <w:lang w:val="en-US"/>
    </w:rPr>
  </w:style>
  <w:style w:type="numbering" w:customStyle="1" w:styleId="Style1">
    <w:name w:val="Style1"/>
    <w:uiPriority w:val="99"/>
    <w:rsid w:val="005237E7"/>
    <w:pPr>
      <w:numPr>
        <w:numId w:val="27"/>
      </w:numPr>
    </w:pPr>
  </w:style>
  <w:style w:type="character" w:customStyle="1" w:styleId="Emphasis1">
    <w:name w:val="Emphasis1"/>
    <w:basedOn w:val="DefaultParagraphFont"/>
    <w:rsid w:val="005237E7"/>
  </w:style>
  <w:style w:type="paragraph" w:customStyle="1" w:styleId="pagenavlink">
    <w:name w:val="pagenavlink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listimage">
    <w:name w:val="listimage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programlistingindent">
    <w:name w:val="programlistingindent"/>
    <w:basedOn w:val="Normal"/>
    <w:uiPriority w:val="99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table" w:customStyle="1" w:styleId="PlainTable21">
    <w:name w:val="Plain Table 21"/>
    <w:basedOn w:val="TableNormal"/>
    <w:uiPriority w:val="42"/>
    <w:rsid w:val="005237E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unhideWhenUsed/>
    <w:rsid w:val="005237E7"/>
    <w:rPr>
      <w:color w:val="2B579A"/>
      <w:shd w:val="clear" w:color="auto" w:fill="E6E6E6"/>
    </w:rPr>
  </w:style>
  <w:style w:type="table" w:customStyle="1" w:styleId="PlainTable41">
    <w:name w:val="Plain Table 41"/>
    <w:basedOn w:val="TableNormal"/>
    <w:uiPriority w:val="44"/>
    <w:rsid w:val="005237E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ListTable6Colorful1">
    <w:name w:val="List Table 6 Colorful1"/>
    <w:basedOn w:val="TableNormal"/>
    <w:uiPriority w:val="51"/>
    <w:rsid w:val="005237E7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5237E7"/>
    <w:pPr>
      <w:spacing w:before="120" w:line="240" w:lineRule="auto"/>
      <w:jc w:val="center"/>
    </w:pPr>
    <w:rPr>
      <w:noProof/>
      <w:sz w:val="24"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5237E7"/>
    <w:rPr>
      <w:noProof/>
      <w:sz w:val="24"/>
      <w:szCs w:val="24"/>
    </w:rPr>
  </w:style>
  <w:style w:type="paragraph" w:customStyle="1" w:styleId="EndNoteBibliography">
    <w:name w:val="EndNote Bibliography"/>
    <w:basedOn w:val="Normal"/>
    <w:link w:val="EndNoteBibliographyChar"/>
    <w:rsid w:val="005237E7"/>
    <w:pPr>
      <w:spacing w:before="120" w:line="240" w:lineRule="auto"/>
    </w:pPr>
    <w:rPr>
      <w:noProof/>
      <w:sz w:val="24"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5237E7"/>
    <w:rPr>
      <w:noProof/>
      <w:sz w:val="24"/>
      <w:szCs w:val="24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5237E7"/>
    <w:rPr>
      <w:color w:val="808080"/>
      <w:shd w:val="clear" w:color="auto" w:fill="E6E6E6"/>
    </w:rPr>
  </w:style>
  <w:style w:type="table" w:customStyle="1" w:styleId="PlainTable11">
    <w:name w:val="Plain Table 11"/>
    <w:basedOn w:val="TableNormal"/>
    <w:uiPriority w:val="41"/>
    <w:rsid w:val="005237E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5237E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111">
    <w:name w:val="1.1.1"/>
    <w:basedOn w:val="ListParagraph"/>
    <w:link w:val="111Char"/>
    <w:qFormat/>
    <w:rsid w:val="005237E7"/>
    <w:pPr>
      <w:numPr>
        <w:ilvl w:val="2"/>
        <w:numId w:val="28"/>
      </w:numPr>
      <w:spacing w:after="160" w:line="259" w:lineRule="auto"/>
    </w:pPr>
    <w:rPr>
      <w:rFonts w:eastAsiaTheme="minorHAnsi" w:cstheme="minorBidi"/>
      <w:b/>
      <w:i/>
      <w:szCs w:val="22"/>
      <w:lang w:val="en-US"/>
    </w:rPr>
  </w:style>
  <w:style w:type="character" w:customStyle="1" w:styleId="111Char">
    <w:name w:val="1.1.1 Char"/>
    <w:basedOn w:val="DefaultParagraphFont"/>
    <w:link w:val="111"/>
    <w:rsid w:val="005237E7"/>
    <w:rPr>
      <w:rFonts w:eastAsiaTheme="minorHAnsi" w:cstheme="minorBidi"/>
      <w:b/>
      <w:i/>
      <w:sz w:val="26"/>
      <w:szCs w:val="22"/>
    </w:rPr>
  </w:style>
  <w:style w:type="character" w:customStyle="1" w:styleId="mwe-math-mathml-inline">
    <w:name w:val="mwe-math-mathml-inline"/>
    <w:basedOn w:val="DefaultParagraphFont"/>
    <w:rsid w:val="005237E7"/>
  </w:style>
  <w:style w:type="table" w:customStyle="1" w:styleId="GridTable4-Accent11">
    <w:name w:val="Grid Table 4 - Accent 11"/>
    <w:basedOn w:val="TableNormal"/>
    <w:uiPriority w:val="49"/>
    <w:rsid w:val="005237E7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eGrid1">
    <w:name w:val="Table Grid1"/>
    <w:basedOn w:val="TableNormal"/>
    <w:next w:val="TableGrid"/>
    <w:uiPriority w:val="39"/>
    <w:rsid w:val="005237E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Mention2">
    <w:name w:val="Mention2"/>
    <w:uiPriority w:val="99"/>
    <w:semiHidden/>
    <w:unhideWhenUsed/>
    <w:rsid w:val="005237E7"/>
    <w:rPr>
      <w:color w:val="2B579A"/>
      <w:shd w:val="clear" w:color="auto" w:fill="E6E6E6"/>
    </w:rPr>
  </w:style>
  <w:style w:type="character" w:customStyle="1" w:styleId="UnresolvedMention2">
    <w:name w:val="Unresolved Mention2"/>
    <w:uiPriority w:val="99"/>
    <w:semiHidden/>
    <w:unhideWhenUsed/>
    <w:rsid w:val="005237E7"/>
    <w:rPr>
      <w:color w:val="605E5C"/>
      <w:shd w:val="clear" w:color="auto" w:fill="E1DFDD"/>
    </w:rPr>
  </w:style>
  <w:style w:type="table" w:customStyle="1" w:styleId="TableGridLight2">
    <w:name w:val="Table Grid Light2"/>
    <w:basedOn w:val="TableNormal"/>
    <w:uiPriority w:val="40"/>
    <w:rsid w:val="005237E7"/>
    <w:rPr>
      <w:rFonts w:ascii="Calibri" w:eastAsia="Calibri" w:hAnsi="Calibri"/>
      <w:sz w:val="22"/>
      <w:szCs w:val="22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UnresolvedMention">
    <w:name w:val="Unresolved Mention"/>
    <w:basedOn w:val="DefaultParagraphFont"/>
    <w:uiPriority w:val="99"/>
    <w:unhideWhenUsed/>
    <w:rsid w:val="008C56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769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3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5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2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5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0772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0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8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50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5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9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4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gacongnghe.com/cach-tim-kiem-hinh-anh-nang-cao-hieu-qua-tren-google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header" Target="header6.xm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mona.solutions/search-engine-la-gi-10-search-engine-pho-bien-nhat-gioi/" TargetMode="External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hapodigital.com/toan-tu-tim-kiem-cua-google/" TargetMode="External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eader" Target="header4.xml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funix-eduvn.zoom.us/rec/share/AX_D89GS22sNSfZFQMaZ3o9dsisdUwRP34c6AaFtDZqFoFisnHZgcN5cFhEh-ks.Yka9hpXKlv--x2UX?startTime=1650458972000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developers.google.com/search/podcasts/search-off-the-record?hl=vi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hyperlink" Target="https://support.google.com/websearch/answer/2466433?hl=vi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yperlink" Target="https://zapier.com/blog/advanced-google-search-tricks/" TargetMode="External"/><Relationship Id="rId10" Type="http://schemas.openxmlformats.org/officeDocument/2006/relationships/endnotes" Target="endnotes.xml"/><Relationship Id="rId31" Type="http://schemas.openxmlformats.org/officeDocument/2006/relationships/header" Target="header5.xm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hyperlink" Target="https://angialand.com.vn/thu-thuat-tim-kiem-google-toan-tu-google.html" TargetMode="External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3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KHAI.LAMDUC\Application%20Data\Microsoft\Templates\StandardDocumentTemplate_v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0C7930F50D64CD46A5D0D4CAECF59AEE" ma:contentTypeVersion="11" ma:contentTypeDescription="Tạo tài liệu mới." ma:contentTypeScope="" ma:versionID="03e00522377e4da84bcda5f150cd3663">
  <xsd:schema xmlns:xsd="http://www.w3.org/2001/XMLSchema" xmlns:xs="http://www.w3.org/2001/XMLSchema" xmlns:p="http://schemas.microsoft.com/office/2006/metadata/properties" xmlns:ns3="c6c35f27-4e39-4f89-b2eb-367d3286bca0" xmlns:ns4="402c38ff-0936-491b-8fc0-bc2cd065eb79" targetNamespace="http://schemas.microsoft.com/office/2006/metadata/properties" ma:root="true" ma:fieldsID="168ca2c1962977e19c1fbb1419a89bca" ns3:_="" ns4:_="">
    <xsd:import namespace="c6c35f27-4e39-4f89-b2eb-367d3286bca0"/>
    <xsd:import namespace="402c38ff-0936-491b-8fc0-bc2cd065eb7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EventHashCode" minOccurs="0"/>
                <xsd:element ref="ns4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c35f27-4e39-4f89-b2eb-367d3286bca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c38ff-0936-491b-8fc0-bc2cd065eb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179E19-8EB4-42B1-AC8F-45570A5B93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4C0A34C-6E1D-485D-987F-AD687DDD03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c35f27-4e39-4f89-b2eb-367d3286bca0"/>
    <ds:schemaRef ds:uri="402c38ff-0936-491b-8fc0-bc2cd065eb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CEA9E08-AB75-43D8-9E64-14C98CFC083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EAD85D6-ADF3-4710-ABAC-0F857A033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StandardDocumentTemplate_v01</Template>
  <TotalTime>2039</TotalTime>
  <Pages>35</Pages>
  <Words>3012</Words>
  <Characters>17173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Luận lý Số 2</vt:lpstr>
    </vt:vector>
  </TitlesOfParts>
  <Company>Trường Đại học Công nghệ Thông tin</Company>
  <LinksUpToDate>false</LinksUpToDate>
  <CharactersWithSpaces>20145</CharactersWithSpaces>
  <SharedDoc>false</SharedDoc>
  <HLinks>
    <vt:vector size="282" baseType="variant">
      <vt:variant>
        <vt:i4>4194387</vt:i4>
      </vt:variant>
      <vt:variant>
        <vt:i4>321</vt:i4>
      </vt:variant>
      <vt:variant>
        <vt:i4>0</vt:i4>
      </vt:variant>
      <vt:variant>
        <vt:i4>5</vt:i4>
      </vt:variant>
      <vt:variant>
        <vt:lpwstr>https://web.stanford.edu/class/cs140/projects/pintos/pintos.html</vt:lpwstr>
      </vt:variant>
      <vt:variant>
        <vt:lpwstr/>
      </vt:variant>
      <vt:variant>
        <vt:i4>1048586</vt:i4>
      </vt:variant>
      <vt:variant>
        <vt:i4>318</vt:i4>
      </vt:variant>
      <vt:variant>
        <vt:i4>0</vt:i4>
      </vt:variant>
      <vt:variant>
        <vt:i4>5</vt:i4>
      </vt:variant>
      <vt:variant>
        <vt:lpwstr>https://viblo.asia/p/tien-trinh-trong-he-dieu-hanh-phan-3-3Q75wg6Q5Wb</vt:lpwstr>
      </vt:variant>
      <vt:variant>
        <vt:lpwstr/>
      </vt:variant>
      <vt:variant>
        <vt:i4>2359359</vt:i4>
      </vt:variant>
      <vt:variant>
        <vt:i4>315</vt:i4>
      </vt:variant>
      <vt:variant>
        <vt:i4>0</vt:i4>
      </vt:variant>
      <vt:variant>
        <vt:i4>5</vt:i4>
      </vt:variant>
      <vt:variant>
        <vt:lpwstr>http://sinhvienit.net/forum/tai-lieu-lap-trinh-shell-linux-unix.211046.html</vt:lpwstr>
      </vt:variant>
      <vt:variant>
        <vt:lpwstr/>
      </vt:variant>
      <vt:variant>
        <vt:i4>1245269</vt:i4>
      </vt:variant>
      <vt:variant>
        <vt:i4>312</vt:i4>
      </vt:variant>
      <vt:variant>
        <vt:i4>0</vt:i4>
      </vt:variant>
      <vt:variant>
        <vt:i4>5</vt:i4>
      </vt:variant>
      <vt:variant>
        <vt:lpwstr>https://techtalk.vn/50-dong-lenh-linux-can-biet.html</vt:lpwstr>
      </vt:variant>
      <vt:variant>
        <vt:lpwstr/>
      </vt:variant>
      <vt:variant>
        <vt:i4>3014765</vt:i4>
      </vt:variant>
      <vt:variant>
        <vt:i4>309</vt:i4>
      </vt:variant>
      <vt:variant>
        <vt:i4>0</vt:i4>
      </vt:variant>
      <vt:variant>
        <vt:i4>5</vt:i4>
      </vt:variant>
      <vt:variant>
        <vt:lpwstr>https://www.gocit.vn/bai-viet/quan-ly-user-group-va-phan-quyen-tren-linux/</vt:lpwstr>
      </vt:variant>
      <vt:variant>
        <vt:lpwstr/>
      </vt:variant>
      <vt:variant>
        <vt:i4>8192058</vt:i4>
      </vt:variant>
      <vt:variant>
        <vt:i4>306</vt:i4>
      </vt:variant>
      <vt:variant>
        <vt:i4>0</vt:i4>
      </vt:variant>
      <vt:variant>
        <vt:i4>5</vt:i4>
      </vt:variant>
      <vt:variant>
        <vt:lpwstr>https://www.gocit.vn/bai-viet/cac-cau-lenh-danh-cho-network-tren-linux/</vt:lpwstr>
      </vt:variant>
      <vt:variant>
        <vt:lpwstr/>
      </vt:variant>
      <vt:variant>
        <vt:i4>8192027</vt:i4>
      </vt:variant>
      <vt:variant>
        <vt:i4>303</vt:i4>
      </vt:variant>
      <vt:variant>
        <vt:i4>0</vt:i4>
      </vt:variant>
      <vt:variant>
        <vt:i4>5</vt:i4>
      </vt:variant>
      <vt:variant>
        <vt:lpwstr>https://web.stanford.edu/class/cs140/projects/pintos/pintos_12.html</vt:lpwstr>
      </vt:variant>
      <vt:variant>
        <vt:lpwstr>SEC167</vt:lpwstr>
      </vt:variant>
      <vt:variant>
        <vt:i4>852058</vt:i4>
      </vt:variant>
      <vt:variant>
        <vt:i4>270</vt:i4>
      </vt:variant>
      <vt:variant>
        <vt:i4>0</vt:i4>
      </vt:variant>
      <vt:variant>
        <vt:i4>5</vt:i4>
      </vt:variant>
      <vt:variant>
        <vt:lpwstr>http://kb.datapool.vn/wp-content/uploads/2013/06/092131-chmod-755.gif</vt:lpwstr>
      </vt:variant>
      <vt:variant>
        <vt:lpwstr/>
      </vt:variant>
      <vt:variant>
        <vt:i4>1048634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_Toc534894283</vt:lpwstr>
      </vt:variant>
      <vt:variant>
        <vt:i4>1048634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_Toc534894282</vt:lpwstr>
      </vt:variant>
      <vt:variant>
        <vt:i4>1048634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_Toc534894281</vt:lpwstr>
      </vt:variant>
      <vt:variant>
        <vt:i4>1048634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_Toc534894280</vt:lpwstr>
      </vt:variant>
      <vt:variant>
        <vt:i4>2031674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_Toc534894279</vt:lpwstr>
      </vt:variant>
      <vt:variant>
        <vt:i4>2031674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_Toc534894278</vt:lpwstr>
      </vt:variant>
      <vt:variant>
        <vt:i4>2031674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_Toc534894277</vt:lpwstr>
      </vt:variant>
      <vt:variant>
        <vt:i4>2031674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_Toc534894276</vt:lpwstr>
      </vt:variant>
      <vt:variant>
        <vt:i4>2031674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_Toc534894275</vt:lpwstr>
      </vt:variant>
      <vt:variant>
        <vt:i4>2031674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_Toc534894274</vt:lpwstr>
      </vt:variant>
      <vt:variant>
        <vt:i4>2031674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_Toc534894273</vt:lpwstr>
      </vt:variant>
      <vt:variant>
        <vt:i4>2031674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_Toc534894272</vt:lpwstr>
      </vt:variant>
      <vt:variant>
        <vt:i4>2031674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_Toc534894271</vt:lpwstr>
      </vt:variant>
      <vt:variant>
        <vt:i4>2031674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_Toc534894270</vt:lpwstr>
      </vt:variant>
      <vt:variant>
        <vt:i4>1966138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_Toc534894269</vt:lpwstr>
      </vt:variant>
      <vt:variant>
        <vt:i4>1966138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_Toc534894268</vt:lpwstr>
      </vt:variant>
      <vt:variant>
        <vt:i4>1966138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_Toc534894267</vt:lpwstr>
      </vt:variant>
      <vt:variant>
        <vt:i4>1966138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_Toc534894266</vt:lpwstr>
      </vt:variant>
      <vt:variant>
        <vt:i4>1966138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_Toc534894265</vt:lpwstr>
      </vt:variant>
      <vt:variant>
        <vt:i4>1966138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_Toc534894264</vt:lpwstr>
      </vt:variant>
      <vt:variant>
        <vt:i4>1966138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_Toc534894263</vt:lpwstr>
      </vt:variant>
      <vt:variant>
        <vt:i4>1966138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_Toc534894262</vt:lpwstr>
      </vt:variant>
      <vt:variant>
        <vt:i4>1966138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_Toc534894261</vt:lpwstr>
      </vt:variant>
      <vt:variant>
        <vt:i4>1966138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_Toc534894260</vt:lpwstr>
      </vt:variant>
      <vt:variant>
        <vt:i4>1900602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_Toc534894259</vt:lpwstr>
      </vt:variant>
      <vt:variant>
        <vt:i4>1900602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_Toc534894258</vt:lpwstr>
      </vt:variant>
      <vt:variant>
        <vt:i4>1900602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_Toc534894257</vt:lpwstr>
      </vt:variant>
      <vt:variant>
        <vt:i4>1900602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_Toc534894256</vt:lpwstr>
      </vt:variant>
      <vt:variant>
        <vt:i4>1900602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_Toc534894255</vt:lpwstr>
      </vt:variant>
      <vt:variant>
        <vt:i4>1900602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_Toc534894254</vt:lpwstr>
      </vt:variant>
      <vt:variant>
        <vt:i4>1900602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_Toc534894253</vt:lpwstr>
      </vt:variant>
      <vt:variant>
        <vt:i4>1900602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_Toc534894252</vt:lpwstr>
      </vt:variant>
      <vt:variant>
        <vt:i4>1900602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_Toc534894251</vt:lpwstr>
      </vt:variant>
      <vt:variant>
        <vt:i4>1900602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_Toc534894250</vt:lpwstr>
      </vt:variant>
      <vt:variant>
        <vt:i4>1835066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_Toc534894249</vt:lpwstr>
      </vt:variant>
      <vt:variant>
        <vt:i4>1835066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_Toc534894248</vt:lpwstr>
      </vt:variant>
      <vt:variant>
        <vt:i4>1835066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_Toc534894247</vt:lpwstr>
      </vt:variant>
      <vt:variant>
        <vt:i4>1835066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_Toc534894246</vt:lpwstr>
      </vt:variant>
      <vt:variant>
        <vt:i4>1835066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_Toc534894245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Luận lý Số 2</dc:title>
  <dc:subject/>
  <dc:creator>Trần Đại Dương</dc:creator>
  <cp:keywords/>
  <dc:description/>
  <cp:lastModifiedBy>Phan Cong Dung</cp:lastModifiedBy>
  <cp:revision>243</cp:revision>
  <cp:lastPrinted>2022-07-01T08:23:00Z</cp:lastPrinted>
  <dcterms:created xsi:type="dcterms:W3CDTF">2019-12-03T10:22:00Z</dcterms:created>
  <dcterms:modified xsi:type="dcterms:W3CDTF">2022-07-01T08:23:00Z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(#S1.#E1)</vt:lpwstr>
  </property>
  <property fmtid="{D5CDD505-2E9C-101B-9397-08002B2CF9AE}" pid="5" name="ContentTypeId">
    <vt:lpwstr>0x0101000C7930F50D64CD46A5D0D4CAECF59AEE</vt:lpwstr>
  </property>
</Properties>
</file>